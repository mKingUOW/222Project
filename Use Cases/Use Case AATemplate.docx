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6A56E" w14:textId="77777777" w:rsidR="005455E4" w:rsidRDefault="00511E6E">
      <w:pPr>
        <w:pStyle w:val="Title"/>
        <w:jc w:val="right"/>
      </w:pPr>
      <w:r>
        <w:t>Flight Management System</w:t>
      </w:r>
    </w:p>
    <w:p w14:paraId="5255752E" w14:textId="60470E9B" w:rsidR="005455E4" w:rsidRDefault="006A2862">
      <w:pPr>
        <w:pStyle w:val="Title"/>
        <w:jc w:val="right"/>
      </w:pPr>
      <w:fldSimple w:instr="title  \* Mergeformat ">
        <w:r w:rsidR="006A6454">
          <w:t>Use Case Specification</w:t>
        </w:r>
        <w:r w:rsidR="001A0D69">
          <w:t xml:space="preserve"> and Descriptions</w:t>
        </w:r>
      </w:fldSimple>
    </w:p>
    <w:p w14:paraId="337D483E" w14:textId="77777777" w:rsidR="005455E4" w:rsidRDefault="005455E4">
      <w:pPr>
        <w:pStyle w:val="Title"/>
        <w:jc w:val="right"/>
      </w:pPr>
    </w:p>
    <w:p w14:paraId="684946E4" w14:textId="77777777" w:rsidR="005455E4" w:rsidRDefault="00511E6E">
      <w:pPr>
        <w:pStyle w:val="Title"/>
        <w:jc w:val="right"/>
        <w:rPr>
          <w:sz w:val="28"/>
        </w:rPr>
      </w:pPr>
      <w:r>
        <w:rPr>
          <w:sz w:val="28"/>
        </w:rPr>
        <w:t>Version 1.0</w:t>
      </w:r>
    </w:p>
    <w:p w14:paraId="5E3186E5" w14:textId="77777777" w:rsidR="005455E4" w:rsidRDefault="005455E4"/>
    <w:p w14:paraId="2D10F8E0" w14:textId="77777777" w:rsidR="005455E4" w:rsidRDefault="005455E4"/>
    <w:p w14:paraId="7F28829C" w14:textId="77777777" w:rsidR="005455E4" w:rsidRDefault="005455E4">
      <w:pPr>
        <w:pStyle w:val="BodyText"/>
      </w:pPr>
    </w:p>
    <w:p w14:paraId="5027A7B0" w14:textId="77777777" w:rsidR="005455E4" w:rsidRDefault="005455E4">
      <w:pPr>
        <w:pStyle w:val="BodyText"/>
      </w:pPr>
    </w:p>
    <w:p w14:paraId="1C58DF16" w14:textId="77777777" w:rsidR="005455E4" w:rsidRDefault="005455E4">
      <w:pPr>
        <w:sectPr w:rsidR="005455E4">
          <w:headerReference w:type="default" r:id="rId8"/>
          <w:endnotePr>
            <w:numFmt w:val="decimal"/>
          </w:endnotePr>
          <w:pgSz w:w="12240" w:h="15840"/>
          <w:pgMar w:top="1440" w:right="1440" w:bottom="1440" w:left="1440" w:header="720" w:footer="720" w:gutter="0"/>
          <w:cols w:space="720"/>
          <w:vAlign w:val="center"/>
        </w:sectPr>
      </w:pPr>
    </w:p>
    <w:p w14:paraId="187301CC" w14:textId="77777777" w:rsidR="005455E4" w:rsidRDefault="006A645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455E4" w14:paraId="0F9D03F2" w14:textId="77777777">
        <w:tc>
          <w:tcPr>
            <w:tcW w:w="2304" w:type="dxa"/>
          </w:tcPr>
          <w:p w14:paraId="0F18A86F" w14:textId="77777777" w:rsidR="005455E4" w:rsidRDefault="006A6454">
            <w:pPr>
              <w:pStyle w:val="Tabletext"/>
              <w:jc w:val="center"/>
              <w:rPr>
                <w:b/>
              </w:rPr>
            </w:pPr>
            <w:r>
              <w:rPr>
                <w:b/>
              </w:rPr>
              <w:t>Date</w:t>
            </w:r>
          </w:p>
        </w:tc>
        <w:tc>
          <w:tcPr>
            <w:tcW w:w="1152" w:type="dxa"/>
          </w:tcPr>
          <w:p w14:paraId="40025C14" w14:textId="77777777" w:rsidR="005455E4" w:rsidRDefault="006A6454">
            <w:pPr>
              <w:pStyle w:val="Tabletext"/>
              <w:jc w:val="center"/>
              <w:rPr>
                <w:b/>
              </w:rPr>
            </w:pPr>
            <w:r>
              <w:rPr>
                <w:b/>
              </w:rPr>
              <w:t>Version</w:t>
            </w:r>
          </w:p>
        </w:tc>
        <w:tc>
          <w:tcPr>
            <w:tcW w:w="3744" w:type="dxa"/>
          </w:tcPr>
          <w:p w14:paraId="3593361F" w14:textId="77777777" w:rsidR="005455E4" w:rsidRDefault="006A6454">
            <w:pPr>
              <w:pStyle w:val="Tabletext"/>
              <w:jc w:val="center"/>
              <w:rPr>
                <w:b/>
              </w:rPr>
            </w:pPr>
            <w:r>
              <w:rPr>
                <w:b/>
              </w:rPr>
              <w:t>Description</w:t>
            </w:r>
          </w:p>
        </w:tc>
        <w:tc>
          <w:tcPr>
            <w:tcW w:w="2304" w:type="dxa"/>
          </w:tcPr>
          <w:p w14:paraId="6B900858" w14:textId="77777777" w:rsidR="005455E4" w:rsidRDefault="006A6454">
            <w:pPr>
              <w:pStyle w:val="Tabletext"/>
              <w:jc w:val="center"/>
              <w:rPr>
                <w:b/>
              </w:rPr>
            </w:pPr>
            <w:r>
              <w:rPr>
                <w:b/>
              </w:rPr>
              <w:t>Author</w:t>
            </w:r>
          </w:p>
        </w:tc>
      </w:tr>
      <w:tr w:rsidR="005455E4" w14:paraId="7439EC5E" w14:textId="77777777">
        <w:tc>
          <w:tcPr>
            <w:tcW w:w="2304" w:type="dxa"/>
          </w:tcPr>
          <w:p w14:paraId="15AD04A7" w14:textId="49AF1B49" w:rsidR="005455E4" w:rsidRDefault="00F877E9">
            <w:pPr>
              <w:pStyle w:val="Tabletext"/>
            </w:pPr>
            <w:r>
              <w:t>11/Apr/2015</w:t>
            </w:r>
          </w:p>
        </w:tc>
        <w:tc>
          <w:tcPr>
            <w:tcW w:w="1152" w:type="dxa"/>
          </w:tcPr>
          <w:p w14:paraId="299834D0" w14:textId="43A73341" w:rsidR="005455E4" w:rsidRDefault="00F877E9">
            <w:pPr>
              <w:pStyle w:val="Tabletext"/>
            </w:pPr>
            <w:r>
              <w:t>1.0</w:t>
            </w:r>
          </w:p>
        </w:tc>
        <w:tc>
          <w:tcPr>
            <w:tcW w:w="3744" w:type="dxa"/>
          </w:tcPr>
          <w:p w14:paraId="4F2EE79A" w14:textId="37CBD249" w:rsidR="005455E4" w:rsidRDefault="00F877E9" w:rsidP="001A0D69">
            <w:pPr>
              <w:pStyle w:val="Tabletext"/>
            </w:pPr>
            <w:r>
              <w:t>C</w:t>
            </w:r>
            <w:r w:rsidR="001A0D69">
              <w:t>reated the use case specification and description document</w:t>
            </w:r>
          </w:p>
        </w:tc>
        <w:tc>
          <w:tcPr>
            <w:tcW w:w="2304" w:type="dxa"/>
          </w:tcPr>
          <w:p w14:paraId="5577E931" w14:textId="61A3D5B3" w:rsidR="005455E4" w:rsidRDefault="00F877E9">
            <w:pPr>
              <w:pStyle w:val="Tabletext"/>
            </w:pPr>
            <w:r>
              <w:t>Michael Kong</w:t>
            </w:r>
          </w:p>
        </w:tc>
      </w:tr>
      <w:tr w:rsidR="005455E4" w14:paraId="6A1E4F97" w14:textId="77777777">
        <w:tc>
          <w:tcPr>
            <w:tcW w:w="2304" w:type="dxa"/>
          </w:tcPr>
          <w:p w14:paraId="6D2DBDBE" w14:textId="77777777" w:rsidR="005455E4" w:rsidRDefault="005455E4">
            <w:pPr>
              <w:pStyle w:val="Tabletext"/>
            </w:pPr>
          </w:p>
        </w:tc>
        <w:tc>
          <w:tcPr>
            <w:tcW w:w="1152" w:type="dxa"/>
          </w:tcPr>
          <w:p w14:paraId="0ED51BEF" w14:textId="77777777" w:rsidR="005455E4" w:rsidRDefault="005455E4">
            <w:pPr>
              <w:pStyle w:val="Tabletext"/>
            </w:pPr>
          </w:p>
        </w:tc>
        <w:tc>
          <w:tcPr>
            <w:tcW w:w="3744" w:type="dxa"/>
          </w:tcPr>
          <w:p w14:paraId="209D67AF" w14:textId="77777777" w:rsidR="005455E4" w:rsidRDefault="005455E4">
            <w:pPr>
              <w:pStyle w:val="Tabletext"/>
            </w:pPr>
          </w:p>
        </w:tc>
        <w:tc>
          <w:tcPr>
            <w:tcW w:w="2304" w:type="dxa"/>
          </w:tcPr>
          <w:p w14:paraId="519F5F78" w14:textId="77777777" w:rsidR="005455E4" w:rsidRDefault="005455E4">
            <w:pPr>
              <w:pStyle w:val="Tabletext"/>
            </w:pPr>
          </w:p>
        </w:tc>
      </w:tr>
      <w:tr w:rsidR="005455E4" w14:paraId="4FB480CE" w14:textId="77777777">
        <w:tc>
          <w:tcPr>
            <w:tcW w:w="2304" w:type="dxa"/>
          </w:tcPr>
          <w:p w14:paraId="27E03B42" w14:textId="77777777" w:rsidR="005455E4" w:rsidRDefault="005455E4">
            <w:pPr>
              <w:pStyle w:val="Tabletext"/>
            </w:pPr>
          </w:p>
        </w:tc>
        <w:tc>
          <w:tcPr>
            <w:tcW w:w="1152" w:type="dxa"/>
          </w:tcPr>
          <w:p w14:paraId="604E1FED" w14:textId="77777777" w:rsidR="005455E4" w:rsidRDefault="005455E4">
            <w:pPr>
              <w:pStyle w:val="Tabletext"/>
            </w:pPr>
          </w:p>
        </w:tc>
        <w:tc>
          <w:tcPr>
            <w:tcW w:w="3744" w:type="dxa"/>
          </w:tcPr>
          <w:p w14:paraId="302BB5D8" w14:textId="77777777" w:rsidR="005455E4" w:rsidRDefault="005455E4">
            <w:pPr>
              <w:pStyle w:val="Tabletext"/>
            </w:pPr>
          </w:p>
        </w:tc>
        <w:tc>
          <w:tcPr>
            <w:tcW w:w="2304" w:type="dxa"/>
          </w:tcPr>
          <w:p w14:paraId="17EBE4C8" w14:textId="77777777" w:rsidR="005455E4" w:rsidRDefault="005455E4">
            <w:pPr>
              <w:pStyle w:val="Tabletext"/>
            </w:pPr>
          </w:p>
        </w:tc>
      </w:tr>
      <w:tr w:rsidR="005455E4" w14:paraId="7A43E6A3" w14:textId="77777777">
        <w:tc>
          <w:tcPr>
            <w:tcW w:w="2304" w:type="dxa"/>
          </w:tcPr>
          <w:p w14:paraId="5ABE48DC" w14:textId="77777777" w:rsidR="005455E4" w:rsidRDefault="005455E4">
            <w:pPr>
              <w:pStyle w:val="Tabletext"/>
            </w:pPr>
          </w:p>
        </w:tc>
        <w:tc>
          <w:tcPr>
            <w:tcW w:w="1152" w:type="dxa"/>
          </w:tcPr>
          <w:p w14:paraId="50FDFA96" w14:textId="77777777" w:rsidR="005455E4" w:rsidRDefault="005455E4">
            <w:pPr>
              <w:pStyle w:val="Tabletext"/>
            </w:pPr>
          </w:p>
        </w:tc>
        <w:tc>
          <w:tcPr>
            <w:tcW w:w="3744" w:type="dxa"/>
          </w:tcPr>
          <w:p w14:paraId="3A831E17" w14:textId="77777777" w:rsidR="005455E4" w:rsidRDefault="005455E4">
            <w:pPr>
              <w:pStyle w:val="Tabletext"/>
            </w:pPr>
          </w:p>
        </w:tc>
        <w:tc>
          <w:tcPr>
            <w:tcW w:w="2304" w:type="dxa"/>
          </w:tcPr>
          <w:p w14:paraId="53262AC7" w14:textId="77777777" w:rsidR="005455E4" w:rsidRDefault="005455E4">
            <w:pPr>
              <w:pStyle w:val="Tabletext"/>
            </w:pPr>
          </w:p>
        </w:tc>
      </w:tr>
    </w:tbl>
    <w:p w14:paraId="19F3ECF5" w14:textId="77777777" w:rsidR="005455E4" w:rsidRDefault="005455E4"/>
    <w:p w14:paraId="3DD642A7" w14:textId="77777777" w:rsidR="005455E4" w:rsidRDefault="006A6454">
      <w:pPr>
        <w:pStyle w:val="Title"/>
      </w:pPr>
      <w:r>
        <w:br w:type="page"/>
      </w:r>
      <w:r>
        <w:lastRenderedPageBreak/>
        <w:t>Table of Contents</w:t>
      </w:r>
    </w:p>
    <w:p w14:paraId="5FC7DDBA" w14:textId="0A50353C" w:rsidR="005455E4" w:rsidRDefault="006A6454">
      <w:pPr>
        <w:pStyle w:val="TOC1"/>
        <w:tabs>
          <w:tab w:val="left" w:pos="432"/>
        </w:tabs>
        <w:rPr>
          <w:noProof/>
        </w:rPr>
      </w:pPr>
      <w:r>
        <w:fldChar w:fldCharType="begin"/>
      </w:r>
      <w:r>
        <w:instrText xml:space="preserve"> TOC \o "1-3" </w:instrText>
      </w:r>
      <w:r>
        <w:fldChar w:fldCharType="separate"/>
      </w:r>
      <w:r>
        <w:rPr>
          <w:noProof/>
        </w:rPr>
        <w:t>1.</w:t>
      </w:r>
      <w:r>
        <w:rPr>
          <w:noProof/>
        </w:rPr>
        <w:tab/>
      </w:r>
      <w:r w:rsidR="004D06E9">
        <w:rPr>
          <w:noProof/>
        </w:rPr>
        <w:t>Introduction</w:t>
      </w:r>
      <w:r>
        <w:rPr>
          <w:noProof/>
        </w:rPr>
        <w:tab/>
      </w:r>
      <w:r>
        <w:rPr>
          <w:noProof/>
        </w:rPr>
        <w:fldChar w:fldCharType="begin"/>
      </w:r>
      <w:r>
        <w:rPr>
          <w:noProof/>
        </w:rPr>
        <w:instrText xml:space="preserve"> PAGEREF _Toc455894743 \h </w:instrText>
      </w:r>
      <w:r>
        <w:rPr>
          <w:noProof/>
        </w:rPr>
      </w:r>
      <w:r>
        <w:rPr>
          <w:noProof/>
        </w:rPr>
        <w:fldChar w:fldCharType="separate"/>
      </w:r>
      <w:r>
        <w:rPr>
          <w:noProof/>
        </w:rPr>
        <w:t>2</w:t>
      </w:r>
      <w:r>
        <w:rPr>
          <w:noProof/>
        </w:rPr>
        <w:fldChar w:fldCharType="end"/>
      </w:r>
    </w:p>
    <w:p w14:paraId="11921957" w14:textId="77777777" w:rsidR="005455E4" w:rsidRDefault="006A6454">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Pr>
          <w:noProof/>
        </w:rPr>
        <w:t>2</w:t>
      </w:r>
      <w:r>
        <w:rPr>
          <w:noProof/>
        </w:rPr>
        <w:fldChar w:fldCharType="end"/>
      </w:r>
    </w:p>
    <w:p w14:paraId="3B7B191C" w14:textId="2EB0D8FE" w:rsidR="004D06E9" w:rsidRPr="004D06E9" w:rsidRDefault="004D06E9" w:rsidP="004D06E9">
      <w:pPr>
        <w:pStyle w:val="TOC2"/>
        <w:tabs>
          <w:tab w:val="left" w:pos="864"/>
        </w:tabs>
        <w:rPr>
          <w:noProof/>
        </w:rPr>
      </w:pPr>
      <w:r>
        <w:rPr>
          <w:noProof/>
        </w:rPr>
        <w:t>1.2</w:t>
      </w:r>
      <w:r>
        <w:rPr>
          <w:noProof/>
        </w:rPr>
        <w:tab/>
        <w:t>Glossary of Terms</w:t>
      </w:r>
      <w:r>
        <w:rPr>
          <w:noProof/>
        </w:rPr>
        <w:tab/>
        <w:t>2</w:t>
      </w:r>
    </w:p>
    <w:p w14:paraId="689831D4" w14:textId="68A4067A" w:rsidR="005455E4" w:rsidRDefault="006A6454" w:rsidP="004D06E9">
      <w:pPr>
        <w:pStyle w:val="TOC1"/>
        <w:tabs>
          <w:tab w:val="left" w:pos="432"/>
        </w:tabs>
        <w:rPr>
          <w:noProof/>
        </w:rPr>
      </w:pPr>
      <w:r>
        <w:rPr>
          <w:noProof/>
        </w:rPr>
        <w:t>2.</w:t>
      </w:r>
      <w:r>
        <w:rPr>
          <w:noProof/>
        </w:rPr>
        <w:tab/>
      </w:r>
      <w:r w:rsidR="004D06E9">
        <w:rPr>
          <w:noProof/>
        </w:rPr>
        <w:t>Use Case Descriptions</w:t>
      </w:r>
    </w:p>
    <w:p w14:paraId="7799619D" w14:textId="5C09AE09" w:rsidR="004D06E9" w:rsidRDefault="004D06E9" w:rsidP="004D06E9">
      <w:pPr>
        <w:pStyle w:val="TOC2"/>
        <w:tabs>
          <w:tab w:val="left" w:pos="864"/>
        </w:tabs>
        <w:rPr>
          <w:noProof/>
        </w:rPr>
      </w:pPr>
      <w:r>
        <w:rPr>
          <w:noProof/>
        </w:rPr>
        <w:t>2.1</w:t>
      </w:r>
      <w:r>
        <w:rPr>
          <w:noProof/>
        </w:rPr>
        <w:tab/>
        <w:t>Use Case: Login</w:t>
      </w:r>
      <w:r>
        <w:rPr>
          <w:noProof/>
        </w:rPr>
        <w:tab/>
      </w:r>
      <w:r>
        <w:rPr>
          <w:noProof/>
        </w:rPr>
        <w:fldChar w:fldCharType="begin"/>
      </w:r>
      <w:r>
        <w:rPr>
          <w:noProof/>
        </w:rPr>
        <w:instrText xml:space="preserve"> PAGEREF _Toc455894744 \h </w:instrText>
      </w:r>
      <w:r>
        <w:rPr>
          <w:noProof/>
        </w:rPr>
      </w:r>
      <w:r>
        <w:rPr>
          <w:noProof/>
        </w:rPr>
        <w:fldChar w:fldCharType="separate"/>
      </w:r>
      <w:r>
        <w:rPr>
          <w:noProof/>
        </w:rPr>
        <w:t>4</w:t>
      </w:r>
      <w:r>
        <w:rPr>
          <w:noProof/>
        </w:rPr>
        <w:fldChar w:fldCharType="end"/>
      </w:r>
    </w:p>
    <w:p w14:paraId="26B177A7" w14:textId="4BAFBF4B" w:rsidR="004D06E9" w:rsidRDefault="004D06E9" w:rsidP="004D06E9">
      <w:pPr>
        <w:pStyle w:val="TOC2"/>
        <w:tabs>
          <w:tab w:val="left" w:pos="864"/>
        </w:tabs>
        <w:rPr>
          <w:noProof/>
        </w:rPr>
      </w:pPr>
      <w:r>
        <w:rPr>
          <w:noProof/>
        </w:rPr>
        <w:t>2.2</w:t>
      </w:r>
      <w:r>
        <w:rPr>
          <w:noProof/>
        </w:rPr>
        <w:tab/>
        <w:t>Use Case: Enter Wrong Credentials</w:t>
      </w:r>
      <w:r>
        <w:rPr>
          <w:noProof/>
        </w:rPr>
        <w:tab/>
      </w:r>
      <w:r>
        <w:rPr>
          <w:noProof/>
        </w:rPr>
        <w:fldChar w:fldCharType="begin"/>
      </w:r>
      <w:r>
        <w:rPr>
          <w:noProof/>
        </w:rPr>
        <w:instrText xml:space="preserve"> PAGEREF _Toc455894744 \h </w:instrText>
      </w:r>
      <w:r>
        <w:rPr>
          <w:noProof/>
        </w:rPr>
      </w:r>
      <w:r>
        <w:rPr>
          <w:noProof/>
        </w:rPr>
        <w:fldChar w:fldCharType="separate"/>
      </w:r>
      <w:r>
        <w:rPr>
          <w:noProof/>
        </w:rPr>
        <w:t>4</w:t>
      </w:r>
      <w:r>
        <w:rPr>
          <w:noProof/>
        </w:rPr>
        <w:fldChar w:fldCharType="end"/>
      </w:r>
    </w:p>
    <w:p w14:paraId="48C0C77A" w14:textId="77777777" w:rsidR="004D06E9" w:rsidRPr="004D06E9" w:rsidRDefault="004D06E9" w:rsidP="004D06E9"/>
    <w:p w14:paraId="31BC89C1" w14:textId="22756A00" w:rsidR="005455E4" w:rsidRDefault="006A6454">
      <w:pPr>
        <w:pStyle w:val="Title"/>
      </w:pPr>
      <w:r>
        <w:rPr>
          <w:rFonts w:ascii="Times New Roman" w:hAnsi="Times New Roman"/>
          <w:sz w:val="20"/>
        </w:rPr>
        <w:fldChar w:fldCharType="end"/>
      </w:r>
      <w:r>
        <w:br w:type="page"/>
      </w:r>
      <w:fldSimple w:instr="title  \* Mergeformat ">
        <w:r>
          <w:t>Use Case Specification</w:t>
        </w:r>
        <w:r w:rsidR="00C85876">
          <w:t xml:space="preserve"> and Description</w:t>
        </w:r>
      </w:fldSimple>
      <w:bookmarkStart w:id="0" w:name="_Toc423410237"/>
      <w:bookmarkStart w:id="1" w:name="_Toc425054503"/>
      <w:r>
        <w:t xml:space="preserve"> </w:t>
      </w:r>
      <w:bookmarkEnd w:id="0"/>
      <w:bookmarkEnd w:id="1"/>
    </w:p>
    <w:p w14:paraId="28FD6EA2" w14:textId="77777777" w:rsidR="005455E4" w:rsidRDefault="005455E4">
      <w:pPr>
        <w:pStyle w:val="InfoBlue"/>
      </w:pPr>
    </w:p>
    <w:p w14:paraId="501D25B8" w14:textId="7D65C8EF" w:rsidR="005455E4" w:rsidRDefault="004D06E9">
      <w:pPr>
        <w:pStyle w:val="Heading1"/>
      </w:pPr>
      <w:bookmarkStart w:id="2" w:name="_Toc423410238"/>
      <w:bookmarkStart w:id="3" w:name="_Toc425054504"/>
      <w:r>
        <w:t>Introduction</w:t>
      </w:r>
    </w:p>
    <w:p w14:paraId="093CEA6D" w14:textId="77777777" w:rsidR="005455E4" w:rsidRDefault="006A6454">
      <w:pPr>
        <w:pStyle w:val="Heading2"/>
      </w:pPr>
      <w:bookmarkStart w:id="4" w:name="_Toc455894744"/>
      <w:r>
        <w:t>Brief Description</w:t>
      </w:r>
      <w:bookmarkEnd w:id="2"/>
      <w:bookmarkEnd w:id="3"/>
      <w:bookmarkEnd w:id="4"/>
    </w:p>
    <w:p w14:paraId="00F9FE44" w14:textId="207306C0" w:rsidR="005455E4" w:rsidRDefault="00C85876">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w:t>
      </w:r>
      <w:r w:rsidR="004D06E9">
        <w:rPr>
          <w:i w:val="0"/>
          <w:color w:val="auto"/>
        </w:rPr>
        <w:t>, sub-flows</w:t>
      </w:r>
      <w:r>
        <w:rPr>
          <w:i w:val="0"/>
          <w:color w:val="auto"/>
        </w:rPr>
        <w:t xml:space="preserve"> and exceptional flows.</w:t>
      </w:r>
    </w:p>
    <w:p w14:paraId="0C17C9BA" w14:textId="060B7AE0" w:rsidR="004D06E9" w:rsidRDefault="004D06E9" w:rsidP="004D06E9">
      <w:pPr>
        <w:pStyle w:val="Heading2"/>
      </w:pPr>
      <w:r>
        <w:t>Glossary of Terms</w:t>
      </w:r>
    </w:p>
    <w:p w14:paraId="4F8E605B" w14:textId="17BFBE24" w:rsidR="00527F88" w:rsidRDefault="00527F88" w:rsidP="004D06E9">
      <w:pPr>
        <w:ind w:left="720"/>
      </w:pPr>
      <w:r w:rsidRPr="00DE3B32">
        <w:rPr>
          <w:b/>
        </w:rPr>
        <w:t>User</w:t>
      </w:r>
      <w:r>
        <w:t xml:space="preserve"> – When in used in context of a use case description, it refers to the </w:t>
      </w:r>
      <w:r w:rsidR="00BF5C0A">
        <w:t>actors</w:t>
      </w:r>
      <w:r>
        <w:t xml:space="preserve"> of that use case in question.</w:t>
      </w:r>
    </w:p>
    <w:p w14:paraId="0175A757" w14:textId="5579625A" w:rsidR="004D06E9" w:rsidRDefault="00C02DA9" w:rsidP="004D06E9">
      <w:pPr>
        <w:ind w:left="720"/>
      </w:pPr>
      <w:r w:rsidRPr="00DE3B32">
        <w:rPr>
          <w:b/>
        </w:rPr>
        <w:t>User</w:t>
      </w:r>
      <w:r>
        <w:t xml:space="preserve"> </w:t>
      </w:r>
      <w:r w:rsidRPr="00DE3B32">
        <w:rPr>
          <w:b/>
        </w:rPr>
        <w:t>credentials</w:t>
      </w:r>
      <w:r>
        <w:t xml:space="preserve"> – This refers to the email and password of the system’s user that will be used as the primary means of identifying each user of the system.</w:t>
      </w:r>
    </w:p>
    <w:p w14:paraId="5EC82550" w14:textId="0F312F99" w:rsidR="00F74728" w:rsidRPr="00F74728" w:rsidRDefault="00F74728" w:rsidP="004D06E9">
      <w:pPr>
        <w:ind w:left="720"/>
      </w:pPr>
      <w:r>
        <w:rPr>
          <w:b/>
        </w:rPr>
        <w:t xml:space="preserve">User details </w:t>
      </w:r>
      <w:r>
        <w:t>– Refers to the details of the user that are: title, first name, last name, gender, date of birth, phone number, email, street address, state, city, country, credit card type, credit card number, and whether they hold a passport.</w:t>
      </w:r>
    </w:p>
    <w:p w14:paraId="0D72E715" w14:textId="77777777" w:rsidR="004D06E9" w:rsidRPr="004D06E9" w:rsidRDefault="004D06E9" w:rsidP="004D06E9">
      <w:pPr>
        <w:pStyle w:val="BodyText"/>
      </w:pPr>
    </w:p>
    <w:p w14:paraId="119C1FB1" w14:textId="1E9675F8" w:rsidR="005455E4" w:rsidRDefault="004D06E9">
      <w:pPr>
        <w:pStyle w:val="Heading1"/>
        <w:widowControl/>
      </w:pPr>
      <w:r>
        <w:t>Use Case Descriptions</w:t>
      </w:r>
    </w:p>
    <w:p w14:paraId="7DE50C62" w14:textId="4C87DF9C" w:rsidR="004D06E9" w:rsidRPr="004D06E9" w:rsidRDefault="004D06E9" w:rsidP="004D06E9">
      <w:pPr>
        <w:pStyle w:val="Heading2"/>
        <w:widowControl/>
      </w:pPr>
      <w:r>
        <w:t>Use Case: Login</w:t>
      </w:r>
    </w:p>
    <w:tbl>
      <w:tblPr>
        <w:tblStyle w:val="TableGrid"/>
        <w:tblW w:w="0" w:type="auto"/>
        <w:tblInd w:w="720" w:type="dxa"/>
        <w:tblLook w:val="04A0" w:firstRow="1" w:lastRow="0" w:firstColumn="1" w:lastColumn="0" w:noHBand="0" w:noVBand="1"/>
      </w:tblPr>
      <w:tblGrid>
        <w:gridCol w:w="7185"/>
        <w:gridCol w:w="1671"/>
      </w:tblGrid>
      <w:tr w:rsidR="004D06E9" w14:paraId="2AF68205" w14:textId="77777777" w:rsidTr="004D06E9">
        <w:tc>
          <w:tcPr>
            <w:tcW w:w="7185" w:type="dxa"/>
          </w:tcPr>
          <w:p w14:paraId="040DBE18" w14:textId="648CD27C" w:rsidR="004D06E9" w:rsidRPr="006F5CBF" w:rsidRDefault="004D06E9" w:rsidP="004D06E9">
            <w:pPr>
              <w:pStyle w:val="InfoBlue"/>
              <w:spacing w:after="0"/>
              <w:ind w:left="0"/>
              <w:rPr>
                <w:i w:val="0"/>
                <w:color w:val="auto"/>
              </w:rPr>
            </w:pPr>
            <w:r w:rsidRPr="004D06E9">
              <w:rPr>
                <w:b/>
                <w:i w:val="0"/>
                <w:color w:val="auto"/>
              </w:rPr>
              <w:t xml:space="preserve">Name: </w:t>
            </w:r>
            <w:r w:rsidR="006F5CBF">
              <w:rPr>
                <w:i w:val="0"/>
                <w:color w:val="auto"/>
              </w:rPr>
              <w:t>Login</w:t>
            </w:r>
          </w:p>
        </w:tc>
        <w:tc>
          <w:tcPr>
            <w:tcW w:w="1671" w:type="dxa"/>
          </w:tcPr>
          <w:p w14:paraId="17B58D32" w14:textId="3D230D9B" w:rsidR="004D06E9" w:rsidRPr="006F5CBF" w:rsidRDefault="004D06E9" w:rsidP="004D06E9">
            <w:pPr>
              <w:pStyle w:val="InfoBlue"/>
              <w:spacing w:after="0"/>
              <w:ind w:left="0"/>
              <w:rPr>
                <w:i w:val="0"/>
                <w:color w:val="auto"/>
              </w:rPr>
            </w:pPr>
            <w:r w:rsidRPr="004D06E9">
              <w:rPr>
                <w:b/>
                <w:i w:val="0"/>
                <w:color w:val="auto"/>
              </w:rPr>
              <w:t>ID:</w:t>
            </w:r>
            <w:r w:rsidR="006F5CBF">
              <w:rPr>
                <w:b/>
                <w:i w:val="0"/>
                <w:color w:val="auto"/>
              </w:rPr>
              <w:t xml:space="preserve"> </w:t>
            </w:r>
            <w:r w:rsidR="006F5CBF">
              <w:rPr>
                <w:i w:val="0"/>
                <w:color w:val="auto"/>
              </w:rPr>
              <w:t>1</w:t>
            </w:r>
          </w:p>
        </w:tc>
      </w:tr>
      <w:tr w:rsidR="004D06E9" w14:paraId="28366987" w14:textId="77777777" w:rsidTr="004D06E9">
        <w:tc>
          <w:tcPr>
            <w:tcW w:w="8856" w:type="dxa"/>
            <w:gridSpan w:val="2"/>
          </w:tcPr>
          <w:p w14:paraId="6C02021E" w14:textId="77777777" w:rsidR="00C02DA9" w:rsidRDefault="004D06E9" w:rsidP="00C02DA9">
            <w:pPr>
              <w:pStyle w:val="InfoBlue"/>
              <w:spacing w:after="0"/>
              <w:ind w:left="0"/>
              <w:rPr>
                <w:b/>
                <w:i w:val="0"/>
                <w:color w:val="auto"/>
              </w:rPr>
            </w:pPr>
            <w:r w:rsidRPr="00E7181F">
              <w:rPr>
                <w:b/>
                <w:i w:val="0"/>
                <w:color w:val="auto"/>
              </w:rPr>
              <w:t>Stakeholders and goals:</w:t>
            </w:r>
          </w:p>
          <w:p w14:paraId="4DE6BEE6" w14:textId="499ED4A2" w:rsidR="00C02DA9" w:rsidRPr="00C02DA9" w:rsidRDefault="00C02DA9" w:rsidP="00C02DA9">
            <w:pPr>
              <w:pStyle w:val="InfoBlue"/>
              <w:spacing w:after="0"/>
              <w:ind w:left="0"/>
            </w:pPr>
            <w:r w:rsidRPr="00C02DA9">
              <w:rPr>
                <w:i w:val="0"/>
                <w:color w:val="auto"/>
              </w:rPr>
              <w:t>Airline</w:t>
            </w:r>
            <w:r>
              <w:rPr>
                <w:i w:val="0"/>
                <w:color w:val="auto"/>
              </w:rPr>
              <w:t xml:space="preserve"> c</w:t>
            </w:r>
            <w:r w:rsidR="006F5CBF">
              <w:rPr>
                <w:i w:val="0"/>
                <w:color w:val="auto"/>
              </w:rPr>
              <w:t>ustomers</w:t>
            </w:r>
            <w:r>
              <w:rPr>
                <w:i w:val="0"/>
                <w:color w:val="auto"/>
              </w:rPr>
              <w:t xml:space="preserve"> and airline staff – Need to login to the system to access the functions of the system.</w:t>
            </w:r>
          </w:p>
        </w:tc>
      </w:tr>
      <w:tr w:rsidR="004D06E9" w14:paraId="72EFD5B6" w14:textId="77777777" w:rsidTr="004D06E9">
        <w:tc>
          <w:tcPr>
            <w:tcW w:w="8856" w:type="dxa"/>
            <w:gridSpan w:val="2"/>
          </w:tcPr>
          <w:p w14:paraId="4A7B3011" w14:textId="2CBEFC26" w:rsidR="004D06E9" w:rsidRPr="00C02DA9" w:rsidRDefault="004D06E9" w:rsidP="004D06E9">
            <w:pPr>
              <w:pStyle w:val="InfoBlue"/>
              <w:spacing w:after="0"/>
              <w:ind w:left="0"/>
              <w:rPr>
                <w:i w:val="0"/>
                <w:color w:val="auto"/>
              </w:rPr>
            </w:pPr>
            <w:r w:rsidRPr="00E7181F">
              <w:rPr>
                <w:b/>
                <w:i w:val="0"/>
                <w:color w:val="auto"/>
              </w:rPr>
              <w:t xml:space="preserve">Description: </w:t>
            </w:r>
            <w:r w:rsidR="00C02DA9">
              <w:rPr>
                <w:i w:val="0"/>
                <w:color w:val="auto"/>
              </w:rPr>
              <w:t>A user must enter their user credentials into the system through the interface to access the functionality of the system.</w:t>
            </w:r>
          </w:p>
        </w:tc>
      </w:tr>
      <w:tr w:rsidR="004D06E9" w14:paraId="2D06E29A" w14:textId="77777777" w:rsidTr="004D06E9">
        <w:tc>
          <w:tcPr>
            <w:tcW w:w="8856" w:type="dxa"/>
            <w:gridSpan w:val="2"/>
          </w:tcPr>
          <w:p w14:paraId="75E6A9A4" w14:textId="295425C2" w:rsidR="004D06E9" w:rsidRPr="00C02DA9" w:rsidRDefault="004D06E9" w:rsidP="004D06E9">
            <w:pPr>
              <w:pStyle w:val="InfoBlue"/>
              <w:spacing w:after="0"/>
              <w:ind w:left="0"/>
              <w:rPr>
                <w:i w:val="0"/>
                <w:color w:val="auto"/>
              </w:rPr>
            </w:pPr>
            <w:r w:rsidRPr="00E7181F">
              <w:rPr>
                <w:b/>
                <w:i w:val="0"/>
                <w:color w:val="auto"/>
              </w:rPr>
              <w:t xml:space="preserve">Actors: </w:t>
            </w:r>
            <w:r w:rsidR="00C02DA9">
              <w:rPr>
                <w:i w:val="0"/>
                <w:color w:val="auto"/>
              </w:rPr>
              <w:t>Travel agency, Customer, Normal Staff, Service System Manager, Flight Manager, System Administrator, Reservation System Manager, Profile System Manager, Reporting System Manager</w:t>
            </w:r>
          </w:p>
        </w:tc>
      </w:tr>
      <w:tr w:rsidR="004D06E9" w14:paraId="59C9FA23" w14:textId="77777777" w:rsidTr="004D06E9">
        <w:tc>
          <w:tcPr>
            <w:tcW w:w="8856" w:type="dxa"/>
            <w:gridSpan w:val="2"/>
          </w:tcPr>
          <w:p w14:paraId="7C3008AE" w14:textId="16598445" w:rsidR="004D06E9" w:rsidRPr="00C02DA9" w:rsidRDefault="004D06E9" w:rsidP="00C867E2">
            <w:pPr>
              <w:pStyle w:val="InfoBlue"/>
              <w:spacing w:after="0"/>
              <w:ind w:left="0"/>
              <w:rPr>
                <w:i w:val="0"/>
                <w:color w:val="auto"/>
              </w:rPr>
            </w:pPr>
            <w:r w:rsidRPr="00E7181F">
              <w:rPr>
                <w:b/>
                <w:i w:val="0"/>
                <w:color w:val="auto"/>
              </w:rPr>
              <w:t xml:space="preserve">Trigger: </w:t>
            </w:r>
            <w:r w:rsidR="00C02DA9">
              <w:rPr>
                <w:i w:val="0"/>
                <w:color w:val="auto"/>
              </w:rPr>
              <w:t>A user accesses the login interface of the system.</w:t>
            </w:r>
          </w:p>
        </w:tc>
      </w:tr>
      <w:tr w:rsidR="004D06E9" w14:paraId="4776ECB3" w14:textId="77777777" w:rsidTr="004D06E9">
        <w:tc>
          <w:tcPr>
            <w:tcW w:w="8856" w:type="dxa"/>
            <w:gridSpan w:val="2"/>
          </w:tcPr>
          <w:p w14:paraId="2C8BFBC4" w14:textId="76436D36" w:rsidR="004D06E9" w:rsidRPr="00E7181F" w:rsidRDefault="004D06E9" w:rsidP="004D06E9">
            <w:pPr>
              <w:pStyle w:val="InfoBlue"/>
              <w:spacing w:after="0"/>
              <w:ind w:left="0"/>
              <w:rPr>
                <w:b/>
                <w:i w:val="0"/>
                <w:color w:val="auto"/>
              </w:rPr>
            </w:pPr>
            <w:r w:rsidRPr="00E7181F">
              <w:rPr>
                <w:b/>
                <w:i w:val="0"/>
                <w:color w:val="auto"/>
              </w:rPr>
              <w:t>Normal flow:</w:t>
            </w:r>
          </w:p>
          <w:p w14:paraId="37FC541C" w14:textId="62ACFA52" w:rsidR="004D06E9" w:rsidRDefault="00C02DA9" w:rsidP="00C02DA9">
            <w:pPr>
              <w:pStyle w:val="BodyText"/>
              <w:numPr>
                <w:ilvl w:val="0"/>
                <w:numId w:val="22"/>
              </w:numPr>
              <w:spacing w:after="0"/>
              <w:ind w:left="714" w:hanging="357"/>
            </w:pPr>
            <w:r>
              <w:t>User enters user credentials into the system.</w:t>
            </w:r>
          </w:p>
          <w:p w14:paraId="4DC0BDF0" w14:textId="1D4C846F" w:rsidR="00C02DA9" w:rsidRDefault="00C02DA9" w:rsidP="00C02DA9">
            <w:pPr>
              <w:pStyle w:val="BodyText"/>
              <w:numPr>
                <w:ilvl w:val="0"/>
                <w:numId w:val="22"/>
              </w:numPr>
              <w:spacing w:after="0"/>
            </w:pPr>
            <w:r>
              <w:t>System checks the user credentials with the database.</w:t>
            </w:r>
          </w:p>
          <w:p w14:paraId="59682E72" w14:textId="5030C56F" w:rsidR="00C02DA9" w:rsidRDefault="00C02DA9" w:rsidP="00662B33">
            <w:pPr>
              <w:pStyle w:val="BodyText"/>
              <w:numPr>
                <w:ilvl w:val="0"/>
                <w:numId w:val="22"/>
              </w:numPr>
              <w:spacing w:after="0" w:line="0" w:lineRule="atLeast"/>
              <w:ind w:left="714" w:hanging="357"/>
            </w:pPr>
            <w:r>
              <w:t xml:space="preserve">If the user credentials are correct, the </w:t>
            </w:r>
            <w:r w:rsidR="00584A83">
              <w:t>user is</w:t>
            </w:r>
            <w:r>
              <w:t xml:space="preserve"> </w:t>
            </w:r>
            <w:r w:rsidR="00584A83">
              <w:t>logged</w:t>
            </w:r>
            <w:r w:rsidR="006E0F84">
              <w:t xml:space="preserve"> in and </w:t>
            </w:r>
            <w:r w:rsidR="00584A83">
              <w:t xml:space="preserve">system </w:t>
            </w:r>
            <w:r>
              <w:t xml:space="preserve">displays the appropriate </w:t>
            </w:r>
            <w:r w:rsidR="00A114C1">
              <w:t xml:space="preserve">user </w:t>
            </w:r>
            <w:r>
              <w:t>interface for that particular user.</w:t>
            </w:r>
          </w:p>
          <w:p w14:paraId="348E0587" w14:textId="4E8C802B" w:rsidR="00662B33" w:rsidRPr="00C02DA9" w:rsidRDefault="00662B33" w:rsidP="00C02DA9">
            <w:pPr>
              <w:pStyle w:val="BodyText"/>
              <w:numPr>
                <w:ilvl w:val="0"/>
                <w:numId w:val="22"/>
              </w:numPr>
            </w:pPr>
            <w:r>
              <w:t>End</w:t>
            </w:r>
          </w:p>
        </w:tc>
      </w:tr>
      <w:tr w:rsidR="004D06E9" w14:paraId="5A8C895E" w14:textId="77777777" w:rsidTr="004D06E9">
        <w:tc>
          <w:tcPr>
            <w:tcW w:w="8856" w:type="dxa"/>
            <w:gridSpan w:val="2"/>
          </w:tcPr>
          <w:p w14:paraId="38637501" w14:textId="2B596DCC" w:rsidR="004D06E9" w:rsidRPr="00C02DA9" w:rsidRDefault="004D06E9" w:rsidP="004D06E9">
            <w:pPr>
              <w:pStyle w:val="InfoBlue"/>
              <w:spacing w:after="0"/>
              <w:ind w:left="0"/>
              <w:rPr>
                <w:i w:val="0"/>
                <w:color w:val="auto"/>
              </w:rPr>
            </w:pPr>
            <w:r w:rsidRPr="00E7181F">
              <w:rPr>
                <w:b/>
                <w:i w:val="0"/>
                <w:color w:val="auto"/>
              </w:rPr>
              <w:t xml:space="preserve">Sub-flows: </w:t>
            </w:r>
            <w:r w:rsidR="00C02DA9">
              <w:rPr>
                <w:i w:val="0"/>
                <w:color w:val="auto"/>
              </w:rPr>
              <w:t>None</w:t>
            </w:r>
          </w:p>
        </w:tc>
      </w:tr>
      <w:tr w:rsidR="004D06E9" w14:paraId="075078CA" w14:textId="77777777" w:rsidTr="004D06E9">
        <w:tc>
          <w:tcPr>
            <w:tcW w:w="8856" w:type="dxa"/>
            <w:gridSpan w:val="2"/>
          </w:tcPr>
          <w:p w14:paraId="20D603FA" w14:textId="77777777" w:rsidR="004D06E9" w:rsidRDefault="004D06E9" w:rsidP="004D06E9">
            <w:pPr>
              <w:pStyle w:val="InfoBlue"/>
              <w:spacing w:after="0"/>
              <w:ind w:left="0"/>
              <w:rPr>
                <w:i w:val="0"/>
                <w:color w:val="auto"/>
              </w:rPr>
            </w:pPr>
            <w:r w:rsidRPr="00E7181F">
              <w:rPr>
                <w:b/>
                <w:i w:val="0"/>
                <w:color w:val="auto"/>
              </w:rPr>
              <w:t>Alternative/Exceptional flows</w:t>
            </w:r>
            <w:r w:rsidR="0032761B" w:rsidRPr="00E7181F">
              <w:rPr>
                <w:b/>
                <w:i w:val="0"/>
                <w:color w:val="auto"/>
              </w:rPr>
              <w:t xml:space="preserve">: </w:t>
            </w:r>
          </w:p>
          <w:p w14:paraId="5C7ECB77" w14:textId="29397BBB" w:rsidR="00C02DA9" w:rsidRPr="00A114C1" w:rsidRDefault="00C02DA9" w:rsidP="00C02DA9">
            <w:pPr>
              <w:pStyle w:val="BodyText"/>
              <w:ind w:left="0"/>
            </w:pPr>
            <w:r>
              <w:t xml:space="preserve">2a Incorrect user credentials entered: The </w:t>
            </w:r>
            <w:r w:rsidR="00A114C1">
              <w:rPr>
                <w:i/>
              </w:rPr>
              <w:t>Enter Wrong Credentials</w:t>
            </w:r>
            <w:r w:rsidR="00A114C1">
              <w:t xml:space="preserve"> use case is performed.</w:t>
            </w:r>
          </w:p>
        </w:tc>
      </w:tr>
    </w:tbl>
    <w:p w14:paraId="7A0049B9" w14:textId="304A8314" w:rsidR="006A6454" w:rsidRDefault="006A6454">
      <w:pPr>
        <w:pStyle w:val="InfoBlue"/>
        <w:rPr>
          <w:i w:val="0"/>
          <w:color w:val="auto"/>
        </w:rPr>
      </w:pPr>
    </w:p>
    <w:p w14:paraId="3959506B" w14:textId="30E61345" w:rsidR="00527F88" w:rsidRPr="00527F88" w:rsidRDefault="00527F88" w:rsidP="00527F88">
      <w:pPr>
        <w:pStyle w:val="Heading2"/>
        <w:widowControl/>
      </w:pPr>
      <w:r>
        <w:t>Use Case: Enter Wrong Credentials</w:t>
      </w:r>
    </w:p>
    <w:tbl>
      <w:tblPr>
        <w:tblStyle w:val="TableGrid"/>
        <w:tblW w:w="0" w:type="auto"/>
        <w:tblInd w:w="720" w:type="dxa"/>
        <w:tblLook w:val="04A0" w:firstRow="1" w:lastRow="0" w:firstColumn="1" w:lastColumn="0" w:noHBand="0" w:noVBand="1"/>
      </w:tblPr>
      <w:tblGrid>
        <w:gridCol w:w="7185"/>
        <w:gridCol w:w="1671"/>
      </w:tblGrid>
      <w:tr w:rsidR="00527F88" w14:paraId="20B24BF7" w14:textId="77777777" w:rsidTr="00662B33">
        <w:tc>
          <w:tcPr>
            <w:tcW w:w="7185" w:type="dxa"/>
          </w:tcPr>
          <w:p w14:paraId="66DD0026" w14:textId="09F49B9D" w:rsidR="00527F88" w:rsidRPr="006F5CBF" w:rsidRDefault="00527F88" w:rsidP="00527F88">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475B9D67" w14:textId="501A7FF4" w:rsidR="00527F88" w:rsidRPr="006F5CBF" w:rsidRDefault="00527F88" w:rsidP="00662B33">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527F88" w14:paraId="194815EF" w14:textId="77777777" w:rsidTr="00662B33">
        <w:tc>
          <w:tcPr>
            <w:tcW w:w="8856" w:type="dxa"/>
            <w:gridSpan w:val="2"/>
          </w:tcPr>
          <w:p w14:paraId="73190A82" w14:textId="77777777" w:rsidR="00527F88" w:rsidRDefault="00527F88" w:rsidP="00662B33">
            <w:pPr>
              <w:pStyle w:val="InfoBlue"/>
              <w:spacing w:after="0"/>
              <w:ind w:left="0"/>
              <w:rPr>
                <w:b/>
                <w:i w:val="0"/>
                <w:color w:val="auto"/>
              </w:rPr>
            </w:pPr>
            <w:r w:rsidRPr="00E7181F">
              <w:rPr>
                <w:b/>
                <w:i w:val="0"/>
                <w:color w:val="auto"/>
              </w:rPr>
              <w:t>Stakeholders and goals:</w:t>
            </w:r>
          </w:p>
          <w:p w14:paraId="22B51DE1" w14:textId="229D0ECB" w:rsidR="00527F88" w:rsidRPr="00C02DA9" w:rsidRDefault="00527F88" w:rsidP="00527F88">
            <w:pPr>
              <w:pStyle w:val="InfoBlue"/>
              <w:spacing w:after="0"/>
              <w:ind w:left="0"/>
            </w:pPr>
            <w:r w:rsidRPr="00C02DA9">
              <w:rPr>
                <w:i w:val="0"/>
                <w:color w:val="auto"/>
              </w:rPr>
              <w:t>Airline</w:t>
            </w:r>
            <w:r>
              <w:rPr>
                <w:i w:val="0"/>
                <w:color w:val="auto"/>
              </w:rPr>
              <w:t xml:space="preserve"> customers and airline staff – Inform the user </w:t>
            </w:r>
            <w:r w:rsidR="00662B33">
              <w:rPr>
                <w:i w:val="0"/>
                <w:color w:val="auto"/>
              </w:rPr>
              <w:t xml:space="preserve">that the user credentials that were entered into the system are incorrect and perform the </w:t>
            </w:r>
            <w:r w:rsidR="00662B33" w:rsidRPr="00DE3C2F">
              <w:rPr>
                <w:color w:val="auto"/>
              </w:rPr>
              <w:t>Login</w:t>
            </w:r>
            <w:r w:rsidR="00662B33">
              <w:rPr>
                <w:i w:val="0"/>
                <w:color w:val="auto"/>
              </w:rPr>
              <w:t xml:space="preserve"> use case again.</w:t>
            </w:r>
          </w:p>
        </w:tc>
      </w:tr>
      <w:tr w:rsidR="00527F88" w14:paraId="6E6F09DA" w14:textId="77777777" w:rsidTr="00662B33">
        <w:tc>
          <w:tcPr>
            <w:tcW w:w="8856" w:type="dxa"/>
            <w:gridSpan w:val="2"/>
          </w:tcPr>
          <w:p w14:paraId="7D7E3974" w14:textId="65293281" w:rsidR="00527F88" w:rsidRPr="00C02DA9" w:rsidRDefault="00527F88" w:rsidP="00812736">
            <w:pPr>
              <w:pStyle w:val="InfoBlue"/>
              <w:spacing w:after="0"/>
              <w:ind w:left="0"/>
              <w:rPr>
                <w:i w:val="0"/>
                <w:color w:val="auto"/>
              </w:rPr>
            </w:pPr>
            <w:r w:rsidRPr="00E7181F">
              <w:rPr>
                <w:b/>
                <w:i w:val="0"/>
                <w:color w:val="auto"/>
              </w:rPr>
              <w:t xml:space="preserve">Description: </w:t>
            </w:r>
            <w:r>
              <w:rPr>
                <w:i w:val="0"/>
                <w:color w:val="auto"/>
              </w:rPr>
              <w:t xml:space="preserve">A user </w:t>
            </w:r>
            <w:r w:rsidR="00662B33">
              <w:rPr>
                <w:i w:val="0"/>
                <w:color w:val="auto"/>
              </w:rPr>
              <w:t xml:space="preserve">has entered incorrect user credentials into the system. </w:t>
            </w:r>
          </w:p>
        </w:tc>
      </w:tr>
      <w:tr w:rsidR="00527F88" w14:paraId="28724498" w14:textId="77777777" w:rsidTr="00662B33">
        <w:tc>
          <w:tcPr>
            <w:tcW w:w="8856" w:type="dxa"/>
            <w:gridSpan w:val="2"/>
          </w:tcPr>
          <w:p w14:paraId="34D9F3FF" w14:textId="77777777" w:rsidR="00527F88" w:rsidRPr="00C02DA9" w:rsidRDefault="00527F88" w:rsidP="00662B33">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527F88" w14:paraId="1AE61138" w14:textId="77777777" w:rsidTr="00662B33">
        <w:tc>
          <w:tcPr>
            <w:tcW w:w="8856" w:type="dxa"/>
            <w:gridSpan w:val="2"/>
          </w:tcPr>
          <w:p w14:paraId="42BE5595" w14:textId="3C6A69C3" w:rsidR="00527F88" w:rsidRPr="00C02DA9" w:rsidRDefault="00527F88" w:rsidP="00662B33">
            <w:pPr>
              <w:pStyle w:val="InfoBlue"/>
              <w:spacing w:after="0"/>
              <w:ind w:left="0"/>
              <w:rPr>
                <w:i w:val="0"/>
                <w:color w:val="auto"/>
              </w:rPr>
            </w:pPr>
            <w:r w:rsidRPr="00E7181F">
              <w:rPr>
                <w:b/>
                <w:i w:val="0"/>
                <w:color w:val="auto"/>
              </w:rPr>
              <w:t xml:space="preserve">Trigger: </w:t>
            </w:r>
            <w:r>
              <w:rPr>
                <w:i w:val="0"/>
                <w:color w:val="auto"/>
              </w:rPr>
              <w:t xml:space="preserve">A user of the system </w:t>
            </w:r>
            <w:r w:rsidR="00662B33">
              <w:rPr>
                <w:i w:val="0"/>
                <w:color w:val="auto"/>
              </w:rPr>
              <w:t>enters the wrong credentials into the system.</w:t>
            </w:r>
          </w:p>
        </w:tc>
      </w:tr>
      <w:tr w:rsidR="00527F88" w14:paraId="57E1C7DE" w14:textId="77777777" w:rsidTr="00662B33">
        <w:tc>
          <w:tcPr>
            <w:tcW w:w="8856" w:type="dxa"/>
            <w:gridSpan w:val="2"/>
          </w:tcPr>
          <w:p w14:paraId="072F4DE4" w14:textId="77777777" w:rsidR="00527F88" w:rsidRPr="00E7181F" w:rsidRDefault="00527F88" w:rsidP="00662B33">
            <w:pPr>
              <w:pStyle w:val="InfoBlue"/>
              <w:spacing w:after="0"/>
              <w:ind w:left="0"/>
              <w:rPr>
                <w:b/>
                <w:i w:val="0"/>
                <w:color w:val="auto"/>
              </w:rPr>
            </w:pPr>
            <w:r w:rsidRPr="00E7181F">
              <w:rPr>
                <w:b/>
                <w:i w:val="0"/>
                <w:color w:val="auto"/>
              </w:rPr>
              <w:lastRenderedPageBreak/>
              <w:t>Normal flow:</w:t>
            </w:r>
          </w:p>
          <w:p w14:paraId="3CCBCE50" w14:textId="59880419" w:rsidR="00527F88" w:rsidRDefault="00662B33" w:rsidP="00527F88">
            <w:pPr>
              <w:pStyle w:val="BodyText"/>
              <w:numPr>
                <w:ilvl w:val="0"/>
                <w:numId w:val="23"/>
              </w:numPr>
              <w:spacing w:after="0"/>
            </w:pPr>
            <w:r>
              <w:t xml:space="preserve">System finds a mismatch in the user credentials </w:t>
            </w:r>
            <w:r w:rsidR="009D504B">
              <w:t>and</w:t>
            </w:r>
            <w:r>
              <w:t xml:space="preserve"> cannot find the corresponding user credentials.</w:t>
            </w:r>
          </w:p>
          <w:p w14:paraId="71B6AC86" w14:textId="6CAF6951" w:rsidR="00527F88" w:rsidRDefault="00527F88" w:rsidP="00527F88">
            <w:pPr>
              <w:pStyle w:val="BodyText"/>
              <w:numPr>
                <w:ilvl w:val="0"/>
                <w:numId w:val="23"/>
              </w:numPr>
              <w:spacing w:after="0"/>
            </w:pPr>
            <w:r>
              <w:t xml:space="preserve">System </w:t>
            </w:r>
            <w:r w:rsidR="00662B33">
              <w:t>displays an error message on the user interface.</w:t>
            </w:r>
          </w:p>
          <w:p w14:paraId="42C267DC" w14:textId="77777777" w:rsidR="00527F88" w:rsidRDefault="00662B33" w:rsidP="00B979C5">
            <w:pPr>
              <w:pStyle w:val="BodyText"/>
              <w:numPr>
                <w:ilvl w:val="0"/>
                <w:numId w:val="23"/>
              </w:numPr>
              <w:spacing w:after="0"/>
              <w:ind w:left="714" w:hanging="357"/>
            </w:pPr>
            <w:r>
              <w:t xml:space="preserve">User performs </w:t>
            </w:r>
            <w:r w:rsidR="00DE3C2F" w:rsidRPr="00DE3C2F">
              <w:rPr>
                <w:i/>
              </w:rPr>
              <w:t>Login</w:t>
            </w:r>
            <w:r w:rsidR="00DE3C2F">
              <w:t xml:space="preserve"> use case</w:t>
            </w:r>
            <w:r w:rsidR="008773F7">
              <w:t>.</w:t>
            </w:r>
          </w:p>
          <w:p w14:paraId="08058C3D" w14:textId="37172F93" w:rsidR="00B979C5" w:rsidRPr="00C02DA9" w:rsidRDefault="00B979C5" w:rsidP="00B979C5">
            <w:pPr>
              <w:pStyle w:val="BodyText"/>
              <w:numPr>
                <w:ilvl w:val="0"/>
                <w:numId w:val="23"/>
              </w:numPr>
              <w:spacing w:after="0"/>
            </w:pPr>
            <w:r>
              <w:t>End</w:t>
            </w:r>
          </w:p>
        </w:tc>
      </w:tr>
      <w:tr w:rsidR="00527F88" w14:paraId="7B8A9D54" w14:textId="77777777" w:rsidTr="00662B33">
        <w:tc>
          <w:tcPr>
            <w:tcW w:w="8856" w:type="dxa"/>
            <w:gridSpan w:val="2"/>
          </w:tcPr>
          <w:p w14:paraId="0BBD62F9" w14:textId="77777777" w:rsidR="00527F88" w:rsidRPr="00C02DA9" w:rsidRDefault="00527F88" w:rsidP="00662B33">
            <w:pPr>
              <w:pStyle w:val="InfoBlue"/>
              <w:spacing w:after="0"/>
              <w:ind w:left="0"/>
              <w:rPr>
                <w:i w:val="0"/>
                <w:color w:val="auto"/>
              </w:rPr>
            </w:pPr>
            <w:r w:rsidRPr="00E7181F">
              <w:rPr>
                <w:b/>
                <w:i w:val="0"/>
                <w:color w:val="auto"/>
              </w:rPr>
              <w:t xml:space="preserve">Sub-flows: </w:t>
            </w:r>
            <w:r>
              <w:rPr>
                <w:i w:val="0"/>
                <w:color w:val="auto"/>
              </w:rPr>
              <w:t>None</w:t>
            </w:r>
          </w:p>
        </w:tc>
      </w:tr>
      <w:tr w:rsidR="00527F88" w14:paraId="50E54763" w14:textId="77777777" w:rsidTr="00662B33">
        <w:tc>
          <w:tcPr>
            <w:tcW w:w="8856" w:type="dxa"/>
            <w:gridSpan w:val="2"/>
          </w:tcPr>
          <w:p w14:paraId="3A61B18D" w14:textId="352F6354" w:rsidR="00527F88" w:rsidRPr="00662B33" w:rsidRDefault="00527F88" w:rsidP="00662B33">
            <w:pPr>
              <w:pStyle w:val="InfoBlue"/>
              <w:spacing w:after="0"/>
              <w:ind w:left="0"/>
              <w:rPr>
                <w:i w:val="0"/>
                <w:color w:val="auto"/>
              </w:rPr>
            </w:pPr>
            <w:r w:rsidRPr="00E7181F">
              <w:rPr>
                <w:b/>
                <w:i w:val="0"/>
                <w:color w:val="auto"/>
              </w:rPr>
              <w:t xml:space="preserve">Alternative/Exceptional flows: </w:t>
            </w:r>
            <w:r w:rsidR="00662B33">
              <w:rPr>
                <w:i w:val="0"/>
                <w:color w:val="auto"/>
              </w:rPr>
              <w:t>None</w:t>
            </w:r>
          </w:p>
        </w:tc>
      </w:tr>
    </w:tbl>
    <w:p w14:paraId="0CF97833" w14:textId="77777777" w:rsidR="00812736" w:rsidRDefault="00812736" w:rsidP="00812736">
      <w:pPr>
        <w:pStyle w:val="Heading2"/>
        <w:widowControl/>
        <w:numPr>
          <w:ilvl w:val="0"/>
          <w:numId w:val="0"/>
        </w:numPr>
        <w:ind w:left="720"/>
      </w:pPr>
    </w:p>
    <w:p w14:paraId="78C3AEEE" w14:textId="5CCCDE77" w:rsidR="00812736" w:rsidRPr="00527F88" w:rsidRDefault="00812736" w:rsidP="00812736">
      <w:pPr>
        <w:pStyle w:val="Heading2"/>
        <w:widowControl/>
      </w:pPr>
      <w:r>
        <w:t>Use Case: Signup</w:t>
      </w:r>
    </w:p>
    <w:tbl>
      <w:tblPr>
        <w:tblStyle w:val="TableGrid"/>
        <w:tblW w:w="0" w:type="auto"/>
        <w:tblInd w:w="720" w:type="dxa"/>
        <w:tblLook w:val="04A0" w:firstRow="1" w:lastRow="0" w:firstColumn="1" w:lastColumn="0" w:noHBand="0" w:noVBand="1"/>
      </w:tblPr>
      <w:tblGrid>
        <w:gridCol w:w="7185"/>
        <w:gridCol w:w="1671"/>
      </w:tblGrid>
      <w:tr w:rsidR="00812736" w14:paraId="3EB2D4FC" w14:textId="77777777" w:rsidTr="00136E56">
        <w:tc>
          <w:tcPr>
            <w:tcW w:w="7185" w:type="dxa"/>
          </w:tcPr>
          <w:p w14:paraId="061AD128" w14:textId="4228E2A0" w:rsidR="00812736" w:rsidRPr="006F5CBF" w:rsidRDefault="00812736" w:rsidP="00812736">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4DD6A633" w14:textId="2CEC3902" w:rsidR="00812736" w:rsidRPr="006F5CBF" w:rsidRDefault="00812736" w:rsidP="00136E56">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812736" w14:paraId="1416B0C2" w14:textId="77777777" w:rsidTr="00136E56">
        <w:tc>
          <w:tcPr>
            <w:tcW w:w="8856" w:type="dxa"/>
            <w:gridSpan w:val="2"/>
          </w:tcPr>
          <w:p w14:paraId="6DA194F2" w14:textId="77777777" w:rsidR="00812736" w:rsidRDefault="00812736" w:rsidP="00136E56">
            <w:pPr>
              <w:pStyle w:val="InfoBlue"/>
              <w:spacing w:after="0"/>
              <w:ind w:left="0"/>
              <w:rPr>
                <w:b/>
                <w:i w:val="0"/>
                <w:color w:val="auto"/>
              </w:rPr>
            </w:pPr>
            <w:r w:rsidRPr="00E7181F">
              <w:rPr>
                <w:b/>
                <w:i w:val="0"/>
                <w:color w:val="auto"/>
              </w:rPr>
              <w:t>Stakeholders and goals:</w:t>
            </w:r>
          </w:p>
          <w:p w14:paraId="6ADBFA1A" w14:textId="19657AEA" w:rsidR="00812736" w:rsidRPr="00C02DA9" w:rsidRDefault="00812736" w:rsidP="00812736">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12736" w14:paraId="02CF1E25" w14:textId="77777777" w:rsidTr="00136E56">
        <w:tc>
          <w:tcPr>
            <w:tcW w:w="8856" w:type="dxa"/>
            <w:gridSpan w:val="2"/>
          </w:tcPr>
          <w:p w14:paraId="4587B8F3" w14:textId="7C0ECC7F" w:rsidR="00812736" w:rsidRPr="00C02DA9" w:rsidRDefault="00812736" w:rsidP="00F74728">
            <w:pPr>
              <w:pStyle w:val="InfoBlue"/>
              <w:spacing w:after="0"/>
              <w:ind w:left="0"/>
              <w:rPr>
                <w:i w:val="0"/>
                <w:color w:val="auto"/>
              </w:rPr>
            </w:pPr>
            <w:r w:rsidRPr="00E7181F">
              <w:rPr>
                <w:b/>
                <w:i w:val="0"/>
                <w:color w:val="auto"/>
              </w:rPr>
              <w:t xml:space="preserve">Description: </w:t>
            </w:r>
            <w:r w:rsidR="00F74728">
              <w:rPr>
                <w:i w:val="0"/>
                <w:color w:val="auto"/>
              </w:rPr>
              <w:t>A customer or travel agency wants to create a new account</w:t>
            </w:r>
          </w:p>
        </w:tc>
      </w:tr>
      <w:tr w:rsidR="00812736" w14:paraId="2402F17B" w14:textId="77777777" w:rsidTr="00136E56">
        <w:tc>
          <w:tcPr>
            <w:tcW w:w="8856" w:type="dxa"/>
            <w:gridSpan w:val="2"/>
          </w:tcPr>
          <w:p w14:paraId="5EC41914" w14:textId="789A7748" w:rsidR="00812736" w:rsidRPr="00C02DA9" w:rsidRDefault="00812736" w:rsidP="00F74728">
            <w:pPr>
              <w:pStyle w:val="InfoBlue"/>
              <w:spacing w:after="0"/>
              <w:ind w:left="0"/>
              <w:rPr>
                <w:i w:val="0"/>
                <w:color w:val="auto"/>
              </w:rPr>
            </w:pPr>
            <w:r w:rsidRPr="00E7181F">
              <w:rPr>
                <w:b/>
                <w:i w:val="0"/>
                <w:color w:val="auto"/>
              </w:rPr>
              <w:t xml:space="preserve">Actors: </w:t>
            </w:r>
            <w:r w:rsidR="00F74728">
              <w:rPr>
                <w:i w:val="0"/>
                <w:color w:val="auto"/>
              </w:rPr>
              <w:t>Travel agency, Customer</w:t>
            </w:r>
          </w:p>
        </w:tc>
      </w:tr>
      <w:tr w:rsidR="00812736" w14:paraId="58E38473" w14:textId="77777777" w:rsidTr="00136E56">
        <w:tc>
          <w:tcPr>
            <w:tcW w:w="8856" w:type="dxa"/>
            <w:gridSpan w:val="2"/>
          </w:tcPr>
          <w:p w14:paraId="1FF6C4AB" w14:textId="03340E6E" w:rsidR="00812736" w:rsidRPr="00C02DA9" w:rsidRDefault="00812736" w:rsidP="00136E56">
            <w:pPr>
              <w:pStyle w:val="InfoBlue"/>
              <w:spacing w:after="0"/>
              <w:ind w:left="0"/>
              <w:rPr>
                <w:i w:val="0"/>
                <w:color w:val="auto"/>
              </w:rPr>
            </w:pPr>
            <w:r w:rsidRPr="00E7181F">
              <w:rPr>
                <w:b/>
                <w:i w:val="0"/>
                <w:color w:val="auto"/>
              </w:rPr>
              <w:t xml:space="preserve">Trigger: </w:t>
            </w:r>
            <w:r w:rsidR="00136E56">
              <w:rPr>
                <w:i w:val="0"/>
                <w:color w:val="auto"/>
              </w:rPr>
              <w:t xml:space="preserve">A user accesses the </w:t>
            </w:r>
            <w:r w:rsidR="00C867E2">
              <w:rPr>
                <w:i w:val="0"/>
                <w:color w:val="auto"/>
              </w:rPr>
              <w:t>signup interface of the system.</w:t>
            </w:r>
          </w:p>
        </w:tc>
      </w:tr>
      <w:tr w:rsidR="00812736" w14:paraId="61CBDF94" w14:textId="77777777" w:rsidTr="00136E56">
        <w:tc>
          <w:tcPr>
            <w:tcW w:w="8856" w:type="dxa"/>
            <w:gridSpan w:val="2"/>
          </w:tcPr>
          <w:p w14:paraId="2B5D0FB0" w14:textId="19464CF5" w:rsidR="00812736" w:rsidRPr="00E7181F" w:rsidRDefault="00812736" w:rsidP="00136E56">
            <w:pPr>
              <w:pStyle w:val="InfoBlue"/>
              <w:spacing w:after="0"/>
              <w:ind w:left="0"/>
              <w:rPr>
                <w:b/>
                <w:i w:val="0"/>
                <w:color w:val="auto"/>
              </w:rPr>
            </w:pPr>
            <w:r w:rsidRPr="00E7181F">
              <w:rPr>
                <w:b/>
                <w:i w:val="0"/>
                <w:color w:val="auto"/>
              </w:rPr>
              <w:t>Normal flow:</w:t>
            </w:r>
          </w:p>
          <w:p w14:paraId="37A6B696" w14:textId="0407144B" w:rsidR="00136E56" w:rsidRDefault="00C867E2" w:rsidP="00B979C5">
            <w:pPr>
              <w:pStyle w:val="BodyText"/>
              <w:numPr>
                <w:ilvl w:val="0"/>
                <w:numId w:val="24"/>
              </w:numPr>
              <w:spacing w:after="0"/>
            </w:pPr>
            <w:r>
              <w:t>User enters user details into the system.</w:t>
            </w:r>
          </w:p>
          <w:p w14:paraId="5E1651A0" w14:textId="39C3293B" w:rsidR="00BD4675" w:rsidRDefault="00136E56" w:rsidP="00B979C5">
            <w:pPr>
              <w:pStyle w:val="BodyText"/>
              <w:numPr>
                <w:ilvl w:val="0"/>
                <w:numId w:val="24"/>
              </w:numPr>
              <w:spacing w:after="0"/>
            </w:pPr>
            <w:r>
              <w:t xml:space="preserve">System </w:t>
            </w:r>
            <w:r w:rsidR="00BD4675">
              <w:t>checks validity of user details.</w:t>
            </w:r>
          </w:p>
          <w:p w14:paraId="38E374BC" w14:textId="2ACF0900" w:rsidR="00B979C5" w:rsidRDefault="00136E56" w:rsidP="00B979C5">
            <w:pPr>
              <w:pStyle w:val="BodyText"/>
              <w:numPr>
                <w:ilvl w:val="0"/>
                <w:numId w:val="24"/>
              </w:numPr>
              <w:spacing w:after="0"/>
              <w:ind w:left="714" w:hanging="357"/>
            </w:pPr>
            <w:r>
              <w:t xml:space="preserve">User performs </w:t>
            </w:r>
            <w:r w:rsidRPr="00DE3C2F">
              <w:rPr>
                <w:i/>
              </w:rPr>
              <w:t>Login</w:t>
            </w:r>
            <w:r>
              <w:t xml:space="preserve"> use case.</w:t>
            </w:r>
          </w:p>
          <w:p w14:paraId="3EE13C1C" w14:textId="090223FF" w:rsidR="00B979C5" w:rsidRPr="00C02DA9" w:rsidRDefault="00B979C5" w:rsidP="00B979C5">
            <w:pPr>
              <w:pStyle w:val="BodyText"/>
              <w:numPr>
                <w:ilvl w:val="0"/>
                <w:numId w:val="24"/>
              </w:numPr>
              <w:spacing w:after="0"/>
              <w:ind w:left="714" w:hanging="357"/>
            </w:pPr>
            <w:r>
              <w:t>End</w:t>
            </w:r>
          </w:p>
        </w:tc>
      </w:tr>
      <w:tr w:rsidR="00812736" w14:paraId="5860252F" w14:textId="77777777" w:rsidTr="00136E56">
        <w:tc>
          <w:tcPr>
            <w:tcW w:w="8856" w:type="dxa"/>
            <w:gridSpan w:val="2"/>
          </w:tcPr>
          <w:p w14:paraId="654D0FB3" w14:textId="65F2D461" w:rsidR="00BD4675" w:rsidRPr="00BD4675" w:rsidRDefault="00812736" w:rsidP="00134BF8">
            <w:pPr>
              <w:pStyle w:val="InfoBlue"/>
              <w:spacing w:after="0"/>
              <w:ind w:left="0"/>
            </w:pPr>
            <w:r w:rsidRPr="00E7181F">
              <w:rPr>
                <w:b/>
                <w:i w:val="0"/>
                <w:color w:val="auto"/>
              </w:rPr>
              <w:t xml:space="preserve">Sub-flows: </w:t>
            </w:r>
            <w:r w:rsidR="00134BF8">
              <w:rPr>
                <w:i w:val="0"/>
                <w:color w:val="auto"/>
              </w:rPr>
              <w:t>None</w:t>
            </w:r>
          </w:p>
        </w:tc>
      </w:tr>
      <w:tr w:rsidR="00812736" w14:paraId="62FDD66A" w14:textId="77777777" w:rsidTr="00136E56">
        <w:tc>
          <w:tcPr>
            <w:tcW w:w="8856" w:type="dxa"/>
            <w:gridSpan w:val="2"/>
          </w:tcPr>
          <w:p w14:paraId="279491CD" w14:textId="77777777" w:rsidR="00812736" w:rsidRDefault="00812736" w:rsidP="00BD4675">
            <w:pPr>
              <w:pStyle w:val="InfoBlue"/>
              <w:spacing w:after="0"/>
              <w:ind w:left="0"/>
              <w:rPr>
                <w:i w:val="0"/>
                <w:color w:val="auto"/>
              </w:rPr>
            </w:pPr>
            <w:r w:rsidRPr="00E7181F">
              <w:rPr>
                <w:b/>
                <w:i w:val="0"/>
                <w:color w:val="auto"/>
              </w:rPr>
              <w:t xml:space="preserve">Alternative/Exceptional flows: </w:t>
            </w:r>
          </w:p>
          <w:p w14:paraId="7B7F7023" w14:textId="00EB178E" w:rsidR="00BD4675" w:rsidRPr="00BD4675" w:rsidRDefault="00BD4675" w:rsidP="00BD4675">
            <w:pPr>
              <w:pStyle w:val="BodyText"/>
              <w:ind w:left="0"/>
            </w:pPr>
            <w:r>
              <w:t xml:space="preserve">2a Invalid details are entered: The </w:t>
            </w:r>
            <w:r>
              <w:rPr>
                <w:i/>
              </w:rPr>
              <w:t>Enter Invalid Details</w:t>
            </w:r>
            <w:r>
              <w:t xml:space="preserve"> use case is performed.</w:t>
            </w:r>
          </w:p>
        </w:tc>
      </w:tr>
    </w:tbl>
    <w:p w14:paraId="0E657F9A" w14:textId="77777777" w:rsidR="00527F88" w:rsidRDefault="00527F88" w:rsidP="00527F88">
      <w:pPr>
        <w:pStyle w:val="BodyText"/>
      </w:pPr>
    </w:p>
    <w:p w14:paraId="28AC5459" w14:textId="4AB914FE" w:rsidR="006478BF" w:rsidRPr="00527F88" w:rsidRDefault="006478BF" w:rsidP="006478BF">
      <w:pPr>
        <w:pStyle w:val="Heading2"/>
        <w:widowControl/>
      </w:pPr>
      <w:r>
        <w:t>Use Case: Enter Invalid Details</w:t>
      </w:r>
    </w:p>
    <w:tbl>
      <w:tblPr>
        <w:tblStyle w:val="TableGrid"/>
        <w:tblW w:w="0" w:type="auto"/>
        <w:tblInd w:w="720" w:type="dxa"/>
        <w:tblLook w:val="04A0" w:firstRow="1" w:lastRow="0" w:firstColumn="1" w:lastColumn="0" w:noHBand="0" w:noVBand="1"/>
      </w:tblPr>
      <w:tblGrid>
        <w:gridCol w:w="7185"/>
        <w:gridCol w:w="1671"/>
      </w:tblGrid>
      <w:tr w:rsidR="006478BF" w14:paraId="713BDB7F" w14:textId="77777777" w:rsidTr="006478BF">
        <w:tc>
          <w:tcPr>
            <w:tcW w:w="7185" w:type="dxa"/>
          </w:tcPr>
          <w:p w14:paraId="762C9CDE" w14:textId="3B8086E7" w:rsidR="006478BF" w:rsidRPr="006F5CBF" w:rsidRDefault="006478BF" w:rsidP="00F760AC">
            <w:pPr>
              <w:pStyle w:val="InfoBlue"/>
              <w:spacing w:after="0"/>
              <w:ind w:left="0"/>
              <w:rPr>
                <w:i w:val="0"/>
                <w:color w:val="auto"/>
              </w:rPr>
            </w:pPr>
            <w:r w:rsidRPr="004D06E9">
              <w:rPr>
                <w:b/>
                <w:i w:val="0"/>
                <w:color w:val="auto"/>
              </w:rPr>
              <w:t xml:space="preserve">Name: </w:t>
            </w:r>
            <w:r w:rsidR="00F760AC">
              <w:rPr>
                <w:i w:val="0"/>
                <w:color w:val="auto"/>
              </w:rPr>
              <w:t>Enter Invalid Details</w:t>
            </w:r>
          </w:p>
        </w:tc>
        <w:tc>
          <w:tcPr>
            <w:tcW w:w="1671" w:type="dxa"/>
          </w:tcPr>
          <w:p w14:paraId="288AD5E1" w14:textId="45752AD0" w:rsidR="006478BF" w:rsidRPr="006F5CBF" w:rsidRDefault="006478BF" w:rsidP="006478BF">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6478BF" w14:paraId="4A0DD9C8" w14:textId="77777777" w:rsidTr="006478BF">
        <w:tc>
          <w:tcPr>
            <w:tcW w:w="8856" w:type="dxa"/>
            <w:gridSpan w:val="2"/>
          </w:tcPr>
          <w:p w14:paraId="20609146" w14:textId="77777777" w:rsidR="006478BF" w:rsidRDefault="006478BF" w:rsidP="006478BF">
            <w:pPr>
              <w:pStyle w:val="InfoBlue"/>
              <w:spacing w:after="0"/>
              <w:ind w:left="0"/>
              <w:rPr>
                <w:b/>
                <w:i w:val="0"/>
                <w:color w:val="auto"/>
              </w:rPr>
            </w:pPr>
            <w:r w:rsidRPr="00E7181F">
              <w:rPr>
                <w:b/>
                <w:i w:val="0"/>
                <w:color w:val="auto"/>
              </w:rPr>
              <w:t>Stakeholders and goals:</w:t>
            </w:r>
          </w:p>
          <w:p w14:paraId="33B1E0E7" w14:textId="24A2958D" w:rsidR="006478BF" w:rsidRPr="00C02DA9" w:rsidRDefault="006478BF" w:rsidP="00F760AC">
            <w:pPr>
              <w:pStyle w:val="InfoBlue"/>
              <w:spacing w:after="0"/>
              <w:ind w:left="0"/>
            </w:pPr>
            <w:r w:rsidRPr="00C02DA9">
              <w:rPr>
                <w:i w:val="0"/>
                <w:color w:val="auto"/>
              </w:rPr>
              <w:t>Airline</w:t>
            </w:r>
            <w:r>
              <w:rPr>
                <w:i w:val="0"/>
                <w:color w:val="auto"/>
              </w:rPr>
              <w:t xml:space="preserve"> customers – </w:t>
            </w:r>
            <w:r w:rsidR="00F760AC">
              <w:rPr>
                <w:i w:val="0"/>
                <w:color w:val="auto"/>
              </w:rPr>
              <w:t xml:space="preserve">Inform the user that the user details that were entered into the system are invalid and perform the </w:t>
            </w:r>
            <w:r w:rsidR="00F760AC">
              <w:rPr>
                <w:color w:val="auto"/>
              </w:rPr>
              <w:t>Signup</w:t>
            </w:r>
            <w:r w:rsidR="00F760AC">
              <w:rPr>
                <w:i w:val="0"/>
                <w:color w:val="auto"/>
              </w:rPr>
              <w:t xml:space="preserve"> use case again.</w:t>
            </w:r>
          </w:p>
        </w:tc>
      </w:tr>
      <w:tr w:rsidR="006478BF" w14:paraId="1828593F" w14:textId="77777777" w:rsidTr="006478BF">
        <w:tc>
          <w:tcPr>
            <w:tcW w:w="8856" w:type="dxa"/>
            <w:gridSpan w:val="2"/>
          </w:tcPr>
          <w:p w14:paraId="10689BA9" w14:textId="4C3A1B52" w:rsidR="006478BF" w:rsidRPr="00C02DA9" w:rsidRDefault="006478BF" w:rsidP="00F760AC">
            <w:pPr>
              <w:pStyle w:val="InfoBlue"/>
              <w:spacing w:after="0"/>
              <w:ind w:left="0"/>
              <w:rPr>
                <w:i w:val="0"/>
                <w:color w:val="auto"/>
              </w:rPr>
            </w:pPr>
            <w:r w:rsidRPr="00E7181F">
              <w:rPr>
                <w:b/>
                <w:i w:val="0"/>
                <w:color w:val="auto"/>
              </w:rPr>
              <w:t xml:space="preserve">Description: </w:t>
            </w:r>
            <w:r w:rsidR="00F760AC">
              <w:rPr>
                <w:i w:val="0"/>
                <w:color w:val="auto"/>
              </w:rPr>
              <w:t>A user has entered invalid user details into the system</w:t>
            </w:r>
          </w:p>
        </w:tc>
      </w:tr>
      <w:tr w:rsidR="006478BF" w14:paraId="63A7390B" w14:textId="77777777" w:rsidTr="006478BF">
        <w:tc>
          <w:tcPr>
            <w:tcW w:w="8856" w:type="dxa"/>
            <w:gridSpan w:val="2"/>
          </w:tcPr>
          <w:p w14:paraId="5EF477DD" w14:textId="77777777" w:rsidR="006478BF" w:rsidRPr="00C02DA9" w:rsidRDefault="006478BF" w:rsidP="006478BF">
            <w:pPr>
              <w:pStyle w:val="InfoBlue"/>
              <w:spacing w:after="0"/>
              <w:ind w:left="0"/>
              <w:rPr>
                <w:i w:val="0"/>
                <w:color w:val="auto"/>
              </w:rPr>
            </w:pPr>
            <w:r w:rsidRPr="00E7181F">
              <w:rPr>
                <w:b/>
                <w:i w:val="0"/>
                <w:color w:val="auto"/>
              </w:rPr>
              <w:t xml:space="preserve">Actors: </w:t>
            </w:r>
            <w:r>
              <w:rPr>
                <w:i w:val="0"/>
                <w:color w:val="auto"/>
              </w:rPr>
              <w:t>Travel agency, Customer</w:t>
            </w:r>
          </w:p>
        </w:tc>
      </w:tr>
      <w:tr w:rsidR="006478BF" w14:paraId="5174FE5C" w14:textId="77777777" w:rsidTr="006478BF">
        <w:tc>
          <w:tcPr>
            <w:tcW w:w="8856" w:type="dxa"/>
            <w:gridSpan w:val="2"/>
          </w:tcPr>
          <w:p w14:paraId="21443A15" w14:textId="4C136F0E" w:rsidR="006478BF" w:rsidRPr="00C02DA9" w:rsidRDefault="006478BF" w:rsidP="00F760AC">
            <w:pPr>
              <w:pStyle w:val="InfoBlue"/>
              <w:spacing w:after="0"/>
              <w:ind w:left="0"/>
              <w:rPr>
                <w:i w:val="0"/>
                <w:color w:val="auto"/>
              </w:rPr>
            </w:pPr>
            <w:r w:rsidRPr="00E7181F">
              <w:rPr>
                <w:b/>
                <w:i w:val="0"/>
                <w:color w:val="auto"/>
              </w:rPr>
              <w:t xml:space="preserve">Trigger: </w:t>
            </w:r>
            <w:r w:rsidR="00F760AC">
              <w:rPr>
                <w:i w:val="0"/>
                <w:color w:val="auto"/>
              </w:rPr>
              <w:t>A user of the system enters invalid details into the system</w:t>
            </w:r>
            <w:r>
              <w:rPr>
                <w:i w:val="0"/>
                <w:color w:val="auto"/>
              </w:rPr>
              <w:t>.</w:t>
            </w:r>
          </w:p>
        </w:tc>
      </w:tr>
      <w:tr w:rsidR="006478BF" w14:paraId="79449BF4" w14:textId="77777777" w:rsidTr="006478BF">
        <w:tc>
          <w:tcPr>
            <w:tcW w:w="8856" w:type="dxa"/>
            <w:gridSpan w:val="2"/>
          </w:tcPr>
          <w:p w14:paraId="104EFB3F" w14:textId="77777777" w:rsidR="006478BF" w:rsidRPr="00E7181F" w:rsidRDefault="006478BF" w:rsidP="006478BF">
            <w:pPr>
              <w:pStyle w:val="InfoBlue"/>
              <w:spacing w:after="0"/>
              <w:ind w:left="0"/>
              <w:rPr>
                <w:b/>
                <w:i w:val="0"/>
                <w:color w:val="auto"/>
              </w:rPr>
            </w:pPr>
            <w:r w:rsidRPr="00E7181F">
              <w:rPr>
                <w:b/>
                <w:i w:val="0"/>
                <w:color w:val="auto"/>
              </w:rPr>
              <w:t>Normal flow:</w:t>
            </w:r>
          </w:p>
          <w:p w14:paraId="542AA13D" w14:textId="46B4C467" w:rsidR="00F760AC" w:rsidRDefault="00980F51" w:rsidP="00DF59DD">
            <w:pPr>
              <w:pStyle w:val="BodyText"/>
              <w:numPr>
                <w:ilvl w:val="0"/>
                <w:numId w:val="25"/>
              </w:numPr>
              <w:spacing w:after="0"/>
            </w:pPr>
            <w:r>
              <w:t>System finds that the user details do not match the expected format for a particular field or the entered email already exists in the database.</w:t>
            </w:r>
          </w:p>
          <w:p w14:paraId="48CDA73B" w14:textId="77777777" w:rsidR="00DF59DD" w:rsidRDefault="00DF59DD" w:rsidP="00DF59DD">
            <w:pPr>
              <w:pStyle w:val="BodyText"/>
              <w:numPr>
                <w:ilvl w:val="0"/>
                <w:numId w:val="25"/>
              </w:numPr>
              <w:spacing w:after="0"/>
            </w:pPr>
            <w:r>
              <w:t>System displays an error message on the user interface.</w:t>
            </w:r>
          </w:p>
          <w:p w14:paraId="792C647F" w14:textId="77777777" w:rsidR="006478BF" w:rsidRDefault="00DF59DD" w:rsidP="00B979C5">
            <w:pPr>
              <w:pStyle w:val="BodyText"/>
              <w:numPr>
                <w:ilvl w:val="0"/>
                <w:numId w:val="25"/>
              </w:numPr>
              <w:spacing w:after="0"/>
              <w:ind w:left="714" w:hanging="357"/>
            </w:pPr>
            <w:r>
              <w:t xml:space="preserve">User performs </w:t>
            </w:r>
            <w:r>
              <w:rPr>
                <w:i/>
              </w:rPr>
              <w:t>Signup</w:t>
            </w:r>
            <w:r>
              <w:t xml:space="preserve"> use case.</w:t>
            </w:r>
          </w:p>
          <w:p w14:paraId="4BB85293" w14:textId="37185479" w:rsidR="00B979C5" w:rsidRPr="00C02DA9" w:rsidRDefault="00B979C5" w:rsidP="00B979C5">
            <w:pPr>
              <w:pStyle w:val="BodyText"/>
              <w:numPr>
                <w:ilvl w:val="0"/>
                <w:numId w:val="25"/>
              </w:numPr>
              <w:spacing w:after="0"/>
              <w:ind w:left="714" w:hanging="357"/>
            </w:pPr>
            <w:r>
              <w:t>End</w:t>
            </w:r>
          </w:p>
        </w:tc>
      </w:tr>
      <w:tr w:rsidR="006478BF" w14:paraId="58516502" w14:textId="77777777" w:rsidTr="006478BF">
        <w:tc>
          <w:tcPr>
            <w:tcW w:w="8856" w:type="dxa"/>
            <w:gridSpan w:val="2"/>
          </w:tcPr>
          <w:p w14:paraId="581FD594" w14:textId="04346CAE" w:rsidR="006478BF" w:rsidRPr="00BD4675" w:rsidRDefault="006478BF" w:rsidP="00134BF8">
            <w:pPr>
              <w:pStyle w:val="InfoBlue"/>
              <w:spacing w:after="0"/>
              <w:ind w:left="0"/>
            </w:pPr>
            <w:r w:rsidRPr="00E7181F">
              <w:rPr>
                <w:b/>
                <w:i w:val="0"/>
                <w:color w:val="auto"/>
              </w:rPr>
              <w:t xml:space="preserve">Sub-flows: </w:t>
            </w:r>
            <w:r w:rsidR="00134BF8">
              <w:rPr>
                <w:i w:val="0"/>
                <w:color w:val="auto"/>
              </w:rPr>
              <w:t>None</w:t>
            </w:r>
          </w:p>
        </w:tc>
      </w:tr>
      <w:tr w:rsidR="006478BF" w14:paraId="06EF54E6" w14:textId="77777777" w:rsidTr="006478BF">
        <w:tc>
          <w:tcPr>
            <w:tcW w:w="8856" w:type="dxa"/>
            <w:gridSpan w:val="2"/>
          </w:tcPr>
          <w:p w14:paraId="2D6B42D3" w14:textId="28FDDC3B" w:rsidR="006478BF" w:rsidRPr="00BD4675" w:rsidRDefault="006478BF" w:rsidP="00B979C5">
            <w:pPr>
              <w:pStyle w:val="InfoBlue"/>
              <w:spacing w:after="0"/>
              <w:ind w:left="0"/>
            </w:pPr>
            <w:r w:rsidRPr="00E7181F">
              <w:rPr>
                <w:b/>
                <w:i w:val="0"/>
                <w:color w:val="auto"/>
              </w:rPr>
              <w:t xml:space="preserve">Alternative/Exceptional flows: </w:t>
            </w:r>
            <w:r w:rsidR="00B979C5">
              <w:rPr>
                <w:i w:val="0"/>
                <w:color w:val="auto"/>
              </w:rPr>
              <w:t>None</w:t>
            </w:r>
          </w:p>
        </w:tc>
      </w:tr>
    </w:tbl>
    <w:p w14:paraId="498C5BD8" w14:textId="77777777" w:rsidR="006478BF" w:rsidRDefault="006478BF" w:rsidP="00527F88">
      <w:pPr>
        <w:pStyle w:val="BodyText"/>
      </w:pPr>
    </w:p>
    <w:p w14:paraId="0108CF82" w14:textId="5695117C" w:rsidR="00AD422A" w:rsidRPr="00527F88" w:rsidRDefault="00AD422A" w:rsidP="00AD422A">
      <w:pPr>
        <w:pStyle w:val="Heading2"/>
        <w:widowControl/>
      </w:pPr>
      <w:r>
        <w:t>Use Case: Cancel Booking</w:t>
      </w:r>
    </w:p>
    <w:tbl>
      <w:tblPr>
        <w:tblStyle w:val="TableGrid"/>
        <w:tblW w:w="0" w:type="auto"/>
        <w:tblInd w:w="720" w:type="dxa"/>
        <w:tblLook w:val="04A0" w:firstRow="1" w:lastRow="0" w:firstColumn="1" w:lastColumn="0" w:noHBand="0" w:noVBand="1"/>
      </w:tblPr>
      <w:tblGrid>
        <w:gridCol w:w="7185"/>
        <w:gridCol w:w="1671"/>
      </w:tblGrid>
      <w:tr w:rsidR="00AD422A" w14:paraId="1F0CCB11" w14:textId="77777777" w:rsidTr="00AD422A">
        <w:tc>
          <w:tcPr>
            <w:tcW w:w="7185" w:type="dxa"/>
          </w:tcPr>
          <w:p w14:paraId="4A0D6DC4" w14:textId="4A408EFF" w:rsidR="00AD422A" w:rsidRPr="006F5CBF" w:rsidRDefault="00AD422A" w:rsidP="00AD422A">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0038D33F" w14:textId="7951FF53" w:rsidR="00AD422A" w:rsidRPr="006F5CBF" w:rsidRDefault="00AD422A" w:rsidP="00AD422A">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AD422A" w14:paraId="5EEB82C6" w14:textId="77777777" w:rsidTr="00AD422A">
        <w:tc>
          <w:tcPr>
            <w:tcW w:w="8856" w:type="dxa"/>
            <w:gridSpan w:val="2"/>
          </w:tcPr>
          <w:p w14:paraId="48D700FA" w14:textId="77777777" w:rsidR="00AD422A" w:rsidRDefault="00AD422A" w:rsidP="00AD422A">
            <w:pPr>
              <w:pStyle w:val="InfoBlue"/>
              <w:spacing w:after="0"/>
              <w:ind w:left="0"/>
              <w:rPr>
                <w:b/>
                <w:i w:val="0"/>
                <w:color w:val="auto"/>
              </w:rPr>
            </w:pPr>
            <w:r w:rsidRPr="00E7181F">
              <w:rPr>
                <w:b/>
                <w:i w:val="0"/>
                <w:color w:val="auto"/>
              </w:rPr>
              <w:t>Stakeholders and goals:</w:t>
            </w:r>
          </w:p>
          <w:p w14:paraId="7B4D48B7" w14:textId="6B9BDA89" w:rsidR="00AD422A" w:rsidRPr="00C02DA9" w:rsidRDefault="00AD422A" w:rsidP="00BC4468">
            <w:pPr>
              <w:pStyle w:val="InfoBlue"/>
              <w:spacing w:after="0"/>
              <w:ind w:left="0"/>
            </w:pPr>
            <w:r w:rsidRPr="00C02DA9">
              <w:rPr>
                <w:i w:val="0"/>
                <w:color w:val="auto"/>
              </w:rPr>
              <w:t>Airline</w:t>
            </w:r>
            <w:r>
              <w:rPr>
                <w:i w:val="0"/>
                <w:color w:val="auto"/>
              </w:rPr>
              <w:t xml:space="preserve"> customers – </w:t>
            </w:r>
            <w:r w:rsidR="00BC4468">
              <w:rPr>
                <w:i w:val="0"/>
                <w:color w:val="auto"/>
              </w:rPr>
              <w:t xml:space="preserve">Wants to cancel a </w:t>
            </w:r>
            <w:r w:rsidR="00102ECF">
              <w:rPr>
                <w:i w:val="0"/>
                <w:color w:val="auto"/>
              </w:rPr>
              <w:t xml:space="preserve">flight </w:t>
            </w:r>
            <w:r w:rsidR="00BC4468">
              <w:rPr>
                <w:i w:val="0"/>
                <w:color w:val="auto"/>
              </w:rPr>
              <w:t>booking that was previously made.</w:t>
            </w:r>
          </w:p>
        </w:tc>
      </w:tr>
      <w:tr w:rsidR="00AD422A" w14:paraId="2F65A169" w14:textId="77777777" w:rsidTr="00AD422A">
        <w:tc>
          <w:tcPr>
            <w:tcW w:w="8856" w:type="dxa"/>
            <w:gridSpan w:val="2"/>
          </w:tcPr>
          <w:p w14:paraId="0C04CE29" w14:textId="1FC3A4EF" w:rsidR="00AD422A" w:rsidRPr="00C02DA9" w:rsidRDefault="00AD422A" w:rsidP="00102ECF">
            <w:pPr>
              <w:pStyle w:val="InfoBlue"/>
              <w:spacing w:after="0"/>
              <w:ind w:left="0"/>
              <w:rPr>
                <w:i w:val="0"/>
                <w:color w:val="auto"/>
              </w:rPr>
            </w:pPr>
            <w:r w:rsidRPr="00E7181F">
              <w:rPr>
                <w:b/>
                <w:i w:val="0"/>
                <w:color w:val="auto"/>
              </w:rPr>
              <w:t xml:space="preserve">Description: </w:t>
            </w:r>
            <w:r w:rsidR="00102ECF">
              <w:rPr>
                <w:i w:val="0"/>
                <w:color w:val="auto"/>
              </w:rPr>
              <w:t>The user wants to cancel a flight booking, but they will be charged a cancellation fee.</w:t>
            </w:r>
          </w:p>
        </w:tc>
      </w:tr>
      <w:tr w:rsidR="00AD422A" w14:paraId="0CB20962" w14:textId="77777777" w:rsidTr="00AD422A">
        <w:tc>
          <w:tcPr>
            <w:tcW w:w="8856" w:type="dxa"/>
            <w:gridSpan w:val="2"/>
          </w:tcPr>
          <w:p w14:paraId="68EDFA8E" w14:textId="77777777" w:rsidR="00AD422A" w:rsidRPr="00C02DA9" w:rsidRDefault="00AD422A" w:rsidP="00AD422A">
            <w:pPr>
              <w:pStyle w:val="InfoBlue"/>
              <w:spacing w:after="0"/>
              <w:ind w:left="0"/>
              <w:rPr>
                <w:i w:val="0"/>
                <w:color w:val="auto"/>
              </w:rPr>
            </w:pPr>
            <w:r w:rsidRPr="00E7181F">
              <w:rPr>
                <w:b/>
                <w:i w:val="0"/>
                <w:color w:val="auto"/>
              </w:rPr>
              <w:lastRenderedPageBreak/>
              <w:t xml:space="preserve">Actors: </w:t>
            </w:r>
            <w:r>
              <w:rPr>
                <w:i w:val="0"/>
                <w:color w:val="auto"/>
              </w:rPr>
              <w:t>Travel agency, Customer</w:t>
            </w:r>
          </w:p>
        </w:tc>
      </w:tr>
      <w:tr w:rsidR="00AD422A" w14:paraId="242E586C" w14:textId="77777777" w:rsidTr="00AD422A">
        <w:tc>
          <w:tcPr>
            <w:tcW w:w="8856" w:type="dxa"/>
            <w:gridSpan w:val="2"/>
          </w:tcPr>
          <w:p w14:paraId="251EA861" w14:textId="77777777" w:rsidR="00AD422A" w:rsidRPr="00C02DA9" w:rsidRDefault="00AD422A" w:rsidP="00AD422A">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AD422A" w14:paraId="4590D6BD" w14:textId="77777777" w:rsidTr="00AD422A">
        <w:tc>
          <w:tcPr>
            <w:tcW w:w="8856" w:type="dxa"/>
            <w:gridSpan w:val="2"/>
          </w:tcPr>
          <w:p w14:paraId="2102F024" w14:textId="77777777" w:rsidR="00AD422A" w:rsidRPr="00E7181F" w:rsidRDefault="00AD422A" w:rsidP="00AD422A">
            <w:pPr>
              <w:pStyle w:val="InfoBlue"/>
              <w:spacing w:after="0"/>
              <w:ind w:left="0"/>
              <w:rPr>
                <w:b/>
                <w:i w:val="0"/>
                <w:color w:val="auto"/>
              </w:rPr>
            </w:pPr>
            <w:r w:rsidRPr="00E7181F">
              <w:rPr>
                <w:b/>
                <w:i w:val="0"/>
                <w:color w:val="auto"/>
              </w:rPr>
              <w:t>Normal flow:</w:t>
            </w:r>
          </w:p>
          <w:p w14:paraId="30B62CEA" w14:textId="240955E9" w:rsidR="009A6D8E" w:rsidRDefault="009A6D8E" w:rsidP="009A6D8E">
            <w:pPr>
              <w:pStyle w:val="BodyText"/>
              <w:numPr>
                <w:ilvl w:val="0"/>
                <w:numId w:val="26"/>
              </w:numPr>
              <w:spacing w:after="0"/>
            </w:pPr>
            <w:r>
              <w:t xml:space="preserve">User performs </w:t>
            </w:r>
            <w:r>
              <w:rPr>
                <w:i/>
              </w:rPr>
              <w:t>Login</w:t>
            </w:r>
            <w:r>
              <w:t xml:space="preserve"> use case.</w:t>
            </w:r>
          </w:p>
          <w:p w14:paraId="1531941A" w14:textId="77777777" w:rsidR="009A6D8E" w:rsidRDefault="009A6D8E" w:rsidP="009A6D8E">
            <w:pPr>
              <w:pStyle w:val="BodyText"/>
              <w:numPr>
                <w:ilvl w:val="0"/>
                <w:numId w:val="26"/>
              </w:numPr>
              <w:spacing w:after="0"/>
            </w:pPr>
            <w:bookmarkStart w:id="5" w:name="_GoBack"/>
            <w:bookmarkEnd w:id="5"/>
          </w:p>
          <w:p w14:paraId="28603551" w14:textId="77777777" w:rsidR="009A6D8E" w:rsidRDefault="009A6D8E" w:rsidP="009A6D8E">
            <w:pPr>
              <w:pStyle w:val="BodyText"/>
              <w:numPr>
                <w:ilvl w:val="0"/>
                <w:numId w:val="26"/>
              </w:numPr>
              <w:spacing w:after="0"/>
              <w:ind w:left="714" w:hanging="357"/>
            </w:pPr>
            <w:r>
              <w:t xml:space="preserve">User performs </w:t>
            </w:r>
            <w:r>
              <w:rPr>
                <w:i/>
              </w:rPr>
              <w:t>Signup</w:t>
            </w:r>
            <w:r>
              <w:t xml:space="preserve"> use case.</w:t>
            </w:r>
          </w:p>
          <w:p w14:paraId="6318B2D1" w14:textId="0DEA3C78" w:rsidR="00AD422A" w:rsidRPr="00C02DA9" w:rsidRDefault="009A6D8E" w:rsidP="009A6D8E">
            <w:pPr>
              <w:pStyle w:val="BodyText"/>
              <w:numPr>
                <w:ilvl w:val="0"/>
                <w:numId w:val="26"/>
              </w:numPr>
              <w:spacing w:after="0"/>
              <w:ind w:left="714" w:hanging="357"/>
            </w:pPr>
            <w:r>
              <w:t>End</w:t>
            </w:r>
          </w:p>
        </w:tc>
      </w:tr>
      <w:tr w:rsidR="00AD422A" w14:paraId="4D2D7858" w14:textId="77777777" w:rsidTr="00AD422A">
        <w:tc>
          <w:tcPr>
            <w:tcW w:w="8856" w:type="dxa"/>
            <w:gridSpan w:val="2"/>
          </w:tcPr>
          <w:p w14:paraId="608AF031" w14:textId="77777777" w:rsidR="00AD422A" w:rsidRPr="00BD4675" w:rsidRDefault="00AD422A" w:rsidP="00AD422A">
            <w:pPr>
              <w:pStyle w:val="InfoBlue"/>
              <w:spacing w:after="0"/>
              <w:ind w:left="0"/>
            </w:pPr>
            <w:r w:rsidRPr="00E7181F">
              <w:rPr>
                <w:b/>
                <w:i w:val="0"/>
                <w:color w:val="auto"/>
              </w:rPr>
              <w:t xml:space="preserve">Sub-flows: </w:t>
            </w:r>
            <w:r>
              <w:rPr>
                <w:i w:val="0"/>
                <w:color w:val="auto"/>
              </w:rPr>
              <w:t>None</w:t>
            </w:r>
          </w:p>
        </w:tc>
      </w:tr>
      <w:tr w:rsidR="00AD422A" w14:paraId="023F9F84" w14:textId="77777777" w:rsidTr="00AD422A">
        <w:tc>
          <w:tcPr>
            <w:tcW w:w="8856" w:type="dxa"/>
            <w:gridSpan w:val="2"/>
          </w:tcPr>
          <w:p w14:paraId="646E9B10" w14:textId="77777777" w:rsidR="00AD422A" w:rsidRPr="00BD4675" w:rsidRDefault="00AD422A" w:rsidP="00AD422A">
            <w:pPr>
              <w:pStyle w:val="InfoBlue"/>
              <w:spacing w:after="0"/>
              <w:ind w:left="0"/>
            </w:pPr>
            <w:r w:rsidRPr="00E7181F">
              <w:rPr>
                <w:b/>
                <w:i w:val="0"/>
                <w:color w:val="auto"/>
              </w:rPr>
              <w:t xml:space="preserve">Alternative/Exceptional flows: </w:t>
            </w:r>
            <w:r>
              <w:rPr>
                <w:i w:val="0"/>
                <w:color w:val="auto"/>
              </w:rPr>
              <w:t>None</w:t>
            </w:r>
          </w:p>
        </w:tc>
      </w:tr>
    </w:tbl>
    <w:p w14:paraId="5DD7313D" w14:textId="77777777" w:rsidR="00AD422A" w:rsidRPr="00527F88" w:rsidRDefault="00AD422A" w:rsidP="00AD422A">
      <w:pPr>
        <w:pStyle w:val="BodyText"/>
      </w:pPr>
    </w:p>
    <w:p w14:paraId="3BDBF9BE" w14:textId="77777777" w:rsidR="00AD422A" w:rsidRPr="00527F88" w:rsidRDefault="00AD422A" w:rsidP="00527F88">
      <w:pPr>
        <w:pStyle w:val="BodyText"/>
      </w:pPr>
    </w:p>
    <w:sectPr w:rsidR="00AD422A" w:rsidRPr="00527F88">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9A6D8E" w:rsidRDefault="009A6D8E">
      <w:pPr>
        <w:spacing w:line="240" w:lineRule="auto"/>
      </w:pPr>
      <w:r>
        <w:separator/>
      </w:r>
    </w:p>
  </w:endnote>
  <w:endnote w:type="continuationSeparator" w:id="0">
    <w:p w14:paraId="5C8D6E3C" w14:textId="77777777" w:rsidR="009A6D8E" w:rsidRDefault="009A6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9A6D8E" w14:paraId="25864B91" w14:textId="77777777" w:rsidTr="006A2862">
      <w:tc>
        <w:tcPr>
          <w:tcW w:w="3085" w:type="dxa"/>
          <w:tcBorders>
            <w:top w:val="nil"/>
            <w:left w:val="nil"/>
            <w:bottom w:val="nil"/>
            <w:right w:val="nil"/>
          </w:tcBorders>
        </w:tcPr>
        <w:p w14:paraId="2F1DAC97" w14:textId="77777777" w:rsidR="009A6D8E" w:rsidRDefault="009A6D8E">
          <w:pPr>
            <w:ind w:right="360"/>
            <w:rPr>
              <w:sz w:val="24"/>
            </w:rPr>
          </w:pPr>
          <w:r>
            <w:t>Confidential</w:t>
          </w:r>
        </w:p>
      </w:tc>
      <w:tc>
        <w:tcPr>
          <w:tcW w:w="3969" w:type="dxa"/>
          <w:tcBorders>
            <w:top w:val="nil"/>
            <w:left w:val="nil"/>
            <w:bottom w:val="nil"/>
            <w:right w:val="nil"/>
          </w:tcBorders>
        </w:tcPr>
        <w:p w14:paraId="2072EF34" w14:textId="61301721" w:rsidR="009A6D8E" w:rsidRDefault="009A6D8E"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9A6D8E" w:rsidRDefault="009A6D8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B14AF">
            <w:rPr>
              <w:rStyle w:val="PageNumber"/>
              <w:noProof/>
            </w:rPr>
            <w:t>6</w:t>
          </w:r>
          <w:r>
            <w:rPr>
              <w:rStyle w:val="PageNumber"/>
            </w:rPr>
            <w:fldChar w:fldCharType="end"/>
          </w:r>
        </w:p>
      </w:tc>
    </w:tr>
  </w:tbl>
  <w:p w14:paraId="2C0DC8E0" w14:textId="77777777" w:rsidR="009A6D8E" w:rsidRDefault="009A6D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9A6D8E" w:rsidRDefault="009A6D8E">
      <w:pPr>
        <w:spacing w:line="240" w:lineRule="auto"/>
      </w:pPr>
      <w:r>
        <w:separator/>
      </w:r>
    </w:p>
  </w:footnote>
  <w:footnote w:type="continuationSeparator" w:id="0">
    <w:p w14:paraId="52DCD1C0" w14:textId="77777777" w:rsidR="009A6D8E" w:rsidRDefault="009A6D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56713" w14:textId="77777777" w:rsidR="009A6D8E" w:rsidRDefault="009A6D8E">
    <w:pPr>
      <w:rPr>
        <w:sz w:val="24"/>
      </w:rPr>
    </w:pPr>
  </w:p>
  <w:p w14:paraId="42401EA4" w14:textId="77777777" w:rsidR="009A6D8E" w:rsidRDefault="009A6D8E">
    <w:pPr>
      <w:pBdr>
        <w:top w:val="single" w:sz="6" w:space="1" w:color="auto"/>
      </w:pBdr>
      <w:rPr>
        <w:sz w:val="24"/>
      </w:rPr>
    </w:pPr>
  </w:p>
  <w:p w14:paraId="30E45225" w14:textId="77777777" w:rsidR="009A6D8E" w:rsidRDefault="009A6D8E">
    <w:pPr>
      <w:pBdr>
        <w:bottom w:val="single" w:sz="6" w:space="1" w:color="auto"/>
      </w:pBdr>
      <w:jc w:val="right"/>
      <w:rPr>
        <w:rFonts w:ascii="Arial" w:hAnsi="Arial"/>
        <w:b/>
        <w:sz w:val="36"/>
      </w:rPr>
    </w:pPr>
    <w:r>
      <w:rPr>
        <w:rFonts w:ascii="Arial" w:hAnsi="Arial"/>
        <w:b/>
        <w:sz w:val="36"/>
      </w:rPr>
      <w:t>King Kong Software Company</w:t>
    </w:r>
  </w:p>
  <w:p w14:paraId="423023BE" w14:textId="77777777" w:rsidR="009A6D8E" w:rsidRDefault="009A6D8E">
    <w:pPr>
      <w:pBdr>
        <w:bottom w:val="single" w:sz="6" w:space="1" w:color="auto"/>
      </w:pBdr>
      <w:jc w:val="right"/>
      <w:rPr>
        <w:sz w:val="24"/>
      </w:rPr>
    </w:pPr>
  </w:p>
  <w:p w14:paraId="4BD802BE" w14:textId="77777777" w:rsidR="009A6D8E" w:rsidRDefault="009A6D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6D8E" w14:paraId="641C5B11" w14:textId="77777777">
      <w:tc>
        <w:tcPr>
          <w:tcW w:w="6379" w:type="dxa"/>
        </w:tcPr>
        <w:p w14:paraId="227E28C8" w14:textId="77777777" w:rsidR="009A6D8E" w:rsidRDefault="009A6D8E">
          <w:r>
            <w:t>Flight Manangement System</w:t>
          </w:r>
        </w:p>
      </w:tc>
      <w:tc>
        <w:tcPr>
          <w:tcW w:w="3179" w:type="dxa"/>
        </w:tcPr>
        <w:p w14:paraId="5CEF51A7" w14:textId="77777777" w:rsidR="009A6D8E" w:rsidRDefault="009A6D8E">
          <w:pPr>
            <w:tabs>
              <w:tab w:val="left" w:pos="1135"/>
            </w:tabs>
            <w:spacing w:before="40"/>
            <w:ind w:right="68"/>
          </w:pPr>
          <w:r>
            <w:t xml:space="preserve">  Version:           1.0</w:t>
          </w:r>
        </w:p>
      </w:tc>
    </w:tr>
    <w:tr w:rsidR="009A6D8E" w14:paraId="366303D7" w14:textId="77777777">
      <w:tc>
        <w:tcPr>
          <w:tcW w:w="6379" w:type="dxa"/>
        </w:tcPr>
        <w:p w14:paraId="2EDE8E7E" w14:textId="7F405EF7" w:rsidR="009A6D8E" w:rsidRDefault="009A6D8E" w:rsidP="001A0D69">
          <w:fldSimple w:instr="title  \* Mergeformat ">
            <w:r>
              <w:t>Use Case Specification and Description</w:t>
            </w:r>
          </w:fldSimple>
        </w:p>
      </w:tc>
      <w:tc>
        <w:tcPr>
          <w:tcW w:w="3179" w:type="dxa"/>
        </w:tcPr>
        <w:p w14:paraId="2B0D4028" w14:textId="77777777" w:rsidR="009A6D8E" w:rsidRDefault="009A6D8E" w:rsidP="00511E6E">
          <w:r>
            <w:t xml:space="preserve">  Date:  11/Apr/2015</w:t>
          </w:r>
        </w:p>
      </w:tc>
    </w:tr>
    <w:tr w:rsidR="009A6D8E" w14:paraId="35247C6C" w14:textId="77777777">
      <w:tc>
        <w:tcPr>
          <w:tcW w:w="9558" w:type="dxa"/>
          <w:gridSpan w:val="2"/>
        </w:tcPr>
        <w:p w14:paraId="0F97299F" w14:textId="79E8A5B4" w:rsidR="009A6D8E" w:rsidRDefault="009A6D8E" w:rsidP="001A0D69">
          <w:r>
            <w:t>Use Case Specification and Description.docx</w:t>
          </w:r>
        </w:p>
      </w:tc>
    </w:tr>
  </w:tbl>
  <w:p w14:paraId="53C615E6" w14:textId="77777777" w:rsidR="009A6D8E" w:rsidRDefault="009A6D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2"/>
  </w:num>
  <w:num w:numId="12">
    <w:abstractNumId w:val="10"/>
  </w:num>
  <w:num w:numId="13">
    <w:abstractNumId w:val="22"/>
  </w:num>
  <w:num w:numId="14">
    <w:abstractNumId w:val="9"/>
  </w:num>
  <w:num w:numId="15">
    <w:abstractNumId w:val="5"/>
  </w:num>
  <w:num w:numId="16">
    <w:abstractNumId w:val="21"/>
  </w:num>
  <w:num w:numId="17">
    <w:abstractNumId w:val="14"/>
  </w:num>
  <w:num w:numId="18">
    <w:abstractNumId w:val="7"/>
  </w:num>
  <w:num w:numId="19">
    <w:abstractNumId w:val="13"/>
  </w:num>
  <w:num w:numId="20">
    <w:abstractNumId w:val="8"/>
  </w:num>
  <w:num w:numId="21">
    <w:abstractNumId w:val="19"/>
  </w:num>
  <w:num w:numId="22">
    <w:abstractNumId w:val="6"/>
  </w:num>
  <w:num w:numId="23">
    <w:abstractNumId w:val="4"/>
  </w:num>
  <w:num w:numId="24">
    <w:abstractNumId w:val="17"/>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B14AF"/>
    <w:rsid w:val="00102ECF"/>
    <w:rsid w:val="00134BF8"/>
    <w:rsid w:val="00136E56"/>
    <w:rsid w:val="001A0D69"/>
    <w:rsid w:val="0032761B"/>
    <w:rsid w:val="003C2EEF"/>
    <w:rsid w:val="004A07E6"/>
    <w:rsid w:val="004D06E9"/>
    <w:rsid w:val="00511E6E"/>
    <w:rsid w:val="00527F88"/>
    <w:rsid w:val="005455E4"/>
    <w:rsid w:val="00584A83"/>
    <w:rsid w:val="006478BF"/>
    <w:rsid w:val="00657D28"/>
    <w:rsid w:val="00662B33"/>
    <w:rsid w:val="006A2862"/>
    <w:rsid w:val="006A6454"/>
    <w:rsid w:val="006E0F84"/>
    <w:rsid w:val="006F5CBF"/>
    <w:rsid w:val="00812736"/>
    <w:rsid w:val="008773F7"/>
    <w:rsid w:val="00980F51"/>
    <w:rsid w:val="009A6D8E"/>
    <w:rsid w:val="009D504B"/>
    <w:rsid w:val="00A114C1"/>
    <w:rsid w:val="00AD422A"/>
    <w:rsid w:val="00B979C5"/>
    <w:rsid w:val="00BC4468"/>
    <w:rsid w:val="00BD4675"/>
    <w:rsid w:val="00BF5C0A"/>
    <w:rsid w:val="00C02DA9"/>
    <w:rsid w:val="00C85876"/>
    <w:rsid w:val="00C867E2"/>
    <w:rsid w:val="00DE3B32"/>
    <w:rsid w:val="00DE3C2F"/>
    <w:rsid w:val="00DF4EF8"/>
    <w:rsid w:val="00DF59DD"/>
    <w:rsid w:val="00E43115"/>
    <w:rsid w:val="00E7181F"/>
    <w:rsid w:val="00F208E9"/>
    <w:rsid w:val="00F74728"/>
    <w:rsid w:val="00F760AC"/>
    <w:rsid w:val="00F87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108</TotalTime>
  <Pages>6</Pages>
  <Words>796</Words>
  <Characters>4542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30</cp:revision>
  <cp:lastPrinted>1900-12-31T14:00:00Z</cp:lastPrinted>
  <dcterms:created xsi:type="dcterms:W3CDTF">2015-04-11T02:28:00Z</dcterms:created>
  <dcterms:modified xsi:type="dcterms:W3CDTF">2015-04-11T13:32:00Z</dcterms:modified>
</cp:coreProperties>
</file>