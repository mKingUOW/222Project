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Default="008079BA" w:rsidP="008079BA">
      <w:pPr>
        <w:pStyle w:val="Title"/>
        <w:jc w:val="right"/>
      </w:pPr>
      <w:r>
        <w:t>Flight Management System</w:t>
      </w:r>
    </w:p>
    <w:p w14:paraId="731C4253" w14:textId="02D0F302" w:rsidR="008079BA" w:rsidRDefault="008079BA" w:rsidP="008079BA">
      <w:pPr>
        <w:pStyle w:val="Title"/>
        <w:jc w:val="right"/>
      </w:pPr>
      <w:r>
        <w:fldChar w:fldCharType="begin"/>
      </w:r>
      <w:r>
        <w:instrText xml:space="preserve">title  \* Mergeformat </w:instrText>
      </w:r>
      <w:r>
        <w:fldChar w:fldCharType="separate"/>
      </w:r>
      <w:r>
        <w:t>Use Case Specification</w:t>
      </w:r>
      <w:r w:rsidR="0041252E">
        <w:t xml:space="preserve"> and Description</w:t>
      </w:r>
      <w:r>
        <w:fldChar w:fldCharType="end"/>
      </w:r>
    </w:p>
    <w:p w14:paraId="1E295CA5" w14:textId="77777777" w:rsidR="008079BA" w:rsidRDefault="008079BA" w:rsidP="008079BA">
      <w:pPr>
        <w:pStyle w:val="Title"/>
        <w:jc w:val="right"/>
      </w:pPr>
    </w:p>
    <w:p w14:paraId="33D3EE66" w14:textId="77777777" w:rsidR="008079BA" w:rsidRDefault="008079BA" w:rsidP="008079BA">
      <w:pPr>
        <w:pStyle w:val="Title"/>
        <w:jc w:val="right"/>
        <w:rPr>
          <w:sz w:val="28"/>
        </w:rPr>
      </w:pPr>
      <w:r>
        <w:rPr>
          <w:sz w:val="28"/>
        </w:rPr>
        <w:t>Version 1.0</w:t>
      </w:r>
    </w:p>
    <w:p w14:paraId="646D8B54" w14:textId="77777777" w:rsidR="008079BA" w:rsidRDefault="008079BA" w:rsidP="008079BA"/>
    <w:p w14:paraId="59871245" w14:textId="77777777" w:rsidR="008079BA" w:rsidRDefault="008079BA" w:rsidP="008079BA"/>
    <w:p w14:paraId="2DD4CB77" w14:textId="77777777" w:rsidR="008079BA" w:rsidRDefault="008079BA" w:rsidP="008079BA">
      <w:pPr>
        <w:pStyle w:val="BodyText"/>
      </w:pPr>
    </w:p>
    <w:p w14:paraId="578E6B5F" w14:textId="77777777" w:rsidR="008079BA" w:rsidRDefault="008079BA" w:rsidP="008079BA">
      <w:pPr>
        <w:pStyle w:val="BodyText"/>
      </w:pPr>
    </w:p>
    <w:p w14:paraId="0DB9FEDF" w14:textId="77777777" w:rsidR="008079BA" w:rsidRDefault="008079BA" w:rsidP="008079BA">
      <w:pPr>
        <w:sectPr w:rsidR="008079BA">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Default="008079BA" w:rsidP="008079B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14:paraId="47ABBB69" w14:textId="77777777" w:rsidTr="00F95D94">
        <w:tc>
          <w:tcPr>
            <w:tcW w:w="2304" w:type="dxa"/>
          </w:tcPr>
          <w:p w14:paraId="6C0E2AA6" w14:textId="77777777" w:rsidR="008079BA" w:rsidRDefault="008079BA" w:rsidP="00F95D94">
            <w:pPr>
              <w:pStyle w:val="Tabletext"/>
              <w:jc w:val="center"/>
              <w:rPr>
                <w:b/>
              </w:rPr>
            </w:pPr>
            <w:r>
              <w:rPr>
                <w:b/>
              </w:rPr>
              <w:t>Date</w:t>
            </w:r>
          </w:p>
        </w:tc>
        <w:tc>
          <w:tcPr>
            <w:tcW w:w="1152" w:type="dxa"/>
          </w:tcPr>
          <w:p w14:paraId="7687201B" w14:textId="77777777" w:rsidR="008079BA" w:rsidRDefault="008079BA" w:rsidP="00F95D94">
            <w:pPr>
              <w:pStyle w:val="Tabletext"/>
              <w:jc w:val="center"/>
              <w:rPr>
                <w:b/>
              </w:rPr>
            </w:pPr>
            <w:r>
              <w:rPr>
                <w:b/>
              </w:rPr>
              <w:t>Version</w:t>
            </w:r>
          </w:p>
        </w:tc>
        <w:tc>
          <w:tcPr>
            <w:tcW w:w="3744" w:type="dxa"/>
          </w:tcPr>
          <w:p w14:paraId="38E7AB1D" w14:textId="77777777" w:rsidR="008079BA" w:rsidRDefault="008079BA" w:rsidP="00F95D94">
            <w:pPr>
              <w:pStyle w:val="Tabletext"/>
              <w:jc w:val="center"/>
              <w:rPr>
                <w:b/>
              </w:rPr>
            </w:pPr>
            <w:r>
              <w:rPr>
                <w:b/>
              </w:rPr>
              <w:t>Description</w:t>
            </w:r>
          </w:p>
        </w:tc>
        <w:tc>
          <w:tcPr>
            <w:tcW w:w="2304" w:type="dxa"/>
          </w:tcPr>
          <w:p w14:paraId="2A9C4264" w14:textId="77777777" w:rsidR="008079BA" w:rsidRDefault="008079BA" w:rsidP="00F95D94">
            <w:pPr>
              <w:pStyle w:val="Tabletext"/>
              <w:jc w:val="center"/>
              <w:rPr>
                <w:b/>
              </w:rPr>
            </w:pPr>
            <w:r>
              <w:rPr>
                <w:b/>
              </w:rPr>
              <w:t>Author</w:t>
            </w:r>
          </w:p>
        </w:tc>
      </w:tr>
      <w:tr w:rsidR="008079BA" w14:paraId="75DEDBE0" w14:textId="77777777" w:rsidTr="00F95D94">
        <w:tc>
          <w:tcPr>
            <w:tcW w:w="2304" w:type="dxa"/>
          </w:tcPr>
          <w:p w14:paraId="2241971E" w14:textId="77777777" w:rsidR="008079BA" w:rsidRDefault="008079BA" w:rsidP="00F95D94">
            <w:pPr>
              <w:pStyle w:val="Tabletext"/>
            </w:pPr>
            <w:r>
              <w:t>11/Apr/2015</w:t>
            </w:r>
          </w:p>
        </w:tc>
        <w:tc>
          <w:tcPr>
            <w:tcW w:w="1152" w:type="dxa"/>
          </w:tcPr>
          <w:p w14:paraId="494F29EC" w14:textId="77777777" w:rsidR="008079BA" w:rsidRDefault="008079BA" w:rsidP="00F95D94">
            <w:pPr>
              <w:pStyle w:val="Tabletext"/>
            </w:pPr>
            <w:r>
              <w:t>1.0</w:t>
            </w:r>
          </w:p>
        </w:tc>
        <w:tc>
          <w:tcPr>
            <w:tcW w:w="3744" w:type="dxa"/>
          </w:tcPr>
          <w:p w14:paraId="7D081C45" w14:textId="77777777" w:rsidR="008079BA" w:rsidRDefault="008079BA" w:rsidP="00F95D94">
            <w:pPr>
              <w:pStyle w:val="Tabletext"/>
            </w:pPr>
            <w:r>
              <w:t>Created the use case specification and description document</w:t>
            </w:r>
          </w:p>
        </w:tc>
        <w:tc>
          <w:tcPr>
            <w:tcW w:w="2304" w:type="dxa"/>
          </w:tcPr>
          <w:p w14:paraId="3B318598" w14:textId="77777777" w:rsidR="008079BA" w:rsidRDefault="008079BA" w:rsidP="00F95D94">
            <w:pPr>
              <w:pStyle w:val="Tabletext"/>
            </w:pPr>
            <w:r>
              <w:t>Michael Kong</w:t>
            </w:r>
          </w:p>
        </w:tc>
      </w:tr>
      <w:tr w:rsidR="008079BA" w14:paraId="5DCA2134" w14:textId="77777777" w:rsidTr="00F95D94">
        <w:tc>
          <w:tcPr>
            <w:tcW w:w="2304" w:type="dxa"/>
          </w:tcPr>
          <w:p w14:paraId="01A62168" w14:textId="77777777" w:rsidR="008079BA" w:rsidRDefault="008079BA" w:rsidP="00F95D94">
            <w:pPr>
              <w:pStyle w:val="Tabletext"/>
            </w:pPr>
          </w:p>
        </w:tc>
        <w:tc>
          <w:tcPr>
            <w:tcW w:w="1152" w:type="dxa"/>
          </w:tcPr>
          <w:p w14:paraId="5D5C3E2A" w14:textId="77777777" w:rsidR="008079BA" w:rsidRDefault="008079BA" w:rsidP="00F95D94">
            <w:pPr>
              <w:pStyle w:val="Tabletext"/>
            </w:pPr>
          </w:p>
        </w:tc>
        <w:tc>
          <w:tcPr>
            <w:tcW w:w="3744" w:type="dxa"/>
          </w:tcPr>
          <w:p w14:paraId="36C9B19E" w14:textId="77777777" w:rsidR="008079BA" w:rsidRDefault="008079BA" w:rsidP="00F95D94">
            <w:pPr>
              <w:pStyle w:val="Tabletext"/>
            </w:pPr>
          </w:p>
        </w:tc>
        <w:tc>
          <w:tcPr>
            <w:tcW w:w="2304" w:type="dxa"/>
          </w:tcPr>
          <w:p w14:paraId="72AFCFF7" w14:textId="77777777" w:rsidR="008079BA" w:rsidRDefault="008079BA" w:rsidP="00F95D94">
            <w:pPr>
              <w:pStyle w:val="Tabletext"/>
            </w:pPr>
          </w:p>
        </w:tc>
      </w:tr>
      <w:tr w:rsidR="008079BA" w14:paraId="3A2640A4" w14:textId="77777777" w:rsidTr="00F95D94">
        <w:tc>
          <w:tcPr>
            <w:tcW w:w="2304" w:type="dxa"/>
          </w:tcPr>
          <w:p w14:paraId="2E68A614" w14:textId="77777777" w:rsidR="008079BA" w:rsidRDefault="008079BA" w:rsidP="00F95D94">
            <w:pPr>
              <w:pStyle w:val="Tabletext"/>
            </w:pPr>
          </w:p>
        </w:tc>
        <w:tc>
          <w:tcPr>
            <w:tcW w:w="1152" w:type="dxa"/>
          </w:tcPr>
          <w:p w14:paraId="7FB80D1A" w14:textId="77777777" w:rsidR="008079BA" w:rsidRDefault="008079BA" w:rsidP="00F95D94">
            <w:pPr>
              <w:pStyle w:val="Tabletext"/>
            </w:pPr>
          </w:p>
        </w:tc>
        <w:tc>
          <w:tcPr>
            <w:tcW w:w="3744" w:type="dxa"/>
          </w:tcPr>
          <w:p w14:paraId="52DB955B" w14:textId="77777777" w:rsidR="008079BA" w:rsidRDefault="008079BA" w:rsidP="00F95D94">
            <w:pPr>
              <w:pStyle w:val="Tabletext"/>
            </w:pPr>
          </w:p>
        </w:tc>
        <w:tc>
          <w:tcPr>
            <w:tcW w:w="2304" w:type="dxa"/>
          </w:tcPr>
          <w:p w14:paraId="4CFDA816" w14:textId="77777777" w:rsidR="008079BA" w:rsidRDefault="008079BA" w:rsidP="00F95D94">
            <w:pPr>
              <w:pStyle w:val="Tabletext"/>
            </w:pPr>
          </w:p>
        </w:tc>
      </w:tr>
      <w:tr w:rsidR="008079BA" w14:paraId="746668B6" w14:textId="77777777" w:rsidTr="00F95D94">
        <w:tc>
          <w:tcPr>
            <w:tcW w:w="2304" w:type="dxa"/>
          </w:tcPr>
          <w:p w14:paraId="688A9596" w14:textId="77777777" w:rsidR="008079BA" w:rsidRDefault="008079BA" w:rsidP="00F95D94">
            <w:pPr>
              <w:pStyle w:val="Tabletext"/>
            </w:pPr>
          </w:p>
        </w:tc>
        <w:tc>
          <w:tcPr>
            <w:tcW w:w="1152" w:type="dxa"/>
          </w:tcPr>
          <w:p w14:paraId="27999CAC" w14:textId="77777777" w:rsidR="008079BA" w:rsidRDefault="008079BA" w:rsidP="00F95D94">
            <w:pPr>
              <w:pStyle w:val="Tabletext"/>
            </w:pPr>
          </w:p>
        </w:tc>
        <w:tc>
          <w:tcPr>
            <w:tcW w:w="3744" w:type="dxa"/>
          </w:tcPr>
          <w:p w14:paraId="4B1C2BA8" w14:textId="77777777" w:rsidR="008079BA" w:rsidRDefault="008079BA" w:rsidP="00F95D94">
            <w:pPr>
              <w:pStyle w:val="Tabletext"/>
            </w:pPr>
          </w:p>
        </w:tc>
        <w:tc>
          <w:tcPr>
            <w:tcW w:w="2304" w:type="dxa"/>
          </w:tcPr>
          <w:p w14:paraId="12C39637" w14:textId="77777777" w:rsidR="008079BA" w:rsidRDefault="008079BA" w:rsidP="00F95D94">
            <w:pPr>
              <w:pStyle w:val="Tabletext"/>
            </w:pPr>
          </w:p>
        </w:tc>
      </w:tr>
    </w:tbl>
    <w:p w14:paraId="17CBF8D1" w14:textId="77777777" w:rsidR="008079BA" w:rsidRDefault="008079BA" w:rsidP="008079BA"/>
    <w:p w14:paraId="07153695" w14:textId="77777777" w:rsidR="008079BA" w:rsidRDefault="008079BA" w:rsidP="008079BA">
      <w:pPr>
        <w:pStyle w:val="Title"/>
      </w:pPr>
      <w:r>
        <w:br w:type="page"/>
      </w:r>
      <w:r>
        <w:lastRenderedPageBreak/>
        <w:t>Table of Contents</w:t>
      </w:r>
    </w:p>
    <w:p w14:paraId="53DB9EA3"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_Toc290579201 \h </w:instrText>
      </w:r>
      <w:r>
        <w:rPr>
          <w:noProof/>
        </w:rPr>
      </w:r>
      <w:r>
        <w:rPr>
          <w:noProof/>
        </w:rPr>
        <w:fldChar w:fldCharType="separate"/>
      </w:r>
      <w:r>
        <w:rPr>
          <w:noProof/>
        </w:rPr>
        <w:t>4</w:t>
      </w:r>
      <w:r>
        <w:rPr>
          <w:noProof/>
        </w:rPr>
        <w:fldChar w:fldCharType="end"/>
      </w:r>
    </w:p>
    <w:p w14:paraId="2B61A90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_Toc290579202 \h </w:instrText>
      </w:r>
      <w:r>
        <w:rPr>
          <w:noProof/>
        </w:rPr>
      </w:r>
      <w:r>
        <w:rPr>
          <w:noProof/>
        </w:rPr>
        <w:fldChar w:fldCharType="separate"/>
      </w:r>
      <w:r>
        <w:rPr>
          <w:noProof/>
        </w:rPr>
        <w:t>4</w:t>
      </w:r>
      <w:r>
        <w:rPr>
          <w:noProof/>
        </w:rPr>
        <w:fldChar w:fldCharType="end"/>
      </w:r>
    </w:p>
    <w:p w14:paraId="5C9D8AB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Glossary of Terms</w:t>
      </w:r>
      <w:r>
        <w:rPr>
          <w:noProof/>
        </w:rPr>
        <w:tab/>
      </w:r>
      <w:r>
        <w:rPr>
          <w:noProof/>
        </w:rPr>
        <w:fldChar w:fldCharType="begin"/>
      </w:r>
      <w:r>
        <w:rPr>
          <w:noProof/>
        </w:rPr>
        <w:instrText xml:space="preserve"> PAGEREF _Toc290579203 \h </w:instrText>
      </w:r>
      <w:r>
        <w:rPr>
          <w:noProof/>
        </w:rPr>
      </w:r>
      <w:r>
        <w:rPr>
          <w:noProof/>
        </w:rPr>
        <w:fldChar w:fldCharType="separate"/>
      </w:r>
      <w:r>
        <w:rPr>
          <w:noProof/>
        </w:rPr>
        <w:t>4</w:t>
      </w:r>
      <w:r>
        <w:rPr>
          <w:noProof/>
        </w:rPr>
        <w:fldChar w:fldCharType="end"/>
      </w:r>
    </w:p>
    <w:p w14:paraId="22E06CC6" w14:textId="77777777" w:rsidR="008079BA" w:rsidRDefault="008079BA" w:rsidP="008079BA">
      <w:pPr>
        <w:pStyle w:val="TOC1"/>
        <w:tabs>
          <w:tab w:val="left" w:pos="3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Use Case Descriptions</w:t>
      </w:r>
      <w:r>
        <w:rPr>
          <w:noProof/>
        </w:rPr>
        <w:tab/>
      </w:r>
      <w:r>
        <w:rPr>
          <w:noProof/>
        </w:rPr>
        <w:fldChar w:fldCharType="begin"/>
      </w:r>
      <w:r>
        <w:rPr>
          <w:noProof/>
        </w:rPr>
        <w:instrText xml:space="preserve"> PAGEREF _Toc290579204 \h </w:instrText>
      </w:r>
      <w:r>
        <w:rPr>
          <w:noProof/>
        </w:rPr>
      </w:r>
      <w:r>
        <w:rPr>
          <w:noProof/>
        </w:rPr>
        <w:fldChar w:fldCharType="separate"/>
      </w:r>
      <w:r>
        <w:rPr>
          <w:noProof/>
        </w:rPr>
        <w:t>4</w:t>
      </w:r>
      <w:r>
        <w:rPr>
          <w:noProof/>
        </w:rPr>
        <w:fldChar w:fldCharType="end"/>
      </w:r>
    </w:p>
    <w:p w14:paraId="16B9A1ED"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Use Case: Login</w:t>
      </w:r>
      <w:r>
        <w:rPr>
          <w:noProof/>
        </w:rPr>
        <w:tab/>
      </w:r>
      <w:r>
        <w:rPr>
          <w:noProof/>
        </w:rPr>
        <w:fldChar w:fldCharType="begin"/>
      </w:r>
      <w:r>
        <w:rPr>
          <w:noProof/>
        </w:rPr>
        <w:instrText xml:space="preserve"> PAGEREF _Toc290579205 \h </w:instrText>
      </w:r>
      <w:r>
        <w:rPr>
          <w:noProof/>
        </w:rPr>
      </w:r>
      <w:r>
        <w:rPr>
          <w:noProof/>
        </w:rPr>
        <w:fldChar w:fldCharType="separate"/>
      </w:r>
      <w:r>
        <w:rPr>
          <w:noProof/>
        </w:rPr>
        <w:t>4</w:t>
      </w:r>
      <w:r>
        <w:rPr>
          <w:noProof/>
        </w:rPr>
        <w:fldChar w:fldCharType="end"/>
      </w:r>
    </w:p>
    <w:p w14:paraId="6A85CB33"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Use Case: Enter Wrong Credentials</w:t>
      </w:r>
      <w:r>
        <w:rPr>
          <w:noProof/>
        </w:rPr>
        <w:tab/>
      </w:r>
      <w:r>
        <w:rPr>
          <w:noProof/>
        </w:rPr>
        <w:fldChar w:fldCharType="begin"/>
      </w:r>
      <w:r>
        <w:rPr>
          <w:noProof/>
        </w:rPr>
        <w:instrText xml:space="preserve"> PAGEREF _Toc290579206 \h </w:instrText>
      </w:r>
      <w:r>
        <w:rPr>
          <w:noProof/>
        </w:rPr>
      </w:r>
      <w:r>
        <w:rPr>
          <w:noProof/>
        </w:rPr>
        <w:fldChar w:fldCharType="separate"/>
      </w:r>
      <w:r>
        <w:rPr>
          <w:noProof/>
        </w:rPr>
        <w:t>4</w:t>
      </w:r>
      <w:r>
        <w:rPr>
          <w:noProof/>
        </w:rPr>
        <w:fldChar w:fldCharType="end"/>
      </w:r>
    </w:p>
    <w:p w14:paraId="29D1560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 Case: Signup</w:t>
      </w:r>
      <w:r>
        <w:rPr>
          <w:noProof/>
        </w:rPr>
        <w:tab/>
      </w:r>
      <w:r>
        <w:rPr>
          <w:noProof/>
        </w:rPr>
        <w:fldChar w:fldCharType="begin"/>
      </w:r>
      <w:r>
        <w:rPr>
          <w:noProof/>
        </w:rPr>
        <w:instrText xml:space="preserve"> PAGEREF _Toc290579207 \h </w:instrText>
      </w:r>
      <w:r>
        <w:rPr>
          <w:noProof/>
        </w:rPr>
      </w:r>
      <w:r>
        <w:rPr>
          <w:noProof/>
        </w:rPr>
        <w:fldChar w:fldCharType="separate"/>
      </w:r>
      <w:r>
        <w:rPr>
          <w:noProof/>
        </w:rPr>
        <w:t>5</w:t>
      </w:r>
      <w:r>
        <w:rPr>
          <w:noProof/>
        </w:rPr>
        <w:fldChar w:fldCharType="end"/>
      </w:r>
    </w:p>
    <w:p w14:paraId="5EDDC64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Use Case: Enter Invalid Details</w:t>
      </w:r>
      <w:r>
        <w:rPr>
          <w:noProof/>
        </w:rPr>
        <w:tab/>
      </w:r>
      <w:r>
        <w:rPr>
          <w:noProof/>
        </w:rPr>
        <w:fldChar w:fldCharType="begin"/>
      </w:r>
      <w:r>
        <w:rPr>
          <w:noProof/>
        </w:rPr>
        <w:instrText xml:space="preserve"> PAGEREF _Toc290579208 \h </w:instrText>
      </w:r>
      <w:r>
        <w:rPr>
          <w:noProof/>
        </w:rPr>
      </w:r>
      <w:r>
        <w:rPr>
          <w:noProof/>
        </w:rPr>
        <w:fldChar w:fldCharType="separate"/>
      </w:r>
      <w:r>
        <w:rPr>
          <w:noProof/>
        </w:rPr>
        <w:t>5</w:t>
      </w:r>
      <w:r>
        <w:rPr>
          <w:noProof/>
        </w:rPr>
        <w:fldChar w:fldCharType="end"/>
      </w:r>
    </w:p>
    <w:p w14:paraId="7D0C37B4"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Use Case: Cancel Booking</w:t>
      </w:r>
      <w:r>
        <w:rPr>
          <w:noProof/>
        </w:rPr>
        <w:tab/>
      </w:r>
      <w:r>
        <w:rPr>
          <w:noProof/>
        </w:rPr>
        <w:fldChar w:fldCharType="begin"/>
      </w:r>
      <w:r>
        <w:rPr>
          <w:noProof/>
        </w:rPr>
        <w:instrText xml:space="preserve"> PAGEREF _Toc290579209 \h </w:instrText>
      </w:r>
      <w:r>
        <w:rPr>
          <w:noProof/>
        </w:rPr>
      </w:r>
      <w:r>
        <w:rPr>
          <w:noProof/>
        </w:rPr>
        <w:fldChar w:fldCharType="separate"/>
      </w:r>
      <w:r>
        <w:rPr>
          <w:noProof/>
        </w:rPr>
        <w:t>5</w:t>
      </w:r>
      <w:r>
        <w:rPr>
          <w:noProof/>
        </w:rPr>
        <w:fldChar w:fldCharType="end"/>
      </w:r>
    </w:p>
    <w:p w14:paraId="58C1F125"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 Case: View Flight History</w:t>
      </w:r>
      <w:r>
        <w:rPr>
          <w:noProof/>
        </w:rPr>
        <w:tab/>
      </w:r>
      <w:r>
        <w:rPr>
          <w:noProof/>
        </w:rPr>
        <w:fldChar w:fldCharType="begin"/>
      </w:r>
      <w:r>
        <w:rPr>
          <w:noProof/>
        </w:rPr>
        <w:instrText xml:space="preserve"> PAGEREF _Toc290579210 \h </w:instrText>
      </w:r>
      <w:r>
        <w:rPr>
          <w:noProof/>
        </w:rPr>
      </w:r>
      <w:r>
        <w:rPr>
          <w:noProof/>
        </w:rPr>
        <w:fldChar w:fldCharType="separate"/>
      </w:r>
      <w:r>
        <w:rPr>
          <w:noProof/>
        </w:rPr>
        <w:t>6</w:t>
      </w:r>
      <w:r>
        <w:rPr>
          <w:noProof/>
        </w:rPr>
        <w:fldChar w:fldCharType="end"/>
      </w:r>
    </w:p>
    <w:p w14:paraId="234D02EB"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Use Case: Modify Account Details</w:t>
      </w:r>
      <w:r>
        <w:rPr>
          <w:noProof/>
        </w:rPr>
        <w:tab/>
      </w:r>
      <w:r>
        <w:rPr>
          <w:noProof/>
        </w:rPr>
        <w:fldChar w:fldCharType="begin"/>
      </w:r>
      <w:r>
        <w:rPr>
          <w:noProof/>
        </w:rPr>
        <w:instrText xml:space="preserve"> PAGEREF _Toc290579211 \h </w:instrText>
      </w:r>
      <w:r>
        <w:rPr>
          <w:noProof/>
        </w:rPr>
      </w:r>
      <w:r>
        <w:rPr>
          <w:noProof/>
        </w:rPr>
        <w:fldChar w:fldCharType="separate"/>
      </w:r>
      <w:r>
        <w:rPr>
          <w:noProof/>
        </w:rPr>
        <w:t>6</w:t>
      </w:r>
      <w:r>
        <w:rPr>
          <w:noProof/>
        </w:rPr>
        <w:fldChar w:fldCharType="end"/>
      </w:r>
    </w:p>
    <w:p w14:paraId="5C75A91E"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2.8</w:t>
      </w:r>
      <w:r>
        <w:rPr>
          <w:rFonts w:asciiTheme="minorHAnsi" w:eastAsiaTheme="minorEastAsia" w:hAnsiTheme="minorHAnsi" w:cstheme="minorBidi"/>
          <w:noProof/>
          <w:sz w:val="24"/>
          <w:szCs w:val="24"/>
          <w:lang w:eastAsia="ja-JP"/>
        </w:rPr>
        <w:tab/>
      </w:r>
      <w:r>
        <w:rPr>
          <w:noProof/>
        </w:rPr>
        <w:t>Use Case: Make Booking</w:t>
      </w:r>
      <w:r>
        <w:rPr>
          <w:noProof/>
        </w:rPr>
        <w:tab/>
      </w:r>
      <w:r>
        <w:rPr>
          <w:noProof/>
        </w:rPr>
        <w:fldChar w:fldCharType="begin"/>
      </w:r>
      <w:r>
        <w:rPr>
          <w:noProof/>
        </w:rPr>
        <w:instrText xml:space="preserve"> PAGEREF _Toc290579212 \h </w:instrText>
      </w:r>
      <w:r>
        <w:rPr>
          <w:noProof/>
        </w:rPr>
      </w:r>
      <w:r>
        <w:rPr>
          <w:noProof/>
        </w:rPr>
        <w:fldChar w:fldCharType="separate"/>
      </w:r>
      <w:r>
        <w:rPr>
          <w:noProof/>
        </w:rPr>
        <w:t>7</w:t>
      </w:r>
      <w:r>
        <w:rPr>
          <w:noProof/>
        </w:rPr>
        <w:fldChar w:fldCharType="end"/>
      </w:r>
    </w:p>
    <w:p w14:paraId="28E5C322" w14:textId="77777777" w:rsidR="008079BA" w:rsidRDefault="008079BA" w:rsidP="008079BA">
      <w:pPr>
        <w:pStyle w:val="TOC2"/>
        <w:tabs>
          <w:tab w:val="left" w:pos="922"/>
        </w:tabs>
        <w:rPr>
          <w:rFonts w:asciiTheme="minorHAnsi" w:eastAsiaTheme="minorEastAsia" w:hAnsiTheme="minorHAnsi" w:cstheme="minorBidi"/>
          <w:noProof/>
          <w:sz w:val="24"/>
          <w:szCs w:val="24"/>
          <w:lang w:eastAsia="ja-JP"/>
        </w:rPr>
      </w:pPr>
      <w:r>
        <w:rPr>
          <w:noProof/>
        </w:rPr>
        <w:t>2.9</w:t>
      </w:r>
      <w:r>
        <w:rPr>
          <w:rFonts w:asciiTheme="minorHAnsi" w:eastAsiaTheme="minorEastAsia" w:hAnsiTheme="minorHAnsi" w:cstheme="minorBidi"/>
          <w:noProof/>
          <w:sz w:val="24"/>
          <w:szCs w:val="24"/>
          <w:lang w:eastAsia="ja-JP"/>
        </w:rPr>
        <w:tab/>
      </w:r>
      <w:r>
        <w:rPr>
          <w:noProof/>
        </w:rPr>
        <w:t>Use Case: Add Persons</w:t>
      </w:r>
      <w:r>
        <w:rPr>
          <w:noProof/>
        </w:rPr>
        <w:tab/>
      </w:r>
      <w:r>
        <w:rPr>
          <w:noProof/>
        </w:rPr>
        <w:fldChar w:fldCharType="begin"/>
      </w:r>
      <w:r>
        <w:rPr>
          <w:noProof/>
        </w:rPr>
        <w:instrText xml:space="preserve"> PAGEREF _Toc290579213 \h </w:instrText>
      </w:r>
      <w:r>
        <w:rPr>
          <w:noProof/>
        </w:rPr>
      </w:r>
      <w:r>
        <w:rPr>
          <w:noProof/>
        </w:rPr>
        <w:fldChar w:fldCharType="separate"/>
      </w:r>
      <w:r>
        <w:rPr>
          <w:noProof/>
        </w:rPr>
        <w:t>7</w:t>
      </w:r>
      <w:r>
        <w:rPr>
          <w:noProof/>
        </w:rPr>
        <w:fldChar w:fldCharType="end"/>
      </w:r>
    </w:p>
    <w:p w14:paraId="117BC406"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2.10</w:t>
      </w:r>
      <w:r>
        <w:rPr>
          <w:rFonts w:asciiTheme="minorHAnsi" w:eastAsiaTheme="minorEastAsia" w:hAnsiTheme="minorHAnsi" w:cstheme="minorBidi"/>
          <w:noProof/>
          <w:sz w:val="24"/>
          <w:szCs w:val="24"/>
          <w:lang w:eastAsia="ja-JP"/>
        </w:rPr>
        <w:tab/>
      </w:r>
      <w:r>
        <w:rPr>
          <w:noProof/>
        </w:rPr>
        <w:t>Use Case: Add Customers</w:t>
      </w:r>
      <w:r>
        <w:rPr>
          <w:noProof/>
        </w:rPr>
        <w:tab/>
      </w:r>
      <w:r>
        <w:rPr>
          <w:noProof/>
        </w:rPr>
        <w:fldChar w:fldCharType="begin"/>
      </w:r>
      <w:r>
        <w:rPr>
          <w:noProof/>
        </w:rPr>
        <w:instrText xml:space="preserve"> PAGEREF _Toc290579214 \h </w:instrText>
      </w:r>
      <w:r>
        <w:rPr>
          <w:noProof/>
        </w:rPr>
      </w:r>
      <w:r>
        <w:rPr>
          <w:noProof/>
        </w:rPr>
        <w:fldChar w:fldCharType="separate"/>
      </w:r>
      <w:r>
        <w:rPr>
          <w:noProof/>
        </w:rPr>
        <w:t>8</w:t>
      </w:r>
      <w:r>
        <w:rPr>
          <w:noProof/>
        </w:rPr>
        <w:fldChar w:fldCharType="end"/>
      </w:r>
    </w:p>
    <w:p w14:paraId="541BD765"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Use Case: Enter Invalid Username</w:t>
      </w:r>
      <w:r>
        <w:rPr>
          <w:noProof/>
        </w:rPr>
        <w:tab/>
      </w:r>
      <w:r>
        <w:rPr>
          <w:noProof/>
        </w:rPr>
        <w:fldChar w:fldCharType="begin"/>
      </w:r>
      <w:r>
        <w:rPr>
          <w:noProof/>
        </w:rPr>
        <w:instrText xml:space="preserve"> PAGEREF _Toc290579215 \h </w:instrText>
      </w:r>
      <w:r>
        <w:rPr>
          <w:noProof/>
        </w:rPr>
      </w:r>
      <w:r>
        <w:rPr>
          <w:noProof/>
        </w:rPr>
        <w:fldChar w:fldCharType="separate"/>
      </w:r>
      <w:r>
        <w:rPr>
          <w:noProof/>
        </w:rPr>
        <w:t>8</w:t>
      </w:r>
      <w:r>
        <w:rPr>
          <w:noProof/>
        </w:rPr>
        <w:fldChar w:fldCharType="end"/>
      </w:r>
    </w:p>
    <w:p w14:paraId="4B2326E4" w14:textId="77777777" w:rsidR="008079BA" w:rsidRDefault="008079BA" w:rsidP="008079BA">
      <w:pPr>
        <w:pStyle w:val="TOC2"/>
        <w:tabs>
          <w:tab w:val="left" w:pos="1022"/>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Use Case: Book Services</w:t>
      </w:r>
      <w:r>
        <w:rPr>
          <w:noProof/>
        </w:rPr>
        <w:tab/>
      </w:r>
      <w:r>
        <w:rPr>
          <w:noProof/>
        </w:rPr>
        <w:fldChar w:fldCharType="begin"/>
      </w:r>
      <w:r>
        <w:rPr>
          <w:noProof/>
        </w:rPr>
        <w:instrText xml:space="preserve"> PAGEREF _Toc290579216 \h </w:instrText>
      </w:r>
      <w:r>
        <w:rPr>
          <w:noProof/>
        </w:rPr>
      </w:r>
      <w:r>
        <w:rPr>
          <w:noProof/>
        </w:rPr>
        <w:fldChar w:fldCharType="separate"/>
      </w:r>
      <w:r>
        <w:rPr>
          <w:noProof/>
        </w:rPr>
        <w:t>8</w:t>
      </w:r>
      <w:r>
        <w:rPr>
          <w:noProof/>
        </w:rPr>
        <w:fldChar w:fldCharType="end"/>
      </w:r>
    </w:p>
    <w:p w14:paraId="66E19D9C" w14:textId="77777777" w:rsidR="0041252E" w:rsidRDefault="008079BA" w:rsidP="0041252E">
      <w:pPr>
        <w:pStyle w:val="TOC2"/>
        <w:tabs>
          <w:tab w:val="left" w:pos="1022"/>
        </w:tabs>
        <w:rPr>
          <w:rFonts w:asciiTheme="minorHAnsi" w:eastAsiaTheme="minorEastAsia" w:hAnsiTheme="minorHAnsi" w:cstheme="minorBidi"/>
          <w:noProof/>
          <w:sz w:val="24"/>
          <w:szCs w:val="24"/>
          <w:lang w:eastAsia="ja-JP"/>
        </w:rPr>
      </w:pPr>
      <w:r>
        <w:fldChar w:fldCharType="end"/>
      </w:r>
      <w:r w:rsidR="0041252E">
        <w:rPr>
          <w:noProof/>
        </w:rPr>
        <w:t>2.12</w:t>
      </w:r>
      <w:bookmarkStart w:id="0" w:name="_GoBack"/>
      <w:bookmarkEnd w:id="0"/>
      <w:r w:rsidR="0041252E">
        <w:rPr>
          <w:rFonts w:asciiTheme="minorHAnsi" w:eastAsiaTheme="minorEastAsia" w:hAnsiTheme="minorHAnsi" w:cstheme="minorBidi"/>
          <w:noProof/>
          <w:sz w:val="24"/>
          <w:szCs w:val="24"/>
          <w:lang w:eastAsia="ja-JP"/>
        </w:rPr>
        <w:tab/>
      </w:r>
      <w:r w:rsidR="0041252E">
        <w:rPr>
          <w:noProof/>
        </w:rPr>
        <w:t>Use Case: Book Services</w:t>
      </w:r>
      <w:r w:rsidR="0041252E">
        <w:rPr>
          <w:noProof/>
        </w:rPr>
        <w:tab/>
      </w:r>
      <w:r w:rsidR="0041252E">
        <w:rPr>
          <w:noProof/>
        </w:rPr>
        <w:fldChar w:fldCharType="begin"/>
      </w:r>
      <w:r w:rsidR="0041252E">
        <w:rPr>
          <w:noProof/>
        </w:rPr>
        <w:instrText xml:space="preserve"> PAGEREF _Toc290579216 \h </w:instrText>
      </w:r>
      <w:r w:rsidR="0041252E">
        <w:rPr>
          <w:noProof/>
        </w:rPr>
      </w:r>
      <w:r w:rsidR="0041252E">
        <w:rPr>
          <w:noProof/>
        </w:rPr>
        <w:fldChar w:fldCharType="separate"/>
      </w:r>
      <w:r w:rsidR="0041252E">
        <w:rPr>
          <w:noProof/>
        </w:rPr>
        <w:t>8</w:t>
      </w:r>
      <w:r w:rsidR="0041252E">
        <w:rPr>
          <w:noProof/>
        </w:rPr>
        <w:fldChar w:fldCharType="end"/>
      </w:r>
    </w:p>
    <w:p w14:paraId="1E97D392" w14:textId="77777777" w:rsidR="008079BA" w:rsidRDefault="008079BA" w:rsidP="008079BA">
      <w:pPr>
        <w:pStyle w:val="Title"/>
      </w:pPr>
      <w:r>
        <w:br w:type="page"/>
      </w:r>
      <w:r>
        <w:lastRenderedPageBreak/>
        <w:fldChar w:fldCharType="begin"/>
      </w:r>
      <w:r>
        <w:instrText xml:space="preserve">title  \* Mergeformat </w:instrText>
      </w:r>
      <w:r>
        <w:fldChar w:fldCharType="separate"/>
      </w:r>
      <w:r>
        <w:t>Use Case Specification: &lt;Use-Case Name&gt;</w:t>
      </w:r>
      <w:r>
        <w:fldChar w:fldCharType="end"/>
      </w:r>
      <w:bookmarkStart w:id="1" w:name="_Toc423410237"/>
      <w:bookmarkStart w:id="2" w:name="_Toc425054503"/>
      <w:r>
        <w:t xml:space="preserve"> </w:t>
      </w:r>
      <w:bookmarkEnd w:id="1"/>
      <w:bookmarkEnd w:id="2"/>
    </w:p>
    <w:p w14:paraId="419C3A3E" w14:textId="77777777" w:rsidR="008079BA" w:rsidRDefault="008079BA" w:rsidP="008079BA">
      <w:pPr>
        <w:pStyle w:val="InfoBlue"/>
      </w:pPr>
    </w:p>
    <w:p w14:paraId="21732AD3" w14:textId="77777777" w:rsidR="008079BA" w:rsidRDefault="008079BA" w:rsidP="008079BA">
      <w:pPr>
        <w:pStyle w:val="Heading1"/>
      </w:pPr>
      <w:bookmarkStart w:id="3" w:name="_Toc290579201"/>
      <w:bookmarkStart w:id="4" w:name="_Toc423410238"/>
      <w:bookmarkStart w:id="5" w:name="_Toc425054504"/>
      <w:r>
        <w:t>Introduction</w:t>
      </w:r>
      <w:bookmarkEnd w:id="3"/>
    </w:p>
    <w:p w14:paraId="5A3EB35F" w14:textId="77777777" w:rsidR="008079BA" w:rsidRDefault="008079BA" w:rsidP="008079BA">
      <w:pPr>
        <w:pStyle w:val="Heading2"/>
      </w:pPr>
      <w:bookmarkStart w:id="6" w:name="_Toc290579202"/>
      <w:r>
        <w:t>Brief Description</w:t>
      </w:r>
      <w:bookmarkEnd w:id="4"/>
      <w:bookmarkEnd w:id="5"/>
      <w:bookmarkEnd w:id="6"/>
    </w:p>
    <w:p w14:paraId="327431BB" w14:textId="77777777" w:rsidR="008079BA" w:rsidRDefault="008079BA" w:rsidP="008079BA">
      <w:pPr>
        <w:pStyle w:val="InfoBlue"/>
        <w:rPr>
          <w:i w:val="0"/>
          <w:color w:val="auto"/>
        </w:rPr>
      </w:pPr>
      <w:r>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Default="008079BA" w:rsidP="008079BA">
      <w:pPr>
        <w:pStyle w:val="Heading2"/>
      </w:pPr>
      <w:bookmarkStart w:id="7" w:name="_Toc290579203"/>
      <w:r>
        <w:t>Glossary of Terms</w:t>
      </w:r>
      <w:bookmarkEnd w:id="7"/>
    </w:p>
    <w:p w14:paraId="7FA18CCB" w14:textId="77777777" w:rsidR="008079BA" w:rsidRDefault="008079BA" w:rsidP="008079BA">
      <w:pPr>
        <w:ind w:left="720"/>
        <w:rPr>
          <w:b/>
        </w:rPr>
      </w:pPr>
      <w:r>
        <w:rPr>
          <w:b/>
        </w:rPr>
        <w:t xml:space="preserve">Person details – </w:t>
      </w:r>
      <w:r>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73A35582" w14:textId="77777777" w:rsidR="008079BA" w:rsidRDefault="008079BA" w:rsidP="008079BA">
      <w:pPr>
        <w:ind w:left="720"/>
      </w:pPr>
      <w:r w:rsidRPr="00DE3B32">
        <w:rPr>
          <w:b/>
        </w:rPr>
        <w:t>User</w:t>
      </w:r>
      <w:r>
        <w:t xml:space="preserve"> – When in used in context of a use case description, it refers to the actors of that use case in question.</w:t>
      </w:r>
    </w:p>
    <w:p w14:paraId="5C144F8A" w14:textId="77777777" w:rsidR="008079BA" w:rsidRDefault="008079BA" w:rsidP="008079BA">
      <w:pPr>
        <w:ind w:left="720"/>
      </w:pPr>
      <w:r w:rsidRPr="00DE3B32">
        <w:rPr>
          <w:b/>
        </w:rPr>
        <w:t>User</w:t>
      </w:r>
      <w:r>
        <w:t xml:space="preserve"> </w:t>
      </w:r>
      <w:r w:rsidRPr="00DE3B32">
        <w:rPr>
          <w:b/>
        </w:rPr>
        <w:t>credentials</w:t>
      </w:r>
      <w:r>
        <w:t xml:space="preserve"> – This refers to the username and password of the system’s user that will be used as the primary means of identifying each user of the system.</w:t>
      </w:r>
    </w:p>
    <w:p w14:paraId="123C4FF4" w14:textId="77777777" w:rsidR="008079BA" w:rsidRPr="00F74728" w:rsidRDefault="008079BA" w:rsidP="008079BA">
      <w:pPr>
        <w:ind w:left="720"/>
      </w:pPr>
      <w:r>
        <w:rPr>
          <w:b/>
        </w:rPr>
        <w:t xml:space="preserve">User details </w:t>
      </w:r>
      <w:r>
        <w:t>– Refers to the details of the user that are: title, first name, last name, e gender, date of birth, phone number, email, street address, state, city, country, credit card type, credit card number, and whether they hold a passport.</w:t>
      </w:r>
    </w:p>
    <w:p w14:paraId="2ED40FEB" w14:textId="77777777" w:rsidR="008079BA" w:rsidRPr="004D06E9" w:rsidRDefault="008079BA" w:rsidP="008079BA">
      <w:pPr>
        <w:pStyle w:val="BodyText"/>
      </w:pPr>
    </w:p>
    <w:p w14:paraId="187380C4" w14:textId="77777777" w:rsidR="008079BA" w:rsidRDefault="008079BA" w:rsidP="008079BA">
      <w:pPr>
        <w:pStyle w:val="Heading1"/>
        <w:widowControl/>
      </w:pPr>
      <w:bookmarkStart w:id="8" w:name="_Toc290579204"/>
      <w:r>
        <w:t>Use Case Descriptions</w:t>
      </w:r>
      <w:bookmarkEnd w:id="8"/>
    </w:p>
    <w:p w14:paraId="221FA33D" w14:textId="77777777" w:rsidR="008079BA" w:rsidRPr="004D06E9" w:rsidRDefault="008079BA" w:rsidP="008079BA">
      <w:pPr>
        <w:pStyle w:val="Heading2"/>
        <w:widowControl/>
      </w:pPr>
      <w:bookmarkStart w:id="9" w:name="_Toc290579205"/>
      <w:r>
        <w:t>Use Case: Login</w:t>
      </w:r>
      <w:bookmarkEnd w:id="9"/>
    </w:p>
    <w:tbl>
      <w:tblPr>
        <w:tblStyle w:val="TableGrid"/>
        <w:tblW w:w="0" w:type="auto"/>
        <w:tblInd w:w="720" w:type="dxa"/>
        <w:tblLook w:val="04A0" w:firstRow="1" w:lastRow="0" w:firstColumn="1" w:lastColumn="0" w:noHBand="0" w:noVBand="1"/>
      </w:tblPr>
      <w:tblGrid>
        <w:gridCol w:w="7185"/>
        <w:gridCol w:w="1671"/>
      </w:tblGrid>
      <w:tr w:rsidR="008079BA" w14:paraId="11AE45D0" w14:textId="77777777" w:rsidTr="00F95D94">
        <w:tc>
          <w:tcPr>
            <w:tcW w:w="7185" w:type="dxa"/>
          </w:tcPr>
          <w:p w14:paraId="32C6324E"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Login</w:t>
            </w:r>
          </w:p>
        </w:tc>
        <w:tc>
          <w:tcPr>
            <w:tcW w:w="1671" w:type="dxa"/>
          </w:tcPr>
          <w:p w14:paraId="78849753"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1</w:t>
            </w:r>
          </w:p>
        </w:tc>
      </w:tr>
      <w:tr w:rsidR="008079BA" w14:paraId="33AC0744" w14:textId="77777777" w:rsidTr="00F95D94">
        <w:tc>
          <w:tcPr>
            <w:tcW w:w="8856" w:type="dxa"/>
            <w:gridSpan w:val="2"/>
          </w:tcPr>
          <w:p w14:paraId="65B8FD60" w14:textId="77777777" w:rsidR="008079BA" w:rsidRDefault="008079BA" w:rsidP="00F95D94">
            <w:pPr>
              <w:pStyle w:val="InfoBlue"/>
              <w:spacing w:after="0"/>
              <w:ind w:left="0"/>
              <w:rPr>
                <w:b/>
                <w:i w:val="0"/>
                <w:color w:val="auto"/>
              </w:rPr>
            </w:pPr>
            <w:r w:rsidRPr="00E7181F">
              <w:rPr>
                <w:b/>
                <w:i w:val="0"/>
                <w:color w:val="auto"/>
              </w:rPr>
              <w:t>Stakeholders and goals:</w:t>
            </w:r>
          </w:p>
          <w:p w14:paraId="04DD2A4A"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and airline staff – Need to login to the system to access the functions of the system.</w:t>
            </w:r>
          </w:p>
        </w:tc>
      </w:tr>
      <w:tr w:rsidR="008079BA" w14:paraId="26FA0C8C" w14:textId="77777777" w:rsidTr="00F95D94">
        <w:tc>
          <w:tcPr>
            <w:tcW w:w="8856" w:type="dxa"/>
            <w:gridSpan w:val="2"/>
          </w:tcPr>
          <w:p w14:paraId="699F7FE3"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A user must enter their user credentials into the system through the interface to access the functionality of the system.</w:t>
            </w:r>
          </w:p>
        </w:tc>
      </w:tr>
      <w:tr w:rsidR="008079BA" w14:paraId="1F8A34B8" w14:textId="77777777" w:rsidTr="00F95D94">
        <w:tc>
          <w:tcPr>
            <w:tcW w:w="8856" w:type="dxa"/>
            <w:gridSpan w:val="2"/>
          </w:tcPr>
          <w:p w14:paraId="61C00B9B"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0BF3F2BB" w14:textId="77777777" w:rsidTr="00F95D94">
        <w:tc>
          <w:tcPr>
            <w:tcW w:w="8856" w:type="dxa"/>
            <w:gridSpan w:val="2"/>
          </w:tcPr>
          <w:p w14:paraId="1415308B"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accesses the login interface of the system.</w:t>
            </w:r>
          </w:p>
        </w:tc>
      </w:tr>
      <w:tr w:rsidR="008079BA" w14:paraId="28D104C0" w14:textId="77777777" w:rsidTr="00F95D94">
        <w:tc>
          <w:tcPr>
            <w:tcW w:w="8856" w:type="dxa"/>
            <w:gridSpan w:val="2"/>
          </w:tcPr>
          <w:p w14:paraId="28B3A62F" w14:textId="77777777" w:rsidR="008079BA" w:rsidRPr="00E7181F" w:rsidRDefault="008079BA" w:rsidP="00F95D94">
            <w:pPr>
              <w:pStyle w:val="InfoBlue"/>
              <w:spacing w:after="0"/>
              <w:ind w:left="0"/>
              <w:rPr>
                <w:b/>
                <w:i w:val="0"/>
                <w:color w:val="auto"/>
              </w:rPr>
            </w:pPr>
            <w:r w:rsidRPr="00E7181F">
              <w:rPr>
                <w:b/>
                <w:i w:val="0"/>
                <w:color w:val="auto"/>
              </w:rPr>
              <w:t>Normal flow:</w:t>
            </w:r>
          </w:p>
          <w:p w14:paraId="0EFB2009" w14:textId="77777777" w:rsidR="008079BA" w:rsidRDefault="008079BA" w:rsidP="00F95D94">
            <w:pPr>
              <w:pStyle w:val="BodyText"/>
              <w:numPr>
                <w:ilvl w:val="0"/>
                <w:numId w:val="22"/>
              </w:numPr>
              <w:spacing w:after="0"/>
              <w:ind w:left="714" w:hanging="357"/>
            </w:pPr>
            <w:r>
              <w:t>User enters user credentials into the system.</w:t>
            </w:r>
          </w:p>
          <w:p w14:paraId="5308AD45" w14:textId="77777777" w:rsidR="008079BA" w:rsidRDefault="008079BA" w:rsidP="00F95D94">
            <w:pPr>
              <w:pStyle w:val="BodyText"/>
              <w:numPr>
                <w:ilvl w:val="0"/>
                <w:numId w:val="22"/>
              </w:numPr>
              <w:spacing w:after="0"/>
            </w:pPr>
            <w:r>
              <w:t>System checks the user credentials with the database.</w:t>
            </w:r>
          </w:p>
          <w:p w14:paraId="0EEC0C28" w14:textId="77777777" w:rsidR="008079BA" w:rsidRDefault="008079BA" w:rsidP="00F95D94">
            <w:pPr>
              <w:pStyle w:val="BodyText"/>
              <w:numPr>
                <w:ilvl w:val="0"/>
                <w:numId w:val="22"/>
              </w:numPr>
              <w:spacing w:after="0" w:line="0" w:lineRule="atLeast"/>
              <w:ind w:left="714" w:hanging="357"/>
            </w:pPr>
            <w:r>
              <w:t>If the user credentials are correct, the user is logged in and system displays the appropriate user main menu for that particular user.</w:t>
            </w:r>
          </w:p>
          <w:p w14:paraId="109B1714" w14:textId="77777777" w:rsidR="008079BA" w:rsidRPr="00C02DA9" w:rsidRDefault="008079BA" w:rsidP="00F95D94">
            <w:pPr>
              <w:pStyle w:val="BodyText"/>
              <w:numPr>
                <w:ilvl w:val="0"/>
                <w:numId w:val="22"/>
              </w:numPr>
            </w:pPr>
            <w:r>
              <w:t>End</w:t>
            </w:r>
          </w:p>
        </w:tc>
      </w:tr>
      <w:tr w:rsidR="008079BA" w14:paraId="7EDDFA2C" w14:textId="77777777" w:rsidTr="00F95D94">
        <w:tc>
          <w:tcPr>
            <w:tcW w:w="8856" w:type="dxa"/>
            <w:gridSpan w:val="2"/>
          </w:tcPr>
          <w:p w14:paraId="75B01336" w14:textId="77777777" w:rsidR="008079BA" w:rsidRPr="00C02DA9" w:rsidRDefault="008079BA" w:rsidP="00F95D94">
            <w:pPr>
              <w:pStyle w:val="InfoBlue"/>
              <w:spacing w:after="0"/>
              <w:ind w:left="0"/>
              <w:rPr>
                <w:i w:val="0"/>
                <w:color w:val="auto"/>
              </w:rPr>
            </w:pPr>
            <w:r w:rsidRPr="00E7181F">
              <w:rPr>
                <w:b/>
                <w:i w:val="0"/>
                <w:color w:val="auto"/>
              </w:rPr>
              <w:t xml:space="preserve">Sub-flows: </w:t>
            </w:r>
            <w:r>
              <w:rPr>
                <w:i w:val="0"/>
                <w:color w:val="auto"/>
              </w:rPr>
              <w:t>None</w:t>
            </w:r>
          </w:p>
        </w:tc>
      </w:tr>
      <w:tr w:rsidR="008079BA" w14:paraId="407B22E4" w14:textId="77777777" w:rsidTr="00F95D94">
        <w:tc>
          <w:tcPr>
            <w:tcW w:w="8856" w:type="dxa"/>
            <w:gridSpan w:val="2"/>
          </w:tcPr>
          <w:p w14:paraId="24D3580E" w14:textId="77777777" w:rsidR="008079BA" w:rsidRDefault="008079BA" w:rsidP="00F95D94">
            <w:pPr>
              <w:pStyle w:val="InfoBlue"/>
              <w:spacing w:after="0"/>
              <w:ind w:left="0"/>
              <w:rPr>
                <w:i w:val="0"/>
                <w:color w:val="auto"/>
              </w:rPr>
            </w:pPr>
            <w:r w:rsidRPr="00E7181F">
              <w:rPr>
                <w:b/>
                <w:i w:val="0"/>
                <w:color w:val="auto"/>
              </w:rPr>
              <w:t xml:space="preserve">Alternative/Exceptional flows: </w:t>
            </w:r>
          </w:p>
          <w:p w14:paraId="5AE5E47B" w14:textId="77777777" w:rsidR="008079BA" w:rsidRPr="00A114C1" w:rsidRDefault="008079BA" w:rsidP="00F95D94">
            <w:pPr>
              <w:pStyle w:val="BodyText"/>
              <w:ind w:left="0"/>
            </w:pPr>
            <w:r>
              <w:t xml:space="preserve">2a Incorrect user credentials entered: The </w:t>
            </w:r>
            <w:r>
              <w:rPr>
                <w:i/>
              </w:rPr>
              <w:t>Enter Wrong Credentials</w:t>
            </w:r>
            <w:r>
              <w:t xml:space="preserve"> use case is performed.</w:t>
            </w:r>
          </w:p>
        </w:tc>
      </w:tr>
    </w:tbl>
    <w:p w14:paraId="4EF6675C" w14:textId="77777777" w:rsidR="008079BA" w:rsidRDefault="008079BA" w:rsidP="008079BA">
      <w:pPr>
        <w:pStyle w:val="InfoBlue"/>
        <w:rPr>
          <w:i w:val="0"/>
          <w:color w:val="auto"/>
        </w:rPr>
      </w:pPr>
    </w:p>
    <w:p w14:paraId="5DE808CA" w14:textId="77777777" w:rsidR="008079BA" w:rsidRPr="00527F88" w:rsidRDefault="008079BA" w:rsidP="008079BA">
      <w:pPr>
        <w:pStyle w:val="Heading2"/>
        <w:widowControl/>
      </w:pPr>
      <w:bookmarkStart w:id="10" w:name="_Toc290579206"/>
      <w:r>
        <w:t>Use Case: Enter Wrong Credentials</w:t>
      </w:r>
      <w:bookmarkEnd w:id="10"/>
    </w:p>
    <w:tbl>
      <w:tblPr>
        <w:tblStyle w:val="TableGrid"/>
        <w:tblW w:w="0" w:type="auto"/>
        <w:tblInd w:w="720" w:type="dxa"/>
        <w:tblLook w:val="04A0" w:firstRow="1" w:lastRow="0" w:firstColumn="1" w:lastColumn="0" w:noHBand="0" w:noVBand="1"/>
      </w:tblPr>
      <w:tblGrid>
        <w:gridCol w:w="7185"/>
        <w:gridCol w:w="1671"/>
      </w:tblGrid>
      <w:tr w:rsidR="008079BA" w14:paraId="6B4FFC1B" w14:textId="77777777" w:rsidTr="00F95D94">
        <w:tc>
          <w:tcPr>
            <w:tcW w:w="7185" w:type="dxa"/>
          </w:tcPr>
          <w:p w14:paraId="29A61B74"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Enter Wrong Credentials</w:t>
            </w:r>
          </w:p>
        </w:tc>
        <w:tc>
          <w:tcPr>
            <w:tcW w:w="1671" w:type="dxa"/>
          </w:tcPr>
          <w:p w14:paraId="64780476"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2</w:t>
            </w:r>
          </w:p>
        </w:tc>
      </w:tr>
      <w:tr w:rsidR="008079BA" w14:paraId="16FCD155" w14:textId="77777777" w:rsidTr="00F95D94">
        <w:tc>
          <w:tcPr>
            <w:tcW w:w="8856" w:type="dxa"/>
            <w:gridSpan w:val="2"/>
          </w:tcPr>
          <w:p w14:paraId="76877E75" w14:textId="77777777" w:rsidR="008079BA" w:rsidRDefault="008079BA" w:rsidP="00F95D94">
            <w:pPr>
              <w:pStyle w:val="InfoBlue"/>
              <w:spacing w:after="0"/>
              <w:ind w:left="0"/>
              <w:rPr>
                <w:b/>
                <w:i w:val="0"/>
                <w:color w:val="auto"/>
              </w:rPr>
            </w:pPr>
            <w:r w:rsidRPr="00E7181F">
              <w:rPr>
                <w:b/>
                <w:i w:val="0"/>
                <w:color w:val="auto"/>
              </w:rPr>
              <w:t>Stakeholders and goals:</w:t>
            </w:r>
          </w:p>
          <w:p w14:paraId="470B4903"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and airline staff – Inform the user that the user credentials that were entered into the system are incorrect and perform the </w:t>
            </w:r>
            <w:r w:rsidRPr="00DE3C2F">
              <w:rPr>
                <w:color w:val="auto"/>
              </w:rPr>
              <w:t>Login</w:t>
            </w:r>
            <w:r>
              <w:rPr>
                <w:i w:val="0"/>
                <w:color w:val="auto"/>
              </w:rPr>
              <w:t xml:space="preserve"> use case again.</w:t>
            </w:r>
          </w:p>
        </w:tc>
      </w:tr>
      <w:tr w:rsidR="008079BA" w14:paraId="5DB0C79D" w14:textId="77777777" w:rsidTr="00F95D94">
        <w:tc>
          <w:tcPr>
            <w:tcW w:w="8856" w:type="dxa"/>
            <w:gridSpan w:val="2"/>
          </w:tcPr>
          <w:p w14:paraId="7BF76A2A"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 xml:space="preserve">A user has entered incorrect user credentials into the system. </w:t>
            </w:r>
          </w:p>
        </w:tc>
      </w:tr>
      <w:tr w:rsidR="008079BA" w14:paraId="6CEE98EB" w14:textId="77777777" w:rsidTr="00F95D94">
        <w:tc>
          <w:tcPr>
            <w:tcW w:w="8856" w:type="dxa"/>
            <w:gridSpan w:val="2"/>
          </w:tcPr>
          <w:p w14:paraId="61E6C3B3" w14:textId="77777777" w:rsidR="008079BA" w:rsidRPr="00C02DA9" w:rsidRDefault="008079BA" w:rsidP="00F95D94">
            <w:pPr>
              <w:pStyle w:val="InfoBlue"/>
              <w:spacing w:after="0"/>
              <w:ind w:left="0"/>
              <w:rPr>
                <w:i w:val="0"/>
                <w:color w:val="auto"/>
              </w:rPr>
            </w:pPr>
            <w:r w:rsidRPr="00E7181F">
              <w:rPr>
                <w:b/>
                <w:i w:val="0"/>
                <w:color w:val="auto"/>
              </w:rPr>
              <w:lastRenderedPageBreak/>
              <w:t xml:space="preserve">Actors: </w:t>
            </w:r>
            <w:r>
              <w:rPr>
                <w:i w:val="0"/>
                <w:color w:val="auto"/>
              </w:rPr>
              <w:t>Travel agency, Customer, Normal Staff, Service System Manager, Flight Manager, System Administrator, Reservation System Manager, Profile System Manager, Reporting System Manager</w:t>
            </w:r>
          </w:p>
        </w:tc>
      </w:tr>
      <w:tr w:rsidR="008079BA" w14:paraId="38613788" w14:textId="77777777" w:rsidTr="00F95D94">
        <w:tc>
          <w:tcPr>
            <w:tcW w:w="8856" w:type="dxa"/>
            <w:gridSpan w:val="2"/>
          </w:tcPr>
          <w:p w14:paraId="186D68FC"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of the system enters the wrong credentials into the system.</w:t>
            </w:r>
          </w:p>
        </w:tc>
      </w:tr>
      <w:tr w:rsidR="008079BA" w14:paraId="228A0063" w14:textId="77777777" w:rsidTr="00F95D94">
        <w:tc>
          <w:tcPr>
            <w:tcW w:w="8856" w:type="dxa"/>
            <w:gridSpan w:val="2"/>
          </w:tcPr>
          <w:p w14:paraId="049C27CA" w14:textId="77777777" w:rsidR="008079BA" w:rsidRPr="00E7181F" w:rsidRDefault="008079BA" w:rsidP="00F95D94">
            <w:pPr>
              <w:pStyle w:val="InfoBlue"/>
              <w:spacing w:after="0"/>
              <w:ind w:left="0"/>
              <w:rPr>
                <w:b/>
                <w:i w:val="0"/>
                <w:color w:val="auto"/>
              </w:rPr>
            </w:pPr>
            <w:r w:rsidRPr="00E7181F">
              <w:rPr>
                <w:b/>
                <w:i w:val="0"/>
                <w:color w:val="auto"/>
              </w:rPr>
              <w:t>Normal flow:</w:t>
            </w:r>
          </w:p>
          <w:p w14:paraId="75AF1984" w14:textId="77777777" w:rsidR="008079BA" w:rsidRDefault="008079BA" w:rsidP="00F95D94">
            <w:pPr>
              <w:pStyle w:val="BodyText"/>
              <w:numPr>
                <w:ilvl w:val="0"/>
                <w:numId w:val="23"/>
              </w:numPr>
              <w:spacing w:after="0"/>
            </w:pPr>
            <w:r>
              <w:t>System finds a mismatch in the user credentials and cannot find the corresponding user credentials.</w:t>
            </w:r>
          </w:p>
          <w:p w14:paraId="5972D271" w14:textId="77777777" w:rsidR="008079BA" w:rsidRDefault="008079BA" w:rsidP="00F95D94">
            <w:pPr>
              <w:pStyle w:val="BodyText"/>
              <w:numPr>
                <w:ilvl w:val="0"/>
                <w:numId w:val="23"/>
              </w:numPr>
              <w:spacing w:after="0"/>
            </w:pPr>
            <w:r>
              <w:t>System displays an error message on the user interface.</w:t>
            </w:r>
          </w:p>
          <w:p w14:paraId="25000BB3" w14:textId="77777777" w:rsidR="008079BA" w:rsidRDefault="008079BA" w:rsidP="00F95D94">
            <w:pPr>
              <w:pStyle w:val="BodyText"/>
              <w:numPr>
                <w:ilvl w:val="0"/>
                <w:numId w:val="23"/>
              </w:numPr>
              <w:spacing w:after="0"/>
              <w:ind w:left="714" w:hanging="357"/>
            </w:pPr>
            <w:r>
              <w:t xml:space="preserve">User performs </w:t>
            </w:r>
            <w:r w:rsidRPr="00DE3C2F">
              <w:rPr>
                <w:i/>
              </w:rPr>
              <w:t>Login</w:t>
            </w:r>
            <w:r>
              <w:t xml:space="preserve"> use case.</w:t>
            </w:r>
          </w:p>
          <w:p w14:paraId="0DCD92EB" w14:textId="77777777" w:rsidR="008079BA" w:rsidRPr="00C02DA9" w:rsidRDefault="008079BA" w:rsidP="00F95D94">
            <w:pPr>
              <w:pStyle w:val="BodyText"/>
              <w:numPr>
                <w:ilvl w:val="0"/>
                <w:numId w:val="23"/>
              </w:numPr>
              <w:spacing w:after="0"/>
            </w:pPr>
            <w:r>
              <w:t>End</w:t>
            </w:r>
          </w:p>
        </w:tc>
      </w:tr>
      <w:tr w:rsidR="008079BA" w14:paraId="0F2CB36B" w14:textId="77777777" w:rsidTr="00F95D94">
        <w:tc>
          <w:tcPr>
            <w:tcW w:w="8856" w:type="dxa"/>
            <w:gridSpan w:val="2"/>
          </w:tcPr>
          <w:p w14:paraId="233DA697" w14:textId="77777777" w:rsidR="008079BA" w:rsidRPr="00C02DA9" w:rsidRDefault="008079BA" w:rsidP="00F95D94">
            <w:pPr>
              <w:pStyle w:val="InfoBlue"/>
              <w:spacing w:after="0"/>
              <w:ind w:left="0"/>
              <w:rPr>
                <w:i w:val="0"/>
                <w:color w:val="auto"/>
              </w:rPr>
            </w:pPr>
            <w:r w:rsidRPr="00E7181F">
              <w:rPr>
                <w:b/>
                <w:i w:val="0"/>
                <w:color w:val="auto"/>
              </w:rPr>
              <w:t xml:space="preserve">Sub-flows: </w:t>
            </w:r>
            <w:r>
              <w:rPr>
                <w:i w:val="0"/>
                <w:color w:val="auto"/>
              </w:rPr>
              <w:t>None</w:t>
            </w:r>
          </w:p>
        </w:tc>
      </w:tr>
      <w:tr w:rsidR="008079BA" w14:paraId="30DA11AF" w14:textId="77777777" w:rsidTr="00F95D94">
        <w:tc>
          <w:tcPr>
            <w:tcW w:w="8856" w:type="dxa"/>
            <w:gridSpan w:val="2"/>
          </w:tcPr>
          <w:p w14:paraId="40EBCB11" w14:textId="77777777" w:rsidR="008079BA" w:rsidRPr="00662B33" w:rsidRDefault="008079BA" w:rsidP="00F95D94">
            <w:pPr>
              <w:pStyle w:val="InfoBlue"/>
              <w:spacing w:after="0"/>
              <w:ind w:left="0"/>
              <w:rPr>
                <w:i w:val="0"/>
                <w:color w:val="auto"/>
              </w:rPr>
            </w:pPr>
            <w:r w:rsidRPr="00E7181F">
              <w:rPr>
                <w:b/>
                <w:i w:val="0"/>
                <w:color w:val="auto"/>
              </w:rPr>
              <w:t xml:space="preserve">Alternative/Exceptional flows: </w:t>
            </w:r>
            <w:r>
              <w:rPr>
                <w:i w:val="0"/>
                <w:color w:val="auto"/>
              </w:rPr>
              <w:t>None</w:t>
            </w:r>
          </w:p>
        </w:tc>
      </w:tr>
    </w:tbl>
    <w:p w14:paraId="38E53D7E" w14:textId="77777777" w:rsidR="008079BA" w:rsidRDefault="008079BA" w:rsidP="008079BA">
      <w:pPr>
        <w:pStyle w:val="Heading2"/>
        <w:widowControl/>
        <w:numPr>
          <w:ilvl w:val="0"/>
          <w:numId w:val="0"/>
        </w:numPr>
        <w:ind w:left="720"/>
      </w:pPr>
    </w:p>
    <w:p w14:paraId="4D74D939" w14:textId="77777777" w:rsidR="008079BA" w:rsidRPr="00527F88" w:rsidRDefault="008079BA" w:rsidP="008079BA">
      <w:pPr>
        <w:pStyle w:val="Heading2"/>
        <w:widowControl/>
      </w:pPr>
      <w:bookmarkStart w:id="11" w:name="_Toc290579207"/>
      <w:r>
        <w:t>Use Case: Signup</w:t>
      </w:r>
      <w:bookmarkEnd w:id="11"/>
    </w:p>
    <w:tbl>
      <w:tblPr>
        <w:tblStyle w:val="TableGrid"/>
        <w:tblW w:w="0" w:type="auto"/>
        <w:tblInd w:w="720" w:type="dxa"/>
        <w:tblLook w:val="04A0" w:firstRow="1" w:lastRow="0" w:firstColumn="1" w:lastColumn="0" w:noHBand="0" w:noVBand="1"/>
      </w:tblPr>
      <w:tblGrid>
        <w:gridCol w:w="7185"/>
        <w:gridCol w:w="1671"/>
      </w:tblGrid>
      <w:tr w:rsidR="008079BA" w14:paraId="0027BBDA" w14:textId="77777777" w:rsidTr="00F95D94">
        <w:tc>
          <w:tcPr>
            <w:tcW w:w="7185" w:type="dxa"/>
          </w:tcPr>
          <w:p w14:paraId="16BE405E"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Signup</w:t>
            </w:r>
          </w:p>
        </w:tc>
        <w:tc>
          <w:tcPr>
            <w:tcW w:w="1671" w:type="dxa"/>
          </w:tcPr>
          <w:p w14:paraId="1BB815C4"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3</w:t>
            </w:r>
          </w:p>
        </w:tc>
      </w:tr>
      <w:tr w:rsidR="008079BA" w14:paraId="033BE279" w14:textId="77777777" w:rsidTr="00F95D94">
        <w:tc>
          <w:tcPr>
            <w:tcW w:w="8856" w:type="dxa"/>
            <w:gridSpan w:val="2"/>
          </w:tcPr>
          <w:p w14:paraId="0F5E3DCA" w14:textId="77777777" w:rsidR="008079BA" w:rsidRDefault="008079BA" w:rsidP="00F95D94">
            <w:pPr>
              <w:pStyle w:val="InfoBlue"/>
              <w:spacing w:after="0"/>
              <w:ind w:left="0"/>
              <w:rPr>
                <w:b/>
                <w:i w:val="0"/>
                <w:color w:val="auto"/>
              </w:rPr>
            </w:pPr>
            <w:r w:rsidRPr="00E7181F">
              <w:rPr>
                <w:b/>
                <w:i w:val="0"/>
                <w:color w:val="auto"/>
              </w:rPr>
              <w:t>Stakeholders and goals:</w:t>
            </w:r>
          </w:p>
          <w:p w14:paraId="2D752C94"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 A new airline customer wants to create a new account in the system to access the functionality of the system.</w:t>
            </w:r>
          </w:p>
        </w:tc>
      </w:tr>
      <w:tr w:rsidR="008079BA" w14:paraId="651E1A65" w14:textId="77777777" w:rsidTr="00F95D94">
        <w:tc>
          <w:tcPr>
            <w:tcW w:w="8856" w:type="dxa"/>
            <w:gridSpan w:val="2"/>
          </w:tcPr>
          <w:p w14:paraId="2B6BE432"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A customer or travel agency wants to create a new account</w:t>
            </w:r>
          </w:p>
        </w:tc>
      </w:tr>
      <w:tr w:rsidR="008079BA" w14:paraId="23901AA7" w14:textId="77777777" w:rsidTr="00F95D94">
        <w:tc>
          <w:tcPr>
            <w:tcW w:w="8856" w:type="dxa"/>
            <w:gridSpan w:val="2"/>
          </w:tcPr>
          <w:p w14:paraId="4EE7896E"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49291D0D" w14:textId="77777777" w:rsidTr="00F95D94">
        <w:tc>
          <w:tcPr>
            <w:tcW w:w="8856" w:type="dxa"/>
            <w:gridSpan w:val="2"/>
          </w:tcPr>
          <w:p w14:paraId="6A5B3C67"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accesses the signup interface of the system.</w:t>
            </w:r>
          </w:p>
        </w:tc>
      </w:tr>
      <w:tr w:rsidR="008079BA" w14:paraId="55D3CBC1" w14:textId="77777777" w:rsidTr="00F95D94">
        <w:tc>
          <w:tcPr>
            <w:tcW w:w="8856" w:type="dxa"/>
            <w:gridSpan w:val="2"/>
          </w:tcPr>
          <w:p w14:paraId="494C4933" w14:textId="77777777" w:rsidR="008079BA" w:rsidRPr="00E7181F" w:rsidRDefault="008079BA" w:rsidP="00F95D94">
            <w:pPr>
              <w:pStyle w:val="InfoBlue"/>
              <w:spacing w:after="0"/>
              <w:ind w:left="0"/>
              <w:rPr>
                <w:b/>
                <w:i w:val="0"/>
                <w:color w:val="auto"/>
              </w:rPr>
            </w:pPr>
            <w:r w:rsidRPr="00E7181F">
              <w:rPr>
                <w:b/>
                <w:i w:val="0"/>
                <w:color w:val="auto"/>
              </w:rPr>
              <w:t>Normal flow:</w:t>
            </w:r>
          </w:p>
          <w:p w14:paraId="0EA0FC54" w14:textId="77777777" w:rsidR="008079BA" w:rsidRDefault="008079BA" w:rsidP="00F95D94">
            <w:pPr>
              <w:pStyle w:val="BodyText"/>
              <w:numPr>
                <w:ilvl w:val="0"/>
                <w:numId w:val="24"/>
              </w:numPr>
              <w:spacing w:after="0"/>
            </w:pPr>
            <w:r>
              <w:t>User enters user details into the system.</w:t>
            </w:r>
          </w:p>
          <w:p w14:paraId="50FCCAFA" w14:textId="77777777" w:rsidR="008079BA" w:rsidRDefault="008079BA" w:rsidP="00F95D94">
            <w:pPr>
              <w:pStyle w:val="BodyText"/>
              <w:numPr>
                <w:ilvl w:val="0"/>
                <w:numId w:val="24"/>
              </w:numPr>
              <w:spacing w:after="0"/>
            </w:pPr>
            <w:r>
              <w:t>System checks validity of user details.</w:t>
            </w:r>
          </w:p>
          <w:p w14:paraId="0D03B5F6" w14:textId="77777777" w:rsidR="008079BA" w:rsidRDefault="008079BA" w:rsidP="00F95D94">
            <w:pPr>
              <w:pStyle w:val="BodyText"/>
              <w:numPr>
                <w:ilvl w:val="0"/>
                <w:numId w:val="24"/>
              </w:numPr>
              <w:spacing w:after="0"/>
              <w:ind w:left="714" w:hanging="357"/>
            </w:pPr>
            <w:r>
              <w:t xml:space="preserve">User performs </w:t>
            </w:r>
            <w:r w:rsidRPr="00DE3C2F">
              <w:rPr>
                <w:i/>
              </w:rPr>
              <w:t>Login</w:t>
            </w:r>
            <w:r>
              <w:t xml:space="preserve"> use case.</w:t>
            </w:r>
          </w:p>
          <w:p w14:paraId="62684960" w14:textId="77777777" w:rsidR="008079BA" w:rsidRPr="00C02DA9" w:rsidRDefault="008079BA" w:rsidP="00F95D94">
            <w:pPr>
              <w:pStyle w:val="BodyText"/>
              <w:numPr>
                <w:ilvl w:val="0"/>
                <w:numId w:val="24"/>
              </w:numPr>
              <w:spacing w:after="0"/>
              <w:ind w:left="714" w:hanging="357"/>
            </w:pPr>
            <w:r>
              <w:t>End</w:t>
            </w:r>
          </w:p>
        </w:tc>
      </w:tr>
      <w:tr w:rsidR="008079BA" w14:paraId="62802DE8" w14:textId="77777777" w:rsidTr="00F95D94">
        <w:tc>
          <w:tcPr>
            <w:tcW w:w="8856" w:type="dxa"/>
            <w:gridSpan w:val="2"/>
          </w:tcPr>
          <w:p w14:paraId="393C89D3"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5B91B4E2" w14:textId="77777777" w:rsidTr="00F95D94">
        <w:tc>
          <w:tcPr>
            <w:tcW w:w="8856" w:type="dxa"/>
            <w:gridSpan w:val="2"/>
          </w:tcPr>
          <w:p w14:paraId="6A6DF758" w14:textId="77777777" w:rsidR="008079BA" w:rsidRDefault="008079BA" w:rsidP="00F95D94">
            <w:pPr>
              <w:pStyle w:val="InfoBlue"/>
              <w:spacing w:after="0"/>
              <w:ind w:left="0"/>
              <w:rPr>
                <w:i w:val="0"/>
                <w:color w:val="auto"/>
              </w:rPr>
            </w:pPr>
            <w:r w:rsidRPr="00E7181F">
              <w:rPr>
                <w:b/>
                <w:i w:val="0"/>
                <w:color w:val="auto"/>
              </w:rPr>
              <w:t xml:space="preserve">Alternative/Exceptional flows: </w:t>
            </w:r>
          </w:p>
          <w:p w14:paraId="17B6D18C" w14:textId="77777777" w:rsidR="008079BA" w:rsidRPr="000F02C3" w:rsidRDefault="008079BA" w:rsidP="00F95D94">
            <w:pPr>
              <w:pStyle w:val="BodyText"/>
              <w:ind w:left="0"/>
            </w:pPr>
            <w:r>
              <w:t xml:space="preserve">2a Invalid details are entered: The </w:t>
            </w:r>
            <w:r>
              <w:rPr>
                <w:i/>
              </w:rPr>
              <w:t>Enter Invalid Details</w:t>
            </w:r>
            <w:r>
              <w:t xml:space="preserve"> use case is performed. When that use case has been performed, redo </w:t>
            </w:r>
            <w:r>
              <w:rPr>
                <w:i/>
              </w:rPr>
              <w:t xml:space="preserve">Signup </w:t>
            </w:r>
            <w:r>
              <w:t>use case.</w:t>
            </w:r>
          </w:p>
        </w:tc>
      </w:tr>
    </w:tbl>
    <w:p w14:paraId="7FD537CF" w14:textId="77777777" w:rsidR="008079BA" w:rsidRDefault="008079BA" w:rsidP="008079BA">
      <w:pPr>
        <w:pStyle w:val="BodyText"/>
      </w:pPr>
    </w:p>
    <w:p w14:paraId="31CB0E1D" w14:textId="77777777" w:rsidR="008079BA" w:rsidRPr="00527F88" w:rsidRDefault="008079BA" w:rsidP="008079BA">
      <w:pPr>
        <w:pStyle w:val="Heading2"/>
        <w:widowControl/>
      </w:pPr>
      <w:bookmarkStart w:id="12" w:name="_Toc290579208"/>
      <w:r>
        <w:t>Use Case: Enter Invalid Details</w:t>
      </w:r>
      <w:bookmarkEnd w:id="12"/>
    </w:p>
    <w:tbl>
      <w:tblPr>
        <w:tblStyle w:val="TableGrid"/>
        <w:tblW w:w="0" w:type="auto"/>
        <w:tblInd w:w="720" w:type="dxa"/>
        <w:tblLook w:val="04A0" w:firstRow="1" w:lastRow="0" w:firstColumn="1" w:lastColumn="0" w:noHBand="0" w:noVBand="1"/>
      </w:tblPr>
      <w:tblGrid>
        <w:gridCol w:w="7185"/>
        <w:gridCol w:w="1671"/>
      </w:tblGrid>
      <w:tr w:rsidR="008079BA" w14:paraId="4873DE80" w14:textId="77777777" w:rsidTr="00F95D94">
        <w:tc>
          <w:tcPr>
            <w:tcW w:w="7185" w:type="dxa"/>
          </w:tcPr>
          <w:p w14:paraId="55E94992"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Enter Invalid Details</w:t>
            </w:r>
          </w:p>
        </w:tc>
        <w:tc>
          <w:tcPr>
            <w:tcW w:w="1671" w:type="dxa"/>
          </w:tcPr>
          <w:p w14:paraId="71B85A7A"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4</w:t>
            </w:r>
          </w:p>
        </w:tc>
      </w:tr>
      <w:tr w:rsidR="008079BA" w14:paraId="3D650E46" w14:textId="77777777" w:rsidTr="00F95D94">
        <w:tc>
          <w:tcPr>
            <w:tcW w:w="8856" w:type="dxa"/>
            <w:gridSpan w:val="2"/>
          </w:tcPr>
          <w:p w14:paraId="202BA8CC" w14:textId="77777777" w:rsidR="008079BA" w:rsidRDefault="008079BA" w:rsidP="00F95D94">
            <w:pPr>
              <w:pStyle w:val="InfoBlue"/>
              <w:spacing w:after="0"/>
              <w:ind w:left="0"/>
              <w:rPr>
                <w:b/>
                <w:i w:val="0"/>
                <w:color w:val="auto"/>
              </w:rPr>
            </w:pPr>
            <w:r w:rsidRPr="00E7181F">
              <w:rPr>
                <w:b/>
                <w:i w:val="0"/>
                <w:color w:val="auto"/>
              </w:rPr>
              <w:t>Stakeholders and goals:</w:t>
            </w:r>
          </w:p>
          <w:p w14:paraId="45F75AD9"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 Inform the user that the user details that were entered into the system are invalid and perform the </w:t>
            </w:r>
            <w:r>
              <w:rPr>
                <w:color w:val="auto"/>
              </w:rPr>
              <w:t>Signup</w:t>
            </w:r>
            <w:r>
              <w:rPr>
                <w:i w:val="0"/>
                <w:color w:val="auto"/>
              </w:rPr>
              <w:t xml:space="preserve"> use case again.</w:t>
            </w:r>
          </w:p>
        </w:tc>
      </w:tr>
      <w:tr w:rsidR="008079BA" w14:paraId="2B04636C" w14:textId="77777777" w:rsidTr="00F95D94">
        <w:tc>
          <w:tcPr>
            <w:tcW w:w="8856" w:type="dxa"/>
            <w:gridSpan w:val="2"/>
          </w:tcPr>
          <w:p w14:paraId="68E16C4B"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A user has entered invalid user details into the system</w:t>
            </w:r>
          </w:p>
        </w:tc>
      </w:tr>
      <w:tr w:rsidR="008079BA" w14:paraId="20F13350" w14:textId="77777777" w:rsidTr="00F95D94">
        <w:tc>
          <w:tcPr>
            <w:tcW w:w="8856" w:type="dxa"/>
            <w:gridSpan w:val="2"/>
          </w:tcPr>
          <w:p w14:paraId="6266E878"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1F01641A" w14:textId="77777777" w:rsidTr="00F95D94">
        <w:tc>
          <w:tcPr>
            <w:tcW w:w="8856" w:type="dxa"/>
            <w:gridSpan w:val="2"/>
          </w:tcPr>
          <w:p w14:paraId="604A573B"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of the system enters invalid details into the system.</w:t>
            </w:r>
          </w:p>
        </w:tc>
      </w:tr>
      <w:tr w:rsidR="008079BA" w14:paraId="122E1610" w14:textId="77777777" w:rsidTr="00F95D94">
        <w:tc>
          <w:tcPr>
            <w:tcW w:w="8856" w:type="dxa"/>
            <w:gridSpan w:val="2"/>
          </w:tcPr>
          <w:p w14:paraId="136A01FB" w14:textId="77777777" w:rsidR="008079BA" w:rsidRPr="00E7181F" w:rsidRDefault="008079BA" w:rsidP="00F95D94">
            <w:pPr>
              <w:pStyle w:val="InfoBlue"/>
              <w:spacing w:after="0"/>
              <w:ind w:left="0"/>
              <w:rPr>
                <w:b/>
                <w:i w:val="0"/>
                <w:color w:val="auto"/>
              </w:rPr>
            </w:pPr>
            <w:r w:rsidRPr="00E7181F">
              <w:rPr>
                <w:b/>
                <w:i w:val="0"/>
                <w:color w:val="auto"/>
              </w:rPr>
              <w:t>Normal flow:</w:t>
            </w:r>
          </w:p>
          <w:p w14:paraId="64DAA710" w14:textId="77777777" w:rsidR="008079BA" w:rsidRDefault="008079BA" w:rsidP="00F95D94">
            <w:pPr>
              <w:pStyle w:val="BodyText"/>
              <w:numPr>
                <w:ilvl w:val="0"/>
                <w:numId w:val="25"/>
              </w:numPr>
              <w:spacing w:after="0"/>
            </w:pPr>
            <w:r>
              <w:t>System finds that the details do not match the expected format for a particular field.</w:t>
            </w:r>
          </w:p>
          <w:p w14:paraId="33480973" w14:textId="77777777" w:rsidR="008079BA" w:rsidRDefault="008079BA" w:rsidP="00F95D94">
            <w:pPr>
              <w:pStyle w:val="BodyText"/>
              <w:numPr>
                <w:ilvl w:val="0"/>
                <w:numId w:val="25"/>
              </w:numPr>
              <w:spacing w:after="0"/>
            </w:pPr>
            <w:r>
              <w:t>System displays an error message on the user interface.</w:t>
            </w:r>
          </w:p>
          <w:p w14:paraId="6D9F452F" w14:textId="77777777" w:rsidR="008079BA" w:rsidRPr="00C02DA9" w:rsidRDefault="008079BA" w:rsidP="00F95D94">
            <w:pPr>
              <w:pStyle w:val="BodyText"/>
              <w:numPr>
                <w:ilvl w:val="0"/>
                <w:numId w:val="25"/>
              </w:numPr>
              <w:spacing w:after="0"/>
              <w:ind w:left="714" w:hanging="357"/>
            </w:pPr>
            <w:r>
              <w:t>End</w:t>
            </w:r>
          </w:p>
        </w:tc>
      </w:tr>
      <w:tr w:rsidR="008079BA" w14:paraId="620DD6B1" w14:textId="77777777" w:rsidTr="00F95D94">
        <w:tc>
          <w:tcPr>
            <w:tcW w:w="8856" w:type="dxa"/>
            <w:gridSpan w:val="2"/>
          </w:tcPr>
          <w:p w14:paraId="0D110C34"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33942209" w14:textId="77777777" w:rsidTr="00F95D94">
        <w:tc>
          <w:tcPr>
            <w:tcW w:w="8856" w:type="dxa"/>
            <w:gridSpan w:val="2"/>
          </w:tcPr>
          <w:p w14:paraId="47F24028" w14:textId="77777777" w:rsidR="008079BA" w:rsidRPr="00BD4675" w:rsidRDefault="008079BA" w:rsidP="00F95D94">
            <w:pPr>
              <w:pStyle w:val="InfoBlue"/>
              <w:spacing w:after="0"/>
              <w:ind w:left="0"/>
            </w:pPr>
            <w:r w:rsidRPr="00E7181F">
              <w:rPr>
                <w:b/>
                <w:i w:val="0"/>
                <w:color w:val="auto"/>
              </w:rPr>
              <w:t xml:space="preserve">Alternative/Exceptional flows: </w:t>
            </w:r>
            <w:r>
              <w:rPr>
                <w:i w:val="0"/>
                <w:color w:val="auto"/>
              </w:rPr>
              <w:t>None</w:t>
            </w:r>
          </w:p>
        </w:tc>
      </w:tr>
    </w:tbl>
    <w:p w14:paraId="54EA9580" w14:textId="77777777" w:rsidR="008079BA" w:rsidRDefault="008079BA" w:rsidP="008079BA">
      <w:pPr>
        <w:pStyle w:val="BodyText"/>
      </w:pPr>
    </w:p>
    <w:p w14:paraId="46762E5C" w14:textId="77777777" w:rsidR="008079BA" w:rsidRPr="00527F88" w:rsidRDefault="008079BA" w:rsidP="008079BA">
      <w:pPr>
        <w:pStyle w:val="Heading2"/>
        <w:widowControl/>
      </w:pPr>
      <w:bookmarkStart w:id="13" w:name="_Toc290579209"/>
      <w:r>
        <w:t>Use Case: Cancel Booking</w:t>
      </w:r>
      <w:bookmarkEnd w:id="13"/>
    </w:p>
    <w:tbl>
      <w:tblPr>
        <w:tblStyle w:val="TableGrid"/>
        <w:tblW w:w="0" w:type="auto"/>
        <w:tblInd w:w="720" w:type="dxa"/>
        <w:tblLook w:val="04A0" w:firstRow="1" w:lastRow="0" w:firstColumn="1" w:lastColumn="0" w:noHBand="0" w:noVBand="1"/>
      </w:tblPr>
      <w:tblGrid>
        <w:gridCol w:w="7185"/>
        <w:gridCol w:w="1671"/>
      </w:tblGrid>
      <w:tr w:rsidR="008079BA" w14:paraId="0A75FFE3" w14:textId="77777777" w:rsidTr="00F95D94">
        <w:tc>
          <w:tcPr>
            <w:tcW w:w="7185" w:type="dxa"/>
          </w:tcPr>
          <w:p w14:paraId="3EDD579D"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Cancel Booking</w:t>
            </w:r>
          </w:p>
        </w:tc>
        <w:tc>
          <w:tcPr>
            <w:tcW w:w="1671" w:type="dxa"/>
          </w:tcPr>
          <w:p w14:paraId="4C76F3DB"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5</w:t>
            </w:r>
          </w:p>
        </w:tc>
      </w:tr>
      <w:tr w:rsidR="008079BA" w14:paraId="13950C2B" w14:textId="77777777" w:rsidTr="00F95D94">
        <w:tc>
          <w:tcPr>
            <w:tcW w:w="8856" w:type="dxa"/>
            <w:gridSpan w:val="2"/>
          </w:tcPr>
          <w:p w14:paraId="6BE66D72" w14:textId="77777777" w:rsidR="008079BA" w:rsidRDefault="008079BA" w:rsidP="00F95D94">
            <w:pPr>
              <w:pStyle w:val="InfoBlue"/>
              <w:spacing w:after="0"/>
              <w:ind w:left="0"/>
              <w:rPr>
                <w:b/>
                <w:i w:val="0"/>
                <w:color w:val="auto"/>
              </w:rPr>
            </w:pPr>
            <w:r w:rsidRPr="00E7181F">
              <w:rPr>
                <w:b/>
                <w:i w:val="0"/>
                <w:color w:val="auto"/>
              </w:rPr>
              <w:t>Stakeholders and goals:</w:t>
            </w:r>
          </w:p>
          <w:p w14:paraId="0201A149" w14:textId="77777777" w:rsidR="008079BA" w:rsidRPr="00C02DA9" w:rsidRDefault="008079BA" w:rsidP="00F95D94">
            <w:pPr>
              <w:pStyle w:val="InfoBlue"/>
              <w:spacing w:after="0"/>
              <w:ind w:left="0"/>
            </w:pPr>
            <w:r w:rsidRPr="00C02DA9">
              <w:rPr>
                <w:i w:val="0"/>
                <w:color w:val="auto"/>
              </w:rPr>
              <w:lastRenderedPageBreak/>
              <w:t>Airline</w:t>
            </w:r>
            <w:r>
              <w:rPr>
                <w:i w:val="0"/>
                <w:color w:val="auto"/>
              </w:rPr>
              <w:t xml:space="preserve"> customers – Wants to cancel a flight booking that was previously made.</w:t>
            </w:r>
          </w:p>
        </w:tc>
      </w:tr>
      <w:tr w:rsidR="008079BA" w14:paraId="2811D17D" w14:textId="77777777" w:rsidTr="00F95D94">
        <w:tc>
          <w:tcPr>
            <w:tcW w:w="8856" w:type="dxa"/>
            <w:gridSpan w:val="2"/>
          </w:tcPr>
          <w:p w14:paraId="58008C43" w14:textId="77777777" w:rsidR="008079BA" w:rsidRPr="00C02DA9" w:rsidRDefault="008079BA" w:rsidP="00F95D94">
            <w:pPr>
              <w:pStyle w:val="InfoBlue"/>
              <w:spacing w:after="0"/>
              <w:ind w:left="0"/>
              <w:rPr>
                <w:i w:val="0"/>
                <w:color w:val="auto"/>
              </w:rPr>
            </w:pPr>
            <w:r w:rsidRPr="00E7181F">
              <w:rPr>
                <w:b/>
                <w:i w:val="0"/>
                <w:color w:val="auto"/>
              </w:rPr>
              <w:lastRenderedPageBreak/>
              <w:t xml:space="preserve">Description: </w:t>
            </w:r>
            <w:r>
              <w:rPr>
                <w:i w:val="0"/>
                <w:color w:val="auto"/>
              </w:rPr>
              <w:t>The user wants to cancel a flight booking, but the user will be charged a cancellation fee.</w:t>
            </w:r>
          </w:p>
        </w:tc>
      </w:tr>
      <w:tr w:rsidR="008079BA" w14:paraId="3081F3BC" w14:textId="77777777" w:rsidTr="00F95D94">
        <w:tc>
          <w:tcPr>
            <w:tcW w:w="8856" w:type="dxa"/>
            <w:gridSpan w:val="2"/>
          </w:tcPr>
          <w:p w14:paraId="4E9E7882"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63070C7D" w14:textId="77777777" w:rsidTr="00F95D94">
        <w:tc>
          <w:tcPr>
            <w:tcW w:w="8856" w:type="dxa"/>
            <w:gridSpan w:val="2"/>
          </w:tcPr>
          <w:p w14:paraId="04704B57"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of the system chooses the Cancel Booking option from the user interface.</w:t>
            </w:r>
          </w:p>
        </w:tc>
      </w:tr>
      <w:tr w:rsidR="008079BA" w14:paraId="0E2D0541" w14:textId="77777777" w:rsidTr="00F95D94">
        <w:tc>
          <w:tcPr>
            <w:tcW w:w="8856" w:type="dxa"/>
            <w:gridSpan w:val="2"/>
          </w:tcPr>
          <w:p w14:paraId="207706FB" w14:textId="77777777" w:rsidR="008079BA" w:rsidRPr="00E7181F" w:rsidRDefault="008079BA" w:rsidP="00F95D94">
            <w:pPr>
              <w:pStyle w:val="InfoBlue"/>
              <w:spacing w:after="0"/>
              <w:ind w:left="0"/>
              <w:rPr>
                <w:b/>
                <w:i w:val="0"/>
                <w:color w:val="auto"/>
              </w:rPr>
            </w:pPr>
            <w:r w:rsidRPr="00E7181F">
              <w:rPr>
                <w:b/>
                <w:i w:val="0"/>
                <w:color w:val="auto"/>
              </w:rPr>
              <w:t>Normal flow:</w:t>
            </w:r>
          </w:p>
          <w:p w14:paraId="1153906C" w14:textId="77777777" w:rsidR="008079BA" w:rsidRDefault="008079BA" w:rsidP="00F95D94">
            <w:pPr>
              <w:pStyle w:val="BodyText"/>
              <w:numPr>
                <w:ilvl w:val="0"/>
                <w:numId w:val="26"/>
              </w:numPr>
              <w:spacing w:after="0"/>
            </w:pPr>
            <w:r>
              <w:t>User selects Cancel Booking option from the main menu.</w:t>
            </w:r>
          </w:p>
          <w:p w14:paraId="4DD82C6A" w14:textId="77777777" w:rsidR="008079BA" w:rsidRDefault="008079BA" w:rsidP="00F95D94">
            <w:pPr>
              <w:pStyle w:val="BodyText"/>
              <w:numPr>
                <w:ilvl w:val="0"/>
                <w:numId w:val="26"/>
              </w:numPr>
              <w:spacing w:after="0"/>
            </w:pPr>
            <w:r>
              <w:t>System displays all flights that are booked in a numbered list.</w:t>
            </w:r>
          </w:p>
          <w:p w14:paraId="792CCCA6" w14:textId="77777777" w:rsidR="008079BA" w:rsidRDefault="008079BA" w:rsidP="00F95D94">
            <w:pPr>
              <w:pStyle w:val="BodyText"/>
              <w:numPr>
                <w:ilvl w:val="0"/>
                <w:numId w:val="26"/>
              </w:numPr>
              <w:spacing w:after="0"/>
            </w:pPr>
            <w:r>
              <w:t>User selects the number associated with the booking to cancel.</w:t>
            </w:r>
          </w:p>
          <w:p w14:paraId="46B3FCF5" w14:textId="77777777" w:rsidR="008079BA" w:rsidRDefault="008079BA" w:rsidP="00F95D94">
            <w:pPr>
              <w:pStyle w:val="BodyText"/>
              <w:numPr>
                <w:ilvl w:val="0"/>
                <w:numId w:val="26"/>
              </w:numPr>
              <w:spacing w:after="0"/>
            </w:pPr>
            <w:r>
              <w:t>System acknowledges the cancellation and charges a cancellation fee to the user’s credit card.</w:t>
            </w:r>
          </w:p>
          <w:p w14:paraId="01FC1834" w14:textId="77777777" w:rsidR="008079BA" w:rsidRDefault="008079BA" w:rsidP="00F95D94">
            <w:pPr>
              <w:pStyle w:val="BodyText"/>
              <w:numPr>
                <w:ilvl w:val="0"/>
                <w:numId w:val="26"/>
              </w:numPr>
              <w:spacing w:after="0"/>
            </w:pPr>
            <w:r>
              <w:t>System returns to the main menu.</w:t>
            </w:r>
          </w:p>
          <w:p w14:paraId="3F392429" w14:textId="77777777" w:rsidR="008079BA" w:rsidRPr="00C02DA9" w:rsidRDefault="008079BA" w:rsidP="00F95D94">
            <w:pPr>
              <w:pStyle w:val="BodyText"/>
              <w:numPr>
                <w:ilvl w:val="0"/>
                <w:numId w:val="26"/>
              </w:numPr>
              <w:spacing w:after="0"/>
              <w:ind w:left="714" w:hanging="357"/>
            </w:pPr>
            <w:r>
              <w:t>End</w:t>
            </w:r>
          </w:p>
        </w:tc>
      </w:tr>
      <w:tr w:rsidR="008079BA" w14:paraId="5E411276" w14:textId="77777777" w:rsidTr="00F95D94">
        <w:tc>
          <w:tcPr>
            <w:tcW w:w="8856" w:type="dxa"/>
            <w:gridSpan w:val="2"/>
          </w:tcPr>
          <w:p w14:paraId="702F363F"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7696FE02" w14:textId="77777777" w:rsidTr="00F95D94">
        <w:tc>
          <w:tcPr>
            <w:tcW w:w="8856" w:type="dxa"/>
            <w:gridSpan w:val="2"/>
          </w:tcPr>
          <w:p w14:paraId="016E1136" w14:textId="77777777" w:rsidR="008079BA" w:rsidRPr="00BD4675" w:rsidRDefault="008079BA" w:rsidP="00F95D94">
            <w:pPr>
              <w:pStyle w:val="InfoBlue"/>
              <w:spacing w:after="0"/>
              <w:ind w:left="0"/>
            </w:pPr>
            <w:r w:rsidRPr="00E7181F">
              <w:rPr>
                <w:b/>
                <w:i w:val="0"/>
                <w:color w:val="auto"/>
              </w:rPr>
              <w:t xml:space="preserve">Alternative/Exceptional flows: </w:t>
            </w:r>
            <w:r>
              <w:rPr>
                <w:i w:val="0"/>
                <w:color w:val="auto"/>
              </w:rPr>
              <w:t>None</w:t>
            </w:r>
          </w:p>
        </w:tc>
      </w:tr>
    </w:tbl>
    <w:p w14:paraId="199B982D" w14:textId="77777777" w:rsidR="008079BA" w:rsidRPr="00527F88" w:rsidRDefault="008079BA" w:rsidP="008079BA">
      <w:pPr>
        <w:pStyle w:val="BodyText"/>
      </w:pPr>
    </w:p>
    <w:p w14:paraId="0129C8B3" w14:textId="77777777" w:rsidR="008079BA" w:rsidRPr="00527F88" w:rsidRDefault="008079BA" w:rsidP="008079BA">
      <w:pPr>
        <w:pStyle w:val="Heading2"/>
        <w:widowControl/>
      </w:pPr>
      <w:bookmarkStart w:id="14" w:name="_Toc290579210"/>
      <w:r>
        <w:t>Use Case: View Flight History</w:t>
      </w:r>
      <w:bookmarkEnd w:id="14"/>
    </w:p>
    <w:tbl>
      <w:tblPr>
        <w:tblStyle w:val="TableGrid"/>
        <w:tblW w:w="0" w:type="auto"/>
        <w:tblInd w:w="720" w:type="dxa"/>
        <w:tblLook w:val="04A0" w:firstRow="1" w:lastRow="0" w:firstColumn="1" w:lastColumn="0" w:noHBand="0" w:noVBand="1"/>
      </w:tblPr>
      <w:tblGrid>
        <w:gridCol w:w="7185"/>
        <w:gridCol w:w="1671"/>
      </w:tblGrid>
      <w:tr w:rsidR="008079BA" w14:paraId="146483BA" w14:textId="77777777" w:rsidTr="00F95D94">
        <w:tc>
          <w:tcPr>
            <w:tcW w:w="7185" w:type="dxa"/>
          </w:tcPr>
          <w:p w14:paraId="3B05200B"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View Flight History</w:t>
            </w:r>
          </w:p>
        </w:tc>
        <w:tc>
          <w:tcPr>
            <w:tcW w:w="1671" w:type="dxa"/>
          </w:tcPr>
          <w:p w14:paraId="4EAB157F"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6</w:t>
            </w:r>
          </w:p>
        </w:tc>
      </w:tr>
      <w:tr w:rsidR="008079BA" w14:paraId="0F803C97" w14:textId="77777777" w:rsidTr="00F95D94">
        <w:tc>
          <w:tcPr>
            <w:tcW w:w="8856" w:type="dxa"/>
            <w:gridSpan w:val="2"/>
          </w:tcPr>
          <w:p w14:paraId="6F1E4132" w14:textId="77777777" w:rsidR="008079BA" w:rsidRDefault="008079BA" w:rsidP="00F95D94">
            <w:pPr>
              <w:pStyle w:val="InfoBlue"/>
              <w:spacing w:after="0"/>
              <w:ind w:left="0"/>
              <w:rPr>
                <w:b/>
                <w:i w:val="0"/>
                <w:color w:val="auto"/>
              </w:rPr>
            </w:pPr>
            <w:r w:rsidRPr="00E7181F">
              <w:rPr>
                <w:b/>
                <w:i w:val="0"/>
                <w:color w:val="auto"/>
              </w:rPr>
              <w:t>Stakeholders and goals:</w:t>
            </w:r>
          </w:p>
          <w:p w14:paraId="76B81811"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 Wants to view the flights that were previously made.</w:t>
            </w:r>
          </w:p>
        </w:tc>
      </w:tr>
      <w:tr w:rsidR="008079BA" w14:paraId="50CCB546" w14:textId="77777777" w:rsidTr="00F95D94">
        <w:tc>
          <w:tcPr>
            <w:tcW w:w="8856" w:type="dxa"/>
            <w:gridSpan w:val="2"/>
          </w:tcPr>
          <w:p w14:paraId="45A11C6F"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The user wants to view the view all flights that they have flown on.</w:t>
            </w:r>
          </w:p>
        </w:tc>
      </w:tr>
      <w:tr w:rsidR="008079BA" w14:paraId="0A23FAB8" w14:textId="77777777" w:rsidTr="00F95D94">
        <w:tc>
          <w:tcPr>
            <w:tcW w:w="8856" w:type="dxa"/>
            <w:gridSpan w:val="2"/>
          </w:tcPr>
          <w:p w14:paraId="58532E4C"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0145B891" w14:textId="77777777" w:rsidTr="00F95D94">
        <w:tc>
          <w:tcPr>
            <w:tcW w:w="8856" w:type="dxa"/>
            <w:gridSpan w:val="2"/>
          </w:tcPr>
          <w:p w14:paraId="215627E8"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of the system chooses the View Flight History option from the user interface.</w:t>
            </w:r>
          </w:p>
        </w:tc>
      </w:tr>
      <w:tr w:rsidR="008079BA" w14:paraId="6B26395D" w14:textId="77777777" w:rsidTr="00F95D94">
        <w:tc>
          <w:tcPr>
            <w:tcW w:w="8856" w:type="dxa"/>
            <w:gridSpan w:val="2"/>
          </w:tcPr>
          <w:p w14:paraId="6AC63883" w14:textId="77777777" w:rsidR="008079BA" w:rsidRPr="00E7181F" w:rsidRDefault="008079BA" w:rsidP="00F95D94">
            <w:pPr>
              <w:pStyle w:val="InfoBlue"/>
              <w:spacing w:after="0"/>
              <w:ind w:left="0"/>
              <w:rPr>
                <w:b/>
                <w:i w:val="0"/>
                <w:color w:val="auto"/>
              </w:rPr>
            </w:pPr>
            <w:r w:rsidRPr="00E7181F">
              <w:rPr>
                <w:b/>
                <w:i w:val="0"/>
                <w:color w:val="auto"/>
              </w:rPr>
              <w:t>Normal flow:</w:t>
            </w:r>
          </w:p>
          <w:p w14:paraId="5172EF61" w14:textId="77777777" w:rsidR="008079BA" w:rsidRDefault="008079BA" w:rsidP="00F95D94">
            <w:pPr>
              <w:pStyle w:val="BodyText"/>
              <w:numPr>
                <w:ilvl w:val="0"/>
                <w:numId w:val="27"/>
              </w:numPr>
              <w:spacing w:after="0"/>
            </w:pPr>
            <w:r>
              <w:t>User selects View Flight History option from the main menu.</w:t>
            </w:r>
          </w:p>
          <w:p w14:paraId="41562FEF" w14:textId="77777777" w:rsidR="008079BA" w:rsidRDefault="008079BA" w:rsidP="00F95D94">
            <w:pPr>
              <w:pStyle w:val="BodyText"/>
              <w:numPr>
                <w:ilvl w:val="0"/>
                <w:numId w:val="27"/>
              </w:numPr>
              <w:spacing w:after="0"/>
            </w:pPr>
            <w:r>
              <w:t>System displays all flights that the user has flown on in a numbered list.</w:t>
            </w:r>
          </w:p>
          <w:p w14:paraId="2279B98B" w14:textId="77777777" w:rsidR="008079BA" w:rsidRDefault="008079BA" w:rsidP="00F95D94">
            <w:pPr>
              <w:pStyle w:val="BodyText"/>
              <w:numPr>
                <w:ilvl w:val="0"/>
                <w:numId w:val="27"/>
              </w:numPr>
              <w:spacing w:after="0"/>
            </w:pPr>
            <w:r>
              <w:t>System returns to the main menu.</w:t>
            </w:r>
          </w:p>
          <w:p w14:paraId="32CFDB8B" w14:textId="77777777" w:rsidR="008079BA" w:rsidRPr="00C02DA9" w:rsidRDefault="008079BA" w:rsidP="00F95D94">
            <w:pPr>
              <w:pStyle w:val="BodyText"/>
              <w:numPr>
                <w:ilvl w:val="0"/>
                <w:numId w:val="27"/>
              </w:numPr>
              <w:spacing w:after="0"/>
              <w:ind w:left="714" w:hanging="357"/>
            </w:pPr>
            <w:r>
              <w:t>End</w:t>
            </w:r>
          </w:p>
        </w:tc>
      </w:tr>
      <w:tr w:rsidR="008079BA" w14:paraId="4EB94744" w14:textId="77777777" w:rsidTr="00F95D94">
        <w:tc>
          <w:tcPr>
            <w:tcW w:w="8856" w:type="dxa"/>
            <w:gridSpan w:val="2"/>
          </w:tcPr>
          <w:p w14:paraId="347384C5"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71F3CF3D" w14:textId="77777777" w:rsidTr="00F95D94">
        <w:tc>
          <w:tcPr>
            <w:tcW w:w="8856" w:type="dxa"/>
            <w:gridSpan w:val="2"/>
          </w:tcPr>
          <w:p w14:paraId="34EFE368" w14:textId="77777777" w:rsidR="008079BA" w:rsidRPr="00BD4675" w:rsidRDefault="008079BA" w:rsidP="00F95D94">
            <w:pPr>
              <w:pStyle w:val="InfoBlue"/>
              <w:spacing w:after="0"/>
              <w:ind w:left="0"/>
            </w:pPr>
            <w:r w:rsidRPr="00E7181F">
              <w:rPr>
                <w:b/>
                <w:i w:val="0"/>
                <w:color w:val="auto"/>
              </w:rPr>
              <w:t xml:space="preserve">Alternative/Exceptional flows: </w:t>
            </w:r>
            <w:r>
              <w:rPr>
                <w:i w:val="0"/>
                <w:color w:val="auto"/>
              </w:rPr>
              <w:t>None</w:t>
            </w:r>
          </w:p>
        </w:tc>
      </w:tr>
    </w:tbl>
    <w:p w14:paraId="31625BC9" w14:textId="77777777" w:rsidR="008079BA" w:rsidRDefault="008079BA" w:rsidP="008079BA">
      <w:pPr>
        <w:pStyle w:val="BodyText"/>
      </w:pPr>
    </w:p>
    <w:p w14:paraId="2567F4FB" w14:textId="77777777" w:rsidR="008079BA" w:rsidRPr="00527F88" w:rsidRDefault="008079BA" w:rsidP="008079BA">
      <w:pPr>
        <w:pStyle w:val="Heading2"/>
        <w:widowControl/>
      </w:pPr>
      <w:bookmarkStart w:id="15" w:name="_Toc290579211"/>
      <w:r>
        <w:t>Use Case: Modify Account Details</w:t>
      </w:r>
      <w:bookmarkEnd w:id="15"/>
    </w:p>
    <w:tbl>
      <w:tblPr>
        <w:tblStyle w:val="TableGrid"/>
        <w:tblW w:w="0" w:type="auto"/>
        <w:tblInd w:w="720" w:type="dxa"/>
        <w:tblLook w:val="04A0" w:firstRow="1" w:lastRow="0" w:firstColumn="1" w:lastColumn="0" w:noHBand="0" w:noVBand="1"/>
      </w:tblPr>
      <w:tblGrid>
        <w:gridCol w:w="7185"/>
        <w:gridCol w:w="1671"/>
      </w:tblGrid>
      <w:tr w:rsidR="008079BA" w14:paraId="628E4FCC" w14:textId="77777777" w:rsidTr="00F95D94">
        <w:tc>
          <w:tcPr>
            <w:tcW w:w="7185" w:type="dxa"/>
          </w:tcPr>
          <w:p w14:paraId="202DF530"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Modify Account Details</w:t>
            </w:r>
          </w:p>
        </w:tc>
        <w:tc>
          <w:tcPr>
            <w:tcW w:w="1671" w:type="dxa"/>
          </w:tcPr>
          <w:p w14:paraId="1E23E82A"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7</w:t>
            </w:r>
          </w:p>
        </w:tc>
      </w:tr>
      <w:tr w:rsidR="008079BA" w14:paraId="163D65CF" w14:textId="77777777" w:rsidTr="00F95D94">
        <w:tc>
          <w:tcPr>
            <w:tcW w:w="8856" w:type="dxa"/>
            <w:gridSpan w:val="2"/>
          </w:tcPr>
          <w:p w14:paraId="08983C53" w14:textId="77777777" w:rsidR="008079BA" w:rsidRDefault="008079BA" w:rsidP="00F95D94">
            <w:pPr>
              <w:pStyle w:val="InfoBlue"/>
              <w:spacing w:after="0"/>
              <w:ind w:left="0"/>
              <w:rPr>
                <w:b/>
                <w:i w:val="0"/>
                <w:color w:val="auto"/>
              </w:rPr>
            </w:pPr>
            <w:r w:rsidRPr="00E7181F">
              <w:rPr>
                <w:b/>
                <w:i w:val="0"/>
                <w:color w:val="auto"/>
              </w:rPr>
              <w:t>Stakeholders and goals:</w:t>
            </w:r>
          </w:p>
          <w:p w14:paraId="534EEF41"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 Wants to change the details of their account.</w:t>
            </w:r>
          </w:p>
        </w:tc>
      </w:tr>
      <w:tr w:rsidR="008079BA" w14:paraId="1F2320BC" w14:textId="77777777" w:rsidTr="00F95D94">
        <w:tc>
          <w:tcPr>
            <w:tcW w:w="8856" w:type="dxa"/>
            <w:gridSpan w:val="2"/>
          </w:tcPr>
          <w:p w14:paraId="4C777DD5"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The user wants to modify their user details and have it updated in the system.</w:t>
            </w:r>
          </w:p>
        </w:tc>
      </w:tr>
      <w:tr w:rsidR="008079BA" w14:paraId="4BD8BA86" w14:textId="77777777" w:rsidTr="00F95D94">
        <w:tc>
          <w:tcPr>
            <w:tcW w:w="8856" w:type="dxa"/>
            <w:gridSpan w:val="2"/>
          </w:tcPr>
          <w:p w14:paraId="21AB834C"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2D8E2400" w14:textId="77777777" w:rsidTr="00F95D94">
        <w:tc>
          <w:tcPr>
            <w:tcW w:w="8856" w:type="dxa"/>
            <w:gridSpan w:val="2"/>
          </w:tcPr>
          <w:p w14:paraId="54787E32"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of the system chooses the Modify Account Details option from the user interface.</w:t>
            </w:r>
          </w:p>
        </w:tc>
      </w:tr>
      <w:tr w:rsidR="008079BA" w14:paraId="3A0C5CBD" w14:textId="77777777" w:rsidTr="00F95D94">
        <w:tc>
          <w:tcPr>
            <w:tcW w:w="8856" w:type="dxa"/>
            <w:gridSpan w:val="2"/>
          </w:tcPr>
          <w:p w14:paraId="4107D3B0" w14:textId="77777777" w:rsidR="008079BA" w:rsidRPr="00E7181F" w:rsidRDefault="008079BA" w:rsidP="00F95D94">
            <w:pPr>
              <w:pStyle w:val="InfoBlue"/>
              <w:spacing w:after="0"/>
              <w:ind w:left="0"/>
              <w:rPr>
                <w:b/>
                <w:i w:val="0"/>
                <w:color w:val="auto"/>
              </w:rPr>
            </w:pPr>
            <w:r w:rsidRPr="00E7181F">
              <w:rPr>
                <w:b/>
                <w:i w:val="0"/>
                <w:color w:val="auto"/>
              </w:rPr>
              <w:t>Normal flow:</w:t>
            </w:r>
          </w:p>
          <w:p w14:paraId="6450EFE9" w14:textId="77777777" w:rsidR="008079BA" w:rsidRDefault="008079BA" w:rsidP="00F95D94">
            <w:pPr>
              <w:pStyle w:val="BodyText"/>
              <w:numPr>
                <w:ilvl w:val="0"/>
                <w:numId w:val="28"/>
              </w:numPr>
              <w:spacing w:after="0"/>
            </w:pPr>
            <w:r>
              <w:t xml:space="preserve">User selects </w:t>
            </w:r>
            <w:r w:rsidRPr="00E4336A">
              <w:t xml:space="preserve">Modify Account Details </w:t>
            </w:r>
            <w:r>
              <w:t>option from the main menu.</w:t>
            </w:r>
          </w:p>
          <w:p w14:paraId="1010A9D8" w14:textId="77777777" w:rsidR="008079BA" w:rsidRDefault="008079BA" w:rsidP="00F95D94">
            <w:pPr>
              <w:pStyle w:val="BodyText"/>
              <w:numPr>
                <w:ilvl w:val="0"/>
                <w:numId w:val="28"/>
              </w:numPr>
              <w:spacing w:after="0"/>
            </w:pPr>
            <w:r>
              <w:t>System displays the modifiable user details in a numbered list.</w:t>
            </w:r>
          </w:p>
          <w:p w14:paraId="6A508208" w14:textId="77777777" w:rsidR="008079BA" w:rsidRDefault="008079BA" w:rsidP="00F95D94">
            <w:pPr>
              <w:pStyle w:val="BodyText"/>
              <w:numPr>
                <w:ilvl w:val="0"/>
                <w:numId w:val="28"/>
              </w:numPr>
              <w:spacing w:after="0"/>
            </w:pPr>
            <w:r>
              <w:t>User selects the user detail that they want to modify by the number.</w:t>
            </w:r>
          </w:p>
          <w:p w14:paraId="2D996072" w14:textId="77777777" w:rsidR="008079BA" w:rsidRDefault="008079BA" w:rsidP="00F95D94">
            <w:pPr>
              <w:pStyle w:val="BodyText"/>
              <w:numPr>
                <w:ilvl w:val="0"/>
                <w:numId w:val="28"/>
              </w:numPr>
              <w:spacing w:after="0"/>
            </w:pPr>
            <w:r>
              <w:t>System displays a prompt to retrieve input.</w:t>
            </w:r>
          </w:p>
          <w:p w14:paraId="7015D2B2" w14:textId="77777777" w:rsidR="008079BA" w:rsidRDefault="008079BA" w:rsidP="00F95D94">
            <w:pPr>
              <w:pStyle w:val="BodyText"/>
              <w:numPr>
                <w:ilvl w:val="0"/>
                <w:numId w:val="28"/>
              </w:numPr>
              <w:spacing w:after="0"/>
            </w:pPr>
            <w:r>
              <w:t>User enters new detail.</w:t>
            </w:r>
          </w:p>
          <w:p w14:paraId="1040FC57" w14:textId="77777777" w:rsidR="008079BA" w:rsidRDefault="008079BA" w:rsidP="00F95D94">
            <w:pPr>
              <w:pStyle w:val="BodyText"/>
              <w:numPr>
                <w:ilvl w:val="0"/>
                <w:numId w:val="28"/>
              </w:numPr>
              <w:spacing w:after="0"/>
            </w:pPr>
            <w:r>
              <w:t>System saves modified user detail to database.</w:t>
            </w:r>
          </w:p>
          <w:p w14:paraId="281D4AE2" w14:textId="77777777" w:rsidR="008079BA" w:rsidRDefault="008079BA" w:rsidP="00F95D94">
            <w:pPr>
              <w:pStyle w:val="BodyText"/>
              <w:numPr>
                <w:ilvl w:val="0"/>
                <w:numId w:val="28"/>
              </w:numPr>
              <w:spacing w:after="0"/>
            </w:pPr>
            <w:r>
              <w:t>System returns to the main menu.</w:t>
            </w:r>
          </w:p>
          <w:p w14:paraId="06CE7933" w14:textId="77777777" w:rsidR="008079BA" w:rsidRPr="00C02DA9" w:rsidRDefault="008079BA" w:rsidP="00F95D94">
            <w:pPr>
              <w:pStyle w:val="BodyText"/>
              <w:numPr>
                <w:ilvl w:val="0"/>
                <w:numId w:val="28"/>
              </w:numPr>
              <w:spacing w:after="0"/>
              <w:ind w:left="714" w:hanging="357"/>
            </w:pPr>
            <w:r>
              <w:t>End</w:t>
            </w:r>
          </w:p>
        </w:tc>
      </w:tr>
      <w:tr w:rsidR="008079BA" w14:paraId="6CD89CB2" w14:textId="77777777" w:rsidTr="00F95D94">
        <w:tc>
          <w:tcPr>
            <w:tcW w:w="8856" w:type="dxa"/>
            <w:gridSpan w:val="2"/>
          </w:tcPr>
          <w:p w14:paraId="074E95E1"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1FEB3F28" w14:textId="77777777" w:rsidTr="00F95D94">
        <w:tc>
          <w:tcPr>
            <w:tcW w:w="8856" w:type="dxa"/>
            <w:gridSpan w:val="2"/>
          </w:tcPr>
          <w:p w14:paraId="4D004F33" w14:textId="77777777" w:rsidR="008079BA" w:rsidRPr="00BD4675" w:rsidRDefault="008079BA" w:rsidP="00F95D94">
            <w:pPr>
              <w:pStyle w:val="InfoBlue"/>
              <w:spacing w:after="0"/>
              <w:ind w:left="0"/>
            </w:pPr>
            <w:r w:rsidRPr="00E7181F">
              <w:rPr>
                <w:b/>
                <w:i w:val="0"/>
                <w:color w:val="auto"/>
              </w:rPr>
              <w:t xml:space="preserve">Alternative/Exceptional flows: </w:t>
            </w:r>
            <w:r>
              <w:rPr>
                <w:i w:val="0"/>
                <w:color w:val="auto"/>
              </w:rPr>
              <w:t>None</w:t>
            </w:r>
          </w:p>
        </w:tc>
      </w:tr>
    </w:tbl>
    <w:p w14:paraId="1EE29D07" w14:textId="77777777" w:rsidR="008079BA" w:rsidRDefault="008079BA" w:rsidP="008079BA">
      <w:pPr>
        <w:pStyle w:val="BodyText"/>
      </w:pPr>
    </w:p>
    <w:p w14:paraId="76AED18F" w14:textId="77777777" w:rsidR="008079BA" w:rsidRPr="00527F88" w:rsidRDefault="008079BA" w:rsidP="008079BA">
      <w:pPr>
        <w:pStyle w:val="Heading2"/>
        <w:widowControl/>
      </w:pPr>
      <w:bookmarkStart w:id="16" w:name="_Toc290579212"/>
      <w:r>
        <w:lastRenderedPageBreak/>
        <w:t>Use Case: Make Booking</w:t>
      </w:r>
      <w:bookmarkEnd w:id="16"/>
    </w:p>
    <w:tbl>
      <w:tblPr>
        <w:tblStyle w:val="TableGrid"/>
        <w:tblW w:w="0" w:type="auto"/>
        <w:tblInd w:w="720" w:type="dxa"/>
        <w:tblLook w:val="04A0" w:firstRow="1" w:lastRow="0" w:firstColumn="1" w:lastColumn="0" w:noHBand="0" w:noVBand="1"/>
      </w:tblPr>
      <w:tblGrid>
        <w:gridCol w:w="7185"/>
        <w:gridCol w:w="1671"/>
      </w:tblGrid>
      <w:tr w:rsidR="008079BA" w14:paraId="17BDC7D1" w14:textId="77777777" w:rsidTr="00F95D94">
        <w:tc>
          <w:tcPr>
            <w:tcW w:w="7185" w:type="dxa"/>
          </w:tcPr>
          <w:p w14:paraId="2BAA47BF"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Make Booking</w:t>
            </w:r>
          </w:p>
        </w:tc>
        <w:tc>
          <w:tcPr>
            <w:tcW w:w="1671" w:type="dxa"/>
          </w:tcPr>
          <w:p w14:paraId="3E8F3A56"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8</w:t>
            </w:r>
          </w:p>
        </w:tc>
      </w:tr>
      <w:tr w:rsidR="008079BA" w14:paraId="010F4B59" w14:textId="77777777" w:rsidTr="00F95D94">
        <w:tc>
          <w:tcPr>
            <w:tcW w:w="8856" w:type="dxa"/>
            <w:gridSpan w:val="2"/>
          </w:tcPr>
          <w:p w14:paraId="66A756D8" w14:textId="77777777" w:rsidR="008079BA" w:rsidRDefault="008079BA" w:rsidP="00F95D94">
            <w:pPr>
              <w:pStyle w:val="InfoBlue"/>
              <w:spacing w:after="0"/>
              <w:ind w:left="0"/>
              <w:rPr>
                <w:b/>
                <w:i w:val="0"/>
                <w:color w:val="auto"/>
              </w:rPr>
            </w:pPr>
            <w:r w:rsidRPr="00E7181F">
              <w:rPr>
                <w:b/>
                <w:i w:val="0"/>
                <w:color w:val="auto"/>
              </w:rPr>
              <w:t>Stakeholders and goals:</w:t>
            </w:r>
          </w:p>
          <w:p w14:paraId="3CBB85F8"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 Wants to make a booking for a flight.</w:t>
            </w:r>
          </w:p>
        </w:tc>
      </w:tr>
      <w:tr w:rsidR="008079BA" w14:paraId="62AEBD85" w14:textId="77777777" w:rsidTr="00F95D94">
        <w:tc>
          <w:tcPr>
            <w:tcW w:w="8856" w:type="dxa"/>
            <w:gridSpan w:val="2"/>
          </w:tcPr>
          <w:p w14:paraId="42CA370D"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The user wants to make a booking for a flight and perform payment for their booking.</w:t>
            </w:r>
          </w:p>
        </w:tc>
      </w:tr>
      <w:tr w:rsidR="008079BA" w14:paraId="57B0EBCD" w14:textId="77777777" w:rsidTr="00F95D94">
        <w:tc>
          <w:tcPr>
            <w:tcW w:w="8856" w:type="dxa"/>
            <w:gridSpan w:val="2"/>
          </w:tcPr>
          <w:p w14:paraId="64A98DC7"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w:t>
            </w:r>
          </w:p>
        </w:tc>
      </w:tr>
      <w:tr w:rsidR="008079BA" w14:paraId="3DBB5ED7" w14:textId="77777777" w:rsidTr="00F95D94">
        <w:tc>
          <w:tcPr>
            <w:tcW w:w="8856" w:type="dxa"/>
            <w:gridSpan w:val="2"/>
          </w:tcPr>
          <w:p w14:paraId="3952EF84" w14:textId="77777777" w:rsidR="008079BA" w:rsidRPr="00C02DA9" w:rsidRDefault="008079BA" w:rsidP="00F95D94">
            <w:pPr>
              <w:pStyle w:val="InfoBlue"/>
              <w:spacing w:after="0"/>
              <w:ind w:left="0"/>
              <w:rPr>
                <w:i w:val="0"/>
                <w:color w:val="auto"/>
              </w:rPr>
            </w:pPr>
            <w:r w:rsidRPr="00E7181F">
              <w:rPr>
                <w:b/>
                <w:i w:val="0"/>
                <w:color w:val="auto"/>
              </w:rPr>
              <w:t xml:space="preserve">Trigger: </w:t>
            </w:r>
            <w:r>
              <w:rPr>
                <w:i w:val="0"/>
                <w:color w:val="auto"/>
              </w:rPr>
              <w:t>A user of the system chooses the Book Flight option from the user interface.</w:t>
            </w:r>
          </w:p>
        </w:tc>
      </w:tr>
      <w:tr w:rsidR="008079BA" w14:paraId="46482442" w14:textId="77777777" w:rsidTr="00F95D94">
        <w:tc>
          <w:tcPr>
            <w:tcW w:w="8856" w:type="dxa"/>
            <w:gridSpan w:val="2"/>
          </w:tcPr>
          <w:p w14:paraId="5832274F" w14:textId="77777777" w:rsidR="008079BA" w:rsidRPr="00E7181F" w:rsidRDefault="008079BA" w:rsidP="00F95D94">
            <w:pPr>
              <w:pStyle w:val="InfoBlue"/>
              <w:spacing w:after="0"/>
              <w:ind w:left="0"/>
              <w:rPr>
                <w:b/>
                <w:i w:val="0"/>
                <w:color w:val="auto"/>
              </w:rPr>
            </w:pPr>
            <w:r w:rsidRPr="00E7181F">
              <w:rPr>
                <w:b/>
                <w:i w:val="0"/>
                <w:color w:val="auto"/>
              </w:rPr>
              <w:t>Normal flow:</w:t>
            </w:r>
          </w:p>
          <w:p w14:paraId="171AED4D" w14:textId="77777777" w:rsidR="008079BA" w:rsidRDefault="008079BA" w:rsidP="00F95D94">
            <w:pPr>
              <w:pStyle w:val="BodyText"/>
              <w:numPr>
                <w:ilvl w:val="0"/>
                <w:numId w:val="29"/>
              </w:numPr>
              <w:spacing w:after="0"/>
            </w:pPr>
            <w:r>
              <w:t>User selects Book Flight</w:t>
            </w:r>
            <w:r w:rsidRPr="00E4336A">
              <w:t xml:space="preserve"> </w:t>
            </w:r>
            <w:r>
              <w:t>option from the main menu.</w:t>
            </w:r>
          </w:p>
          <w:p w14:paraId="7F0E5027" w14:textId="77777777" w:rsidR="008079BA" w:rsidRDefault="008079BA" w:rsidP="00F95D94">
            <w:pPr>
              <w:pStyle w:val="BodyText"/>
              <w:numPr>
                <w:ilvl w:val="0"/>
                <w:numId w:val="29"/>
              </w:numPr>
              <w:spacing w:after="0"/>
            </w:pPr>
            <w:r>
              <w:t>System displays prompt for flight destination and origin.</w:t>
            </w:r>
          </w:p>
          <w:p w14:paraId="6325D650" w14:textId="77777777" w:rsidR="008079BA" w:rsidRDefault="008079BA" w:rsidP="00F95D94">
            <w:pPr>
              <w:pStyle w:val="BodyText"/>
              <w:numPr>
                <w:ilvl w:val="0"/>
                <w:numId w:val="29"/>
              </w:numPr>
              <w:spacing w:after="0"/>
            </w:pPr>
            <w:r>
              <w:t>User enters desired flight destination and origin.</w:t>
            </w:r>
          </w:p>
          <w:p w14:paraId="3D9B9580" w14:textId="77777777" w:rsidR="008079BA" w:rsidRDefault="008079BA" w:rsidP="00F95D94">
            <w:pPr>
              <w:pStyle w:val="BodyText"/>
              <w:numPr>
                <w:ilvl w:val="0"/>
                <w:numId w:val="29"/>
              </w:numPr>
              <w:spacing w:after="0"/>
            </w:pPr>
            <w:r>
              <w:t>System displays the list of flights available corresponding to the given flight destination and origin in a numbered list.</w:t>
            </w:r>
          </w:p>
          <w:p w14:paraId="14C3328F" w14:textId="77777777" w:rsidR="008079BA" w:rsidRDefault="008079BA" w:rsidP="00F95D94">
            <w:pPr>
              <w:pStyle w:val="BodyText"/>
              <w:numPr>
                <w:ilvl w:val="0"/>
                <w:numId w:val="29"/>
              </w:numPr>
              <w:spacing w:after="0"/>
            </w:pPr>
            <w:r>
              <w:t>User selects flight to book by the corresponding number.</w:t>
            </w:r>
          </w:p>
          <w:p w14:paraId="1F77505F" w14:textId="77777777" w:rsidR="008079BA" w:rsidRDefault="008079BA" w:rsidP="00F95D94">
            <w:pPr>
              <w:pStyle w:val="BodyText"/>
              <w:numPr>
                <w:ilvl w:val="0"/>
                <w:numId w:val="29"/>
              </w:numPr>
              <w:spacing w:after="0"/>
            </w:pPr>
            <w:r>
              <w:t>System performs the appropriate flow according to the type of user:</w:t>
            </w:r>
          </w:p>
          <w:p w14:paraId="3F531DBC" w14:textId="77777777" w:rsidR="008079BA" w:rsidRDefault="008079BA" w:rsidP="00F95D94">
            <w:pPr>
              <w:pStyle w:val="BodyText"/>
              <w:numPr>
                <w:ilvl w:val="1"/>
                <w:numId w:val="29"/>
              </w:numPr>
              <w:spacing w:after="0"/>
            </w:pPr>
            <w:r>
              <w:t xml:space="preserve">If the user is a Customer Actor, the </w:t>
            </w:r>
            <w:r>
              <w:rPr>
                <w:i/>
              </w:rPr>
              <w:t>Add Persons</w:t>
            </w:r>
            <w:r>
              <w:t xml:space="preserve"> use case is performed.</w:t>
            </w:r>
          </w:p>
          <w:p w14:paraId="72A88B3D" w14:textId="77777777" w:rsidR="008079BA" w:rsidRDefault="008079BA" w:rsidP="00F95D94">
            <w:pPr>
              <w:pStyle w:val="BodyText"/>
              <w:numPr>
                <w:ilvl w:val="1"/>
                <w:numId w:val="29"/>
              </w:numPr>
              <w:spacing w:after="0"/>
            </w:pPr>
            <w:r>
              <w:t xml:space="preserve">If the user is a Travel Agency Actor, the </w:t>
            </w:r>
            <w:r>
              <w:rPr>
                <w:i/>
              </w:rPr>
              <w:t>Add Customers</w:t>
            </w:r>
            <w:r>
              <w:t xml:space="preserve"> use case is performed.</w:t>
            </w:r>
          </w:p>
          <w:p w14:paraId="46F28A1D" w14:textId="77777777" w:rsidR="008079BA" w:rsidRDefault="008079BA" w:rsidP="00F95D94">
            <w:pPr>
              <w:pStyle w:val="BodyText"/>
              <w:numPr>
                <w:ilvl w:val="0"/>
                <w:numId w:val="29"/>
              </w:numPr>
              <w:spacing w:after="0"/>
            </w:pPr>
            <w:r>
              <w:t>System displays booking summary and prompt if user wants to book services.</w:t>
            </w:r>
          </w:p>
          <w:p w14:paraId="61A94430" w14:textId="77777777" w:rsidR="008079BA" w:rsidRDefault="008079BA" w:rsidP="00F95D94">
            <w:pPr>
              <w:pStyle w:val="BodyText"/>
              <w:numPr>
                <w:ilvl w:val="0"/>
                <w:numId w:val="29"/>
              </w:numPr>
              <w:spacing w:after="0"/>
            </w:pPr>
            <w:r>
              <w:t>If user chooses not to book services, system prompts user to make payment.</w:t>
            </w:r>
          </w:p>
          <w:p w14:paraId="35A9D47B" w14:textId="77777777" w:rsidR="008079BA" w:rsidRDefault="008079BA" w:rsidP="00F95D94">
            <w:pPr>
              <w:pStyle w:val="BodyText"/>
              <w:numPr>
                <w:ilvl w:val="0"/>
                <w:numId w:val="29"/>
              </w:numPr>
              <w:spacing w:after="0"/>
            </w:pPr>
            <w:r>
              <w:t>User pays by credit card and can choose whether to use frequent flier points to get a discount.</w:t>
            </w:r>
          </w:p>
          <w:p w14:paraId="4F4953DD" w14:textId="77777777" w:rsidR="008079BA" w:rsidRDefault="008079BA" w:rsidP="00F95D94">
            <w:pPr>
              <w:pStyle w:val="BodyText"/>
              <w:numPr>
                <w:ilvl w:val="0"/>
                <w:numId w:val="29"/>
              </w:numPr>
              <w:spacing w:after="0"/>
            </w:pPr>
            <w:r>
              <w:t>System records payment details and updates database.</w:t>
            </w:r>
          </w:p>
          <w:p w14:paraId="4B2335AD" w14:textId="77777777" w:rsidR="008079BA" w:rsidRDefault="008079BA" w:rsidP="00F95D94">
            <w:pPr>
              <w:pStyle w:val="BodyText"/>
              <w:numPr>
                <w:ilvl w:val="0"/>
                <w:numId w:val="29"/>
              </w:numPr>
              <w:spacing w:after="0"/>
            </w:pPr>
            <w:r>
              <w:t>System sends flight information to user via email.</w:t>
            </w:r>
          </w:p>
          <w:p w14:paraId="20CF195F" w14:textId="77777777" w:rsidR="008079BA" w:rsidRDefault="008079BA" w:rsidP="00F95D94">
            <w:pPr>
              <w:pStyle w:val="BodyText"/>
              <w:numPr>
                <w:ilvl w:val="0"/>
                <w:numId w:val="29"/>
              </w:numPr>
              <w:spacing w:after="0"/>
            </w:pPr>
            <w:r>
              <w:t>System returns to main menu.</w:t>
            </w:r>
          </w:p>
          <w:p w14:paraId="440D1E17" w14:textId="77777777" w:rsidR="008079BA" w:rsidRPr="00C02DA9" w:rsidRDefault="008079BA" w:rsidP="00F95D94">
            <w:pPr>
              <w:pStyle w:val="BodyText"/>
              <w:numPr>
                <w:ilvl w:val="0"/>
                <w:numId w:val="29"/>
              </w:numPr>
              <w:spacing w:after="0"/>
            </w:pPr>
            <w:r>
              <w:t>End</w:t>
            </w:r>
          </w:p>
        </w:tc>
      </w:tr>
      <w:tr w:rsidR="008079BA" w14:paraId="1FB7F078" w14:textId="77777777" w:rsidTr="00F95D94">
        <w:tc>
          <w:tcPr>
            <w:tcW w:w="8856" w:type="dxa"/>
            <w:gridSpan w:val="2"/>
          </w:tcPr>
          <w:p w14:paraId="58A3D1E4" w14:textId="77777777" w:rsidR="008079BA" w:rsidRPr="00924D02" w:rsidRDefault="008079BA" w:rsidP="00F95D94">
            <w:pPr>
              <w:pStyle w:val="InfoBlue"/>
              <w:spacing w:after="0"/>
              <w:ind w:left="0"/>
            </w:pPr>
            <w:r w:rsidRPr="00E7181F">
              <w:rPr>
                <w:b/>
                <w:i w:val="0"/>
                <w:color w:val="auto"/>
              </w:rPr>
              <w:t xml:space="preserve">Sub-flows: </w:t>
            </w:r>
            <w:r>
              <w:rPr>
                <w:i w:val="0"/>
                <w:color w:val="auto"/>
              </w:rPr>
              <w:t>None</w:t>
            </w:r>
          </w:p>
        </w:tc>
      </w:tr>
      <w:tr w:rsidR="008079BA" w14:paraId="28BE88C6" w14:textId="77777777" w:rsidTr="00F95D94">
        <w:tc>
          <w:tcPr>
            <w:tcW w:w="8856" w:type="dxa"/>
            <w:gridSpan w:val="2"/>
          </w:tcPr>
          <w:p w14:paraId="6E9100DC" w14:textId="77777777" w:rsidR="008079BA" w:rsidRPr="00CB6B93" w:rsidRDefault="008079BA" w:rsidP="00F95D94">
            <w:pPr>
              <w:pStyle w:val="InfoBlue"/>
              <w:spacing w:after="0"/>
              <w:ind w:left="0"/>
            </w:pPr>
            <w:r w:rsidRPr="00E7181F">
              <w:rPr>
                <w:b/>
                <w:i w:val="0"/>
                <w:color w:val="auto"/>
              </w:rPr>
              <w:t>Alternative/Exceptional flows:</w:t>
            </w:r>
          </w:p>
          <w:p w14:paraId="4BDAECE2" w14:textId="77777777" w:rsidR="008079BA" w:rsidRPr="00CB6B93" w:rsidRDefault="008079BA" w:rsidP="00F95D94">
            <w:pPr>
              <w:pStyle w:val="BodyText"/>
              <w:ind w:left="0"/>
            </w:pPr>
            <w:r>
              <w:t xml:space="preserve">9a User chooses to book services: The </w:t>
            </w:r>
            <w:r>
              <w:rPr>
                <w:i/>
              </w:rPr>
              <w:t>Book Services</w:t>
            </w:r>
            <w:r>
              <w:t xml:space="preserve"> use case is performed.</w:t>
            </w:r>
          </w:p>
        </w:tc>
      </w:tr>
    </w:tbl>
    <w:p w14:paraId="3091D245" w14:textId="77777777" w:rsidR="008079BA" w:rsidRDefault="008079BA" w:rsidP="008079BA">
      <w:pPr>
        <w:pStyle w:val="BodyText"/>
        <w:ind w:left="0"/>
      </w:pPr>
    </w:p>
    <w:p w14:paraId="653C7FB3" w14:textId="77777777" w:rsidR="008079BA" w:rsidRPr="00527F88" w:rsidRDefault="008079BA" w:rsidP="008079BA">
      <w:pPr>
        <w:pStyle w:val="Heading2"/>
        <w:widowControl/>
      </w:pPr>
      <w:bookmarkStart w:id="17" w:name="_Toc290579213"/>
      <w:r>
        <w:t>Use Case: Add Persons</w:t>
      </w:r>
      <w:bookmarkEnd w:id="17"/>
    </w:p>
    <w:tbl>
      <w:tblPr>
        <w:tblStyle w:val="TableGrid"/>
        <w:tblW w:w="0" w:type="auto"/>
        <w:tblInd w:w="720" w:type="dxa"/>
        <w:tblLook w:val="04A0" w:firstRow="1" w:lastRow="0" w:firstColumn="1" w:lastColumn="0" w:noHBand="0" w:noVBand="1"/>
      </w:tblPr>
      <w:tblGrid>
        <w:gridCol w:w="7185"/>
        <w:gridCol w:w="1671"/>
      </w:tblGrid>
      <w:tr w:rsidR="008079BA" w14:paraId="10ACEF1D" w14:textId="77777777" w:rsidTr="00F95D94">
        <w:tc>
          <w:tcPr>
            <w:tcW w:w="7185" w:type="dxa"/>
          </w:tcPr>
          <w:p w14:paraId="5CFBDFAD"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Add Persons</w:t>
            </w:r>
          </w:p>
        </w:tc>
        <w:tc>
          <w:tcPr>
            <w:tcW w:w="1671" w:type="dxa"/>
          </w:tcPr>
          <w:p w14:paraId="45C0CE08"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9</w:t>
            </w:r>
          </w:p>
        </w:tc>
      </w:tr>
      <w:tr w:rsidR="008079BA" w14:paraId="324F92CA" w14:textId="77777777" w:rsidTr="00F95D94">
        <w:tc>
          <w:tcPr>
            <w:tcW w:w="8856" w:type="dxa"/>
            <w:gridSpan w:val="2"/>
          </w:tcPr>
          <w:p w14:paraId="555DD5B8" w14:textId="77777777" w:rsidR="008079BA" w:rsidRDefault="008079BA" w:rsidP="00F95D94">
            <w:pPr>
              <w:pStyle w:val="InfoBlue"/>
              <w:spacing w:after="0"/>
              <w:ind w:left="0"/>
              <w:rPr>
                <w:b/>
                <w:i w:val="0"/>
                <w:color w:val="auto"/>
              </w:rPr>
            </w:pPr>
            <w:r w:rsidRPr="00E7181F">
              <w:rPr>
                <w:b/>
                <w:i w:val="0"/>
                <w:color w:val="auto"/>
              </w:rPr>
              <w:t>Stakeholders and goals:</w:t>
            </w:r>
          </w:p>
          <w:p w14:paraId="0BDCD7CD"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 Wants to add persons to the booking.</w:t>
            </w:r>
          </w:p>
        </w:tc>
      </w:tr>
      <w:tr w:rsidR="008079BA" w14:paraId="0AA94365" w14:textId="77777777" w:rsidTr="00F95D94">
        <w:tc>
          <w:tcPr>
            <w:tcW w:w="8856" w:type="dxa"/>
            <w:gridSpan w:val="2"/>
          </w:tcPr>
          <w:p w14:paraId="31BF1584"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The user wants to make a booking for additional people on their behalf.</w:t>
            </w:r>
          </w:p>
        </w:tc>
      </w:tr>
      <w:tr w:rsidR="008079BA" w14:paraId="69B22C62" w14:textId="77777777" w:rsidTr="00F95D94">
        <w:tc>
          <w:tcPr>
            <w:tcW w:w="8856" w:type="dxa"/>
            <w:gridSpan w:val="2"/>
          </w:tcPr>
          <w:p w14:paraId="1A8B3663" w14:textId="77777777" w:rsidR="008079BA" w:rsidRPr="00C02DA9" w:rsidRDefault="008079BA" w:rsidP="00F95D94">
            <w:pPr>
              <w:pStyle w:val="InfoBlue"/>
              <w:spacing w:after="0"/>
              <w:ind w:left="0"/>
              <w:rPr>
                <w:i w:val="0"/>
                <w:color w:val="auto"/>
              </w:rPr>
            </w:pPr>
            <w:r w:rsidRPr="00E7181F">
              <w:rPr>
                <w:b/>
                <w:i w:val="0"/>
                <w:color w:val="auto"/>
              </w:rPr>
              <w:t xml:space="preserve">Actors: </w:t>
            </w:r>
            <w:r w:rsidRPr="00295614">
              <w:rPr>
                <w:i w:val="0"/>
                <w:color w:val="auto"/>
              </w:rPr>
              <w:t xml:space="preserve">Travel Agency, </w:t>
            </w:r>
            <w:r>
              <w:rPr>
                <w:i w:val="0"/>
                <w:color w:val="auto"/>
              </w:rPr>
              <w:t>Customer</w:t>
            </w:r>
          </w:p>
        </w:tc>
      </w:tr>
      <w:tr w:rsidR="008079BA" w14:paraId="6A4A3E61" w14:textId="77777777" w:rsidTr="00F95D94">
        <w:tc>
          <w:tcPr>
            <w:tcW w:w="8856" w:type="dxa"/>
            <w:gridSpan w:val="2"/>
          </w:tcPr>
          <w:p w14:paraId="735DA32F" w14:textId="77777777" w:rsidR="008079BA" w:rsidRPr="000B1E7B" w:rsidRDefault="008079BA" w:rsidP="00F95D94">
            <w:pPr>
              <w:pStyle w:val="InfoBlue"/>
              <w:spacing w:after="0"/>
              <w:ind w:left="0"/>
              <w:rPr>
                <w:i w:val="0"/>
                <w:color w:val="auto"/>
              </w:rPr>
            </w:pPr>
            <w:r w:rsidRPr="00E7181F">
              <w:rPr>
                <w:b/>
                <w:i w:val="0"/>
                <w:color w:val="auto"/>
              </w:rPr>
              <w:t xml:space="preserve">Trigger: </w:t>
            </w:r>
            <w:r>
              <w:rPr>
                <w:i w:val="0"/>
                <w:color w:val="auto"/>
              </w:rPr>
              <w:t xml:space="preserve">Customer has selected a flight in the </w:t>
            </w:r>
            <w:r>
              <w:rPr>
                <w:color w:val="auto"/>
              </w:rPr>
              <w:t xml:space="preserve">Make Booking </w:t>
            </w:r>
            <w:r>
              <w:rPr>
                <w:i w:val="0"/>
                <w:color w:val="auto"/>
              </w:rPr>
              <w:t>use case OR Travel Agency makes booking on behalf of other persons.</w:t>
            </w:r>
          </w:p>
        </w:tc>
      </w:tr>
      <w:tr w:rsidR="008079BA" w14:paraId="58BF366B" w14:textId="77777777" w:rsidTr="00F95D94">
        <w:tc>
          <w:tcPr>
            <w:tcW w:w="8856" w:type="dxa"/>
            <w:gridSpan w:val="2"/>
          </w:tcPr>
          <w:p w14:paraId="3D47F644" w14:textId="77777777" w:rsidR="008079BA" w:rsidRPr="003302C4" w:rsidRDefault="008079BA" w:rsidP="00F95D94">
            <w:pPr>
              <w:pStyle w:val="InfoBlue"/>
              <w:spacing w:after="0"/>
              <w:ind w:left="0"/>
              <w:rPr>
                <w:b/>
                <w:i w:val="0"/>
                <w:color w:val="auto"/>
              </w:rPr>
            </w:pPr>
            <w:r w:rsidRPr="00E7181F">
              <w:rPr>
                <w:b/>
                <w:i w:val="0"/>
                <w:color w:val="auto"/>
              </w:rPr>
              <w:t>Normal flow:</w:t>
            </w:r>
          </w:p>
          <w:p w14:paraId="0CBF5F2E" w14:textId="77777777" w:rsidR="008079BA" w:rsidRDefault="008079BA" w:rsidP="00F95D94">
            <w:pPr>
              <w:pStyle w:val="BodyText"/>
              <w:numPr>
                <w:ilvl w:val="0"/>
                <w:numId w:val="30"/>
              </w:numPr>
              <w:spacing w:after="0"/>
            </w:pPr>
            <w:r>
              <w:t>System prompts user if they want to add persons to the booking.</w:t>
            </w:r>
          </w:p>
          <w:p w14:paraId="24B31E56" w14:textId="77777777" w:rsidR="008079BA" w:rsidRDefault="008079BA" w:rsidP="00F95D94">
            <w:pPr>
              <w:pStyle w:val="BodyText"/>
              <w:numPr>
                <w:ilvl w:val="0"/>
                <w:numId w:val="30"/>
              </w:numPr>
              <w:spacing w:after="0"/>
            </w:pPr>
            <w:r>
              <w:t>If user does not want to add persons to booking, go to step 7.</w:t>
            </w:r>
          </w:p>
          <w:p w14:paraId="069F8CAE" w14:textId="77777777" w:rsidR="008079BA" w:rsidRDefault="008079BA" w:rsidP="00F95D94">
            <w:pPr>
              <w:pStyle w:val="BodyText"/>
              <w:numPr>
                <w:ilvl w:val="0"/>
                <w:numId w:val="30"/>
              </w:numPr>
              <w:spacing w:after="0"/>
            </w:pPr>
            <w:r>
              <w:t>System prompts user for the person details.</w:t>
            </w:r>
          </w:p>
          <w:p w14:paraId="31E4B4F8" w14:textId="77777777" w:rsidR="008079BA" w:rsidRDefault="008079BA" w:rsidP="00F95D94">
            <w:pPr>
              <w:pStyle w:val="BodyText"/>
              <w:numPr>
                <w:ilvl w:val="0"/>
                <w:numId w:val="30"/>
              </w:numPr>
              <w:spacing w:after="0"/>
            </w:pPr>
            <w:r>
              <w:t>User fills in the person details.</w:t>
            </w:r>
          </w:p>
          <w:p w14:paraId="2DFF6C0E" w14:textId="77777777" w:rsidR="008079BA" w:rsidRDefault="008079BA" w:rsidP="00F95D94">
            <w:pPr>
              <w:pStyle w:val="BodyText"/>
              <w:numPr>
                <w:ilvl w:val="0"/>
                <w:numId w:val="30"/>
              </w:numPr>
              <w:spacing w:after="0"/>
            </w:pPr>
            <w:r>
              <w:t>System prompts user whether there is another person.</w:t>
            </w:r>
          </w:p>
          <w:p w14:paraId="3AE12662" w14:textId="77777777" w:rsidR="008079BA" w:rsidRDefault="008079BA" w:rsidP="00F95D94">
            <w:pPr>
              <w:pStyle w:val="BodyText"/>
              <w:numPr>
                <w:ilvl w:val="0"/>
                <w:numId w:val="30"/>
              </w:numPr>
              <w:spacing w:after="0"/>
            </w:pPr>
            <w:r>
              <w:t>If user enters that there is another person, perform step 3-5 again.</w:t>
            </w:r>
          </w:p>
          <w:p w14:paraId="6A8A5A83" w14:textId="77777777" w:rsidR="008079BA" w:rsidRPr="00C02DA9" w:rsidRDefault="008079BA" w:rsidP="00F95D94">
            <w:pPr>
              <w:pStyle w:val="BodyText"/>
              <w:numPr>
                <w:ilvl w:val="0"/>
                <w:numId w:val="30"/>
              </w:numPr>
              <w:spacing w:after="0"/>
            </w:pPr>
            <w:r>
              <w:t>End</w:t>
            </w:r>
          </w:p>
        </w:tc>
      </w:tr>
      <w:tr w:rsidR="008079BA" w14:paraId="648D111E" w14:textId="77777777" w:rsidTr="00F95D94">
        <w:tc>
          <w:tcPr>
            <w:tcW w:w="8856" w:type="dxa"/>
            <w:gridSpan w:val="2"/>
          </w:tcPr>
          <w:p w14:paraId="3A97971D"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2A69289D" w14:textId="77777777" w:rsidTr="00F95D94">
        <w:tc>
          <w:tcPr>
            <w:tcW w:w="8856" w:type="dxa"/>
            <w:gridSpan w:val="2"/>
          </w:tcPr>
          <w:p w14:paraId="12D6A715" w14:textId="77777777" w:rsidR="008079BA" w:rsidRDefault="008079BA" w:rsidP="00F95D94">
            <w:pPr>
              <w:pStyle w:val="InfoBlue"/>
              <w:spacing w:after="0"/>
              <w:ind w:left="0"/>
              <w:rPr>
                <w:b/>
                <w:i w:val="0"/>
                <w:color w:val="auto"/>
              </w:rPr>
            </w:pPr>
            <w:r w:rsidRPr="00E7181F">
              <w:rPr>
                <w:b/>
                <w:i w:val="0"/>
                <w:color w:val="auto"/>
              </w:rPr>
              <w:t>Alternative/Exceptional flows:</w:t>
            </w:r>
          </w:p>
          <w:p w14:paraId="4FD49BC8" w14:textId="77777777" w:rsidR="008079BA" w:rsidRPr="00CB6B93" w:rsidRDefault="008079BA" w:rsidP="00F95D94">
            <w:pPr>
              <w:pStyle w:val="BodyText"/>
              <w:ind w:left="0"/>
            </w:pPr>
            <w:r>
              <w:t xml:space="preserve">2a Invalid details are entered: The </w:t>
            </w:r>
            <w:r>
              <w:rPr>
                <w:i/>
              </w:rPr>
              <w:t>Enter Invalid Details</w:t>
            </w:r>
            <w:r>
              <w:t xml:space="preserve"> use case is performed. When that use case has been performed, go to step 3.</w:t>
            </w:r>
          </w:p>
        </w:tc>
      </w:tr>
    </w:tbl>
    <w:p w14:paraId="1F47EA86" w14:textId="77777777" w:rsidR="008079BA" w:rsidRPr="00527F88" w:rsidRDefault="008079BA" w:rsidP="008079BA">
      <w:pPr>
        <w:pStyle w:val="Heading2"/>
        <w:widowControl/>
      </w:pPr>
      <w:bookmarkStart w:id="18" w:name="_Toc290579214"/>
      <w:r>
        <w:lastRenderedPageBreak/>
        <w:t>Use Case: Add Customers</w:t>
      </w:r>
      <w:bookmarkEnd w:id="18"/>
    </w:p>
    <w:tbl>
      <w:tblPr>
        <w:tblStyle w:val="TableGrid"/>
        <w:tblW w:w="0" w:type="auto"/>
        <w:tblInd w:w="720" w:type="dxa"/>
        <w:tblLook w:val="04A0" w:firstRow="1" w:lastRow="0" w:firstColumn="1" w:lastColumn="0" w:noHBand="0" w:noVBand="1"/>
      </w:tblPr>
      <w:tblGrid>
        <w:gridCol w:w="7185"/>
        <w:gridCol w:w="1671"/>
      </w:tblGrid>
      <w:tr w:rsidR="008079BA" w14:paraId="59B2AC6F" w14:textId="77777777" w:rsidTr="00F95D94">
        <w:tc>
          <w:tcPr>
            <w:tcW w:w="7185" w:type="dxa"/>
          </w:tcPr>
          <w:p w14:paraId="24FCE834"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Add Customers</w:t>
            </w:r>
          </w:p>
        </w:tc>
        <w:tc>
          <w:tcPr>
            <w:tcW w:w="1671" w:type="dxa"/>
          </w:tcPr>
          <w:p w14:paraId="1564DE59"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10</w:t>
            </w:r>
          </w:p>
        </w:tc>
      </w:tr>
      <w:tr w:rsidR="008079BA" w14:paraId="37374985" w14:textId="77777777" w:rsidTr="00F95D94">
        <w:tc>
          <w:tcPr>
            <w:tcW w:w="8856" w:type="dxa"/>
            <w:gridSpan w:val="2"/>
          </w:tcPr>
          <w:p w14:paraId="368E0FB1" w14:textId="77777777" w:rsidR="008079BA" w:rsidRDefault="008079BA" w:rsidP="00F95D94">
            <w:pPr>
              <w:pStyle w:val="InfoBlue"/>
              <w:spacing w:after="0"/>
              <w:ind w:left="0"/>
              <w:rPr>
                <w:b/>
                <w:i w:val="0"/>
                <w:color w:val="auto"/>
              </w:rPr>
            </w:pPr>
            <w:r w:rsidRPr="00E7181F">
              <w:rPr>
                <w:b/>
                <w:i w:val="0"/>
                <w:color w:val="auto"/>
              </w:rPr>
              <w:t>Stakeholders and goals:</w:t>
            </w:r>
          </w:p>
          <w:p w14:paraId="02FCCC53" w14:textId="77777777" w:rsidR="008079BA" w:rsidRPr="00C02DA9" w:rsidRDefault="008079BA" w:rsidP="00F95D94">
            <w:pPr>
              <w:pStyle w:val="InfoBlue"/>
              <w:spacing w:after="0"/>
              <w:ind w:left="0"/>
            </w:pPr>
            <w:r w:rsidRPr="00C02DA9">
              <w:rPr>
                <w:i w:val="0"/>
                <w:color w:val="auto"/>
              </w:rPr>
              <w:t>Airline</w:t>
            </w:r>
            <w:r>
              <w:rPr>
                <w:i w:val="0"/>
                <w:color w:val="auto"/>
              </w:rPr>
              <w:t xml:space="preserve"> travel agencies – Wants to add customers to the booking.</w:t>
            </w:r>
          </w:p>
        </w:tc>
      </w:tr>
      <w:tr w:rsidR="008079BA" w14:paraId="749D0FDA" w14:textId="77777777" w:rsidTr="00F95D94">
        <w:tc>
          <w:tcPr>
            <w:tcW w:w="8856" w:type="dxa"/>
            <w:gridSpan w:val="2"/>
          </w:tcPr>
          <w:p w14:paraId="5F0C4417"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The user wants to make a booking for customers.</w:t>
            </w:r>
          </w:p>
        </w:tc>
      </w:tr>
      <w:tr w:rsidR="008079BA" w14:paraId="7509115A" w14:textId="77777777" w:rsidTr="00F95D94">
        <w:tc>
          <w:tcPr>
            <w:tcW w:w="8856" w:type="dxa"/>
            <w:gridSpan w:val="2"/>
          </w:tcPr>
          <w:p w14:paraId="487614CE"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w:t>
            </w:r>
          </w:p>
        </w:tc>
      </w:tr>
      <w:tr w:rsidR="008079BA" w14:paraId="266BD3AE" w14:textId="77777777" w:rsidTr="00F95D94">
        <w:tc>
          <w:tcPr>
            <w:tcW w:w="8856" w:type="dxa"/>
            <w:gridSpan w:val="2"/>
          </w:tcPr>
          <w:p w14:paraId="77EBA6D3" w14:textId="77777777" w:rsidR="008079BA" w:rsidRPr="000B1E7B" w:rsidRDefault="008079BA" w:rsidP="00F95D94">
            <w:pPr>
              <w:pStyle w:val="InfoBlue"/>
              <w:spacing w:after="0"/>
              <w:ind w:left="0"/>
              <w:rPr>
                <w:i w:val="0"/>
                <w:color w:val="auto"/>
              </w:rPr>
            </w:pPr>
            <w:r w:rsidRPr="00E7181F">
              <w:rPr>
                <w:b/>
                <w:i w:val="0"/>
                <w:color w:val="auto"/>
              </w:rPr>
              <w:t xml:space="preserve">Trigger: </w:t>
            </w:r>
            <w:r>
              <w:rPr>
                <w:i w:val="0"/>
                <w:color w:val="auto"/>
              </w:rPr>
              <w:t xml:space="preserve">A user of the system has selected a flight in the </w:t>
            </w:r>
            <w:r>
              <w:rPr>
                <w:color w:val="auto"/>
              </w:rPr>
              <w:t xml:space="preserve">Make Booking </w:t>
            </w:r>
            <w:r>
              <w:rPr>
                <w:i w:val="0"/>
                <w:color w:val="auto"/>
              </w:rPr>
              <w:t>use case.</w:t>
            </w:r>
          </w:p>
        </w:tc>
      </w:tr>
      <w:tr w:rsidR="008079BA" w14:paraId="5A097267" w14:textId="77777777" w:rsidTr="00F95D94">
        <w:tc>
          <w:tcPr>
            <w:tcW w:w="8856" w:type="dxa"/>
            <w:gridSpan w:val="2"/>
          </w:tcPr>
          <w:p w14:paraId="11A48AC3" w14:textId="77777777" w:rsidR="008079BA" w:rsidRPr="00E7181F" w:rsidRDefault="008079BA" w:rsidP="00F95D94">
            <w:pPr>
              <w:pStyle w:val="InfoBlue"/>
              <w:spacing w:after="0"/>
              <w:ind w:left="0"/>
              <w:rPr>
                <w:b/>
                <w:i w:val="0"/>
                <w:color w:val="auto"/>
              </w:rPr>
            </w:pPr>
            <w:r w:rsidRPr="00E7181F">
              <w:rPr>
                <w:b/>
                <w:i w:val="0"/>
                <w:color w:val="auto"/>
              </w:rPr>
              <w:t>Normal flow:</w:t>
            </w:r>
          </w:p>
          <w:p w14:paraId="706C186E" w14:textId="77777777" w:rsidR="008079BA" w:rsidRDefault="008079BA" w:rsidP="00F95D94">
            <w:pPr>
              <w:pStyle w:val="BodyText"/>
              <w:numPr>
                <w:ilvl w:val="0"/>
                <w:numId w:val="33"/>
              </w:numPr>
              <w:spacing w:after="0"/>
            </w:pPr>
            <w:r>
              <w:t>System prompts for the usernames of the customers to book for.</w:t>
            </w:r>
          </w:p>
          <w:p w14:paraId="7DF219A3" w14:textId="77777777" w:rsidR="008079BA" w:rsidRDefault="008079BA" w:rsidP="00F95D94">
            <w:pPr>
              <w:pStyle w:val="BodyText"/>
              <w:numPr>
                <w:ilvl w:val="0"/>
                <w:numId w:val="33"/>
              </w:numPr>
              <w:spacing w:after="0"/>
            </w:pPr>
            <w:r>
              <w:t>User enters usernames of the customers.</w:t>
            </w:r>
          </w:p>
          <w:p w14:paraId="4BCE6EC9" w14:textId="77777777" w:rsidR="008079BA" w:rsidRDefault="008079BA" w:rsidP="00F95D94">
            <w:pPr>
              <w:pStyle w:val="BodyText"/>
              <w:numPr>
                <w:ilvl w:val="0"/>
                <w:numId w:val="33"/>
              </w:numPr>
              <w:spacing w:after="0"/>
            </w:pPr>
            <w:r>
              <w:rPr>
                <w:i/>
              </w:rPr>
              <w:t>Add Persons</w:t>
            </w:r>
            <w:r>
              <w:t xml:space="preserve"> use case is performed.</w:t>
            </w:r>
          </w:p>
          <w:p w14:paraId="497CF680" w14:textId="77777777" w:rsidR="008079BA" w:rsidRPr="00C02DA9" w:rsidRDefault="008079BA" w:rsidP="00F95D94">
            <w:pPr>
              <w:pStyle w:val="BodyText"/>
              <w:numPr>
                <w:ilvl w:val="0"/>
                <w:numId w:val="33"/>
              </w:numPr>
              <w:spacing w:after="0"/>
            </w:pPr>
            <w:r>
              <w:t>End</w:t>
            </w:r>
          </w:p>
        </w:tc>
      </w:tr>
      <w:tr w:rsidR="008079BA" w14:paraId="5FF5BA94" w14:textId="77777777" w:rsidTr="00F95D94">
        <w:tc>
          <w:tcPr>
            <w:tcW w:w="8856" w:type="dxa"/>
            <w:gridSpan w:val="2"/>
          </w:tcPr>
          <w:p w14:paraId="3776B475"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4DA9AB7C" w14:textId="77777777" w:rsidTr="00F95D94">
        <w:tc>
          <w:tcPr>
            <w:tcW w:w="8856" w:type="dxa"/>
            <w:gridSpan w:val="2"/>
          </w:tcPr>
          <w:p w14:paraId="7103A3F1" w14:textId="77777777" w:rsidR="008079BA" w:rsidRDefault="008079BA" w:rsidP="00F95D94">
            <w:pPr>
              <w:pStyle w:val="InfoBlue"/>
              <w:spacing w:after="0"/>
              <w:ind w:left="0"/>
              <w:rPr>
                <w:b/>
                <w:i w:val="0"/>
                <w:color w:val="auto"/>
              </w:rPr>
            </w:pPr>
            <w:r w:rsidRPr="00E7181F">
              <w:rPr>
                <w:b/>
                <w:i w:val="0"/>
                <w:color w:val="auto"/>
              </w:rPr>
              <w:t>Alternative/Exceptional flows:</w:t>
            </w:r>
          </w:p>
          <w:p w14:paraId="33B54F22" w14:textId="77777777" w:rsidR="008079BA" w:rsidRPr="00AB210F" w:rsidRDefault="008079BA" w:rsidP="00F95D94">
            <w:pPr>
              <w:pStyle w:val="BodyText"/>
              <w:ind w:left="0"/>
            </w:pPr>
            <w:r>
              <w:t xml:space="preserve">2a Invalid usernames are entered: The </w:t>
            </w:r>
            <w:r>
              <w:rPr>
                <w:i/>
              </w:rPr>
              <w:t>Enter Invalid Username</w:t>
            </w:r>
            <w:r>
              <w:t xml:space="preserve"> use case is performed. When that use case has been performed, go to step 1.</w:t>
            </w:r>
          </w:p>
        </w:tc>
      </w:tr>
    </w:tbl>
    <w:p w14:paraId="01248F9D" w14:textId="77777777" w:rsidR="008079BA" w:rsidRDefault="008079BA" w:rsidP="008079BA">
      <w:pPr>
        <w:pStyle w:val="BodyText"/>
        <w:ind w:left="0"/>
      </w:pPr>
    </w:p>
    <w:p w14:paraId="72A62C29" w14:textId="77777777" w:rsidR="008079BA" w:rsidRPr="00527F88" w:rsidRDefault="008079BA" w:rsidP="008079BA">
      <w:pPr>
        <w:pStyle w:val="Heading2"/>
        <w:widowControl/>
      </w:pPr>
      <w:bookmarkStart w:id="19" w:name="_Toc290579215"/>
      <w:r>
        <w:t>Use Case: Enter Invalid Username</w:t>
      </w:r>
      <w:bookmarkEnd w:id="19"/>
    </w:p>
    <w:tbl>
      <w:tblPr>
        <w:tblStyle w:val="TableGrid"/>
        <w:tblW w:w="0" w:type="auto"/>
        <w:tblInd w:w="720" w:type="dxa"/>
        <w:tblLook w:val="04A0" w:firstRow="1" w:lastRow="0" w:firstColumn="1" w:lastColumn="0" w:noHBand="0" w:noVBand="1"/>
      </w:tblPr>
      <w:tblGrid>
        <w:gridCol w:w="7185"/>
        <w:gridCol w:w="1671"/>
      </w:tblGrid>
      <w:tr w:rsidR="008079BA" w14:paraId="54507FAB" w14:textId="77777777" w:rsidTr="00F95D94">
        <w:tc>
          <w:tcPr>
            <w:tcW w:w="7185" w:type="dxa"/>
          </w:tcPr>
          <w:p w14:paraId="6BF90E97"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Enter Invalid Username</w:t>
            </w:r>
          </w:p>
        </w:tc>
        <w:tc>
          <w:tcPr>
            <w:tcW w:w="1671" w:type="dxa"/>
          </w:tcPr>
          <w:p w14:paraId="4CB1993C"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11</w:t>
            </w:r>
          </w:p>
        </w:tc>
      </w:tr>
      <w:tr w:rsidR="008079BA" w14:paraId="44AF4649" w14:textId="77777777" w:rsidTr="00F95D94">
        <w:tc>
          <w:tcPr>
            <w:tcW w:w="8856" w:type="dxa"/>
            <w:gridSpan w:val="2"/>
          </w:tcPr>
          <w:p w14:paraId="2F3E9A0A" w14:textId="77777777" w:rsidR="008079BA" w:rsidRDefault="008079BA" w:rsidP="00F95D94">
            <w:pPr>
              <w:pStyle w:val="InfoBlue"/>
              <w:spacing w:after="0"/>
              <w:ind w:left="0"/>
              <w:rPr>
                <w:b/>
                <w:i w:val="0"/>
                <w:color w:val="auto"/>
              </w:rPr>
            </w:pPr>
            <w:r w:rsidRPr="00E7181F">
              <w:rPr>
                <w:b/>
                <w:i w:val="0"/>
                <w:color w:val="auto"/>
              </w:rPr>
              <w:t>Stakeholders and goals:</w:t>
            </w:r>
          </w:p>
          <w:p w14:paraId="0FA84016" w14:textId="77777777" w:rsidR="008079BA" w:rsidRPr="00C02DA9" w:rsidRDefault="008079BA" w:rsidP="00F95D94">
            <w:pPr>
              <w:pStyle w:val="InfoBlue"/>
              <w:spacing w:after="0"/>
              <w:ind w:left="0"/>
            </w:pPr>
            <w:r w:rsidRPr="00C02DA9">
              <w:rPr>
                <w:i w:val="0"/>
                <w:color w:val="auto"/>
              </w:rPr>
              <w:t>Airline</w:t>
            </w:r>
            <w:r>
              <w:rPr>
                <w:i w:val="0"/>
                <w:color w:val="auto"/>
              </w:rPr>
              <w:t xml:space="preserve"> travel agencies – Informs the user that the username does not exist in the system.</w:t>
            </w:r>
          </w:p>
        </w:tc>
      </w:tr>
      <w:tr w:rsidR="008079BA" w14:paraId="0AD89E26" w14:textId="77777777" w:rsidTr="00F95D94">
        <w:tc>
          <w:tcPr>
            <w:tcW w:w="8856" w:type="dxa"/>
            <w:gridSpan w:val="2"/>
          </w:tcPr>
          <w:p w14:paraId="13284480"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 xml:space="preserve">The user has entered invalid username into the system and the system will display an error. </w:t>
            </w:r>
          </w:p>
        </w:tc>
      </w:tr>
      <w:tr w:rsidR="008079BA" w14:paraId="7C1CF63E" w14:textId="77777777" w:rsidTr="00F95D94">
        <w:tc>
          <w:tcPr>
            <w:tcW w:w="8856" w:type="dxa"/>
            <w:gridSpan w:val="2"/>
          </w:tcPr>
          <w:p w14:paraId="3337BB66"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Normal Staff</w:t>
            </w:r>
          </w:p>
        </w:tc>
      </w:tr>
      <w:tr w:rsidR="008079BA" w14:paraId="1E3A0919" w14:textId="77777777" w:rsidTr="00F95D94">
        <w:tc>
          <w:tcPr>
            <w:tcW w:w="8856" w:type="dxa"/>
            <w:gridSpan w:val="2"/>
          </w:tcPr>
          <w:p w14:paraId="7E1F9F95" w14:textId="77777777" w:rsidR="008079BA" w:rsidRPr="000B1E7B" w:rsidRDefault="008079BA" w:rsidP="00F95D94">
            <w:pPr>
              <w:pStyle w:val="InfoBlue"/>
              <w:spacing w:after="0"/>
              <w:ind w:left="0"/>
              <w:rPr>
                <w:i w:val="0"/>
                <w:color w:val="auto"/>
              </w:rPr>
            </w:pPr>
            <w:r w:rsidRPr="00E7181F">
              <w:rPr>
                <w:b/>
                <w:i w:val="0"/>
                <w:color w:val="auto"/>
              </w:rPr>
              <w:t xml:space="preserve">Trigger: </w:t>
            </w:r>
            <w:r>
              <w:rPr>
                <w:i w:val="0"/>
                <w:color w:val="auto"/>
              </w:rPr>
              <w:t>A user of the system has entered a username/usernames that does not exist in the system.</w:t>
            </w:r>
          </w:p>
        </w:tc>
      </w:tr>
      <w:tr w:rsidR="008079BA" w14:paraId="1C9D1C1D" w14:textId="77777777" w:rsidTr="00F95D94">
        <w:tc>
          <w:tcPr>
            <w:tcW w:w="8856" w:type="dxa"/>
            <w:gridSpan w:val="2"/>
          </w:tcPr>
          <w:p w14:paraId="337BC233" w14:textId="77777777" w:rsidR="008079BA" w:rsidRPr="00E7181F" w:rsidRDefault="008079BA" w:rsidP="00F95D94">
            <w:pPr>
              <w:pStyle w:val="InfoBlue"/>
              <w:spacing w:after="0"/>
              <w:ind w:left="0"/>
              <w:rPr>
                <w:b/>
                <w:i w:val="0"/>
                <w:color w:val="auto"/>
              </w:rPr>
            </w:pPr>
            <w:r w:rsidRPr="00E7181F">
              <w:rPr>
                <w:b/>
                <w:i w:val="0"/>
                <w:color w:val="auto"/>
              </w:rPr>
              <w:t>Normal flow:</w:t>
            </w:r>
          </w:p>
          <w:p w14:paraId="2DD5E842" w14:textId="77777777" w:rsidR="008079BA" w:rsidRDefault="008079BA" w:rsidP="00F95D94">
            <w:pPr>
              <w:pStyle w:val="BodyText"/>
              <w:numPr>
                <w:ilvl w:val="0"/>
                <w:numId w:val="34"/>
              </w:numPr>
              <w:spacing w:after="0"/>
            </w:pPr>
            <w:r>
              <w:t>System cannot find the username/usernames provided.</w:t>
            </w:r>
          </w:p>
          <w:p w14:paraId="023BFBA1" w14:textId="77777777" w:rsidR="008079BA" w:rsidRDefault="008079BA" w:rsidP="00F95D94">
            <w:pPr>
              <w:pStyle w:val="BodyText"/>
              <w:numPr>
                <w:ilvl w:val="0"/>
                <w:numId w:val="34"/>
              </w:numPr>
              <w:spacing w:after="0"/>
            </w:pPr>
            <w:r>
              <w:t>System displays an error message on the user interface.</w:t>
            </w:r>
          </w:p>
          <w:p w14:paraId="5231062F" w14:textId="77777777" w:rsidR="008079BA" w:rsidRDefault="008079BA" w:rsidP="00F95D94">
            <w:pPr>
              <w:pStyle w:val="BodyText"/>
              <w:numPr>
                <w:ilvl w:val="0"/>
                <w:numId w:val="34"/>
              </w:numPr>
              <w:spacing w:after="0"/>
            </w:pPr>
            <w:r>
              <w:t>User acknowledges the error message.</w:t>
            </w:r>
          </w:p>
          <w:p w14:paraId="3DC729D8" w14:textId="77777777" w:rsidR="008079BA" w:rsidRPr="00C02DA9" w:rsidRDefault="008079BA" w:rsidP="00F95D94">
            <w:pPr>
              <w:pStyle w:val="BodyText"/>
              <w:numPr>
                <w:ilvl w:val="0"/>
                <w:numId w:val="34"/>
              </w:numPr>
              <w:spacing w:after="0"/>
            </w:pPr>
            <w:r>
              <w:t>End</w:t>
            </w:r>
          </w:p>
        </w:tc>
      </w:tr>
      <w:tr w:rsidR="008079BA" w14:paraId="505E44A6" w14:textId="77777777" w:rsidTr="00F95D94">
        <w:tc>
          <w:tcPr>
            <w:tcW w:w="8856" w:type="dxa"/>
            <w:gridSpan w:val="2"/>
          </w:tcPr>
          <w:p w14:paraId="524C3371"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02B68F4B" w14:textId="77777777" w:rsidTr="00F95D94">
        <w:tc>
          <w:tcPr>
            <w:tcW w:w="8856" w:type="dxa"/>
            <w:gridSpan w:val="2"/>
          </w:tcPr>
          <w:p w14:paraId="4B7C82E6" w14:textId="77777777" w:rsidR="008079BA" w:rsidRPr="00CB6B93" w:rsidRDefault="008079BA" w:rsidP="00F95D94">
            <w:pPr>
              <w:pStyle w:val="InfoBlue"/>
              <w:spacing w:after="0"/>
              <w:ind w:left="0"/>
            </w:pPr>
            <w:r w:rsidRPr="00E7181F">
              <w:rPr>
                <w:b/>
                <w:i w:val="0"/>
                <w:color w:val="auto"/>
              </w:rPr>
              <w:t>Alternative/Exceptional flows:</w:t>
            </w:r>
            <w:r>
              <w:rPr>
                <w:b/>
                <w:i w:val="0"/>
                <w:color w:val="auto"/>
              </w:rPr>
              <w:t xml:space="preserve"> </w:t>
            </w:r>
            <w:r w:rsidRPr="007D15E4">
              <w:rPr>
                <w:i w:val="0"/>
                <w:color w:val="auto"/>
              </w:rPr>
              <w:t>None</w:t>
            </w:r>
            <w:r>
              <w:t xml:space="preserve"> </w:t>
            </w:r>
          </w:p>
        </w:tc>
      </w:tr>
    </w:tbl>
    <w:p w14:paraId="30A3ECA4" w14:textId="77777777" w:rsidR="008079BA" w:rsidRDefault="008079BA" w:rsidP="008079BA">
      <w:pPr>
        <w:pStyle w:val="BodyText"/>
        <w:ind w:left="0"/>
      </w:pPr>
    </w:p>
    <w:p w14:paraId="1BBA127E" w14:textId="77777777" w:rsidR="008079BA" w:rsidRPr="00527F88" w:rsidRDefault="008079BA" w:rsidP="008079BA">
      <w:pPr>
        <w:pStyle w:val="Heading2"/>
        <w:widowControl/>
      </w:pPr>
      <w:bookmarkStart w:id="20" w:name="_Toc290579216"/>
      <w:r>
        <w:t>Use Case: Book Services</w:t>
      </w:r>
      <w:bookmarkEnd w:id="20"/>
    </w:p>
    <w:tbl>
      <w:tblPr>
        <w:tblStyle w:val="TableGrid"/>
        <w:tblW w:w="0" w:type="auto"/>
        <w:tblInd w:w="720" w:type="dxa"/>
        <w:tblLook w:val="04A0" w:firstRow="1" w:lastRow="0" w:firstColumn="1" w:lastColumn="0" w:noHBand="0" w:noVBand="1"/>
      </w:tblPr>
      <w:tblGrid>
        <w:gridCol w:w="7185"/>
        <w:gridCol w:w="1671"/>
      </w:tblGrid>
      <w:tr w:rsidR="008079BA" w14:paraId="4595C114" w14:textId="77777777" w:rsidTr="00F95D94">
        <w:tc>
          <w:tcPr>
            <w:tcW w:w="7185" w:type="dxa"/>
          </w:tcPr>
          <w:p w14:paraId="4C643E1F"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Book Services</w:t>
            </w:r>
          </w:p>
        </w:tc>
        <w:tc>
          <w:tcPr>
            <w:tcW w:w="1671" w:type="dxa"/>
          </w:tcPr>
          <w:p w14:paraId="3CAFF6A4"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12</w:t>
            </w:r>
          </w:p>
        </w:tc>
      </w:tr>
      <w:tr w:rsidR="008079BA" w14:paraId="1F1390B6" w14:textId="77777777" w:rsidTr="00F95D94">
        <w:tc>
          <w:tcPr>
            <w:tcW w:w="8856" w:type="dxa"/>
            <w:gridSpan w:val="2"/>
          </w:tcPr>
          <w:p w14:paraId="1D1CEB64" w14:textId="77777777" w:rsidR="008079BA" w:rsidRDefault="008079BA" w:rsidP="00F95D94">
            <w:pPr>
              <w:pStyle w:val="InfoBlue"/>
              <w:spacing w:after="0"/>
              <w:ind w:left="0"/>
              <w:rPr>
                <w:b/>
                <w:i w:val="0"/>
                <w:color w:val="auto"/>
              </w:rPr>
            </w:pPr>
            <w:r w:rsidRPr="00E7181F">
              <w:rPr>
                <w:b/>
                <w:i w:val="0"/>
                <w:color w:val="auto"/>
              </w:rPr>
              <w:t>Stakeholders and goals:</w:t>
            </w:r>
          </w:p>
          <w:p w14:paraId="797F2DF9" w14:textId="77777777" w:rsidR="008079BA" w:rsidRPr="00C02DA9" w:rsidRDefault="008079BA" w:rsidP="00F95D94">
            <w:pPr>
              <w:pStyle w:val="InfoBlue"/>
              <w:spacing w:after="0"/>
              <w:ind w:left="0"/>
            </w:pPr>
            <w:r w:rsidRPr="00C02DA9">
              <w:rPr>
                <w:i w:val="0"/>
                <w:color w:val="auto"/>
              </w:rPr>
              <w:t>Airline</w:t>
            </w:r>
            <w:r>
              <w:rPr>
                <w:i w:val="0"/>
                <w:color w:val="auto"/>
              </w:rPr>
              <w:t xml:space="preserve"> customers – Wants to book services to add on to the flight booking.</w:t>
            </w:r>
          </w:p>
        </w:tc>
      </w:tr>
      <w:tr w:rsidR="008079BA" w14:paraId="310B89B8" w14:textId="77777777" w:rsidTr="00F95D94">
        <w:tc>
          <w:tcPr>
            <w:tcW w:w="8856" w:type="dxa"/>
            <w:gridSpan w:val="2"/>
          </w:tcPr>
          <w:p w14:paraId="4CA35548"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The user wants to make booking for services that they can have on the flight.</w:t>
            </w:r>
          </w:p>
        </w:tc>
      </w:tr>
      <w:tr w:rsidR="008079BA" w14:paraId="31A54B34" w14:textId="77777777" w:rsidTr="00F95D94">
        <w:tc>
          <w:tcPr>
            <w:tcW w:w="8856" w:type="dxa"/>
            <w:gridSpan w:val="2"/>
          </w:tcPr>
          <w:p w14:paraId="22AF142A"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Travel agency, Customer, Normal Staff</w:t>
            </w:r>
          </w:p>
        </w:tc>
      </w:tr>
      <w:tr w:rsidR="008079BA" w14:paraId="76337C20" w14:textId="77777777" w:rsidTr="00F95D94">
        <w:tc>
          <w:tcPr>
            <w:tcW w:w="8856" w:type="dxa"/>
            <w:gridSpan w:val="2"/>
          </w:tcPr>
          <w:p w14:paraId="2D42C95B" w14:textId="77777777" w:rsidR="008079BA" w:rsidRPr="004820E2" w:rsidRDefault="008079BA" w:rsidP="00F95D94">
            <w:pPr>
              <w:pStyle w:val="InfoBlue"/>
              <w:spacing w:after="0"/>
              <w:ind w:left="0"/>
              <w:rPr>
                <w:i w:val="0"/>
                <w:color w:val="auto"/>
              </w:rPr>
            </w:pPr>
            <w:r w:rsidRPr="00E7181F">
              <w:rPr>
                <w:b/>
                <w:i w:val="0"/>
                <w:color w:val="auto"/>
              </w:rPr>
              <w:t xml:space="preserve">Trigger: </w:t>
            </w:r>
            <w:r>
              <w:rPr>
                <w:i w:val="0"/>
                <w:color w:val="auto"/>
              </w:rPr>
              <w:t xml:space="preserve">A user of the system chooses to book services when prompted in the </w:t>
            </w:r>
            <w:r>
              <w:rPr>
                <w:color w:val="auto"/>
              </w:rPr>
              <w:t>Make Booking</w:t>
            </w:r>
            <w:r>
              <w:rPr>
                <w:i w:val="0"/>
                <w:color w:val="auto"/>
              </w:rPr>
              <w:t xml:space="preserve"> use case.</w:t>
            </w:r>
          </w:p>
        </w:tc>
      </w:tr>
      <w:tr w:rsidR="008079BA" w14:paraId="5646A32E" w14:textId="77777777" w:rsidTr="00F95D94">
        <w:tc>
          <w:tcPr>
            <w:tcW w:w="8856" w:type="dxa"/>
            <w:gridSpan w:val="2"/>
          </w:tcPr>
          <w:p w14:paraId="302DD030" w14:textId="77777777" w:rsidR="008079BA" w:rsidRPr="00E7181F" w:rsidRDefault="008079BA" w:rsidP="00F95D94">
            <w:pPr>
              <w:pStyle w:val="InfoBlue"/>
              <w:spacing w:after="0"/>
              <w:ind w:left="0"/>
              <w:rPr>
                <w:b/>
                <w:i w:val="0"/>
                <w:color w:val="auto"/>
              </w:rPr>
            </w:pPr>
            <w:r w:rsidRPr="00E7181F">
              <w:rPr>
                <w:b/>
                <w:i w:val="0"/>
                <w:color w:val="auto"/>
              </w:rPr>
              <w:t>Normal flow:</w:t>
            </w:r>
          </w:p>
          <w:p w14:paraId="68987EF4" w14:textId="77777777" w:rsidR="008079BA" w:rsidRDefault="008079BA" w:rsidP="00F95D94">
            <w:pPr>
              <w:pStyle w:val="BodyText"/>
              <w:numPr>
                <w:ilvl w:val="0"/>
                <w:numId w:val="35"/>
              </w:numPr>
              <w:spacing w:after="0"/>
            </w:pPr>
            <w:r>
              <w:t>System displays all possible services in a numbered list.</w:t>
            </w:r>
          </w:p>
          <w:p w14:paraId="3D4B355A" w14:textId="77777777" w:rsidR="008079BA" w:rsidRDefault="008079BA" w:rsidP="00F95D94">
            <w:pPr>
              <w:pStyle w:val="BodyText"/>
              <w:numPr>
                <w:ilvl w:val="0"/>
                <w:numId w:val="35"/>
              </w:numPr>
              <w:spacing w:after="0"/>
            </w:pPr>
            <w:r>
              <w:t>User selects the numbers of the services that they want.</w:t>
            </w:r>
          </w:p>
          <w:p w14:paraId="094A87F4" w14:textId="77777777" w:rsidR="008079BA" w:rsidRDefault="008079BA" w:rsidP="00F95D94">
            <w:pPr>
              <w:pStyle w:val="BodyText"/>
              <w:numPr>
                <w:ilvl w:val="0"/>
                <w:numId w:val="35"/>
              </w:numPr>
              <w:spacing w:after="0"/>
            </w:pPr>
            <w:r>
              <w:t>System records the services for this user.</w:t>
            </w:r>
          </w:p>
          <w:p w14:paraId="0B4E4F58" w14:textId="77777777" w:rsidR="008079BA" w:rsidRPr="00C02DA9" w:rsidRDefault="008079BA" w:rsidP="00F95D94">
            <w:pPr>
              <w:pStyle w:val="BodyText"/>
              <w:numPr>
                <w:ilvl w:val="0"/>
                <w:numId w:val="35"/>
              </w:numPr>
              <w:spacing w:after="0"/>
            </w:pPr>
            <w:r>
              <w:t>End</w:t>
            </w:r>
          </w:p>
        </w:tc>
      </w:tr>
      <w:tr w:rsidR="008079BA" w14:paraId="642327CB" w14:textId="77777777" w:rsidTr="00F95D94">
        <w:tc>
          <w:tcPr>
            <w:tcW w:w="8856" w:type="dxa"/>
            <w:gridSpan w:val="2"/>
          </w:tcPr>
          <w:p w14:paraId="6EEF0F19"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148EE45F" w14:textId="77777777" w:rsidTr="00F95D94">
        <w:tc>
          <w:tcPr>
            <w:tcW w:w="8856" w:type="dxa"/>
            <w:gridSpan w:val="2"/>
          </w:tcPr>
          <w:p w14:paraId="33BA7E5F" w14:textId="77777777" w:rsidR="008079BA" w:rsidRPr="005632D1" w:rsidRDefault="008079BA" w:rsidP="00F95D94">
            <w:pPr>
              <w:pStyle w:val="InfoBlue"/>
              <w:spacing w:after="0"/>
              <w:ind w:left="0"/>
              <w:rPr>
                <w:i w:val="0"/>
                <w:color w:val="auto"/>
              </w:rPr>
            </w:pPr>
            <w:r w:rsidRPr="00E7181F">
              <w:rPr>
                <w:b/>
                <w:i w:val="0"/>
                <w:color w:val="auto"/>
              </w:rPr>
              <w:t>Alternative/Exceptional flows:</w:t>
            </w:r>
            <w:r>
              <w:rPr>
                <w:b/>
                <w:i w:val="0"/>
                <w:color w:val="auto"/>
              </w:rPr>
              <w:t xml:space="preserve"> </w:t>
            </w:r>
            <w:r>
              <w:rPr>
                <w:i w:val="0"/>
                <w:color w:val="auto"/>
              </w:rPr>
              <w:t>None</w:t>
            </w:r>
          </w:p>
        </w:tc>
      </w:tr>
    </w:tbl>
    <w:p w14:paraId="48DBCC87" w14:textId="77777777" w:rsidR="008079BA" w:rsidRPr="00527F88" w:rsidRDefault="008079BA" w:rsidP="008079BA">
      <w:pPr>
        <w:pStyle w:val="BodyText"/>
      </w:pPr>
    </w:p>
    <w:p w14:paraId="334243D7" w14:textId="77777777" w:rsidR="008079BA" w:rsidRPr="00527F88" w:rsidRDefault="008079BA" w:rsidP="008079BA">
      <w:pPr>
        <w:pStyle w:val="Heading2"/>
        <w:widowControl/>
      </w:pPr>
      <w:r>
        <w:lastRenderedPageBreak/>
        <w:t>Use Case: Cancel Customer Booking</w:t>
      </w:r>
    </w:p>
    <w:tbl>
      <w:tblPr>
        <w:tblStyle w:val="TableGrid"/>
        <w:tblW w:w="0" w:type="auto"/>
        <w:tblInd w:w="720" w:type="dxa"/>
        <w:tblLook w:val="04A0" w:firstRow="1" w:lastRow="0" w:firstColumn="1" w:lastColumn="0" w:noHBand="0" w:noVBand="1"/>
      </w:tblPr>
      <w:tblGrid>
        <w:gridCol w:w="7185"/>
        <w:gridCol w:w="1671"/>
      </w:tblGrid>
      <w:tr w:rsidR="008079BA" w14:paraId="315A0351" w14:textId="77777777" w:rsidTr="00F95D94">
        <w:tc>
          <w:tcPr>
            <w:tcW w:w="7185" w:type="dxa"/>
          </w:tcPr>
          <w:p w14:paraId="10315F0F"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Cancel Customer Booking</w:t>
            </w:r>
          </w:p>
        </w:tc>
        <w:tc>
          <w:tcPr>
            <w:tcW w:w="1671" w:type="dxa"/>
          </w:tcPr>
          <w:p w14:paraId="51186EA8"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13</w:t>
            </w:r>
          </w:p>
        </w:tc>
      </w:tr>
      <w:tr w:rsidR="008079BA" w14:paraId="15ED5565" w14:textId="77777777" w:rsidTr="00F95D94">
        <w:tc>
          <w:tcPr>
            <w:tcW w:w="8856" w:type="dxa"/>
            <w:gridSpan w:val="2"/>
          </w:tcPr>
          <w:p w14:paraId="653DFD8F" w14:textId="77777777" w:rsidR="008079BA" w:rsidRDefault="008079BA" w:rsidP="00F95D94">
            <w:pPr>
              <w:pStyle w:val="InfoBlue"/>
              <w:spacing w:after="0"/>
              <w:ind w:left="0"/>
              <w:rPr>
                <w:b/>
                <w:i w:val="0"/>
                <w:color w:val="auto"/>
              </w:rPr>
            </w:pPr>
            <w:r w:rsidRPr="00E7181F">
              <w:rPr>
                <w:b/>
                <w:i w:val="0"/>
                <w:color w:val="auto"/>
              </w:rPr>
              <w:t>Stakeholders and goals:</w:t>
            </w:r>
          </w:p>
          <w:p w14:paraId="16354D90" w14:textId="77777777" w:rsidR="008079BA" w:rsidRPr="00C02DA9" w:rsidRDefault="008079BA" w:rsidP="00F95D94">
            <w:pPr>
              <w:pStyle w:val="InfoBlue"/>
              <w:spacing w:after="0"/>
              <w:ind w:left="0"/>
            </w:pPr>
            <w:r>
              <w:rPr>
                <w:i w:val="0"/>
                <w:color w:val="auto"/>
              </w:rPr>
              <w:t>All staff – Want to cancel a booking of a customer.</w:t>
            </w:r>
          </w:p>
        </w:tc>
      </w:tr>
      <w:tr w:rsidR="008079BA" w14:paraId="744B4D68" w14:textId="77777777" w:rsidTr="00F95D94">
        <w:tc>
          <w:tcPr>
            <w:tcW w:w="8856" w:type="dxa"/>
            <w:gridSpan w:val="2"/>
          </w:tcPr>
          <w:p w14:paraId="4CF1D37D"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 xml:space="preserve">The user wants to cancel the booking of a customer </w:t>
            </w:r>
          </w:p>
        </w:tc>
      </w:tr>
      <w:tr w:rsidR="008079BA" w14:paraId="091ED42A" w14:textId="77777777" w:rsidTr="00F95D94">
        <w:tc>
          <w:tcPr>
            <w:tcW w:w="8856" w:type="dxa"/>
            <w:gridSpan w:val="2"/>
          </w:tcPr>
          <w:p w14:paraId="07E5774F" w14:textId="77777777" w:rsidR="008079BA" w:rsidRPr="00C02DA9" w:rsidRDefault="008079BA" w:rsidP="00F95D94">
            <w:pPr>
              <w:pStyle w:val="InfoBlue"/>
              <w:spacing w:after="0"/>
              <w:ind w:left="0"/>
              <w:rPr>
                <w:i w:val="0"/>
                <w:color w:val="auto"/>
              </w:rPr>
            </w:pPr>
            <w:r w:rsidRPr="00E7181F">
              <w:rPr>
                <w:b/>
                <w:i w:val="0"/>
                <w:color w:val="auto"/>
              </w:rPr>
              <w:t>Actors:</w:t>
            </w:r>
            <w:r>
              <w:rPr>
                <w:i w:val="0"/>
                <w:color w:val="auto"/>
              </w:rPr>
              <w:t xml:space="preserve"> Normal Staff</w:t>
            </w:r>
          </w:p>
        </w:tc>
      </w:tr>
      <w:tr w:rsidR="008079BA" w14:paraId="5B255056" w14:textId="77777777" w:rsidTr="00F95D94">
        <w:tc>
          <w:tcPr>
            <w:tcW w:w="8856" w:type="dxa"/>
            <w:gridSpan w:val="2"/>
          </w:tcPr>
          <w:p w14:paraId="7EBE0727" w14:textId="77777777" w:rsidR="008079BA" w:rsidRPr="004820E2" w:rsidRDefault="008079BA" w:rsidP="00F95D94">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Cancel Customer Booking </w:t>
            </w:r>
            <w:r>
              <w:rPr>
                <w:i w:val="0"/>
                <w:color w:val="auto"/>
              </w:rPr>
              <w:t>option from the user interface.</w:t>
            </w:r>
          </w:p>
        </w:tc>
      </w:tr>
      <w:tr w:rsidR="008079BA" w14:paraId="5A0026FA" w14:textId="77777777" w:rsidTr="00F95D94">
        <w:tc>
          <w:tcPr>
            <w:tcW w:w="8856" w:type="dxa"/>
            <w:gridSpan w:val="2"/>
          </w:tcPr>
          <w:p w14:paraId="4187E61C" w14:textId="77777777" w:rsidR="008079BA" w:rsidRPr="00E7181F" w:rsidRDefault="008079BA" w:rsidP="00F95D94">
            <w:pPr>
              <w:pStyle w:val="InfoBlue"/>
              <w:spacing w:after="0"/>
              <w:ind w:left="0"/>
              <w:rPr>
                <w:b/>
                <w:i w:val="0"/>
                <w:color w:val="auto"/>
              </w:rPr>
            </w:pPr>
            <w:r w:rsidRPr="00E7181F">
              <w:rPr>
                <w:b/>
                <w:i w:val="0"/>
                <w:color w:val="auto"/>
              </w:rPr>
              <w:t>Normal flow:</w:t>
            </w:r>
          </w:p>
          <w:p w14:paraId="1593851C" w14:textId="77777777" w:rsidR="008079BA" w:rsidRDefault="008079BA" w:rsidP="00F95D94">
            <w:pPr>
              <w:pStyle w:val="BodyText"/>
              <w:numPr>
                <w:ilvl w:val="0"/>
                <w:numId w:val="36"/>
              </w:numPr>
              <w:spacing w:after="0"/>
            </w:pPr>
            <w:r>
              <w:t>System prompts user for customer’s username.</w:t>
            </w:r>
          </w:p>
          <w:p w14:paraId="57663AD8" w14:textId="77777777" w:rsidR="008079BA" w:rsidRDefault="008079BA" w:rsidP="00F95D94">
            <w:pPr>
              <w:pStyle w:val="BodyText"/>
              <w:numPr>
                <w:ilvl w:val="0"/>
                <w:numId w:val="36"/>
              </w:numPr>
              <w:spacing w:after="0"/>
            </w:pPr>
            <w:r>
              <w:t>User enters the username of the customer.</w:t>
            </w:r>
          </w:p>
          <w:p w14:paraId="07EC48BD" w14:textId="77777777" w:rsidR="008079BA" w:rsidRDefault="008079BA" w:rsidP="00F95D94">
            <w:pPr>
              <w:pStyle w:val="BodyText"/>
              <w:numPr>
                <w:ilvl w:val="0"/>
                <w:numId w:val="36"/>
              </w:numPr>
              <w:spacing w:after="0"/>
            </w:pPr>
            <w:r>
              <w:t>System displays the current bookings of the customer with the corresponding username in a numbered list.</w:t>
            </w:r>
          </w:p>
          <w:p w14:paraId="0EAF2D17" w14:textId="77777777" w:rsidR="008079BA" w:rsidRDefault="008079BA" w:rsidP="00F95D94">
            <w:pPr>
              <w:pStyle w:val="BodyText"/>
              <w:numPr>
                <w:ilvl w:val="0"/>
                <w:numId w:val="36"/>
              </w:numPr>
              <w:spacing w:after="0"/>
            </w:pPr>
            <w:r>
              <w:t>User selects the list number of the booking to cancel it.</w:t>
            </w:r>
          </w:p>
          <w:p w14:paraId="71618832" w14:textId="77777777" w:rsidR="008079BA" w:rsidRDefault="008079BA" w:rsidP="00F95D94">
            <w:pPr>
              <w:pStyle w:val="BodyText"/>
              <w:numPr>
                <w:ilvl w:val="0"/>
                <w:numId w:val="36"/>
              </w:numPr>
              <w:spacing w:after="0"/>
            </w:pPr>
            <w:r>
              <w:t>System records the changes in the database.</w:t>
            </w:r>
          </w:p>
          <w:p w14:paraId="45B2D2E3" w14:textId="77777777" w:rsidR="008079BA" w:rsidRDefault="008079BA" w:rsidP="00F95D94">
            <w:pPr>
              <w:pStyle w:val="BodyText"/>
              <w:numPr>
                <w:ilvl w:val="0"/>
                <w:numId w:val="36"/>
              </w:numPr>
              <w:spacing w:after="0"/>
            </w:pPr>
            <w:r>
              <w:t>System sends email to customer who has had their booking cancelled.</w:t>
            </w:r>
          </w:p>
          <w:p w14:paraId="78511784" w14:textId="77777777" w:rsidR="008079BA" w:rsidRPr="00C02DA9" w:rsidRDefault="008079BA" w:rsidP="00F95D94">
            <w:pPr>
              <w:pStyle w:val="BodyText"/>
              <w:numPr>
                <w:ilvl w:val="0"/>
                <w:numId w:val="36"/>
              </w:numPr>
              <w:spacing w:after="0"/>
            </w:pPr>
            <w:r>
              <w:t>End</w:t>
            </w:r>
          </w:p>
        </w:tc>
      </w:tr>
      <w:tr w:rsidR="008079BA" w14:paraId="14C98773" w14:textId="77777777" w:rsidTr="00F95D94">
        <w:tc>
          <w:tcPr>
            <w:tcW w:w="8856" w:type="dxa"/>
            <w:gridSpan w:val="2"/>
          </w:tcPr>
          <w:p w14:paraId="52E420C2" w14:textId="77777777" w:rsidR="008079BA" w:rsidRPr="00BD4675" w:rsidRDefault="008079BA" w:rsidP="00F95D94">
            <w:pPr>
              <w:pStyle w:val="InfoBlue"/>
              <w:spacing w:after="0"/>
              <w:ind w:left="0"/>
            </w:pPr>
            <w:r w:rsidRPr="00E7181F">
              <w:rPr>
                <w:b/>
                <w:i w:val="0"/>
                <w:color w:val="auto"/>
              </w:rPr>
              <w:t xml:space="preserve">Sub-flows: </w:t>
            </w:r>
            <w:r>
              <w:rPr>
                <w:i w:val="0"/>
                <w:color w:val="auto"/>
              </w:rPr>
              <w:t>None</w:t>
            </w:r>
          </w:p>
        </w:tc>
      </w:tr>
      <w:tr w:rsidR="008079BA" w14:paraId="501EE400" w14:textId="77777777" w:rsidTr="00F95D94">
        <w:tc>
          <w:tcPr>
            <w:tcW w:w="8856" w:type="dxa"/>
            <w:gridSpan w:val="2"/>
          </w:tcPr>
          <w:p w14:paraId="125DF982" w14:textId="77777777" w:rsidR="008079BA" w:rsidRDefault="008079BA" w:rsidP="00F95D94">
            <w:pPr>
              <w:pStyle w:val="InfoBlue"/>
              <w:spacing w:after="0"/>
              <w:ind w:left="0"/>
              <w:rPr>
                <w:b/>
                <w:i w:val="0"/>
                <w:color w:val="auto"/>
              </w:rPr>
            </w:pPr>
            <w:r w:rsidRPr="00E7181F">
              <w:rPr>
                <w:b/>
                <w:i w:val="0"/>
                <w:color w:val="auto"/>
              </w:rPr>
              <w:t>Alternative/Exceptional flows:</w:t>
            </w:r>
          </w:p>
          <w:p w14:paraId="3A39A294" w14:textId="77777777" w:rsidR="008079BA" w:rsidRPr="009C4906" w:rsidRDefault="008079BA" w:rsidP="00F95D94">
            <w:pPr>
              <w:pStyle w:val="BodyText"/>
              <w:ind w:left="0"/>
            </w:pPr>
            <w:r>
              <w:t xml:space="preserve">2a Invalid username is entered: The </w:t>
            </w:r>
            <w:r>
              <w:rPr>
                <w:i/>
              </w:rPr>
              <w:t>Enter Invalid Username</w:t>
            </w:r>
            <w:r>
              <w:t xml:space="preserve"> use case is performed. When that use case has been performed, go to step 1</w:t>
            </w:r>
          </w:p>
        </w:tc>
      </w:tr>
    </w:tbl>
    <w:p w14:paraId="4C1DC4D7" w14:textId="77777777" w:rsidR="008079BA" w:rsidRDefault="008079BA" w:rsidP="008079BA"/>
    <w:p w14:paraId="2D155B13" w14:textId="77777777" w:rsidR="008079BA" w:rsidRPr="00527F88" w:rsidRDefault="008079BA" w:rsidP="008079BA">
      <w:pPr>
        <w:pStyle w:val="Heading2"/>
        <w:widowControl/>
      </w:pPr>
      <w:r>
        <w:t>Use Case: Modify Services of Customer Booking</w:t>
      </w:r>
    </w:p>
    <w:tbl>
      <w:tblPr>
        <w:tblStyle w:val="TableGrid"/>
        <w:tblW w:w="0" w:type="auto"/>
        <w:tblInd w:w="720" w:type="dxa"/>
        <w:tblLook w:val="04A0" w:firstRow="1" w:lastRow="0" w:firstColumn="1" w:lastColumn="0" w:noHBand="0" w:noVBand="1"/>
      </w:tblPr>
      <w:tblGrid>
        <w:gridCol w:w="7185"/>
        <w:gridCol w:w="1671"/>
      </w:tblGrid>
      <w:tr w:rsidR="008079BA" w14:paraId="76C30281" w14:textId="77777777" w:rsidTr="00F95D94">
        <w:tc>
          <w:tcPr>
            <w:tcW w:w="7185" w:type="dxa"/>
          </w:tcPr>
          <w:p w14:paraId="2753C21E" w14:textId="77777777" w:rsidR="008079BA" w:rsidRPr="006F5CBF" w:rsidRDefault="008079BA" w:rsidP="00F95D94">
            <w:pPr>
              <w:pStyle w:val="InfoBlue"/>
              <w:spacing w:after="0"/>
              <w:ind w:left="0"/>
              <w:rPr>
                <w:i w:val="0"/>
                <w:color w:val="auto"/>
              </w:rPr>
            </w:pPr>
            <w:r w:rsidRPr="004D06E9">
              <w:rPr>
                <w:b/>
                <w:i w:val="0"/>
                <w:color w:val="auto"/>
              </w:rPr>
              <w:t xml:space="preserve">Name: </w:t>
            </w:r>
            <w:r>
              <w:rPr>
                <w:i w:val="0"/>
                <w:color w:val="auto"/>
              </w:rPr>
              <w:t>Modify Services of Customer Booking</w:t>
            </w:r>
          </w:p>
        </w:tc>
        <w:tc>
          <w:tcPr>
            <w:tcW w:w="1671" w:type="dxa"/>
          </w:tcPr>
          <w:p w14:paraId="534AC70C" w14:textId="77777777" w:rsidR="008079BA" w:rsidRPr="006F5CBF" w:rsidRDefault="008079BA" w:rsidP="00F95D94">
            <w:pPr>
              <w:pStyle w:val="InfoBlue"/>
              <w:spacing w:after="0"/>
              <w:ind w:left="0"/>
              <w:rPr>
                <w:i w:val="0"/>
                <w:color w:val="auto"/>
              </w:rPr>
            </w:pPr>
            <w:r w:rsidRPr="004D06E9">
              <w:rPr>
                <w:b/>
                <w:i w:val="0"/>
                <w:color w:val="auto"/>
              </w:rPr>
              <w:t>ID:</w:t>
            </w:r>
            <w:r>
              <w:rPr>
                <w:b/>
                <w:i w:val="0"/>
                <w:color w:val="auto"/>
              </w:rPr>
              <w:t xml:space="preserve"> </w:t>
            </w:r>
            <w:r>
              <w:rPr>
                <w:i w:val="0"/>
                <w:color w:val="auto"/>
              </w:rPr>
              <w:t>14</w:t>
            </w:r>
          </w:p>
        </w:tc>
      </w:tr>
      <w:tr w:rsidR="008079BA" w14:paraId="1F54084F" w14:textId="77777777" w:rsidTr="00F95D94">
        <w:tc>
          <w:tcPr>
            <w:tcW w:w="8856" w:type="dxa"/>
            <w:gridSpan w:val="2"/>
          </w:tcPr>
          <w:p w14:paraId="32440553" w14:textId="77777777" w:rsidR="008079BA" w:rsidRDefault="008079BA" w:rsidP="00F95D94">
            <w:pPr>
              <w:pStyle w:val="InfoBlue"/>
              <w:spacing w:after="0"/>
              <w:ind w:left="0"/>
              <w:rPr>
                <w:b/>
                <w:i w:val="0"/>
                <w:color w:val="auto"/>
              </w:rPr>
            </w:pPr>
            <w:r w:rsidRPr="00E7181F">
              <w:rPr>
                <w:b/>
                <w:i w:val="0"/>
                <w:color w:val="auto"/>
              </w:rPr>
              <w:t>Stakeholders and goals:</w:t>
            </w:r>
          </w:p>
          <w:p w14:paraId="768D21BB" w14:textId="77777777" w:rsidR="008079BA" w:rsidRPr="00C02DA9" w:rsidRDefault="008079BA" w:rsidP="00F95D94">
            <w:pPr>
              <w:pStyle w:val="InfoBlue"/>
              <w:spacing w:after="0"/>
              <w:ind w:left="0"/>
            </w:pPr>
            <w:r>
              <w:rPr>
                <w:i w:val="0"/>
                <w:color w:val="auto"/>
              </w:rPr>
              <w:t>All staff – Want to modify the services that are currently booked by a customer.</w:t>
            </w:r>
          </w:p>
        </w:tc>
      </w:tr>
      <w:tr w:rsidR="008079BA" w14:paraId="343364D0" w14:textId="77777777" w:rsidTr="00F95D94">
        <w:tc>
          <w:tcPr>
            <w:tcW w:w="8856" w:type="dxa"/>
            <w:gridSpan w:val="2"/>
          </w:tcPr>
          <w:p w14:paraId="75CF7E76" w14:textId="77777777" w:rsidR="008079BA" w:rsidRPr="00C02DA9" w:rsidRDefault="008079BA" w:rsidP="00F95D94">
            <w:pPr>
              <w:pStyle w:val="InfoBlue"/>
              <w:spacing w:after="0"/>
              <w:ind w:left="0"/>
              <w:rPr>
                <w:i w:val="0"/>
                <w:color w:val="auto"/>
              </w:rPr>
            </w:pPr>
            <w:r w:rsidRPr="00E7181F">
              <w:rPr>
                <w:b/>
                <w:i w:val="0"/>
                <w:color w:val="auto"/>
              </w:rPr>
              <w:t xml:space="preserve">Description: </w:t>
            </w:r>
            <w:r>
              <w:rPr>
                <w:i w:val="0"/>
                <w:color w:val="auto"/>
              </w:rPr>
              <w:t>The user wants to modify services in a booking.</w:t>
            </w:r>
          </w:p>
        </w:tc>
      </w:tr>
      <w:tr w:rsidR="008079BA" w14:paraId="086DBF7A" w14:textId="77777777" w:rsidTr="00F95D94">
        <w:tc>
          <w:tcPr>
            <w:tcW w:w="8856" w:type="dxa"/>
            <w:gridSpan w:val="2"/>
          </w:tcPr>
          <w:p w14:paraId="32AF416D" w14:textId="77777777" w:rsidR="008079BA" w:rsidRPr="00C02DA9" w:rsidRDefault="008079BA" w:rsidP="00F95D94">
            <w:pPr>
              <w:pStyle w:val="InfoBlue"/>
              <w:spacing w:after="0"/>
              <w:ind w:left="0"/>
              <w:rPr>
                <w:i w:val="0"/>
                <w:color w:val="auto"/>
              </w:rPr>
            </w:pPr>
            <w:r w:rsidRPr="00E7181F">
              <w:rPr>
                <w:b/>
                <w:i w:val="0"/>
                <w:color w:val="auto"/>
              </w:rPr>
              <w:t xml:space="preserve">Actors: </w:t>
            </w:r>
            <w:r>
              <w:rPr>
                <w:i w:val="0"/>
                <w:color w:val="auto"/>
              </w:rPr>
              <w:t>Normal Staff</w:t>
            </w:r>
          </w:p>
        </w:tc>
      </w:tr>
      <w:tr w:rsidR="008079BA" w14:paraId="35F331BA" w14:textId="77777777" w:rsidTr="00F95D94">
        <w:tc>
          <w:tcPr>
            <w:tcW w:w="8856" w:type="dxa"/>
            <w:gridSpan w:val="2"/>
          </w:tcPr>
          <w:p w14:paraId="75576CBB" w14:textId="77777777" w:rsidR="008079BA" w:rsidRPr="004820E2" w:rsidRDefault="008079BA" w:rsidP="00F95D94">
            <w:pPr>
              <w:pStyle w:val="InfoBlue"/>
              <w:spacing w:after="0"/>
              <w:ind w:left="0"/>
              <w:rPr>
                <w:i w:val="0"/>
                <w:color w:val="auto"/>
              </w:rPr>
            </w:pPr>
            <w:r w:rsidRPr="00E7181F">
              <w:rPr>
                <w:b/>
                <w:i w:val="0"/>
                <w:color w:val="auto"/>
              </w:rPr>
              <w:t xml:space="preserve">Trigger: </w:t>
            </w:r>
            <w:r>
              <w:rPr>
                <w:i w:val="0"/>
                <w:color w:val="auto"/>
              </w:rPr>
              <w:t xml:space="preserve">A user of the system chooses the </w:t>
            </w:r>
            <w:r>
              <w:rPr>
                <w:color w:val="auto"/>
              </w:rPr>
              <w:t xml:space="preserve">Modify Services of Customer Booking </w:t>
            </w:r>
            <w:r>
              <w:rPr>
                <w:i w:val="0"/>
                <w:color w:val="auto"/>
              </w:rPr>
              <w:t>option from the user interface.</w:t>
            </w:r>
          </w:p>
        </w:tc>
      </w:tr>
      <w:tr w:rsidR="008079BA" w14:paraId="00057121" w14:textId="77777777" w:rsidTr="00F95D94">
        <w:tc>
          <w:tcPr>
            <w:tcW w:w="8856" w:type="dxa"/>
            <w:gridSpan w:val="2"/>
          </w:tcPr>
          <w:p w14:paraId="4DC786B5" w14:textId="77777777" w:rsidR="008079BA" w:rsidRPr="00E7181F" w:rsidRDefault="008079BA" w:rsidP="00F95D94">
            <w:pPr>
              <w:pStyle w:val="InfoBlue"/>
              <w:spacing w:after="0"/>
              <w:ind w:left="0"/>
              <w:rPr>
                <w:b/>
                <w:i w:val="0"/>
                <w:color w:val="auto"/>
              </w:rPr>
            </w:pPr>
            <w:r w:rsidRPr="00E7181F">
              <w:rPr>
                <w:b/>
                <w:i w:val="0"/>
                <w:color w:val="auto"/>
              </w:rPr>
              <w:t>Normal flow:</w:t>
            </w:r>
          </w:p>
          <w:p w14:paraId="7A87BB4C" w14:textId="77777777" w:rsidR="008079BA" w:rsidRDefault="008079BA" w:rsidP="00F95D94">
            <w:pPr>
              <w:pStyle w:val="BodyText"/>
              <w:numPr>
                <w:ilvl w:val="0"/>
                <w:numId w:val="37"/>
              </w:numPr>
              <w:spacing w:after="0"/>
            </w:pPr>
            <w:r>
              <w:t>System prompts user for customer’s username.</w:t>
            </w:r>
          </w:p>
          <w:p w14:paraId="442941E1" w14:textId="77777777" w:rsidR="008079BA" w:rsidRDefault="008079BA" w:rsidP="00F95D94">
            <w:pPr>
              <w:pStyle w:val="BodyText"/>
              <w:numPr>
                <w:ilvl w:val="0"/>
                <w:numId w:val="37"/>
              </w:numPr>
              <w:spacing w:after="0"/>
            </w:pPr>
            <w:r>
              <w:t>User enters the username of the customer.</w:t>
            </w:r>
          </w:p>
          <w:p w14:paraId="7DD12489" w14:textId="77777777" w:rsidR="008079BA" w:rsidRDefault="008079BA" w:rsidP="00F95D94">
            <w:pPr>
              <w:pStyle w:val="BodyText"/>
              <w:numPr>
                <w:ilvl w:val="0"/>
                <w:numId w:val="37"/>
              </w:numPr>
              <w:spacing w:after="0"/>
            </w:pPr>
            <w:r>
              <w:t>System displays the current bookings of the customer with the corresponding username in a numbered list.</w:t>
            </w:r>
          </w:p>
          <w:p w14:paraId="5B7386C4" w14:textId="77777777" w:rsidR="008079BA" w:rsidRDefault="008079BA" w:rsidP="00F95D94">
            <w:pPr>
              <w:pStyle w:val="BodyText"/>
              <w:numPr>
                <w:ilvl w:val="0"/>
                <w:numId w:val="37"/>
              </w:numPr>
              <w:spacing w:after="0"/>
            </w:pPr>
            <w:r>
              <w:t>User selects the list number of the booking.</w:t>
            </w:r>
          </w:p>
          <w:p w14:paraId="7A05F5BA" w14:textId="77777777" w:rsidR="008079BA" w:rsidRDefault="008079BA" w:rsidP="00F95D94">
            <w:pPr>
              <w:pStyle w:val="BodyText"/>
              <w:numPr>
                <w:ilvl w:val="0"/>
                <w:numId w:val="37"/>
              </w:numPr>
              <w:spacing w:after="0"/>
            </w:pPr>
            <w:r>
              <w:t>System displays the list of services that the customer booked for that booking in a numbered list.</w:t>
            </w:r>
          </w:p>
          <w:p w14:paraId="51B0C952" w14:textId="77777777" w:rsidR="008079BA" w:rsidRDefault="008079BA" w:rsidP="00F95D94">
            <w:pPr>
              <w:pStyle w:val="BodyText"/>
              <w:numPr>
                <w:ilvl w:val="0"/>
                <w:numId w:val="37"/>
              </w:numPr>
              <w:spacing w:after="0"/>
            </w:pPr>
            <w:r>
              <w:t xml:space="preserve">User enters a whether they want to add, change or delete a service. </w:t>
            </w:r>
          </w:p>
          <w:p w14:paraId="0628263C" w14:textId="77777777" w:rsidR="008079BA" w:rsidRDefault="008079BA" w:rsidP="00F95D94">
            <w:pPr>
              <w:pStyle w:val="BodyText"/>
              <w:numPr>
                <w:ilvl w:val="1"/>
                <w:numId w:val="37"/>
              </w:numPr>
              <w:spacing w:after="0"/>
            </w:pPr>
            <w:r>
              <w:t>Add service – Sub-flow S1</w:t>
            </w:r>
          </w:p>
          <w:p w14:paraId="4D4F7E4C" w14:textId="77777777" w:rsidR="008079BA" w:rsidRDefault="008079BA" w:rsidP="00F95D94">
            <w:pPr>
              <w:pStyle w:val="BodyText"/>
              <w:numPr>
                <w:ilvl w:val="1"/>
                <w:numId w:val="37"/>
              </w:numPr>
              <w:spacing w:after="0"/>
            </w:pPr>
            <w:r>
              <w:t>Change service – Sub-flow S2</w:t>
            </w:r>
          </w:p>
          <w:p w14:paraId="7DAD13C8" w14:textId="77777777" w:rsidR="008079BA" w:rsidRDefault="008079BA" w:rsidP="00F95D94">
            <w:pPr>
              <w:pStyle w:val="BodyText"/>
              <w:numPr>
                <w:ilvl w:val="1"/>
                <w:numId w:val="37"/>
              </w:numPr>
              <w:spacing w:after="0"/>
            </w:pPr>
            <w:r>
              <w:t>Delete service – Sub-flow S3</w:t>
            </w:r>
          </w:p>
          <w:p w14:paraId="73DCC841" w14:textId="77777777" w:rsidR="008079BA" w:rsidRDefault="008079BA" w:rsidP="00F95D94">
            <w:pPr>
              <w:pStyle w:val="BodyText"/>
              <w:numPr>
                <w:ilvl w:val="0"/>
                <w:numId w:val="37"/>
              </w:numPr>
              <w:spacing w:after="0"/>
            </w:pPr>
            <w:r>
              <w:t>System returns to the main menu.</w:t>
            </w:r>
          </w:p>
          <w:p w14:paraId="77FB5554" w14:textId="77777777" w:rsidR="008079BA" w:rsidRPr="00C02DA9" w:rsidRDefault="008079BA" w:rsidP="00F95D94">
            <w:pPr>
              <w:pStyle w:val="BodyText"/>
              <w:numPr>
                <w:ilvl w:val="0"/>
                <w:numId w:val="37"/>
              </w:numPr>
              <w:spacing w:after="0"/>
            </w:pPr>
            <w:r>
              <w:t>End</w:t>
            </w:r>
          </w:p>
        </w:tc>
      </w:tr>
      <w:tr w:rsidR="008079BA" w14:paraId="1B1E8964" w14:textId="77777777" w:rsidTr="00F95D94">
        <w:tc>
          <w:tcPr>
            <w:tcW w:w="8856" w:type="dxa"/>
            <w:gridSpan w:val="2"/>
          </w:tcPr>
          <w:p w14:paraId="6BD1AAF8" w14:textId="77777777" w:rsidR="008079BA" w:rsidRDefault="008079BA" w:rsidP="00F95D94">
            <w:pPr>
              <w:pStyle w:val="InfoBlue"/>
              <w:spacing w:after="0"/>
              <w:ind w:left="0"/>
              <w:rPr>
                <w:b/>
                <w:i w:val="0"/>
                <w:color w:val="auto"/>
              </w:rPr>
            </w:pPr>
            <w:r w:rsidRPr="00E7181F">
              <w:rPr>
                <w:b/>
                <w:i w:val="0"/>
                <w:color w:val="auto"/>
              </w:rPr>
              <w:t xml:space="preserve">Sub-flows: </w:t>
            </w:r>
          </w:p>
          <w:p w14:paraId="6598DDD6" w14:textId="77777777" w:rsidR="008079BA" w:rsidRDefault="008079BA" w:rsidP="00F95D94">
            <w:pPr>
              <w:pStyle w:val="BodyText"/>
              <w:spacing w:after="0"/>
            </w:pPr>
            <w:r>
              <w:t>S1: Add service</w:t>
            </w:r>
          </w:p>
          <w:p w14:paraId="3483382E" w14:textId="77777777" w:rsidR="008079BA" w:rsidRDefault="008079BA" w:rsidP="00F95D94">
            <w:pPr>
              <w:pStyle w:val="BodyText"/>
              <w:numPr>
                <w:ilvl w:val="0"/>
                <w:numId w:val="39"/>
              </w:numPr>
              <w:spacing w:after="0"/>
            </w:pPr>
            <w:r>
              <w:t>System displays a list of services currently available in a numbered list.</w:t>
            </w:r>
          </w:p>
          <w:p w14:paraId="290F0398" w14:textId="77777777" w:rsidR="008079BA" w:rsidRDefault="008079BA" w:rsidP="00F95D94">
            <w:pPr>
              <w:pStyle w:val="BodyText"/>
              <w:numPr>
                <w:ilvl w:val="0"/>
                <w:numId w:val="39"/>
              </w:numPr>
              <w:spacing w:after="0"/>
            </w:pPr>
            <w:r>
              <w:t>User enters numbers of the corresponding services.</w:t>
            </w:r>
          </w:p>
          <w:p w14:paraId="4009B19D" w14:textId="77777777" w:rsidR="008079BA" w:rsidRDefault="008079BA" w:rsidP="00F95D94">
            <w:pPr>
              <w:pStyle w:val="BodyText"/>
              <w:numPr>
                <w:ilvl w:val="0"/>
                <w:numId w:val="39"/>
              </w:numPr>
              <w:spacing w:after="0"/>
            </w:pPr>
            <w:r>
              <w:t>System accepts input and saves the addition of service to database.</w:t>
            </w:r>
          </w:p>
          <w:p w14:paraId="4EEFB43E" w14:textId="77777777" w:rsidR="008079BA" w:rsidRDefault="008079BA" w:rsidP="00F95D94">
            <w:pPr>
              <w:pStyle w:val="BodyText"/>
              <w:spacing w:after="0"/>
            </w:pPr>
          </w:p>
          <w:p w14:paraId="5CE2910D" w14:textId="77777777" w:rsidR="008079BA" w:rsidRDefault="008079BA" w:rsidP="00F95D94">
            <w:pPr>
              <w:pStyle w:val="BodyText"/>
              <w:spacing w:after="0"/>
            </w:pPr>
            <w:r>
              <w:t>S2: Change service</w:t>
            </w:r>
          </w:p>
          <w:p w14:paraId="7AE39A74" w14:textId="77777777" w:rsidR="008079BA" w:rsidRDefault="008079BA" w:rsidP="00F95D94">
            <w:pPr>
              <w:pStyle w:val="BodyText"/>
              <w:numPr>
                <w:ilvl w:val="0"/>
                <w:numId w:val="42"/>
              </w:numPr>
              <w:spacing w:after="0"/>
            </w:pPr>
            <w:r>
              <w:t>User selects the number of the corresponding service that is currently booked.</w:t>
            </w:r>
          </w:p>
          <w:p w14:paraId="08A94237" w14:textId="77777777" w:rsidR="008079BA" w:rsidRDefault="008079BA" w:rsidP="00F95D94">
            <w:pPr>
              <w:pStyle w:val="BodyText"/>
              <w:numPr>
                <w:ilvl w:val="0"/>
                <w:numId w:val="42"/>
              </w:numPr>
              <w:spacing w:after="0"/>
            </w:pPr>
            <w:r>
              <w:lastRenderedPageBreak/>
              <w:t>System displays a list of services currently available in a numbered list.</w:t>
            </w:r>
          </w:p>
          <w:p w14:paraId="605DE503" w14:textId="77777777" w:rsidR="008079BA" w:rsidRDefault="008079BA" w:rsidP="00F95D94">
            <w:pPr>
              <w:pStyle w:val="BodyText"/>
              <w:numPr>
                <w:ilvl w:val="0"/>
                <w:numId w:val="42"/>
              </w:numPr>
              <w:spacing w:after="0"/>
            </w:pPr>
            <w:r>
              <w:t>User enters numbers of the corresponding services.</w:t>
            </w:r>
          </w:p>
          <w:p w14:paraId="0D27844D" w14:textId="77777777" w:rsidR="008079BA" w:rsidRDefault="008079BA" w:rsidP="00F95D94">
            <w:pPr>
              <w:pStyle w:val="BodyText"/>
              <w:numPr>
                <w:ilvl w:val="0"/>
                <w:numId w:val="42"/>
              </w:numPr>
              <w:spacing w:after="0"/>
            </w:pPr>
            <w:r>
              <w:t>System accepts input and saves the change of service to database.</w:t>
            </w:r>
          </w:p>
          <w:p w14:paraId="400B3A24" w14:textId="77777777" w:rsidR="008079BA" w:rsidRDefault="008079BA" w:rsidP="00F95D94">
            <w:pPr>
              <w:pStyle w:val="BodyText"/>
              <w:spacing w:after="0"/>
            </w:pPr>
          </w:p>
          <w:p w14:paraId="09C24B73" w14:textId="77777777" w:rsidR="008079BA" w:rsidRDefault="008079BA" w:rsidP="00F95D94">
            <w:pPr>
              <w:pStyle w:val="BodyText"/>
              <w:spacing w:after="0"/>
            </w:pPr>
            <w:r>
              <w:t>S3: Delete service</w:t>
            </w:r>
          </w:p>
          <w:p w14:paraId="7DD5427B" w14:textId="77777777" w:rsidR="008079BA" w:rsidRDefault="008079BA" w:rsidP="00F95D94">
            <w:pPr>
              <w:pStyle w:val="BodyText"/>
              <w:numPr>
                <w:ilvl w:val="0"/>
                <w:numId w:val="44"/>
              </w:numPr>
              <w:spacing w:after="0"/>
            </w:pPr>
            <w:r>
              <w:t>User selects the number of the corresponding service that is currently booked.</w:t>
            </w:r>
          </w:p>
          <w:p w14:paraId="7964625D" w14:textId="77777777" w:rsidR="008079BA" w:rsidRPr="0098303C" w:rsidRDefault="008079BA" w:rsidP="00F95D94">
            <w:pPr>
              <w:pStyle w:val="BodyText"/>
              <w:numPr>
                <w:ilvl w:val="0"/>
                <w:numId w:val="44"/>
              </w:numPr>
              <w:spacing w:after="0"/>
            </w:pPr>
            <w:r>
              <w:t>System accepts input and saves the deletion of service to database.</w:t>
            </w:r>
          </w:p>
        </w:tc>
      </w:tr>
      <w:tr w:rsidR="008079BA" w14:paraId="1F413E44" w14:textId="77777777" w:rsidTr="00F95D94">
        <w:tc>
          <w:tcPr>
            <w:tcW w:w="8856" w:type="dxa"/>
            <w:gridSpan w:val="2"/>
          </w:tcPr>
          <w:p w14:paraId="7D8981B0" w14:textId="77777777" w:rsidR="008079BA" w:rsidRPr="005632D1" w:rsidRDefault="008079BA" w:rsidP="00F95D94">
            <w:pPr>
              <w:pStyle w:val="InfoBlue"/>
              <w:spacing w:after="0"/>
              <w:ind w:left="0"/>
              <w:rPr>
                <w:i w:val="0"/>
                <w:color w:val="auto"/>
              </w:rPr>
            </w:pPr>
            <w:r w:rsidRPr="00E7181F">
              <w:rPr>
                <w:b/>
                <w:i w:val="0"/>
                <w:color w:val="auto"/>
              </w:rPr>
              <w:lastRenderedPageBreak/>
              <w:t>Alternative/Exceptional flows:</w:t>
            </w:r>
            <w:r>
              <w:rPr>
                <w:b/>
                <w:i w:val="0"/>
                <w:color w:val="auto"/>
              </w:rPr>
              <w:t xml:space="preserve"> </w:t>
            </w:r>
            <w:r>
              <w:rPr>
                <w:i w:val="0"/>
                <w:color w:val="auto"/>
              </w:rPr>
              <w:t>None</w:t>
            </w:r>
          </w:p>
        </w:tc>
      </w:tr>
    </w:tbl>
    <w:p w14:paraId="24FE7DF6" w14:textId="77777777" w:rsidR="008079BA" w:rsidRPr="00456818" w:rsidRDefault="008079BA" w:rsidP="008079BA"/>
    <w:p w14:paraId="5233163D" w14:textId="77777777" w:rsidR="008079BA" w:rsidRPr="00456818" w:rsidRDefault="008079BA" w:rsidP="008079BA"/>
    <w:p w14:paraId="0CE91421" w14:textId="77777777" w:rsidR="008079BA" w:rsidRPr="00EF4053" w:rsidRDefault="008079BA" w:rsidP="008079BA"/>
    <w:p w14:paraId="6768F738" w14:textId="77777777" w:rsidR="004820E2" w:rsidRPr="008079BA" w:rsidRDefault="004820E2" w:rsidP="008079BA"/>
    <w:sectPr w:rsidR="004820E2" w:rsidRPr="008079BA">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98303C" w:rsidRDefault="0098303C">
      <w:pPr>
        <w:spacing w:line="240" w:lineRule="auto"/>
      </w:pPr>
      <w:r>
        <w:separator/>
      </w:r>
    </w:p>
  </w:endnote>
  <w:endnote w:type="continuationSeparator" w:id="0">
    <w:p w14:paraId="5C8D6E3C" w14:textId="77777777" w:rsidR="0098303C" w:rsidRDefault="00983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98303C" w14:paraId="6B5E70D6" w14:textId="77777777" w:rsidTr="006A2862">
      <w:tc>
        <w:tcPr>
          <w:tcW w:w="3085" w:type="dxa"/>
          <w:tcBorders>
            <w:top w:val="nil"/>
            <w:left w:val="nil"/>
            <w:bottom w:val="nil"/>
            <w:right w:val="nil"/>
          </w:tcBorders>
        </w:tcPr>
        <w:p w14:paraId="1D2D17DF" w14:textId="77777777" w:rsidR="0098303C" w:rsidRDefault="0098303C">
          <w:pPr>
            <w:ind w:right="360"/>
            <w:rPr>
              <w:sz w:val="24"/>
            </w:rPr>
          </w:pPr>
          <w:r>
            <w:t>Confidential</w:t>
          </w:r>
        </w:p>
      </w:tc>
      <w:tc>
        <w:tcPr>
          <w:tcW w:w="3969" w:type="dxa"/>
          <w:tcBorders>
            <w:top w:val="nil"/>
            <w:left w:val="nil"/>
            <w:bottom w:val="nil"/>
            <w:right w:val="nil"/>
          </w:tcBorders>
        </w:tcPr>
        <w:p w14:paraId="65F98493" w14:textId="77777777" w:rsidR="0098303C" w:rsidRDefault="0098303C"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98303C" w:rsidRDefault="0098303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1252E">
            <w:rPr>
              <w:rStyle w:val="PageNumber"/>
              <w:noProof/>
            </w:rPr>
            <w:t>1</w:t>
          </w:r>
          <w:r>
            <w:rPr>
              <w:rStyle w:val="PageNumber"/>
            </w:rPr>
            <w:fldChar w:fldCharType="end"/>
          </w:r>
        </w:p>
      </w:tc>
    </w:tr>
  </w:tbl>
  <w:p w14:paraId="211BA10E" w14:textId="77777777" w:rsidR="0098303C" w:rsidRDefault="0098303C">
    <w:pPr>
      <w:pStyle w:val="Footer"/>
    </w:pPr>
  </w:p>
  <w:p w14:paraId="3BFE4B5C" w14:textId="77777777" w:rsidR="00000000" w:rsidRDefault="0041252E"/>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98303C" w14:paraId="25864B91" w14:textId="77777777" w:rsidTr="006A2862">
      <w:tc>
        <w:tcPr>
          <w:tcW w:w="3085" w:type="dxa"/>
          <w:tcBorders>
            <w:top w:val="nil"/>
            <w:left w:val="nil"/>
            <w:bottom w:val="nil"/>
            <w:right w:val="nil"/>
          </w:tcBorders>
        </w:tcPr>
        <w:p w14:paraId="2F1DAC97" w14:textId="77777777" w:rsidR="0098303C" w:rsidRDefault="0098303C">
          <w:pPr>
            <w:ind w:right="360"/>
            <w:rPr>
              <w:sz w:val="24"/>
            </w:rPr>
          </w:pPr>
          <w:r>
            <w:t>Confidential</w:t>
          </w:r>
        </w:p>
      </w:tc>
      <w:tc>
        <w:tcPr>
          <w:tcW w:w="3969" w:type="dxa"/>
          <w:tcBorders>
            <w:top w:val="nil"/>
            <w:left w:val="nil"/>
            <w:bottom w:val="nil"/>
            <w:right w:val="nil"/>
          </w:tcBorders>
        </w:tcPr>
        <w:p w14:paraId="2072EF34" w14:textId="61301721" w:rsidR="0098303C" w:rsidRDefault="0098303C"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98303C" w:rsidRDefault="0098303C">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1252E">
            <w:rPr>
              <w:rStyle w:val="PageNumber"/>
              <w:noProof/>
            </w:rPr>
            <w:t>3</w:t>
          </w:r>
          <w:r>
            <w:rPr>
              <w:rStyle w:val="PageNumber"/>
            </w:rPr>
            <w:fldChar w:fldCharType="end"/>
          </w:r>
        </w:p>
      </w:tc>
    </w:tr>
  </w:tbl>
  <w:p w14:paraId="2C0DC8E0" w14:textId="77777777" w:rsidR="0098303C" w:rsidRDefault="009830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98303C" w:rsidRDefault="0098303C">
      <w:pPr>
        <w:spacing w:line="240" w:lineRule="auto"/>
      </w:pPr>
      <w:r>
        <w:separator/>
      </w:r>
    </w:p>
  </w:footnote>
  <w:footnote w:type="continuationSeparator" w:id="0">
    <w:p w14:paraId="52DCD1C0" w14:textId="77777777" w:rsidR="0098303C" w:rsidRDefault="0098303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8079BA" w:rsidRDefault="008079BA">
    <w:pPr>
      <w:rPr>
        <w:sz w:val="24"/>
      </w:rPr>
    </w:pPr>
  </w:p>
  <w:p w14:paraId="335F99AB" w14:textId="77777777" w:rsidR="008079BA" w:rsidRDefault="008079BA">
    <w:pPr>
      <w:pBdr>
        <w:top w:val="single" w:sz="6" w:space="1" w:color="auto"/>
      </w:pBdr>
      <w:rPr>
        <w:sz w:val="24"/>
      </w:rPr>
    </w:pPr>
  </w:p>
  <w:p w14:paraId="759708E3" w14:textId="77777777" w:rsidR="008079BA" w:rsidRDefault="008079BA">
    <w:pPr>
      <w:pBdr>
        <w:bottom w:val="single" w:sz="6" w:space="1" w:color="auto"/>
      </w:pBdr>
      <w:jc w:val="right"/>
      <w:rPr>
        <w:rFonts w:ascii="Arial" w:hAnsi="Arial"/>
        <w:b/>
        <w:sz w:val="36"/>
      </w:rPr>
    </w:pPr>
    <w:r>
      <w:rPr>
        <w:rFonts w:ascii="Arial" w:hAnsi="Arial"/>
        <w:b/>
        <w:sz w:val="36"/>
      </w:rPr>
      <w:t>King Kong Software Company</w:t>
    </w:r>
  </w:p>
  <w:p w14:paraId="3E3CEF84" w14:textId="77777777" w:rsidR="008079BA" w:rsidRDefault="008079BA">
    <w:pPr>
      <w:pBdr>
        <w:bottom w:val="single" w:sz="6" w:space="1" w:color="auto"/>
      </w:pBdr>
      <w:jc w:val="right"/>
      <w:rPr>
        <w:sz w:val="24"/>
      </w:rPr>
    </w:pPr>
  </w:p>
  <w:p w14:paraId="42BD68F4" w14:textId="77777777" w:rsidR="008079BA" w:rsidRDefault="008079B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303C" w14:paraId="641C5B11" w14:textId="77777777">
      <w:tc>
        <w:tcPr>
          <w:tcW w:w="6379" w:type="dxa"/>
        </w:tcPr>
        <w:p w14:paraId="227E28C8" w14:textId="77777777" w:rsidR="0098303C" w:rsidRDefault="0098303C">
          <w:r>
            <w:t>Flight Manangement System</w:t>
          </w:r>
        </w:p>
      </w:tc>
      <w:tc>
        <w:tcPr>
          <w:tcW w:w="3179" w:type="dxa"/>
        </w:tcPr>
        <w:p w14:paraId="5CEF51A7" w14:textId="77777777" w:rsidR="0098303C" w:rsidRDefault="0098303C">
          <w:pPr>
            <w:tabs>
              <w:tab w:val="left" w:pos="1135"/>
            </w:tabs>
            <w:spacing w:before="40"/>
            <w:ind w:right="68"/>
          </w:pPr>
          <w:r>
            <w:t xml:space="preserve">  Version:           1.0</w:t>
          </w:r>
        </w:p>
      </w:tc>
    </w:tr>
    <w:tr w:rsidR="0098303C" w14:paraId="366303D7" w14:textId="77777777">
      <w:tc>
        <w:tcPr>
          <w:tcW w:w="6379" w:type="dxa"/>
        </w:tcPr>
        <w:p w14:paraId="2EDE8E7E" w14:textId="7F405EF7" w:rsidR="0098303C" w:rsidRDefault="0041252E" w:rsidP="001A0D69">
          <w:r>
            <w:fldChar w:fldCharType="begin"/>
          </w:r>
          <w:r>
            <w:instrText xml:space="preserve">title  \* Mergeformat </w:instrText>
          </w:r>
          <w:r>
            <w:fldChar w:fldCharType="separate"/>
          </w:r>
          <w:r w:rsidR="0098303C">
            <w:t>Use Case Specification and Description</w:t>
          </w:r>
          <w:r>
            <w:fldChar w:fldCharType="end"/>
          </w:r>
        </w:p>
      </w:tc>
      <w:tc>
        <w:tcPr>
          <w:tcW w:w="3179" w:type="dxa"/>
        </w:tcPr>
        <w:p w14:paraId="2B0D4028" w14:textId="77777777" w:rsidR="0098303C" w:rsidRDefault="0098303C" w:rsidP="00511E6E">
          <w:r>
            <w:t xml:space="preserve">  Date:  11/Apr/2015</w:t>
          </w:r>
        </w:p>
      </w:tc>
    </w:tr>
    <w:tr w:rsidR="0098303C" w14:paraId="35247C6C" w14:textId="77777777">
      <w:tc>
        <w:tcPr>
          <w:tcW w:w="9558" w:type="dxa"/>
          <w:gridSpan w:val="2"/>
        </w:tcPr>
        <w:p w14:paraId="0F97299F" w14:textId="79E8A5B4" w:rsidR="0098303C" w:rsidRDefault="0098303C" w:rsidP="001A0D69">
          <w:r>
            <w:t>Use Case Specification and Description.docx</w:t>
          </w:r>
        </w:p>
      </w:tc>
    </w:tr>
  </w:tbl>
  <w:p w14:paraId="53C615E6" w14:textId="77777777" w:rsidR="0098303C" w:rsidRDefault="009830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B5F6DEE"/>
    <w:multiLevelType w:val="hybridMultilevel"/>
    <w:tmpl w:val="29E20C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CD27C0"/>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0907C4"/>
    <w:multiLevelType w:val="hybridMultilevel"/>
    <w:tmpl w:val="29E20C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7D552D"/>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ADB47E1"/>
    <w:multiLevelType w:val="multilevel"/>
    <w:tmpl w:val="9044F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B251FB3"/>
    <w:multiLevelType w:val="multilevel"/>
    <w:tmpl w:val="9044F7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nsid w:val="7BB64FC8"/>
    <w:multiLevelType w:val="hybridMultilevel"/>
    <w:tmpl w:val="29E20CF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42"/>
  </w:num>
  <w:num w:numId="5">
    <w:abstractNumId w:val="28"/>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9"/>
  </w:num>
  <w:num w:numId="10">
    <w:abstractNumId w:val="4"/>
  </w:num>
  <w:num w:numId="11">
    <w:abstractNumId w:val="17"/>
  </w:num>
  <w:num w:numId="12">
    <w:abstractNumId w:val="15"/>
  </w:num>
  <w:num w:numId="13">
    <w:abstractNumId w:val="38"/>
  </w:num>
  <w:num w:numId="14">
    <w:abstractNumId w:val="14"/>
  </w:num>
  <w:num w:numId="15">
    <w:abstractNumId w:val="8"/>
  </w:num>
  <w:num w:numId="16">
    <w:abstractNumId w:val="37"/>
  </w:num>
  <w:num w:numId="17">
    <w:abstractNumId w:val="23"/>
  </w:num>
  <w:num w:numId="18">
    <w:abstractNumId w:val="12"/>
  </w:num>
  <w:num w:numId="19">
    <w:abstractNumId w:val="22"/>
  </w:num>
  <w:num w:numId="20">
    <w:abstractNumId w:val="13"/>
  </w:num>
  <w:num w:numId="21">
    <w:abstractNumId w:val="34"/>
  </w:num>
  <w:num w:numId="22">
    <w:abstractNumId w:val="11"/>
  </w:num>
  <w:num w:numId="23">
    <w:abstractNumId w:val="6"/>
  </w:num>
  <w:num w:numId="24">
    <w:abstractNumId w:val="30"/>
  </w:num>
  <w:num w:numId="25">
    <w:abstractNumId w:val="31"/>
  </w:num>
  <w:num w:numId="26">
    <w:abstractNumId w:val="35"/>
  </w:num>
  <w:num w:numId="27">
    <w:abstractNumId w:val="9"/>
  </w:num>
  <w:num w:numId="28">
    <w:abstractNumId w:val="33"/>
  </w:num>
  <w:num w:numId="29">
    <w:abstractNumId w:val="10"/>
  </w:num>
  <w:num w:numId="30">
    <w:abstractNumId w:val="25"/>
  </w:num>
  <w:num w:numId="31">
    <w:abstractNumId w:val="20"/>
  </w:num>
  <w:num w:numId="32">
    <w:abstractNumId w:val="5"/>
  </w:num>
  <w:num w:numId="33">
    <w:abstractNumId w:val="19"/>
  </w:num>
  <w:num w:numId="34">
    <w:abstractNumId w:val="7"/>
  </w:num>
  <w:num w:numId="35">
    <w:abstractNumId w:val="24"/>
  </w:num>
  <w:num w:numId="36">
    <w:abstractNumId w:val="32"/>
  </w:num>
  <w:num w:numId="37">
    <w:abstractNumId w:val="3"/>
  </w:num>
  <w:num w:numId="38">
    <w:abstractNumId w:val="41"/>
  </w:num>
  <w:num w:numId="39">
    <w:abstractNumId w:val="27"/>
  </w:num>
  <w:num w:numId="40">
    <w:abstractNumId w:val="29"/>
  </w:num>
  <w:num w:numId="41">
    <w:abstractNumId w:val="40"/>
  </w:num>
  <w:num w:numId="42">
    <w:abstractNumId w:val="18"/>
  </w:num>
  <w:num w:numId="43">
    <w:abstractNumId w:val="21"/>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13E6A"/>
    <w:rsid w:val="00084FF4"/>
    <w:rsid w:val="000B14AF"/>
    <w:rsid w:val="000B1E7B"/>
    <w:rsid w:val="000F02C3"/>
    <w:rsid w:val="00102ECF"/>
    <w:rsid w:val="00134BF8"/>
    <w:rsid w:val="00136E56"/>
    <w:rsid w:val="00150FBE"/>
    <w:rsid w:val="00197A60"/>
    <w:rsid w:val="001A0D69"/>
    <w:rsid w:val="001B1A01"/>
    <w:rsid w:val="002759C1"/>
    <w:rsid w:val="00295614"/>
    <w:rsid w:val="00296885"/>
    <w:rsid w:val="002B5604"/>
    <w:rsid w:val="003045F6"/>
    <w:rsid w:val="003168D8"/>
    <w:rsid w:val="0032761B"/>
    <w:rsid w:val="003302C4"/>
    <w:rsid w:val="003419F4"/>
    <w:rsid w:val="003A45B1"/>
    <w:rsid w:val="003B285C"/>
    <w:rsid w:val="003C2EEF"/>
    <w:rsid w:val="003E16FC"/>
    <w:rsid w:val="004044C2"/>
    <w:rsid w:val="0041252E"/>
    <w:rsid w:val="00456818"/>
    <w:rsid w:val="004820E2"/>
    <w:rsid w:val="004A07E6"/>
    <w:rsid w:val="004D06E9"/>
    <w:rsid w:val="00511E6E"/>
    <w:rsid w:val="00514230"/>
    <w:rsid w:val="00525447"/>
    <w:rsid w:val="00527F88"/>
    <w:rsid w:val="00544619"/>
    <w:rsid w:val="005455E4"/>
    <w:rsid w:val="00552BE4"/>
    <w:rsid w:val="005543D9"/>
    <w:rsid w:val="00574474"/>
    <w:rsid w:val="00584A83"/>
    <w:rsid w:val="00596555"/>
    <w:rsid w:val="005C4395"/>
    <w:rsid w:val="005C44A0"/>
    <w:rsid w:val="005F73D8"/>
    <w:rsid w:val="00611587"/>
    <w:rsid w:val="00646D1E"/>
    <w:rsid w:val="006478BF"/>
    <w:rsid w:val="00657D28"/>
    <w:rsid w:val="00657F58"/>
    <w:rsid w:val="00662B33"/>
    <w:rsid w:val="006A2862"/>
    <w:rsid w:val="006A6454"/>
    <w:rsid w:val="006C6468"/>
    <w:rsid w:val="006E0F84"/>
    <w:rsid w:val="006E29E2"/>
    <w:rsid w:val="006F59BF"/>
    <w:rsid w:val="006F5CBF"/>
    <w:rsid w:val="0070601B"/>
    <w:rsid w:val="00740D74"/>
    <w:rsid w:val="00787B60"/>
    <w:rsid w:val="007D15E4"/>
    <w:rsid w:val="007D323B"/>
    <w:rsid w:val="008079BA"/>
    <w:rsid w:val="00812736"/>
    <w:rsid w:val="0086759B"/>
    <w:rsid w:val="008773F7"/>
    <w:rsid w:val="008B537D"/>
    <w:rsid w:val="008C18D1"/>
    <w:rsid w:val="008E544D"/>
    <w:rsid w:val="00924D02"/>
    <w:rsid w:val="00954F12"/>
    <w:rsid w:val="00980F51"/>
    <w:rsid w:val="0098303C"/>
    <w:rsid w:val="00990479"/>
    <w:rsid w:val="009A6D8E"/>
    <w:rsid w:val="009B047C"/>
    <w:rsid w:val="009B06AA"/>
    <w:rsid w:val="009B3A83"/>
    <w:rsid w:val="009C4906"/>
    <w:rsid w:val="009D4EDF"/>
    <w:rsid w:val="009D504B"/>
    <w:rsid w:val="00A02FDC"/>
    <w:rsid w:val="00A114C1"/>
    <w:rsid w:val="00A521EB"/>
    <w:rsid w:val="00A75516"/>
    <w:rsid w:val="00A904B9"/>
    <w:rsid w:val="00AB210F"/>
    <w:rsid w:val="00AC5719"/>
    <w:rsid w:val="00AD422A"/>
    <w:rsid w:val="00B10E3B"/>
    <w:rsid w:val="00B3441A"/>
    <w:rsid w:val="00B76E69"/>
    <w:rsid w:val="00B87D77"/>
    <w:rsid w:val="00B900A1"/>
    <w:rsid w:val="00B979C5"/>
    <w:rsid w:val="00BC4468"/>
    <w:rsid w:val="00BD4675"/>
    <w:rsid w:val="00BF5C0A"/>
    <w:rsid w:val="00C02DA9"/>
    <w:rsid w:val="00C61D27"/>
    <w:rsid w:val="00C77D01"/>
    <w:rsid w:val="00C85876"/>
    <w:rsid w:val="00C867E2"/>
    <w:rsid w:val="00CB5A44"/>
    <w:rsid w:val="00CB6B93"/>
    <w:rsid w:val="00D13F83"/>
    <w:rsid w:val="00D567F6"/>
    <w:rsid w:val="00DC58E2"/>
    <w:rsid w:val="00DE3B32"/>
    <w:rsid w:val="00DE3C2F"/>
    <w:rsid w:val="00DF4EF8"/>
    <w:rsid w:val="00DF59DD"/>
    <w:rsid w:val="00E43115"/>
    <w:rsid w:val="00E4336A"/>
    <w:rsid w:val="00E7181F"/>
    <w:rsid w:val="00E83DCE"/>
    <w:rsid w:val="00E933C4"/>
    <w:rsid w:val="00EF4053"/>
    <w:rsid w:val="00F00E16"/>
    <w:rsid w:val="00F208E9"/>
    <w:rsid w:val="00F677E1"/>
    <w:rsid w:val="00F74728"/>
    <w:rsid w:val="00F760AC"/>
    <w:rsid w:val="00F877E9"/>
    <w:rsid w:val="00FC0397"/>
    <w:rsid w:val="00FD5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334</TotalTime>
  <Pages>10</Pages>
  <Words>2222</Words>
  <Characters>12670</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14863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93</cp:revision>
  <cp:lastPrinted>1900-12-31T14:00:00Z</cp:lastPrinted>
  <dcterms:created xsi:type="dcterms:W3CDTF">2015-04-11T02:28:00Z</dcterms:created>
  <dcterms:modified xsi:type="dcterms:W3CDTF">2015-04-13T23:17:00Z</dcterms:modified>
</cp:coreProperties>
</file>