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9309A" w14:textId="77777777" w:rsidR="00BB71A9" w:rsidRPr="000F79EC" w:rsidRDefault="00BB71A9" w:rsidP="00BB71A9">
      <w:pPr>
        <w:pStyle w:val="Title"/>
        <w:jc w:val="right"/>
      </w:pPr>
      <w:r w:rsidRPr="000F79EC">
        <w:t>Flight Management System</w:t>
      </w:r>
    </w:p>
    <w:p w14:paraId="125A24D8" w14:textId="49632261" w:rsidR="00BB71A9" w:rsidRPr="000F79EC" w:rsidRDefault="00BB71A9" w:rsidP="00BB71A9">
      <w:pPr>
        <w:pStyle w:val="Title"/>
        <w:jc w:val="right"/>
      </w:pPr>
      <w:r>
        <w:fldChar w:fldCharType="begin"/>
      </w:r>
      <w:r>
        <w:instrText xml:space="preserve">title  \* Mergeformat </w:instrText>
      </w:r>
      <w:r>
        <w:fldChar w:fldCharType="separate"/>
      </w:r>
      <w:r>
        <w:t>Use Case Specification</w:t>
      </w:r>
      <w:r>
        <w:fldChar w:fldCharType="end"/>
      </w:r>
      <w:r>
        <w:t>,</w:t>
      </w:r>
      <w:r w:rsidRPr="001520CB">
        <w:t xml:space="preserve"> </w:t>
      </w:r>
      <w:r>
        <w:t>Description and Diagrams</w:t>
      </w:r>
    </w:p>
    <w:p w14:paraId="27441BFB" w14:textId="77777777" w:rsidR="00BB71A9" w:rsidRPr="000F79EC" w:rsidRDefault="00BB71A9" w:rsidP="00BB71A9">
      <w:pPr>
        <w:pStyle w:val="Title"/>
        <w:jc w:val="right"/>
      </w:pPr>
    </w:p>
    <w:p w14:paraId="7AF237C8" w14:textId="77777777" w:rsidR="00BB71A9" w:rsidRPr="000F79EC" w:rsidRDefault="00BB71A9" w:rsidP="00BB71A9">
      <w:pPr>
        <w:pStyle w:val="Title"/>
        <w:jc w:val="right"/>
        <w:rPr>
          <w:sz w:val="28"/>
        </w:rPr>
      </w:pPr>
      <w:r>
        <w:rPr>
          <w:sz w:val="28"/>
        </w:rPr>
        <w:t>Version 2.1</w:t>
      </w:r>
    </w:p>
    <w:p w14:paraId="3952FE6D" w14:textId="77777777" w:rsidR="00BB71A9" w:rsidRPr="000F79EC" w:rsidRDefault="00BB71A9" w:rsidP="00BB71A9"/>
    <w:p w14:paraId="3FF75E5C" w14:textId="77777777" w:rsidR="00BB71A9" w:rsidRPr="000F79EC" w:rsidRDefault="00BB71A9" w:rsidP="00BB71A9"/>
    <w:p w14:paraId="0FEBC332" w14:textId="77777777" w:rsidR="00BB71A9" w:rsidRPr="000F79EC" w:rsidRDefault="00BB71A9" w:rsidP="00BB71A9">
      <w:pPr>
        <w:pStyle w:val="BodyText"/>
      </w:pPr>
    </w:p>
    <w:p w14:paraId="62AC0B7C" w14:textId="77777777" w:rsidR="00BB71A9" w:rsidRPr="000F79EC" w:rsidRDefault="00BB71A9" w:rsidP="00BB71A9">
      <w:pPr>
        <w:pStyle w:val="BodyText"/>
      </w:pPr>
    </w:p>
    <w:p w14:paraId="7D418855" w14:textId="77777777" w:rsidR="00BB71A9" w:rsidRPr="000F79EC" w:rsidRDefault="00BB71A9" w:rsidP="00BB71A9">
      <w:pPr>
        <w:sectPr w:rsidR="00BB71A9"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5618217C" w14:textId="77777777" w:rsidR="00BB71A9" w:rsidRPr="000F79EC" w:rsidRDefault="00BB71A9" w:rsidP="00BB71A9">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71A9" w:rsidRPr="000F79EC" w14:paraId="2638D517" w14:textId="77777777" w:rsidTr="009F1B27">
        <w:tc>
          <w:tcPr>
            <w:tcW w:w="2304" w:type="dxa"/>
          </w:tcPr>
          <w:p w14:paraId="76C96E95" w14:textId="77777777" w:rsidR="00BB71A9" w:rsidRPr="000F79EC" w:rsidRDefault="00BB71A9" w:rsidP="009F1B27">
            <w:pPr>
              <w:pStyle w:val="Tabletext"/>
              <w:jc w:val="center"/>
              <w:rPr>
                <w:b/>
              </w:rPr>
            </w:pPr>
            <w:r w:rsidRPr="000F79EC">
              <w:rPr>
                <w:b/>
              </w:rPr>
              <w:t>Date</w:t>
            </w:r>
          </w:p>
        </w:tc>
        <w:tc>
          <w:tcPr>
            <w:tcW w:w="1152" w:type="dxa"/>
          </w:tcPr>
          <w:p w14:paraId="28A4307C" w14:textId="77777777" w:rsidR="00BB71A9" w:rsidRPr="000F79EC" w:rsidRDefault="00BB71A9" w:rsidP="009F1B27">
            <w:pPr>
              <w:pStyle w:val="Tabletext"/>
              <w:jc w:val="center"/>
              <w:rPr>
                <w:b/>
              </w:rPr>
            </w:pPr>
            <w:r w:rsidRPr="000F79EC">
              <w:rPr>
                <w:b/>
              </w:rPr>
              <w:t>Version</w:t>
            </w:r>
          </w:p>
        </w:tc>
        <w:tc>
          <w:tcPr>
            <w:tcW w:w="3744" w:type="dxa"/>
          </w:tcPr>
          <w:p w14:paraId="3DE4BD52" w14:textId="77777777" w:rsidR="00BB71A9" w:rsidRPr="000F79EC" w:rsidRDefault="00BB71A9" w:rsidP="009F1B27">
            <w:pPr>
              <w:pStyle w:val="Tabletext"/>
              <w:jc w:val="center"/>
              <w:rPr>
                <w:b/>
              </w:rPr>
            </w:pPr>
            <w:r w:rsidRPr="000F79EC">
              <w:rPr>
                <w:b/>
              </w:rPr>
              <w:t>Description</w:t>
            </w:r>
          </w:p>
        </w:tc>
        <w:tc>
          <w:tcPr>
            <w:tcW w:w="2304" w:type="dxa"/>
          </w:tcPr>
          <w:p w14:paraId="0B3FB614" w14:textId="77777777" w:rsidR="00BB71A9" w:rsidRPr="000F79EC" w:rsidRDefault="00BB71A9" w:rsidP="009F1B27">
            <w:pPr>
              <w:pStyle w:val="Tabletext"/>
              <w:jc w:val="center"/>
              <w:rPr>
                <w:b/>
              </w:rPr>
            </w:pPr>
            <w:r w:rsidRPr="000F79EC">
              <w:rPr>
                <w:b/>
              </w:rPr>
              <w:t>Author</w:t>
            </w:r>
          </w:p>
        </w:tc>
      </w:tr>
      <w:tr w:rsidR="00BB71A9" w:rsidRPr="000F79EC" w14:paraId="6DD64F5D" w14:textId="77777777" w:rsidTr="009F1B27">
        <w:tc>
          <w:tcPr>
            <w:tcW w:w="2304" w:type="dxa"/>
          </w:tcPr>
          <w:p w14:paraId="6D539331" w14:textId="77777777" w:rsidR="00BB71A9" w:rsidRPr="000F79EC" w:rsidRDefault="00BB71A9" w:rsidP="009F1B27">
            <w:pPr>
              <w:pStyle w:val="Tabletext"/>
            </w:pPr>
            <w:r w:rsidRPr="000F79EC">
              <w:t>11/Apr/2015</w:t>
            </w:r>
          </w:p>
        </w:tc>
        <w:tc>
          <w:tcPr>
            <w:tcW w:w="1152" w:type="dxa"/>
          </w:tcPr>
          <w:p w14:paraId="3A42B5B6" w14:textId="77777777" w:rsidR="00BB71A9" w:rsidRPr="000F79EC" w:rsidRDefault="00BB71A9" w:rsidP="009F1B27">
            <w:pPr>
              <w:pStyle w:val="Tabletext"/>
            </w:pPr>
            <w:r w:rsidRPr="000F79EC">
              <w:t>1.0</w:t>
            </w:r>
          </w:p>
        </w:tc>
        <w:tc>
          <w:tcPr>
            <w:tcW w:w="3744" w:type="dxa"/>
          </w:tcPr>
          <w:p w14:paraId="2C41EB26" w14:textId="77777777" w:rsidR="00BB71A9" w:rsidRPr="000F79EC" w:rsidRDefault="00BB71A9" w:rsidP="009F1B27">
            <w:pPr>
              <w:pStyle w:val="Tabletext"/>
            </w:pPr>
            <w:r w:rsidRPr="000F79EC">
              <w:t>Created the use case specification and description document</w:t>
            </w:r>
          </w:p>
        </w:tc>
        <w:tc>
          <w:tcPr>
            <w:tcW w:w="2304" w:type="dxa"/>
          </w:tcPr>
          <w:p w14:paraId="77E6D716" w14:textId="77777777" w:rsidR="00BB71A9" w:rsidRPr="000F79EC" w:rsidRDefault="00BB71A9" w:rsidP="009F1B27">
            <w:pPr>
              <w:pStyle w:val="Tabletext"/>
            </w:pPr>
            <w:r w:rsidRPr="000F79EC">
              <w:t>Michael Kong</w:t>
            </w:r>
          </w:p>
        </w:tc>
      </w:tr>
      <w:tr w:rsidR="00BB71A9" w:rsidRPr="000F79EC" w14:paraId="7184419D" w14:textId="77777777" w:rsidTr="009F1B27">
        <w:tc>
          <w:tcPr>
            <w:tcW w:w="2304" w:type="dxa"/>
          </w:tcPr>
          <w:p w14:paraId="51AFA409" w14:textId="77777777" w:rsidR="00BB71A9" w:rsidRPr="000F79EC" w:rsidRDefault="00BB71A9" w:rsidP="009F1B27">
            <w:pPr>
              <w:pStyle w:val="Tabletext"/>
            </w:pPr>
            <w:r>
              <w:t>13/Apr/2015</w:t>
            </w:r>
          </w:p>
        </w:tc>
        <w:tc>
          <w:tcPr>
            <w:tcW w:w="1152" w:type="dxa"/>
          </w:tcPr>
          <w:p w14:paraId="5A34D3D8" w14:textId="77777777" w:rsidR="00BB71A9" w:rsidRPr="000F79EC" w:rsidRDefault="00BB71A9" w:rsidP="009F1B27">
            <w:pPr>
              <w:pStyle w:val="Tabletext"/>
            </w:pPr>
            <w:r>
              <w:t>1.1</w:t>
            </w:r>
          </w:p>
        </w:tc>
        <w:tc>
          <w:tcPr>
            <w:tcW w:w="3744" w:type="dxa"/>
          </w:tcPr>
          <w:p w14:paraId="37AFF8DC" w14:textId="77777777" w:rsidR="00BB71A9" w:rsidRPr="000F79EC" w:rsidRDefault="00BB71A9" w:rsidP="009F1B27">
            <w:pPr>
              <w:pStyle w:val="Tabletext"/>
            </w:pPr>
            <w:r>
              <w:t>Added more use cases for Customer and Travel Agency actors</w:t>
            </w:r>
          </w:p>
        </w:tc>
        <w:tc>
          <w:tcPr>
            <w:tcW w:w="2304" w:type="dxa"/>
          </w:tcPr>
          <w:p w14:paraId="74EADF45" w14:textId="77777777" w:rsidR="00BB71A9" w:rsidRPr="000F79EC" w:rsidRDefault="00BB71A9" w:rsidP="009F1B27">
            <w:pPr>
              <w:pStyle w:val="Tabletext"/>
            </w:pPr>
            <w:r>
              <w:t>Michael Kong</w:t>
            </w:r>
          </w:p>
        </w:tc>
      </w:tr>
      <w:tr w:rsidR="00BB71A9" w:rsidRPr="000F79EC" w14:paraId="7A7C9F7E" w14:textId="77777777" w:rsidTr="009F1B27">
        <w:tc>
          <w:tcPr>
            <w:tcW w:w="2304" w:type="dxa"/>
          </w:tcPr>
          <w:p w14:paraId="79D6256F" w14:textId="77777777" w:rsidR="00BB71A9" w:rsidRPr="000F79EC" w:rsidRDefault="00BB71A9" w:rsidP="009F1B27">
            <w:pPr>
              <w:pStyle w:val="Tabletext"/>
            </w:pPr>
            <w:r>
              <w:t>14/Apr/2015</w:t>
            </w:r>
          </w:p>
        </w:tc>
        <w:tc>
          <w:tcPr>
            <w:tcW w:w="1152" w:type="dxa"/>
          </w:tcPr>
          <w:p w14:paraId="276707D7" w14:textId="77777777" w:rsidR="00BB71A9" w:rsidRPr="000F79EC" w:rsidRDefault="00BB71A9" w:rsidP="009F1B27">
            <w:pPr>
              <w:pStyle w:val="Tabletext"/>
            </w:pPr>
            <w:r>
              <w:t>1.2</w:t>
            </w:r>
          </w:p>
        </w:tc>
        <w:tc>
          <w:tcPr>
            <w:tcW w:w="3744" w:type="dxa"/>
          </w:tcPr>
          <w:p w14:paraId="36A487F7" w14:textId="77777777" w:rsidR="00BB71A9" w:rsidRPr="000F79EC" w:rsidRDefault="00BB71A9" w:rsidP="009F1B27">
            <w:pPr>
              <w:pStyle w:val="Tabletext"/>
            </w:pPr>
            <w:r>
              <w:t>Added use cases for Normal Staff and Manager actors</w:t>
            </w:r>
          </w:p>
        </w:tc>
        <w:tc>
          <w:tcPr>
            <w:tcW w:w="2304" w:type="dxa"/>
          </w:tcPr>
          <w:p w14:paraId="6100E5CC" w14:textId="77777777" w:rsidR="00BB71A9" w:rsidRPr="000F79EC" w:rsidRDefault="00BB71A9" w:rsidP="009F1B27">
            <w:pPr>
              <w:pStyle w:val="Tabletext"/>
            </w:pPr>
            <w:r>
              <w:t>Michael Kong</w:t>
            </w:r>
          </w:p>
        </w:tc>
      </w:tr>
      <w:tr w:rsidR="00BB71A9" w:rsidRPr="000F79EC" w14:paraId="43C05888" w14:textId="77777777" w:rsidTr="009F1B27">
        <w:tc>
          <w:tcPr>
            <w:tcW w:w="2304" w:type="dxa"/>
          </w:tcPr>
          <w:p w14:paraId="19FFA38E" w14:textId="77777777" w:rsidR="00BB71A9" w:rsidRPr="000F79EC" w:rsidRDefault="00BB71A9" w:rsidP="009F1B27">
            <w:pPr>
              <w:pStyle w:val="Tabletext"/>
            </w:pPr>
            <w:r>
              <w:t>15/Apr/2015</w:t>
            </w:r>
          </w:p>
        </w:tc>
        <w:tc>
          <w:tcPr>
            <w:tcW w:w="1152" w:type="dxa"/>
          </w:tcPr>
          <w:p w14:paraId="7F323EF2" w14:textId="77777777" w:rsidR="00BB71A9" w:rsidRPr="000F79EC" w:rsidRDefault="00BB71A9" w:rsidP="009F1B27">
            <w:pPr>
              <w:pStyle w:val="Tabletext"/>
            </w:pPr>
            <w:r>
              <w:t>1.3</w:t>
            </w:r>
          </w:p>
        </w:tc>
        <w:tc>
          <w:tcPr>
            <w:tcW w:w="3744" w:type="dxa"/>
          </w:tcPr>
          <w:p w14:paraId="45A5CB3E" w14:textId="77777777" w:rsidR="00BB71A9" w:rsidRPr="000F79EC" w:rsidRDefault="00BB71A9" w:rsidP="009F1B27">
            <w:pPr>
              <w:pStyle w:val="Tabletext"/>
            </w:pPr>
            <w:r>
              <w:t>Added use cases for System Administrator actor</w:t>
            </w:r>
          </w:p>
        </w:tc>
        <w:tc>
          <w:tcPr>
            <w:tcW w:w="2304" w:type="dxa"/>
          </w:tcPr>
          <w:p w14:paraId="0472D0C9" w14:textId="77777777" w:rsidR="00BB71A9" w:rsidRPr="000F79EC" w:rsidRDefault="00BB71A9" w:rsidP="009F1B27">
            <w:pPr>
              <w:pStyle w:val="Tabletext"/>
            </w:pPr>
            <w:r>
              <w:t>Michael Kong</w:t>
            </w:r>
          </w:p>
        </w:tc>
      </w:tr>
      <w:tr w:rsidR="00BB71A9" w:rsidRPr="000F79EC" w14:paraId="72FDA605" w14:textId="77777777" w:rsidTr="009F1B27">
        <w:tc>
          <w:tcPr>
            <w:tcW w:w="2304" w:type="dxa"/>
          </w:tcPr>
          <w:p w14:paraId="45112502" w14:textId="77777777" w:rsidR="00BB71A9" w:rsidRDefault="00BB71A9" w:rsidP="009F1B27">
            <w:pPr>
              <w:pStyle w:val="Tabletext"/>
            </w:pPr>
            <w:r>
              <w:t>16/Apr/2015</w:t>
            </w:r>
          </w:p>
        </w:tc>
        <w:tc>
          <w:tcPr>
            <w:tcW w:w="1152" w:type="dxa"/>
          </w:tcPr>
          <w:p w14:paraId="3DC5A222" w14:textId="77777777" w:rsidR="00BB71A9" w:rsidRDefault="00BB71A9" w:rsidP="009F1B27">
            <w:pPr>
              <w:pStyle w:val="Tabletext"/>
            </w:pPr>
            <w:r>
              <w:t>1.4</w:t>
            </w:r>
          </w:p>
        </w:tc>
        <w:tc>
          <w:tcPr>
            <w:tcW w:w="3744" w:type="dxa"/>
          </w:tcPr>
          <w:p w14:paraId="61E9B51C" w14:textId="77777777" w:rsidR="00BB71A9" w:rsidRDefault="00BB71A9" w:rsidP="009F1B27">
            <w:pPr>
              <w:pStyle w:val="Tabletext"/>
            </w:pPr>
            <w:r>
              <w:t>Added exceptional and optional use cases</w:t>
            </w:r>
          </w:p>
        </w:tc>
        <w:tc>
          <w:tcPr>
            <w:tcW w:w="2304" w:type="dxa"/>
          </w:tcPr>
          <w:p w14:paraId="5DD5ED4E" w14:textId="77777777" w:rsidR="00BB71A9" w:rsidRDefault="00BB71A9" w:rsidP="009F1B27">
            <w:pPr>
              <w:pStyle w:val="Tabletext"/>
            </w:pPr>
            <w:r>
              <w:t>Michael Kong</w:t>
            </w:r>
          </w:p>
        </w:tc>
      </w:tr>
      <w:tr w:rsidR="00BB71A9" w:rsidRPr="000F79EC" w14:paraId="2AC5001C" w14:textId="77777777" w:rsidTr="009F1B27">
        <w:tc>
          <w:tcPr>
            <w:tcW w:w="2304" w:type="dxa"/>
          </w:tcPr>
          <w:p w14:paraId="07D7021C" w14:textId="77777777" w:rsidR="00BB71A9" w:rsidRDefault="00BB71A9" w:rsidP="009F1B27">
            <w:pPr>
              <w:pStyle w:val="Tabletext"/>
            </w:pPr>
            <w:r>
              <w:t>18/Apr/2015</w:t>
            </w:r>
          </w:p>
        </w:tc>
        <w:tc>
          <w:tcPr>
            <w:tcW w:w="1152" w:type="dxa"/>
          </w:tcPr>
          <w:p w14:paraId="5E789C0D" w14:textId="77777777" w:rsidR="00BB71A9" w:rsidRDefault="00BB71A9" w:rsidP="009F1B27">
            <w:pPr>
              <w:pStyle w:val="Tabletext"/>
            </w:pPr>
            <w:r>
              <w:t>1.6</w:t>
            </w:r>
          </w:p>
        </w:tc>
        <w:tc>
          <w:tcPr>
            <w:tcW w:w="3744" w:type="dxa"/>
          </w:tcPr>
          <w:p w14:paraId="54077B2F" w14:textId="77777777" w:rsidR="00BB71A9" w:rsidRDefault="00BB71A9" w:rsidP="009F1B27">
            <w:pPr>
              <w:pStyle w:val="Tabletext"/>
            </w:pPr>
            <w:r>
              <w:t>Slight modifications to the existing diagram for exceptional and optional use cases</w:t>
            </w:r>
          </w:p>
        </w:tc>
        <w:tc>
          <w:tcPr>
            <w:tcW w:w="2304" w:type="dxa"/>
          </w:tcPr>
          <w:p w14:paraId="3E0D9975" w14:textId="77777777" w:rsidR="00BB71A9" w:rsidRDefault="00BB71A9" w:rsidP="009F1B27">
            <w:pPr>
              <w:pStyle w:val="Tabletext"/>
            </w:pPr>
            <w:r>
              <w:t>Michael Kong</w:t>
            </w:r>
          </w:p>
        </w:tc>
      </w:tr>
      <w:tr w:rsidR="00BB71A9" w:rsidRPr="000F79EC" w14:paraId="27E90566" w14:textId="77777777" w:rsidTr="009F1B27">
        <w:tc>
          <w:tcPr>
            <w:tcW w:w="2304" w:type="dxa"/>
          </w:tcPr>
          <w:p w14:paraId="62A20D82" w14:textId="77777777" w:rsidR="00BB71A9" w:rsidRDefault="00BB71A9" w:rsidP="009F1B27">
            <w:pPr>
              <w:pStyle w:val="Tabletext"/>
            </w:pPr>
            <w:r>
              <w:t>20/Apr/2015</w:t>
            </w:r>
          </w:p>
        </w:tc>
        <w:tc>
          <w:tcPr>
            <w:tcW w:w="1152" w:type="dxa"/>
          </w:tcPr>
          <w:p w14:paraId="7DED1E2C" w14:textId="77777777" w:rsidR="00BB71A9" w:rsidRDefault="00BB71A9" w:rsidP="009F1B27">
            <w:pPr>
              <w:pStyle w:val="Tabletext"/>
            </w:pPr>
            <w:r>
              <w:t>1.7</w:t>
            </w:r>
          </w:p>
        </w:tc>
        <w:tc>
          <w:tcPr>
            <w:tcW w:w="3744" w:type="dxa"/>
          </w:tcPr>
          <w:p w14:paraId="0CAB780C" w14:textId="77777777" w:rsidR="00BB71A9" w:rsidRDefault="00BB71A9" w:rsidP="009F1B27">
            <w:pPr>
              <w:pStyle w:val="Tabletext"/>
            </w:pPr>
            <w:r>
              <w:t>Finalization and spelling check</w:t>
            </w:r>
          </w:p>
        </w:tc>
        <w:tc>
          <w:tcPr>
            <w:tcW w:w="2304" w:type="dxa"/>
          </w:tcPr>
          <w:p w14:paraId="292913CA" w14:textId="77777777" w:rsidR="00BB71A9" w:rsidRDefault="00BB71A9" w:rsidP="009F1B27">
            <w:pPr>
              <w:pStyle w:val="Tabletext"/>
            </w:pPr>
            <w:r>
              <w:t>Michael Kong</w:t>
            </w:r>
          </w:p>
        </w:tc>
      </w:tr>
      <w:tr w:rsidR="00BB71A9" w:rsidRPr="000F79EC" w14:paraId="0801B3CF" w14:textId="77777777" w:rsidTr="009F1B27">
        <w:tc>
          <w:tcPr>
            <w:tcW w:w="2304" w:type="dxa"/>
          </w:tcPr>
          <w:p w14:paraId="3180EBCD" w14:textId="77777777" w:rsidR="00BB71A9" w:rsidRDefault="00BB71A9" w:rsidP="009F1B27">
            <w:pPr>
              <w:pStyle w:val="Tabletext"/>
            </w:pPr>
            <w:r>
              <w:t>23/May/2015</w:t>
            </w:r>
          </w:p>
        </w:tc>
        <w:tc>
          <w:tcPr>
            <w:tcW w:w="1152" w:type="dxa"/>
          </w:tcPr>
          <w:p w14:paraId="39E2F7D5" w14:textId="77777777" w:rsidR="00BB71A9" w:rsidRDefault="00BB71A9" w:rsidP="009F1B27">
            <w:pPr>
              <w:pStyle w:val="Tabletext"/>
            </w:pPr>
            <w:r>
              <w:t>1.8</w:t>
            </w:r>
          </w:p>
        </w:tc>
        <w:tc>
          <w:tcPr>
            <w:tcW w:w="3744" w:type="dxa"/>
          </w:tcPr>
          <w:p w14:paraId="534A707B" w14:textId="77777777" w:rsidR="00BB71A9" w:rsidRDefault="00BB71A9" w:rsidP="009F1B27">
            <w:pPr>
              <w:pStyle w:val="Tabletext"/>
            </w:pPr>
            <w:r>
              <w:t>Updated use case descriptions to fit the current implementation of the system</w:t>
            </w:r>
          </w:p>
        </w:tc>
        <w:tc>
          <w:tcPr>
            <w:tcW w:w="2304" w:type="dxa"/>
          </w:tcPr>
          <w:p w14:paraId="69CA112C" w14:textId="77777777" w:rsidR="00BB71A9" w:rsidRDefault="00BB71A9" w:rsidP="009F1B27">
            <w:pPr>
              <w:pStyle w:val="Tabletext"/>
            </w:pPr>
            <w:r>
              <w:t>Michael Kong</w:t>
            </w:r>
          </w:p>
        </w:tc>
      </w:tr>
      <w:tr w:rsidR="00BB71A9" w:rsidRPr="000F79EC" w14:paraId="2DC22026" w14:textId="77777777" w:rsidTr="009F1B27">
        <w:tc>
          <w:tcPr>
            <w:tcW w:w="2304" w:type="dxa"/>
          </w:tcPr>
          <w:p w14:paraId="445BB21D" w14:textId="77777777" w:rsidR="00BB71A9" w:rsidRDefault="00BB71A9" w:rsidP="009F1B27">
            <w:pPr>
              <w:pStyle w:val="Tabletext"/>
            </w:pPr>
            <w:r>
              <w:t>24/May/2015</w:t>
            </w:r>
          </w:p>
        </w:tc>
        <w:tc>
          <w:tcPr>
            <w:tcW w:w="1152" w:type="dxa"/>
          </w:tcPr>
          <w:p w14:paraId="0CCCD8EE" w14:textId="77777777" w:rsidR="00BB71A9" w:rsidRDefault="00BB71A9" w:rsidP="009F1B27">
            <w:pPr>
              <w:pStyle w:val="Tabletext"/>
            </w:pPr>
            <w:r>
              <w:t>1.9</w:t>
            </w:r>
          </w:p>
        </w:tc>
        <w:tc>
          <w:tcPr>
            <w:tcW w:w="3744" w:type="dxa"/>
          </w:tcPr>
          <w:p w14:paraId="29AAE67F" w14:textId="77777777" w:rsidR="00BB71A9" w:rsidRPr="00C4356F" w:rsidRDefault="00BB71A9" w:rsidP="009F1B27">
            <w:pPr>
              <w:pStyle w:val="Tabletext"/>
            </w:pPr>
            <w:r>
              <w:t xml:space="preserve">Removed the </w:t>
            </w:r>
            <w:r>
              <w:rPr>
                <w:i/>
              </w:rPr>
              <w:t>Enter Invalid Seat Number</w:t>
            </w:r>
            <w:r>
              <w:t xml:space="preserve"> Use Case, because seat numbers are delegated automatically by the system</w:t>
            </w:r>
          </w:p>
        </w:tc>
        <w:tc>
          <w:tcPr>
            <w:tcW w:w="2304" w:type="dxa"/>
          </w:tcPr>
          <w:p w14:paraId="1C596D48" w14:textId="77777777" w:rsidR="00BB71A9" w:rsidRDefault="00BB71A9" w:rsidP="009F1B27">
            <w:pPr>
              <w:pStyle w:val="Tabletext"/>
            </w:pPr>
            <w:r>
              <w:t>Michael Kong</w:t>
            </w:r>
          </w:p>
        </w:tc>
      </w:tr>
      <w:tr w:rsidR="00BB71A9" w:rsidRPr="000F79EC" w14:paraId="3181121A" w14:textId="77777777" w:rsidTr="009F1B27">
        <w:tc>
          <w:tcPr>
            <w:tcW w:w="2304" w:type="dxa"/>
          </w:tcPr>
          <w:p w14:paraId="0B58261A" w14:textId="77777777" w:rsidR="00BB71A9" w:rsidRDefault="00BB71A9" w:rsidP="009F1B27">
            <w:pPr>
              <w:pStyle w:val="Tabletext"/>
            </w:pPr>
            <w:r>
              <w:t>31/May/2015</w:t>
            </w:r>
          </w:p>
        </w:tc>
        <w:tc>
          <w:tcPr>
            <w:tcW w:w="1152" w:type="dxa"/>
          </w:tcPr>
          <w:p w14:paraId="4FBA742F" w14:textId="77777777" w:rsidR="00BB71A9" w:rsidRDefault="00BB71A9" w:rsidP="009F1B27">
            <w:pPr>
              <w:pStyle w:val="Tabletext"/>
            </w:pPr>
            <w:r>
              <w:t>2.0</w:t>
            </w:r>
          </w:p>
        </w:tc>
        <w:tc>
          <w:tcPr>
            <w:tcW w:w="3744" w:type="dxa"/>
          </w:tcPr>
          <w:p w14:paraId="3F080684" w14:textId="77777777" w:rsidR="00BB71A9" w:rsidRDefault="00BB71A9" w:rsidP="009F1B27">
            <w:pPr>
              <w:pStyle w:val="Tabletext"/>
            </w:pPr>
            <w:r>
              <w:t>Update the use cases to match the current implementation</w:t>
            </w:r>
          </w:p>
        </w:tc>
        <w:tc>
          <w:tcPr>
            <w:tcW w:w="2304" w:type="dxa"/>
          </w:tcPr>
          <w:p w14:paraId="31EECED2" w14:textId="77777777" w:rsidR="00BB71A9" w:rsidRDefault="00BB71A9" w:rsidP="009F1B27">
            <w:pPr>
              <w:pStyle w:val="Tabletext"/>
            </w:pPr>
            <w:r>
              <w:t>Michael Kong</w:t>
            </w:r>
          </w:p>
        </w:tc>
      </w:tr>
      <w:tr w:rsidR="00BB71A9" w:rsidRPr="000F79EC" w14:paraId="0D6940CE" w14:textId="77777777" w:rsidTr="009F1B27">
        <w:tc>
          <w:tcPr>
            <w:tcW w:w="2304" w:type="dxa"/>
          </w:tcPr>
          <w:p w14:paraId="3FA031AF" w14:textId="77777777" w:rsidR="00BB71A9" w:rsidRDefault="00BB71A9" w:rsidP="009F1B27">
            <w:pPr>
              <w:pStyle w:val="Tabletext"/>
            </w:pPr>
            <w:r>
              <w:t>1/June/2015</w:t>
            </w:r>
          </w:p>
        </w:tc>
        <w:tc>
          <w:tcPr>
            <w:tcW w:w="1152" w:type="dxa"/>
          </w:tcPr>
          <w:p w14:paraId="7F9ECFED" w14:textId="77777777" w:rsidR="00BB71A9" w:rsidRDefault="00BB71A9" w:rsidP="009F1B27">
            <w:pPr>
              <w:pStyle w:val="Tabletext"/>
            </w:pPr>
            <w:r>
              <w:t>2.1</w:t>
            </w:r>
          </w:p>
        </w:tc>
        <w:tc>
          <w:tcPr>
            <w:tcW w:w="3744" w:type="dxa"/>
          </w:tcPr>
          <w:p w14:paraId="0A9BB0A3" w14:textId="77777777" w:rsidR="00BB71A9" w:rsidRDefault="00BB71A9" w:rsidP="009F1B27">
            <w:pPr>
              <w:pStyle w:val="Tabletext"/>
            </w:pPr>
            <w:r>
              <w:t>Some minor updates to the use cases.</w:t>
            </w:r>
          </w:p>
        </w:tc>
        <w:tc>
          <w:tcPr>
            <w:tcW w:w="2304" w:type="dxa"/>
          </w:tcPr>
          <w:p w14:paraId="11D4024F" w14:textId="77777777" w:rsidR="00BB71A9" w:rsidRDefault="00BB71A9" w:rsidP="009F1B27">
            <w:pPr>
              <w:pStyle w:val="Tabletext"/>
            </w:pPr>
            <w:r>
              <w:t>Michael Kong</w:t>
            </w:r>
          </w:p>
        </w:tc>
      </w:tr>
    </w:tbl>
    <w:p w14:paraId="19E7E9D8" w14:textId="77777777" w:rsidR="00BB71A9" w:rsidRPr="000F79EC" w:rsidRDefault="00BB71A9" w:rsidP="00BB71A9"/>
    <w:p w14:paraId="7102B020" w14:textId="77777777" w:rsidR="00BB71A9" w:rsidRPr="000F79EC" w:rsidRDefault="00BB71A9" w:rsidP="00BB71A9">
      <w:pPr>
        <w:pStyle w:val="Title"/>
      </w:pPr>
      <w:r w:rsidRPr="000F79EC">
        <w:br w:type="page"/>
      </w:r>
      <w:r w:rsidRPr="000F79EC">
        <w:lastRenderedPageBreak/>
        <w:t>Table of Contents</w:t>
      </w:r>
    </w:p>
    <w:p w14:paraId="65ED8BC1" w14:textId="77777777" w:rsidR="00BB71A9" w:rsidRPr="00BB71A9" w:rsidRDefault="00BB71A9">
      <w:pPr>
        <w:pStyle w:val="TOC1"/>
        <w:tabs>
          <w:tab w:val="left" w:pos="438"/>
          <w:tab w:val="right" w:leader="dot" w:pos="9350"/>
        </w:tabs>
        <w:rPr>
          <w:rFonts w:eastAsiaTheme="minorEastAsia" w:cstheme="minorBidi"/>
          <w:b w:val="0"/>
          <w:noProof/>
          <w:lang w:eastAsia="ja-JP"/>
        </w:rPr>
      </w:pPr>
      <w:r w:rsidRPr="00BB71A9">
        <w:rPr>
          <w:rFonts w:ascii="Arial" w:hAnsi="Arial" w:cs="Arial"/>
          <w:b w:val="0"/>
          <w:caps/>
        </w:rPr>
        <w:fldChar w:fldCharType="begin"/>
      </w:r>
      <w:r w:rsidRPr="00BB71A9">
        <w:rPr>
          <w:rFonts w:ascii="Arial" w:hAnsi="Arial" w:cs="Arial"/>
          <w:b w:val="0"/>
          <w:caps/>
        </w:rPr>
        <w:instrText xml:space="preserve"> TOC \o "1-3" </w:instrText>
      </w:r>
      <w:r w:rsidRPr="00BB71A9">
        <w:rPr>
          <w:rFonts w:ascii="Arial" w:hAnsi="Arial" w:cs="Arial"/>
          <w:b w:val="0"/>
          <w:caps/>
        </w:rPr>
        <w:fldChar w:fldCharType="separate"/>
      </w:r>
      <w:r w:rsidRPr="00BB71A9">
        <w:rPr>
          <w:b w:val="0"/>
          <w:noProof/>
        </w:rPr>
        <w:t>1.</w:t>
      </w:r>
      <w:r w:rsidRPr="00BB71A9">
        <w:rPr>
          <w:rFonts w:eastAsiaTheme="minorEastAsia" w:cstheme="minorBidi"/>
          <w:b w:val="0"/>
          <w:noProof/>
          <w:lang w:eastAsia="ja-JP"/>
        </w:rPr>
        <w:tab/>
      </w:r>
      <w:r w:rsidRPr="00BB71A9">
        <w:rPr>
          <w:b w:val="0"/>
          <w:noProof/>
        </w:rPr>
        <w:t>Introduction</w:t>
      </w:r>
      <w:r w:rsidRPr="00BB71A9">
        <w:rPr>
          <w:b w:val="0"/>
          <w:noProof/>
        </w:rPr>
        <w:tab/>
      </w:r>
      <w:r w:rsidRPr="00BB71A9">
        <w:rPr>
          <w:b w:val="0"/>
          <w:noProof/>
        </w:rPr>
        <w:fldChar w:fldCharType="begin"/>
      </w:r>
      <w:r w:rsidRPr="00BB71A9">
        <w:rPr>
          <w:b w:val="0"/>
          <w:noProof/>
        </w:rPr>
        <w:instrText xml:space="preserve"> PAGEREF _Toc294814094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65174B2B"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1.1</w:t>
      </w:r>
      <w:r w:rsidRPr="00BB71A9">
        <w:rPr>
          <w:rFonts w:eastAsiaTheme="minorEastAsia" w:cstheme="minorBidi"/>
          <w:b w:val="0"/>
          <w:noProof/>
          <w:sz w:val="24"/>
          <w:szCs w:val="24"/>
          <w:lang w:eastAsia="ja-JP"/>
        </w:rPr>
        <w:tab/>
      </w:r>
      <w:r w:rsidRPr="00BB71A9">
        <w:rPr>
          <w:b w:val="0"/>
          <w:noProof/>
        </w:rPr>
        <w:t>Brief Description</w:t>
      </w:r>
      <w:r w:rsidRPr="00BB71A9">
        <w:rPr>
          <w:b w:val="0"/>
          <w:noProof/>
        </w:rPr>
        <w:tab/>
      </w:r>
      <w:r w:rsidRPr="00BB71A9">
        <w:rPr>
          <w:b w:val="0"/>
          <w:noProof/>
        </w:rPr>
        <w:fldChar w:fldCharType="begin"/>
      </w:r>
      <w:r w:rsidRPr="00BB71A9">
        <w:rPr>
          <w:b w:val="0"/>
          <w:noProof/>
        </w:rPr>
        <w:instrText xml:space="preserve"> PAGEREF _Toc294814095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49ABAB94"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1.2</w:t>
      </w:r>
      <w:r w:rsidRPr="00BB71A9">
        <w:rPr>
          <w:rFonts w:eastAsiaTheme="minorEastAsia" w:cstheme="minorBidi"/>
          <w:b w:val="0"/>
          <w:noProof/>
          <w:sz w:val="24"/>
          <w:szCs w:val="24"/>
          <w:lang w:eastAsia="ja-JP"/>
        </w:rPr>
        <w:tab/>
      </w:r>
      <w:r w:rsidRPr="00BB71A9">
        <w:rPr>
          <w:b w:val="0"/>
          <w:noProof/>
        </w:rPr>
        <w:t>Glossary of Terms</w:t>
      </w:r>
      <w:r w:rsidRPr="00BB71A9">
        <w:rPr>
          <w:b w:val="0"/>
          <w:noProof/>
        </w:rPr>
        <w:tab/>
      </w:r>
      <w:r w:rsidRPr="00BB71A9">
        <w:rPr>
          <w:b w:val="0"/>
          <w:noProof/>
        </w:rPr>
        <w:fldChar w:fldCharType="begin"/>
      </w:r>
      <w:r w:rsidRPr="00BB71A9">
        <w:rPr>
          <w:b w:val="0"/>
          <w:noProof/>
        </w:rPr>
        <w:instrText xml:space="preserve"> PAGEREF _Toc294814096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59E22960" w14:textId="77777777" w:rsidR="00BB71A9" w:rsidRPr="00BB71A9" w:rsidRDefault="00BB71A9">
      <w:pPr>
        <w:pStyle w:val="TOC1"/>
        <w:tabs>
          <w:tab w:val="left" w:pos="438"/>
          <w:tab w:val="right" w:leader="dot" w:pos="9350"/>
        </w:tabs>
        <w:rPr>
          <w:rFonts w:eastAsiaTheme="minorEastAsia" w:cstheme="minorBidi"/>
          <w:b w:val="0"/>
          <w:noProof/>
          <w:lang w:eastAsia="ja-JP"/>
        </w:rPr>
      </w:pPr>
      <w:r w:rsidRPr="00BB71A9">
        <w:rPr>
          <w:b w:val="0"/>
          <w:noProof/>
        </w:rPr>
        <w:t>2.</w:t>
      </w:r>
      <w:r w:rsidRPr="00BB71A9">
        <w:rPr>
          <w:rFonts w:eastAsiaTheme="minorEastAsia" w:cstheme="minorBidi"/>
          <w:b w:val="0"/>
          <w:noProof/>
          <w:lang w:eastAsia="ja-JP"/>
        </w:rPr>
        <w:tab/>
      </w:r>
      <w:r w:rsidRPr="00BB71A9">
        <w:rPr>
          <w:b w:val="0"/>
          <w:noProof/>
        </w:rPr>
        <w:t>Use Case Diagrams</w:t>
      </w:r>
      <w:r w:rsidRPr="00BB71A9">
        <w:rPr>
          <w:b w:val="0"/>
          <w:noProof/>
        </w:rPr>
        <w:tab/>
      </w:r>
      <w:r w:rsidRPr="00BB71A9">
        <w:rPr>
          <w:b w:val="0"/>
          <w:noProof/>
        </w:rPr>
        <w:fldChar w:fldCharType="begin"/>
      </w:r>
      <w:r w:rsidRPr="00BB71A9">
        <w:rPr>
          <w:b w:val="0"/>
          <w:noProof/>
        </w:rPr>
        <w:instrText xml:space="preserve"> PAGEREF _Toc294814097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545A3532"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2.1</w:t>
      </w:r>
      <w:r w:rsidRPr="00BB71A9">
        <w:rPr>
          <w:rFonts w:eastAsiaTheme="minorEastAsia" w:cstheme="minorBidi"/>
          <w:b w:val="0"/>
          <w:noProof/>
          <w:sz w:val="24"/>
          <w:szCs w:val="24"/>
          <w:lang w:eastAsia="ja-JP"/>
        </w:rPr>
        <w:tab/>
      </w:r>
      <w:r w:rsidRPr="00BB71A9">
        <w:rPr>
          <w:b w:val="0"/>
          <w:noProof/>
        </w:rPr>
        <w:t xml:space="preserve">System Administrator </w:t>
      </w:r>
      <w:r w:rsidRPr="00BB71A9">
        <w:rPr>
          <w:b w:val="0"/>
          <w:noProof/>
        </w:rPr>
        <w:tab/>
      </w:r>
      <w:r w:rsidRPr="00BB71A9">
        <w:rPr>
          <w:b w:val="0"/>
          <w:noProof/>
        </w:rPr>
        <w:fldChar w:fldCharType="begin"/>
      </w:r>
      <w:r w:rsidRPr="00BB71A9">
        <w:rPr>
          <w:b w:val="0"/>
          <w:noProof/>
        </w:rPr>
        <w:instrText xml:space="preserve"> PAGEREF _Toc294814098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23B79988"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2.2</w:t>
      </w:r>
      <w:r w:rsidRPr="00BB71A9">
        <w:rPr>
          <w:rFonts w:eastAsiaTheme="minorEastAsia" w:cstheme="minorBidi"/>
          <w:b w:val="0"/>
          <w:noProof/>
          <w:sz w:val="24"/>
          <w:szCs w:val="24"/>
          <w:lang w:eastAsia="ja-JP"/>
        </w:rPr>
        <w:tab/>
      </w:r>
      <w:r w:rsidRPr="00BB71A9">
        <w:rPr>
          <w:b w:val="0"/>
          <w:noProof/>
        </w:rPr>
        <w:t>Customer and Travel Agency</w:t>
      </w:r>
      <w:r w:rsidRPr="00BB71A9">
        <w:rPr>
          <w:b w:val="0"/>
          <w:noProof/>
        </w:rPr>
        <w:tab/>
      </w:r>
      <w:r w:rsidRPr="00BB71A9">
        <w:rPr>
          <w:b w:val="0"/>
          <w:noProof/>
        </w:rPr>
        <w:fldChar w:fldCharType="begin"/>
      </w:r>
      <w:r w:rsidRPr="00BB71A9">
        <w:rPr>
          <w:b w:val="0"/>
          <w:noProof/>
        </w:rPr>
        <w:instrText xml:space="preserve"> PAGEREF _Toc294814099 \h </w:instrText>
      </w:r>
      <w:r w:rsidRPr="00BB71A9">
        <w:rPr>
          <w:b w:val="0"/>
          <w:noProof/>
        </w:rPr>
      </w:r>
      <w:r w:rsidRPr="00BB71A9">
        <w:rPr>
          <w:b w:val="0"/>
          <w:noProof/>
        </w:rPr>
        <w:fldChar w:fldCharType="separate"/>
      </w:r>
      <w:r w:rsidRPr="00BB71A9">
        <w:rPr>
          <w:b w:val="0"/>
          <w:noProof/>
        </w:rPr>
        <w:t>6</w:t>
      </w:r>
      <w:r w:rsidRPr="00BB71A9">
        <w:rPr>
          <w:b w:val="0"/>
          <w:noProof/>
        </w:rPr>
        <w:fldChar w:fldCharType="end"/>
      </w:r>
    </w:p>
    <w:p w14:paraId="5589AC21"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2.3</w:t>
      </w:r>
      <w:r w:rsidRPr="00BB71A9">
        <w:rPr>
          <w:rFonts w:eastAsiaTheme="minorEastAsia" w:cstheme="minorBidi"/>
          <w:b w:val="0"/>
          <w:noProof/>
          <w:sz w:val="24"/>
          <w:szCs w:val="24"/>
          <w:lang w:eastAsia="ja-JP"/>
        </w:rPr>
        <w:tab/>
      </w:r>
      <w:r w:rsidRPr="00BB71A9">
        <w:rPr>
          <w:b w:val="0"/>
          <w:noProof/>
        </w:rPr>
        <w:t>Normal Staff</w:t>
      </w:r>
      <w:r w:rsidRPr="00BB71A9">
        <w:rPr>
          <w:b w:val="0"/>
          <w:noProof/>
        </w:rPr>
        <w:tab/>
      </w:r>
      <w:r w:rsidRPr="00BB71A9">
        <w:rPr>
          <w:b w:val="0"/>
          <w:noProof/>
        </w:rPr>
        <w:fldChar w:fldCharType="begin"/>
      </w:r>
      <w:r w:rsidRPr="00BB71A9">
        <w:rPr>
          <w:b w:val="0"/>
          <w:noProof/>
        </w:rPr>
        <w:instrText xml:space="preserve"> PAGEREF _Toc294814100 \h </w:instrText>
      </w:r>
      <w:r w:rsidRPr="00BB71A9">
        <w:rPr>
          <w:b w:val="0"/>
          <w:noProof/>
        </w:rPr>
      </w:r>
      <w:r w:rsidRPr="00BB71A9">
        <w:rPr>
          <w:b w:val="0"/>
          <w:noProof/>
        </w:rPr>
        <w:fldChar w:fldCharType="separate"/>
      </w:r>
      <w:r w:rsidRPr="00BB71A9">
        <w:rPr>
          <w:b w:val="0"/>
          <w:noProof/>
        </w:rPr>
        <w:t>7</w:t>
      </w:r>
      <w:r w:rsidRPr="00BB71A9">
        <w:rPr>
          <w:b w:val="0"/>
          <w:noProof/>
        </w:rPr>
        <w:fldChar w:fldCharType="end"/>
      </w:r>
    </w:p>
    <w:p w14:paraId="1D9D50E5"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2.4</w:t>
      </w:r>
      <w:r w:rsidRPr="00BB71A9">
        <w:rPr>
          <w:rFonts w:eastAsiaTheme="minorEastAsia" w:cstheme="minorBidi"/>
          <w:b w:val="0"/>
          <w:noProof/>
          <w:sz w:val="24"/>
          <w:szCs w:val="24"/>
          <w:lang w:eastAsia="ja-JP"/>
        </w:rPr>
        <w:tab/>
      </w:r>
      <w:r w:rsidRPr="00BB71A9">
        <w:rPr>
          <w:b w:val="0"/>
          <w:noProof/>
        </w:rPr>
        <w:t xml:space="preserve">Flight Manager </w:t>
      </w:r>
      <w:r w:rsidRPr="00BB71A9">
        <w:rPr>
          <w:b w:val="0"/>
          <w:noProof/>
        </w:rPr>
        <w:tab/>
      </w:r>
      <w:r w:rsidRPr="00BB71A9">
        <w:rPr>
          <w:b w:val="0"/>
          <w:noProof/>
        </w:rPr>
        <w:fldChar w:fldCharType="begin"/>
      </w:r>
      <w:r w:rsidRPr="00BB71A9">
        <w:rPr>
          <w:b w:val="0"/>
          <w:noProof/>
        </w:rPr>
        <w:instrText xml:space="preserve"> PAGEREF _Toc294814101 \h </w:instrText>
      </w:r>
      <w:r w:rsidRPr="00BB71A9">
        <w:rPr>
          <w:b w:val="0"/>
          <w:noProof/>
        </w:rPr>
      </w:r>
      <w:r w:rsidRPr="00BB71A9">
        <w:rPr>
          <w:b w:val="0"/>
          <w:noProof/>
        </w:rPr>
        <w:fldChar w:fldCharType="separate"/>
      </w:r>
      <w:r w:rsidRPr="00BB71A9">
        <w:rPr>
          <w:b w:val="0"/>
          <w:noProof/>
        </w:rPr>
        <w:t>7</w:t>
      </w:r>
      <w:r w:rsidRPr="00BB71A9">
        <w:rPr>
          <w:b w:val="0"/>
          <w:noProof/>
        </w:rPr>
        <w:fldChar w:fldCharType="end"/>
      </w:r>
    </w:p>
    <w:p w14:paraId="3735320A"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2.5</w:t>
      </w:r>
      <w:r w:rsidRPr="00BB71A9">
        <w:rPr>
          <w:rFonts w:eastAsiaTheme="minorEastAsia" w:cstheme="minorBidi"/>
          <w:b w:val="0"/>
          <w:noProof/>
          <w:sz w:val="24"/>
          <w:szCs w:val="24"/>
          <w:lang w:eastAsia="ja-JP"/>
        </w:rPr>
        <w:tab/>
      </w:r>
      <w:r w:rsidRPr="00BB71A9">
        <w:rPr>
          <w:b w:val="0"/>
          <w:noProof/>
        </w:rPr>
        <w:t xml:space="preserve">Profile Manager </w:t>
      </w:r>
      <w:r w:rsidRPr="00BB71A9">
        <w:rPr>
          <w:b w:val="0"/>
          <w:noProof/>
        </w:rPr>
        <w:tab/>
      </w:r>
      <w:r w:rsidRPr="00BB71A9">
        <w:rPr>
          <w:b w:val="0"/>
          <w:noProof/>
        </w:rPr>
        <w:fldChar w:fldCharType="begin"/>
      </w:r>
      <w:r w:rsidRPr="00BB71A9">
        <w:rPr>
          <w:b w:val="0"/>
          <w:noProof/>
        </w:rPr>
        <w:instrText xml:space="preserve"> PAGEREF _Toc294814102 \h </w:instrText>
      </w:r>
      <w:r w:rsidRPr="00BB71A9">
        <w:rPr>
          <w:b w:val="0"/>
          <w:noProof/>
        </w:rPr>
      </w:r>
      <w:r w:rsidRPr="00BB71A9">
        <w:rPr>
          <w:b w:val="0"/>
          <w:noProof/>
        </w:rPr>
        <w:fldChar w:fldCharType="separate"/>
      </w:r>
      <w:r w:rsidRPr="00BB71A9">
        <w:rPr>
          <w:b w:val="0"/>
          <w:noProof/>
        </w:rPr>
        <w:t>8</w:t>
      </w:r>
      <w:r w:rsidRPr="00BB71A9">
        <w:rPr>
          <w:b w:val="0"/>
          <w:noProof/>
        </w:rPr>
        <w:fldChar w:fldCharType="end"/>
      </w:r>
    </w:p>
    <w:p w14:paraId="0ECD831A"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2.6</w:t>
      </w:r>
      <w:r w:rsidRPr="00BB71A9">
        <w:rPr>
          <w:rFonts w:eastAsiaTheme="minorEastAsia" w:cstheme="minorBidi"/>
          <w:b w:val="0"/>
          <w:noProof/>
          <w:sz w:val="24"/>
          <w:szCs w:val="24"/>
          <w:lang w:eastAsia="ja-JP"/>
        </w:rPr>
        <w:tab/>
      </w:r>
      <w:r w:rsidRPr="00BB71A9">
        <w:rPr>
          <w:b w:val="0"/>
          <w:noProof/>
        </w:rPr>
        <w:t xml:space="preserve">Reservation System Manager </w:t>
      </w:r>
      <w:r w:rsidRPr="00BB71A9">
        <w:rPr>
          <w:b w:val="0"/>
          <w:noProof/>
        </w:rPr>
        <w:tab/>
      </w:r>
      <w:r w:rsidRPr="00BB71A9">
        <w:rPr>
          <w:b w:val="0"/>
          <w:noProof/>
        </w:rPr>
        <w:fldChar w:fldCharType="begin"/>
      </w:r>
      <w:r w:rsidRPr="00BB71A9">
        <w:rPr>
          <w:b w:val="0"/>
          <w:noProof/>
        </w:rPr>
        <w:instrText xml:space="preserve"> PAGEREF _Toc294814103 \h </w:instrText>
      </w:r>
      <w:r w:rsidRPr="00BB71A9">
        <w:rPr>
          <w:b w:val="0"/>
          <w:noProof/>
        </w:rPr>
      </w:r>
      <w:r w:rsidRPr="00BB71A9">
        <w:rPr>
          <w:b w:val="0"/>
          <w:noProof/>
        </w:rPr>
        <w:fldChar w:fldCharType="separate"/>
      </w:r>
      <w:r w:rsidRPr="00BB71A9">
        <w:rPr>
          <w:b w:val="0"/>
          <w:noProof/>
        </w:rPr>
        <w:t>8</w:t>
      </w:r>
      <w:r w:rsidRPr="00BB71A9">
        <w:rPr>
          <w:b w:val="0"/>
          <w:noProof/>
        </w:rPr>
        <w:fldChar w:fldCharType="end"/>
      </w:r>
    </w:p>
    <w:p w14:paraId="7D2B2B46"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2.7</w:t>
      </w:r>
      <w:r w:rsidRPr="00BB71A9">
        <w:rPr>
          <w:rFonts w:eastAsiaTheme="minorEastAsia" w:cstheme="minorBidi"/>
          <w:b w:val="0"/>
          <w:noProof/>
          <w:sz w:val="24"/>
          <w:szCs w:val="24"/>
          <w:lang w:eastAsia="ja-JP"/>
        </w:rPr>
        <w:tab/>
      </w:r>
      <w:r w:rsidRPr="00BB71A9">
        <w:rPr>
          <w:b w:val="0"/>
          <w:noProof/>
        </w:rPr>
        <w:t xml:space="preserve">Service System Manager </w:t>
      </w:r>
      <w:r w:rsidRPr="00BB71A9">
        <w:rPr>
          <w:b w:val="0"/>
          <w:noProof/>
        </w:rPr>
        <w:tab/>
      </w:r>
      <w:r w:rsidRPr="00BB71A9">
        <w:rPr>
          <w:b w:val="0"/>
          <w:noProof/>
        </w:rPr>
        <w:fldChar w:fldCharType="begin"/>
      </w:r>
      <w:r w:rsidRPr="00BB71A9">
        <w:rPr>
          <w:b w:val="0"/>
          <w:noProof/>
        </w:rPr>
        <w:instrText xml:space="preserve"> PAGEREF _Toc294814104 \h </w:instrText>
      </w:r>
      <w:r w:rsidRPr="00BB71A9">
        <w:rPr>
          <w:b w:val="0"/>
          <w:noProof/>
        </w:rPr>
      </w:r>
      <w:r w:rsidRPr="00BB71A9">
        <w:rPr>
          <w:b w:val="0"/>
          <w:noProof/>
        </w:rPr>
        <w:fldChar w:fldCharType="separate"/>
      </w:r>
      <w:r w:rsidRPr="00BB71A9">
        <w:rPr>
          <w:b w:val="0"/>
          <w:noProof/>
        </w:rPr>
        <w:t>9</w:t>
      </w:r>
      <w:r w:rsidRPr="00BB71A9">
        <w:rPr>
          <w:b w:val="0"/>
          <w:noProof/>
        </w:rPr>
        <w:fldChar w:fldCharType="end"/>
      </w:r>
    </w:p>
    <w:p w14:paraId="7C280A6C" w14:textId="77777777" w:rsidR="00BB71A9" w:rsidRPr="00BB71A9" w:rsidRDefault="00BB71A9">
      <w:pPr>
        <w:pStyle w:val="TOC1"/>
        <w:tabs>
          <w:tab w:val="left" w:pos="438"/>
          <w:tab w:val="right" w:leader="dot" w:pos="9350"/>
        </w:tabs>
        <w:rPr>
          <w:rFonts w:eastAsiaTheme="minorEastAsia" w:cstheme="minorBidi"/>
          <w:b w:val="0"/>
          <w:noProof/>
          <w:lang w:eastAsia="ja-JP"/>
        </w:rPr>
      </w:pPr>
      <w:r w:rsidRPr="00BB71A9">
        <w:rPr>
          <w:b w:val="0"/>
          <w:noProof/>
        </w:rPr>
        <w:t>3.</w:t>
      </w:r>
      <w:r w:rsidRPr="00BB71A9">
        <w:rPr>
          <w:rFonts w:eastAsiaTheme="minorEastAsia" w:cstheme="minorBidi"/>
          <w:b w:val="0"/>
          <w:noProof/>
          <w:lang w:eastAsia="ja-JP"/>
        </w:rPr>
        <w:tab/>
      </w:r>
      <w:r w:rsidRPr="00BB71A9">
        <w:rPr>
          <w:b w:val="0"/>
          <w:noProof/>
        </w:rPr>
        <w:t>Use Case Specifications and Descriptions</w:t>
      </w:r>
      <w:r w:rsidRPr="00BB71A9">
        <w:rPr>
          <w:b w:val="0"/>
          <w:noProof/>
        </w:rPr>
        <w:tab/>
      </w:r>
      <w:r w:rsidRPr="00BB71A9">
        <w:rPr>
          <w:b w:val="0"/>
          <w:noProof/>
        </w:rPr>
        <w:fldChar w:fldCharType="begin"/>
      </w:r>
      <w:r w:rsidRPr="00BB71A9">
        <w:rPr>
          <w:b w:val="0"/>
          <w:noProof/>
        </w:rPr>
        <w:instrText xml:space="preserve"> PAGEREF _Toc294814105 \h </w:instrText>
      </w:r>
      <w:r w:rsidRPr="00BB71A9">
        <w:rPr>
          <w:b w:val="0"/>
          <w:noProof/>
        </w:rPr>
      </w:r>
      <w:r w:rsidRPr="00BB71A9">
        <w:rPr>
          <w:b w:val="0"/>
          <w:noProof/>
        </w:rPr>
        <w:fldChar w:fldCharType="separate"/>
      </w:r>
      <w:r w:rsidRPr="00BB71A9">
        <w:rPr>
          <w:b w:val="0"/>
          <w:noProof/>
        </w:rPr>
        <w:t>9</w:t>
      </w:r>
      <w:r w:rsidRPr="00BB71A9">
        <w:rPr>
          <w:b w:val="0"/>
          <w:noProof/>
        </w:rPr>
        <w:fldChar w:fldCharType="end"/>
      </w:r>
    </w:p>
    <w:p w14:paraId="2724C3F4"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3.1</w:t>
      </w:r>
      <w:r w:rsidRPr="00BB71A9">
        <w:rPr>
          <w:rFonts w:eastAsiaTheme="minorEastAsia" w:cstheme="minorBidi"/>
          <w:b w:val="0"/>
          <w:noProof/>
          <w:sz w:val="24"/>
          <w:szCs w:val="24"/>
          <w:lang w:eastAsia="ja-JP"/>
        </w:rPr>
        <w:tab/>
      </w:r>
      <w:r w:rsidRPr="00BB71A9">
        <w:rPr>
          <w:b w:val="0"/>
          <w:noProof/>
        </w:rPr>
        <w:t>Login</w:t>
      </w:r>
      <w:r w:rsidRPr="00BB71A9">
        <w:rPr>
          <w:b w:val="0"/>
          <w:noProof/>
        </w:rPr>
        <w:tab/>
      </w:r>
      <w:r w:rsidRPr="00BB71A9">
        <w:rPr>
          <w:b w:val="0"/>
          <w:noProof/>
        </w:rPr>
        <w:fldChar w:fldCharType="begin"/>
      </w:r>
      <w:r w:rsidRPr="00BB71A9">
        <w:rPr>
          <w:b w:val="0"/>
          <w:noProof/>
        </w:rPr>
        <w:instrText xml:space="preserve"> PAGEREF _Toc294814106 \h </w:instrText>
      </w:r>
      <w:r w:rsidRPr="00BB71A9">
        <w:rPr>
          <w:b w:val="0"/>
          <w:noProof/>
        </w:rPr>
      </w:r>
      <w:r w:rsidRPr="00BB71A9">
        <w:rPr>
          <w:b w:val="0"/>
          <w:noProof/>
        </w:rPr>
        <w:fldChar w:fldCharType="separate"/>
      </w:r>
      <w:r w:rsidRPr="00BB71A9">
        <w:rPr>
          <w:b w:val="0"/>
          <w:noProof/>
        </w:rPr>
        <w:t>9</w:t>
      </w:r>
      <w:r w:rsidRPr="00BB71A9">
        <w:rPr>
          <w:b w:val="0"/>
          <w:noProof/>
        </w:rPr>
        <w:fldChar w:fldCharType="end"/>
      </w:r>
    </w:p>
    <w:p w14:paraId="487E1EB6"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3.2</w:t>
      </w:r>
      <w:r w:rsidRPr="00BB71A9">
        <w:rPr>
          <w:rFonts w:eastAsiaTheme="minorEastAsia" w:cstheme="minorBidi"/>
          <w:b w:val="0"/>
          <w:noProof/>
          <w:sz w:val="24"/>
          <w:szCs w:val="24"/>
          <w:lang w:eastAsia="ja-JP"/>
        </w:rPr>
        <w:tab/>
      </w:r>
      <w:r w:rsidRPr="00BB71A9">
        <w:rPr>
          <w:b w:val="0"/>
          <w:noProof/>
        </w:rPr>
        <w:t>Enter Wrong Credentials</w:t>
      </w:r>
      <w:r w:rsidRPr="00BB71A9">
        <w:rPr>
          <w:b w:val="0"/>
          <w:noProof/>
        </w:rPr>
        <w:tab/>
      </w:r>
      <w:r w:rsidRPr="00BB71A9">
        <w:rPr>
          <w:b w:val="0"/>
          <w:noProof/>
        </w:rPr>
        <w:fldChar w:fldCharType="begin"/>
      </w:r>
      <w:r w:rsidRPr="00BB71A9">
        <w:rPr>
          <w:b w:val="0"/>
          <w:noProof/>
        </w:rPr>
        <w:instrText xml:space="preserve"> PAGEREF _Toc294814107 \h </w:instrText>
      </w:r>
      <w:r w:rsidRPr="00BB71A9">
        <w:rPr>
          <w:b w:val="0"/>
          <w:noProof/>
        </w:rPr>
      </w:r>
      <w:r w:rsidRPr="00BB71A9">
        <w:rPr>
          <w:b w:val="0"/>
          <w:noProof/>
        </w:rPr>
        <w:fldChar w:fldCharType="separate"/>
      </w:r>
      <w:r w:rsidRPr="00BB71A9">
        <w:rPr>
          <w:b w:val="0"/>
          <w:noProof/>
        </w:rPr>
        <w:t>10</w:t>
      </w:r>
      <w:r w:rsidRPr="00BB71A9">
        <w:rPr>
          <w:b w:val="0"/>
          <w:noProof/>
        </w:rPr>
        <w:fldChar w:fldCharType="end"/>
      </w:r>
    </w:p>
    <w:p w14:paraId="296D195D"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3.3</w:t>
      </w:r>
      <w:r w:rsidRPr="00BB71A9">
        <w:rPr>
          <w:rFonts w:eastAsiaTheme="minorEastAsia" w:cstheme="minorBidi"/>
          <w:b w:val="0"/>
          <w:noProof/>
          <w:sz w:val="24"/>
          <w:szCs w:val="24"/>
          <w:lang w:eastAsia="ja-JP"/>
        </w:rPr>
        <w:tab/>
      </w:r>
      <w:r w:rsidRPr="00BB71A9">
        <w:rPr>
          <w:b w:val="0"/>
          <w:noProof/>
        </w:rPr>
        <w:t>Signup</w:t>
      </w:r>
      <w:r w:rsidRPr="00BB71A9">
        <w:rPr>
          <w:b w:val="0"/>
          <w:noProof/>
        </w:rPr>
        <w:tab/>
      </w:r>
      <w:r w:rsidRPr="00BB71A9">
        <w:rPr>
          <w:b w:val="0"/>
          <w:noProof/>
        </w:rPr>
        <w:fldChar w:fldCharType="begin"/>
      </w:r>
      <w:r w:rsidRPr="00BB71A9">
        <w:rPr>
          <w:b w:val="0"/>
          <w:noProof/>
        </w:rPr>
        <w:instrText xml:space="preserve"> PAGEREF _Toc294814108 \h </w:instrText>
      </w:r>
      <w:r w:rsidRPr="00BB71A9">
        <w:rPr>
          <w:b w:val="0"/>
          <w:noProof/>
        </w:rPr>
      </w:r>
      <w:r w:rsidRPr="00BB71A9">
        <w:rPr>
          <w:b w:val="0"/>
          <w:noProof/>
        </w:rPr>
        <w:fldChar w:fldCharType="separate"/>
      </w:r>
      <w:r w:rsidRPr="00BB71A9">
        <w:rPr>
          <w:b w:val="0"/>
          <w:noProof/>
        </w:rPr>
        <w:t>10</w:t>
      </w:r>
      <w:r w:rsidRPr="00BB71A9">
        <w:rPr>
          <w:b w:val="0"/>
          <w:noProof/>
        </w:rPr>
        <w:fldChar w:fldCharType="end"/>
      </w:r>
    </w:p>
    <w:p w14:paraId="5972D82E"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3.4</w:t>
      </w:r>
      <w:r w:rsidRPr="00BB71A9">
        <w:rPr>
          <w:rFonts w:eastAsiaTheme="minorEastAsia" w:cstheme="minorBidi"/>
          <w:b w:val="0"/>
          <w:noProof/>
          <w:sz w:val="24"/>
          <w:szCs w:val="24"/>
          <w:lang w:eastAsia="ja-JP"/>
        </w:rPr>
        <w:tab/>
      </w:r>
      <w:r w:rsidRPr="00BB71A9">
        <w:rPr>
          <w:b w:val="0"/>
          <w:noProof/>
        </w:rPr>
        <w:t>Enter Invalid Details</w:t>
      </w:r>
      <w:r w:rsidRPr="00BB71A9">
        <w:rPr>
          <w:b w:val="0"/>
          <w:noProof/>
        </w:rPr>
        <w:tab/>
      </w:r>
      <w:r w:rsidRPr="00BB71A9">
        <w:rPr>
          <w:b w:val="0"/>
          <w:noProof/>
        </w:rPr>
        <w:fldChar w:fldCharType="begin"/>
      </w:r>
      <w:r w:rsidRPr="00BB71A9">
        <w:rPr>
          <w:b w:val="0"/>
          <w:noProof/>
        </w:rPr>
        <w:instrText xml:space="preserve"> PAGEREF _Toc294814109 \h </w:instrText>
      </w:r>
      <w:r w:rsidRPr="00BB71A9">
        <w:rPr>
          <w:b w:val="0"/>
          <w:noProof/>
        </w:rPr>
      </w:r>
      <w:r w:rsidRPr="00BB71A9">
        <w:rPr>
          <w:b w:val="0"/>
          <w:noProof/>
        </w:rPr>
        <w:fldChar w:fldCharType="separate"/>
      </w:r>
      <w:r w:rsidRPr="00BB71A9">
        <w:rPr>
          <w:b w:val="0"/>
          <w:noProof/>
        </w:rPr>
        <w:t>10</w:t>
      </w:r>
      <w:r w:rsidRPr="00BB71A9">
        <w:rPr>
          <w:b w:val="0"/>
          <w:noProof/>
        </w:rPr>
        <w:fldChar w:fldCharType="end"/>
      </w:r>
    </w:p>
    <w:p w14:paraId="25DC3CEC"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3.5</w:t>
      </w:r>
      <w:r w:rsidRPr="00BB71A9">
        <w:rPr>
          <w:rFonts w:eastAsiaTheme="minorEastAsia" w:cstheme="minorBidi"/>
          <w:b w:val="0"/>
          <w:noProof/>
          <w:sz w:val="24"/>
          <w:szCs w:val="24"/>
          <w:lang w:eastAsia="ja-JP"/>
        </w:rPr>
        <w:tab/>
      </w:r>
      <w:r w:rsidRPr="00BB71A9">
        <w:rPr>
          <w:b w:val="0"/>
          <w:noProof/>
        </w:rPr>
        <w:t>Cancel Booking</w:t>
      </w:r>
      <w:r w:rsidRPr="00BB71A9">
        <w:rPr>
          <w:b w:val="0"/>
          <w:noProof/>
        </w:rPr>
        <w:tab/>
      </w:r>
      <w:r w:rsidRPr="00BB71A9">
        <w:rPr>
          <w:b w:val="0"/>
          <w:noProof/>
        </w:rPr>
        <w:fldChar w:fldCharType="begin"/>
      </w:r>
      <w:r w:rsidRPr="00BB71A9">
        <w:rPr>
          <w:b w:val="0"/>
          <w:noProof/>
        </w:rPr>
        <w:instrText xml:space="preserve"> PAGEREF _Toc294814110 \h </w:instrText>
      </w:r>
      <w:r w:rsidRPr="00BB71A9">
        <w:rPr>
          <w:b w:val="0"/>
          <w:noProof/>
        </w:rPr>
      </w:r>
      <w:r w:rsidRPr="00BB71A9">
        <w:rPr>
          <w:b w:val="0"/>
          <w:noProof/>
        </w:rPr>
        <w:fldChar w:fldCharType="separate"/>
      </w:r>
      <w:r w:rsidRPr="00BB71A9">
        <w:rPr>
          <w:b w:val="0"/>
          <w:noProof/>
        </w:rPr>
        <w:t>11</w:t>
      </w:r>
      <w:r w:rsidRPr="00BB71A9">
        <w:rPr>
          <w:b w:val="0"/>
          <w:noProof/>
        </w:rPr>
        <w:fldChar w:fldCharType="end"/>
      </w:r>
    </w:p>
    <w:p w14:paraId="0D19E5E8"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3.6</w:t>
      </w:r>
      <w:r w:rsidRPr="00BB71A9">
        <w:rPr>
          <w:rFonts w:eastAsiaTheme="minorEastAsia" w:cstheme="minorBidi"/>
          <w:b w:val="0"/>
          <w:noProof/>
          <w:sz w:val="24"/>
          <w:szCs w:val="24"/>
          <w:lang w:eastAsia="ja-JP"/>
        </w:rPr>
        <w:tab/>
      </w:r>
      <w:r w:rsidRPr="00BB71A9">
        <w:rPr>
          <w:b w:val="0"/>
          <w:noProof/>
        </w:rPr>
        <w:t>Edit Account Details</w:t>
      </w:r>
      <w:r w:rsidRPr="00BB71A9">
        <w:rPr>
          <w:b w:val="0"/>
          <w:noProof/>
        </w:rPr>
        <w:tab/>
      </w:r>
      <w:r w:rsidRPr="00BB71A9">
        <w:rPr>
          <w:b w:val="0"/>
          <w:noProof/>
        </w:rPr>
        <w:fldChar w:fldCharType="begin"/>
      </w:r>
      <w:r w:rsidRPr="00BB71A9">
        <w:rPr>
          <w:b w:val="0"/>
          <w:noProof/>
        </w:rPr>
        <w:instrText xml:space="preserve"> PAGEREF _Toc294814111 \h </w:instrText>
      </w:r>
      <w:r w:rsidRPr="00BB71A9">
        <w:rPr>
          <w:b w:val="0"/>
          <w:noProof/>
        </w:rPr>
      </w:r>
      <w:r w:rsidRPr="00BB71A9">
        <w:rPr>
          <w:b w:val="0"/>
          <w:noProof/>
        </w:rPr>
        <w:fldChar w:fldCharType="separate"/>
      </w:r>
      <w:r w:rsidRPr="00BB71A9">
        <w:rPr>
          <w:b w:val="0"/>
          <w:noProof/>
        </w:rPr>
        <w:t>11</w:t>
      </w:r>
      <w:r w:rsidRPr="00BB71A9">
        <w:rPr>
          <w:b w:val="0"/>
          <w:noProof/>
        </w:rPr>
        <w:fldChar w:fldCharType="end"/>
      </w:r>
    </w:p>
    <w:p w14:paraId="3595A34A"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3.7</w:t>
      </w:r>
      <w:r w:rsidRPr="00BB71A9">
        <w:rPr>
          <w:rFonts w:eastAsiaTheme="minorEastAsia" w:cstheme="minorBidi"/>
          <w:b w:val="0"/>
          <w:noProof/>
          <w:sz w:val="24"/>
          <w:szCs w:val="24"/>
          <w:lang w:eastAsia="ja-JP"/>
        </w:rPr>
        <w:tab/>
      </w:r>
      <w:r w:rsidRPr="00BB71A9">
        <w:rPr>
          <w:b w:val="0"/>
          <w:noProof/>
        </w:rPr>
        <w:t>Make Booking</w:t>
      </w:r>
      <w:r w:rsidRPr="00BB71A9">
        <w:rPr>
          <w:b w:val="0"/>
          <w:noProof/>
        </w:rPr>
        <w:tab/>
      </w:r>
      <w:r w:rsidRPr="00BB71A9">
        <w:rPr>
          <w:b w:val="0"/>
          <w:noProof/>
        </w:rPr>
        <w:fldChar w:fldCharType="begin"/>
      </w:r>
      <w:r w:rsidRPr="00BB71A9">
        <w:rPr>
          <w:b w:val="0"/>
          <w:noProof/>
        </w:rPr>
        <w:instrText xml:space="preserve"> PAGEREF _Toc294814112 \h </w:instrText>
      </w:r>
      <w:r w:rsidRPr="00BB71A9">
        <w:rPr>
          <w:b w:val="0"/>
          <w:noProof/>
        </w:rPr>
      </w:r>
      <w:r w:rsidRPr="00BB71A9">
        <w:rPr>
          <w:b w:val="0"/>
          <w:noProof/>
        </w:rPr>
        <w:fldChar w:fldCharType="separate"/>
      </w:r>
      <w:r w:rsidRPr="00BB71A9">
        <w:rPr>
          <w:b w:val="0"/>
          <w:noProof/>
        </w:rPr>
        <w:t>12</w:t>
      </w:r>
      <w:r w:rsidRPr="00BB71A9">
        <w:rPr>
          <w:b w:val="0"/>
          <w:noProof/>
        </w:rPr>
        <w:fldChar w:fldCharType="end"/>
      </w:r>
    </w:p>
    <w:p w14:paraId="48A61597"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3.8</w:t>
      </w:r>
      <w:r w:rsidRPr="00BB71A9">
        <w:rPr>
          <w:rFonts w:eastAsiaTheme="minorEastAsia" w:cstheme="minorBidi"/>
          <w:b w:val="0"/>
          <w:noProof/>
          <w:sz w:val="24"/>
          <w:szCs w:val="24"/>
          <w:lang w:eastAsia="ja-JP"/>
        </w:rPr>
        <w:tab/>
      </w:r>
      <w:r w:rsidRPr="00BB71A9">
        <w:rPr>
          <w:b w:val="0"/>
          <w:noProof/>
        </w:rPr>
        <w:t>Generate Report</w:t>
      </w:r>
      <w:r w:rsidRPr="00BB71A9">
        <w:rPr>
          <w:b w:val="0"/>
          <w:noProof/>
        </w:rPr>
        <w:tab/>
      </w:r>
      <w:r w:rsidRPr="00BB71A9">
        <w:rPr>
          <w:b w:val="0"/>
          <w:noProof/>
        </w:rPr>
        <w:fldChar w:fldCharType="begin"/>
      </w:r>
      <w:r w:rsidRPr="00BB71A9">
        <w:rPr>
          <w:b w:val="0"/>
          <w:noProof/>
        </w:rPr>
        <w:instrText xml:space="preserve"> PAGEREF _Toc294814113 \h </w:instrText>
      </w:r>
      <w:r w:rsidRPr="00BB71A9">
        <w:rPr>
          <w:b w:val="0"/>
          <w:noProof/>
        </w:rPr>
      </w:r>
      <w:r w:rsidRPr="00BB71A9">
        <w:rPr>
          <w:b w:val="0"/>
          <w:noProof/>
        </w:rPr>
        <w:fldChar w:fldCharType="separate"/>
      </w:r>
      <w:r w:rsidRPr="00BB71A9">
        <w:rPr>
          <w:b w:val="0"/>
          <w:noProof/>
        </w:rPr>
        <w:t>12</w:t>
      </w:r>
      <w:r w:rsidRPr="00BB71A9">
        <w:rPr>
          <w:b w:val="0"/>
          <w:noProof/>
        </w:rPr>
        <w:fldChar w:fldCharType="end"/>
      </w:r>
    </w:p>
    <w:p w14:paraId="2697152D"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3.9</w:t>
      </w:r>
      <w:r w:rsidRPr="00BB71A9">
        <w:rPr>
          <w:rFonts w:eastAsiaTheme="minorEastAsia" w:cstheme="minorBidi"/>
          <w:b w:val="0"/>
          <w:noProof/>
          <w:sz w:val="24"/>
          <w:szCs w:val="24"/>
          <w:lang w:eastAsia="ja-JP"/>
        </w:rPr>
        <w:tab/>
      </w:r>
      <w:r w:rsidRPr="00BB71A9">
        <w:rPr>
          <w:b w:val="0"/>
          <w:noProof/>
        </w:rPr>
        <w:t>Add Persons</w:t>
      </w:r>
      <w:r w:rsidRPr="00BB71A9">
        <w:rPr>
          <w:b w:val="0"/>
          <w:noProof/>
        </w:rPr>
        <w:tab/>
      </w:r>
      <w:r w:rsidRPr="00BB71A9">
        <w:rPr>
          <w:b w:val="0"/>
          <w:noProof/>
        </w:rPr>
        <w:fldChar w:fldCharType="begin"/>
      </w:r>
      <w:r w:rsidRPr="00BB71A9">
        <w:rPr>
          <w:b w:val="0"/>
          <w:noProof/>
        </w:rPr>
        <w:instrText xml:space="preserve"> PAGEREF _Toc294814114 \h </w:instrText>
      </w:r>
      <w:r w:rsidRPr="00BB71A9">
        <w:rPr>
          <w:b w:val="0"/>
          <w:noProof/>
        </w:rPr>
      </w:r>
      <w:r w:rsidRPr="00BB71A9">
        <w:rPr>
          <w:b w:val="0"/>
          <w:noProof/>
        </w:rPr>
        <w:fldChar w:fldCharType="separate"/>
      </w:r>
      <w:r w:rsidRPr="00BB71A9">
        <w:rPr>
          <w:b w:val="0"/>
          <w:noProof/>
        </w:rPr>
        <w:t>13</w:t>
      </w:r>
      <w:r w:rsidRPr="00BB71A9">
        <w:rPr>
          <w:b w:val="0"/>
          <w:noProof/>
        </w:rPr>
        <w:fldChar w:fldCharType="end"/>
      </w:r>
    </w:p>
    <w:p w14:paraId="0D143897"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3.10</w:t>
      </w:r>
      <w:r w:rsidRPr="00BB71A9">
        <w:rPr>
          <w:rFonts w:eastAsiaTheme="minorEastAsia" w:cstheme="minorBidi"/>
          <w:b w:val="0"/>
          <w:noProof/>
          <w:sz w:val="24"/>
          <w:szCs w:val="24"/>
          <w:lang w:eastAsia="ja-JP"/>
        </w:rPr>
        <w:tab/>
      </w:r>
      <w:r w:rsidRPr="00BB71A9">
        <w:rPr>
          <w:b w:val="0"/>
          <w:noProof/>
        </w:rPr>
        <w:t>Add Customers</w:t>
      </w:r>
      <w:r w:rsidRPr="00BB71A9">
        <w:rPr>
          <w:b w:val="0"/>
          <w:noProof/>
        </w:rPr>
        <w:tab/>
      </w:r>
      <w:r w:rsidRPr="00BB71A9">
        <w:rPr>
          <w:b w:val="0"/>
          <w:noProof/>
        </w:rPr>
        <w:fldChar w:fldCharType="begin"/>
      </w:r>
      <w:r w:rsidRPr="00BB71A9">
        <w:rPr>
          <w:b w:val="0"/>
          <w:noProof/>
        </w:rPr>
        <w:instrText xml:space="preserve"> PAGEREF _Toc294814115 \h </w:instrText>
      </w:r>
      <w:r w:rsidRPr="00BB71A9">
        <w:rPr>
          <w:b w:val="0"/>
          <w:noProof/>
        </w:rPr>
      </w:r>
      <w:r w:rsidRPr="00BB71A9">
        <w:rPr>
          <w:b w:val="0"/>
          <w:noProof/>
        </w:rPr>
        <w:fldChar w:fldCharType="separate"/>
      </w:r>
      <w:r w:rsidRPr="00BB71A9">
        <w:rPr>
          <w:b w:val="0"/>
          <w:noProof/>
        </w:rPr>
        <w:t>13</w:t>
      </w:r>
      <w:r w:rsidRPr="00BB71A9">
        <w:rPr>
          <w:b w:val="0"/>
          <w:noProof/>
        </w:rPr>
        <w:fldChar w:fldCharType="end"/>
      </w:r>
    </w:p>
    <w:p w14:paraId="5BCBB924"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3.11</w:t>
      </w:r>
      <w:r w:rsidRPr="00BB71A9">
        <w:rPr>
          <w:rFonts w:eastAsiaTheme="minorEastAsia" w:cstheme="minorBidi"/>
          <w:b w:val="0"/>
          <w:noProof/>
          <w:sz w:val="24"/>
          <w:szCs w:val="24"/>
          <w:lang w:eastAsia="ja-JP"/>
        </w:rPr>
        <w:tab/>
      </w:r>
      <w:r w:rsidRPr="00BB71A9">
        <w:rPr>
          <w:b w:val="0"/>
          <w:noProof/>
        </w:rPr>
        <w:t>Choose Seating</w:t>
      </w:r>
      <w:r w:rsidRPr="00BB71A9">
        <w:rPr>
          <w:b w:val="0"/>
          <w:noProof/>
        </w:rPr>
        <w:tab/>
      </w:r>
      <w:r w:rsidRPr="00BB71A9">
        <w:rPr>
          <w:b w:val="0"/>
          <w:noProof/>
        </w:rPr>
        <w:fldChar w:fldCharType="begin"/>
      </w:r>
      <w:r w:rsidRPr="00BB71A9">
        <w:rPr>
          <w:b w:val="0"/>
          <w:noProof/>
        </w:rPr>
        <w:instrText xml:space="preserve"> PAGEREF _Toc294814116 \h </w:instrText>
      </w:r>
      <w:r w:rsidRPr="00BB71A9">
        <w:rPr>
          <w:b w:val="0"/>
          <w:noProof/>
        </w:rPr>
      </w:r>
      <w:r w:rsidRPr="00BB71A9">
        <w:rPr>
          <w:b w:val="0"/>
          <w:noProof/>
        </w:rPr>
        <w:fldChar w:fldCharType="separate"/>
      </w:r>
      <w:r w:rsidRPr="00BB71A9">
        <w:rPr>
          <w:b w:val="0"/>
          <w:noProof/>
        </w:rPr>
        <w:t>14</w:t>
      </w:r>
      <w:r w:rsidRPr="00BB71A9">
        <w:rPr>
          <w:b w:val="0"/>
          <w:noProof/>
        </w:rPr>
        <w:fldChar w:fldCharType="end"/>
      </w:r>
    </w:p>
    <w:p w14:paraId="318A9470"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3.12</w:t>
      </w:r>
      <w:r w:rsidRPr="00BB71A9">
        <w:rPr>
          <w:rFonts w:eastAsiaTheme="minorEastAsia" w:cstheme="minorBidi"/>
          <w:b w:val="0"/>
          <w:noProof/>
          <w:sz w:val="24"/>
          <w:szCs w:val="24"/>
          <w:lang w:eastAsia="ja-JP"/>
        </w:rPr>
        <w:tab/>
      </w:r>
      <w:r w:rsidRPr="00BB71A9">
        <w:rPr>
          <w:b w:val="0"/>
          <w:noProof/>
        </w:rPr>
        <w:t>Enter Invalid Username</w:t>
      </w:r>
      <w:r w:rsidRPr="00BB71A9">
        <w:rPr>
          <w:b w:val="0"/>
          <w:noProof/>
        </w:rPr>
        <w:tab/>
      </w:r>
      <w:r w:rsidRPr="00BB71A9">
        <w:rPr>
          <w:b w:val="0"/>
          <w:noProof/>
        </w:rPr>
        <w:fldChar w:fldCharType="begin"/>
      </w:r>
      <w:r w:rsidRPr="00BB71A9">
        <w:rPr>
          <w:b w:val="0"/>
          <w:noProof/>
        </w:rPr>
        <w:instrText xml:space="preserve"> PAGEREF _Toc294814117 \h </w:instrText>
      </w:r>
      <w:r w:rsidRPr="00BB71A9">
        <w:rPr>
          <w:b w:val="0"/>
          <w:noProof/>
        </w:rPr>
      </w:r>
      <w:r w:rsidRPr="00BB71A9">
        <w:rPr>
          <w:b w:val="0"/>
          <w:noProof/>
        </w:rPr>
        <w:fldChar w:fldCharType="separate"/>
      </w:r>
      <w:r w:rsidRPr="00BB71A9">
        <w:rPr>
          <w:b w:val="0"/>
          <w:noProof/>
        </w:rPr>
        <w:t>14</w:t>
      </w:r>
      <w:r w:rsidRPr="00BB71A9">
        <w:rPr>
          <w:b w:val="0"/>
          <w:noProof/>
        </w:rPr>
        <w:fldChar w:fldCharType="end"/>
      </w:r>
    </w:p>
    <w:p w14:paraId="2C6D57EB"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3.13</w:t>
      </w:r>
      <w:r w:rsidRPr="00BB71A9">
        <w:rPr>
          <w:rFonts w:eastAsiaTheme="minorEastAsia" w:cstheme="minorBidi"/>
          <w:b w:val="0"/>
          <w:noProof/>
          <w:sz w:val="24"/>
          <w:szCs w:val="24"/>
          <w:lang w:eastAsia="ja-JP"/>
        </w:rPr>
        <w:tab/>
      </w:r>
      <w:r w:rsidRPr="00BB71A9">
        <w:rPr>
          <w:b w:val="0"/>
          <w:noProof/>
        </w:rPr>
        <w:t>Book Services</w:t>
      </w:r>
      <w:r w:rsidRPr="00BB71A9">
        <w:rPr>
          <w:b w:val="0"/>
          <w:noProof/>
        </w:rPr>
        <w:tab/>
      </w:r>
      <w:r w:rsidRPr="00BB71A9">
        <w:rPr>
          <w:b w:val="0"/>
          <w:noProof/>
        </w:rPr>
        <w:fldChar w:fldCharType="begin"/>
      </w:r>
      <w:r w:rsidRPr="00BB71A9">
        <w:rPr>
          <w:b w:val="0"/>
          <w:noProof/>
        </w:rPr>
        <w:instrText xml:space="preserve"> PAGEREF _Toc294814118 \h </w:instrText>
      </w:r>
      <w:r w:rsidRPr="00BB71A9">
        <w:rPr>
          <w:b w:val="0"/>
          <w:noProof/>
        </w:rPr>
      </w:r>
      <w:r w:rsidRPr="00BB71A9">
        <w:rPr>
          <w:b w:val="0"/>
          <w:noProof/>
        </w:rPr>
        <w:fldChar w:fldCharType="separate"/>
      </w:r>
      <w:r w:rsidRPr="00BB71A9">
        <w:rPr>
          <w:b w:val="0"/>
          <w:noProof/>
        </w:rPr>
        <w:t>14</w:t>
      </w:r>
      <w:r w:rsidRPr="00BB71A9">
        <w:rPr>
          <w:b w:val="0"/>
          <w:noProof/>
        </w:rPr>
        <w:fldChar w:fldCharType="end"/>
      </w:r>
    </w:p>
    <w:p w14:paraId="79D293EE"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3.14</w:t>
      </w:r>
      <w:r w:rsidRPr="00BB71A9">
        <w:rPr>
          <w:rFonts w:eastAsiaTheme="minorEastAsia" w:cstheme="minorBidi"/>
          <w:b w:val="0"/>
          <w:noProof/>
          <w:sz w:val="24"/>
          <w:szCs w:val="24"/>
          <w:lang w:eastAsia="ja-JP"/>
        </w:rPr>
        <w:tab/>
      </w:r>
      <w:r w:rsidRPr="00BB71A9">
        <w:rPr>
          <w:b w:val="0"/>
          <w:noProof/>
        </w:rPr>
        <w:t>Cancel Customer Booking</w:t>
      </w:r>
      <w:r w:rsidRPr="00BB71A9">
        <w:rPr>
          <w:b w:val="0"/>
          <w:noProof/>
        </w:rPr>
        <w:tab/>
      </w:r>
      <w:r w:rsidRPr="00BB71A9">
        <w:rPr>
          <w:b w:val="0"/>
          <w:noProof/>
        </w:rPr>
        <w:fldChar w:fldCharType="begin"/>
      </w:r>
      <w:r w:rsidRPr="00BB71A9">
        <w:rPr>
          <w:b w:val="0"/>
          <w:noProof/>
        </w:rPr>
        <w:instrText xml:space="preserve"> PAGEREF _Toc294814119 \h </w:instrText>
      </w:r>
      <w:r w:rsidRPr="00BB71A9">
        <w:rPr>
          <w:b w:val="0"/>
          <w:noProof/>
        </w:rPr>
      </w:r>
      <w:r w:rsidRPr="00BB71A9">
        <w:rPr>
          <w:b w:val="0"/>
          <w:noProof/>
        </w:rPr>
        <w:fldChar w:fldCharType="separate"/>
      </w:r>
      <w:r w:rsidRPr="00BB71A9">
        <w:rPr>
          <w:b w:val="0"/>
          <w:noProof/>
        </w:rPr>
        <w:t>15</w:t>
      </w:r>
      <w:r w:rsidRPr="00BB71A9">
        <w:rPr>
          <w:b w:val="0"/>
          <w:noProof/>
        </w:rPr>
        <w:fldChar w:fldCharType="end"/>
      </w:r>
    </w:p>
    <w:p w14:paraId="1E820F31"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3.15</w:t>
      </w:r>
      <w:r w:rsidRPr="00BB71A9">
        <w:rPr>
          <w:rFonts w:eastAsiaTheme="minorEastAsia" w:cstheme="minorBidi"/>
          <w:b w:val="0"/>
          <w:noProof/>
          <w:sz w:val="24"/>
          <w:szCs w:val="24"/>
          <w:lang w:eastAsia="ja-JP"/>
        </w:rPr>
        <w:tab/>
      </w:r>
      <w:r w:rsidRPr="00BB71A9">
        <w:rPr>
          <w:b w:val="0"/>
          <w:noProof/>
        </w:rPr>
        <w:t>Edit Booked Services</w:t>
      </w:r>
      <w:r w:rsidRPr="00BB71A9">
        <w:rPr>
          <w:b w:val="0"/>
          <w:noProof/>
        </w:rPr>
        <w:tab/>
      </w:r>
      <w:r w:rsidRPr="00BB71A9">
        <w:rPr>
          <w:b w:val="0"/>
          <w:noProof/>
        </w:rPr>
        <w:fldChar w:fldCharType="begin"/>
      </w:r>
      <w:r w:rsidRPr="00BB71A9">
        <w:rPr>
          <w:b w:val="0"/>
          <w:noProof/>
        </w:rPr>
        <w:instrText xml:space="preserve"> PAGEREF _Toc294814120 \h </w:instrText>
      </w:r>
      <w:r w:rsidRPr="00BB71A9">
        <w:rPr>
          <w:b w:val="0"/>
          <w:noProof/>
        </w:rPr>
      </w:r>
      <w:r w:rsidRPr="00BB71A9">
        <w:rPr>
          <w:b w:val="0"/>
          <w:noProof/>
        </w:rPr>
        <w:fldChar w:fldCharType="separate"/>
      </w:r>
      <w:r w:rsidRPr="00BB71A9">
        <w:rPr>
          <w:b w:val="0"/>
          <w:noProof/>
        </w:rPr>
        <w:t>15</w:t>
      </w:r>
      <w:r w:rsidRPr="00BB71A9">
        <w:rPr>
          <w:b w:val="0"/>
          <w:noProof/>
        </w:rPr>
        <w:fldChar w:fldCharType="end"/>
      </w:r>
    </w:p>
    <w:p w14:paraId="7E8D9CD8"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3.16</w:t>
      </w:r>
      <w:r w:rsidRPr="00BB71A9">
        <w:rPr>
          <w:rFonts w:eastAsiaTheme="minorEastAsia" w:cstheme="minorBidi"/>
          <w:b w:val="0"/>
          <w:noProof/>
          <w:sz w:val="24"/>
          <w:szCs w:val="24"/>
          <w:lang w:eastAsia="ja-JP"/>
        </w:rPr>
        <w:tab/>
      </w:r>
      <w:r w:rsidRPr="00BB71A9">
        <w:rPr>
          <w:b w:val="0"/>
          <w:noProof/>
        </w:rPr>
        <w:t>Add Services</w:t>
      </w:r>
      <w:r w:rsidRPr="00BB71A9">
        <w:rPr>
          <w:b w:val="0"/>
          <w:noProof/>
        </w:rPr>
        <w:tab/>
      </w:r>
      <w:r w:rsidRPr="00BB71A9">
        <w:rPr>
          <w:b w:val="0"/>
          <w:noProof/>
        </w:rPr>
        <w:fldChar w:fldCharType="begin"/>
      </w:r>
      <w:r w:rsidRPr="00BB71A9">
        <w:rPr>
          <w:b w:val="0"/>
          <w:noProof/>
        </w:rPr>
        <w:instrText xml:space="preserve"> PAGEREF _Toc294814121 \h </w:instrText>
      </w:r>
      <w:r w:rsidRPr="00BB71A9">
        <w:rPr>
          <w:b w:val="0"/>
          <w:noProof/>
        </w:rPr>
      </w:r>
      <w:r w:rsidRPr="00BB71A9">
        <w:rPr>
          <w:b w:val="0"/>
          <w:noProof/>
        </w:rPr>
        <w:fldChar w:fldCharType="separate"/>
      </w:r>
      <w:r w:rsidRPr="00BB71A9">
        <w:rPr>
          <w:b w:val="0"/>
          <w:noProof/>
        </w:rPr>
        <w:t>16</w:t>
      </w:r>
      <w:r w:rsidRPr="00BB71A9">
        <w:rPr>
          <w:b w:val="0"/>
          <w:noProof/>
        </w:rPr>
        <w:fldChar w:fldCharType="end"/>
      </w:r>
    </w:p>
    <w:p w14:paraId="19C706B4"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3.17</w:t>
      </w:r>
      <w:r w:rsidRPr="00BB71A9">
        <w:rPr>
          <w:rFonts w:eastAsiaTheme="minorEastAsia" w:cstheme="minorBidi"/>
          <w:b w:val="0"/>
          <w:noProof/>
          <w:sz w:val="24"/>
          <w:szCs w:val="24"/>
          <w:lang w:eastAsia="ja-JP"/>
        </w:rPr>
        <w:tab/>
      </w:r>
      <w:r w:rsidRPr="00BB71A9">
        <w:rPr>
          <w:b w:val="0"/>
          <w:noProof/>
        </w:rPr>
        <w:t>Remove Services</w:t>
      </w:r>
      <w:r w:rsidRPr="00BB71A9">
        <w:rPr>
          <w:b w:val="0"/>
          <w:noProof/>
        </w:rPr>
        <w:tab/>
      </w:r>
      <w:r w:rsidRPr="00BB71A9">
        <w:rPr>
          <w:b w:val="0"/>
          <w:noProof/>
        </w:rPr>
        <w:fldChar w:fldCharType="begin"/>
      </w:r>
      <w:r w:rsidRPr="00BB71A9">
        <w:rPr>
          <w:b w:val="0"/>
          <w:noProof/>
        </w:rPr>
        <w:instrText xml:space="preserve"> PAGEREF _Toc294814122 \h </w:instrText>
      </w:r>
      <w:r w:rsidRPr="00BB71A9">
        <w:rPr>
          <w:b w:val="0"/>
          <w:noProof/>
        </w:rPr>
      </w:r>
      <w:r w:rsidRPr="00BB71A9">
        <w:rPr>
          <w:b w:val="0"/>
          <w:noProof/>
        </w:rPr>
        <w:fldChar w:fldCharType="separate"/>
      </w:r>
      <w:r w:rsidRPr="00BB71A9">
        <w:rPr>
          <w:b w:val="0"/>
          <w:noProof/>
        </w:rPr>
        <w:t>17</w:t>
      </w:r>
      <w:r w:rsidRPr="00BB71A9">
        <w:rPr>
          <w:b w:val="0"/>
          <w:noProof/>
        </w:rPr>
        <w:fldChar w:fldCharType="end"/>
      </w:r>
    </w:p>
    <w:p w14:paraId="0358E12A"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3.18</w:t>
      </w:r>
      <w:r w:rsidRPr="00BB71A9">
        <w:rPr>
          <w:rFonts w:eastAsiaTheme="minorEastAsia" w:cstheme="minorBidi"/>
          <w:b w:val="0"/>
          <w:noProof/>
          <w:sz w:val="24"/>
          <w:szCs w:val="24"/>
          <w:lang w:eastAsia="ja-JP"/>
        </w:rPr>
        <w:tab/>
      </w:r>
      <w:r w:rsidRPr="00BB71A9">
        <w:rPr>
          <w:b w:val="0"/>
          <w:noProof/>
        </w:rPr>
        <w:t>Edit Service Price</w:t>
      </w:r>
      <w:r w:rsidRPr="00BB71A9">
        <w:rPr>
          <w:b w:val="0"/>
          <w:noProof/>
        </w:rPr>
        <w:tab/>
      </w:r>
      <w:r w:rsidRPr="00BB71A9">
        <w:rPr>
          <w:b w:val="0"/>
          <w:noProof/>
        </w:rPr>
        <w:fldChar w:fldCharType="begin"/>
      </w:r>
      <w:r w:rsidRPr="00BB71A9">
        <w:rPr>
          <w:b w:val="0"/>
          <w:noProof/>
        </w:rPr>
        <w:instrText xml:space="preserve"> PAGEREF _Toc294814123 \h </w:instrText>
      </w:r>
      <w:r w:rsidRPr="00BB71A9">
        <w:rPr>
          <w:b w:val="0"/>
          <w:noProof/>
        </w:rPr>
      </w:r>
      <w:r w:rsidRPr="00BB71A9">
        <w:rPr>
          <w:b w:val="0"/>
          <w:noProof/>
        </w:rPr>
        <w:fldChar w:fldCharType="separate"/>
      </w:r>
      <w:r w:rsidRPr="00BB71A9">
        <w:rPr>
          <w:b w:val="0"/>
          <w:noProof/>
        </w:rPr>
        <w:t>17</w:t>
      </w:r>
      <w:r w:rsidRPr="00BB71A9">
        <w:rPr>
          <w:b w:val="0"/>
          <w:noProof/>
        </w:rPr>
        <w:fldChar w:fldCharType="end"/>
      </w:r>
    </w:p>
    <w:p w14:paraId="03C2BD76"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3.19</w:t>
      </w:r>
      <w:r w:rsidRPr="00BB71A9">
        <w:rPr>
          <w:rFonts w:eastAsiaTheme="minorEastAsia" w:cstheme="minorBidi"/>
          <w:b w:val="0"/>
          <w:noProof/>
          <w:sz w:val="24"/>
          <w:szCs w:val="24"/>
          <w:lang w:eastAsia="ja-JP"/>
        </w:rPr>
        <w:tab/>
      </w:r>
      <w:r w:rsidRPr="00BB71A9">
        <w:rPr>
          <w:b w:val="0"/>
          <w:noProof/>
        </w:rPr>
        <w:t>Edit Service Availability</w:t>
      </w:r>
      <w:r w:rsidRPr="00BB71A9">
        <w:rPr>
          <w:b w:val="0"/>
          <w:noProof/>
        </w:rPr>
        <w:tab/>
      </w:r>
      <w:r w:rsidRPr="00BB71A9">
        <w:rPr>
          <w:b w:val="0"/>
          <w:noProof/>
        </w:rPr>
        <w:fldChar w:fldCharType="begin"/>
      </w:r>
      <w:r w:rsidRPr="00BB71A9">
        <w:rPr>
          <w:b w:val="0"/>
          <w:noProof/>
        </w:rPr>
        <w:instrText xml:space="preserve"> PAGEREF _Toc294814124 \h </w:instrText>
      </w:r>
      <w:r w:rsidRPr="00BB71A9">
        <w:rPr>
          <w:b w:val="0"/>
          <w:noProof/>
        </w:rPr>
      </w:r>
      <w:r w:rsidRPr="00BB71A9">
        <w:rPr>
          <w:b w:val="0"/>
          <w:noProof/>
        </w:rPr>
        <w:fldChar w:fldCharType="separate"/>
      </w:r>
      <w:r w:rsidRPr="00BB71A9">
        <w:rPr>
          <w:b w:val="0"/>
          <w:noProof/>
        </w:rPr>
        <w:t>17</w:t>
      </w:r>
      <w:r w:rsidRPr="00BB71A9">
        <w:rPr>
          <w:b w:val="0"/>
          <w:noProof/>
        </w:rPr>
        <w:fldChar w:fldCharType="end"/>
      </w:r>
    </w:p>
    <w:p w14:paraId="60EB09FE"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3.20</w:t>
      </w:r>
      <w:r w:rsidRPr="00BB71A9">
        <w:rPr>
          <w:rFonts w:eastAsiaTheme="minorEastAsia" w:cstheme="minorBidi"/>
          <w:b w:val="0"/>
          <w:noProof/>
          <w:sz w:val="24"/>
          <w:szCs w:val="24"/>
          <w:lang w:eastAsia="ja-JP"/>
        </w:rPr>
        <w:tab/>
      </w:r>
      <w:r w:rsidRPr="00BB71A9">
        <w:rPr>
          <w:b w:val="0"/>
          <w:noProof/>
        </w:rPr>
        <w:t>Manage Routes</w:t>
      </w:r>
      <w:r w:rsidRPr="00BB71A9">
        <w:rPr>
          <w:b w:val="0"/>
          <w:noProof/>
        </w:rPr>
        <w:tab/>
      </w:r>
      <w:r w:rsidRPr="00BB71A9">
        <w:rPr>
          <w:b w:val="0"/>
          <w:noProof/>
        </w:rPr>
        <w:fldChar w:fldCharType="begin"/>
      </w:r>
      <w:r w:rsidRPr="00BB71A9">
        <w:rPr>
          <w:b w:val="0"/>
          <w:noProof/>
        </w:rPr>
        <w:instrText xml:space="preserve"> PAGEREF _Toc294814125 \h </w:instrText>
      </w:r>
      <w:r w:rsidRPr="00BB71A9">
        <w:rPr>
          <w:b w:val="0"/>
          <w:noProof/>
        </w:rPr>
      </w:r>
      <w:r w:rsidRPr="00BB71A9">
        <w:rPr>
          <w:b w:val="0"/>
          <w:noProof/>
        </w:rPr>
        <w:fldChar w:fldCharType="separate"/>
      </w:r>
      <w:r w:rsidRPr="00BB71A9">
        <w:rPr>
          <w:b w:val="0"/>
          <w:noProof/>
        </w:rPr>
        <w:t>18</w:t>
      </w:r>
      <w:r w:rsidRPr="00BB71A9">
        <w:rPr>
          <w:b w:val="0"/>
          <w:noProof/>
        </w:rPr>
        <w:fldChar w:fldCharType="end"/>
      </w:r>
    </w:p>
    <w:p w14:paraId="33EB42F8"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3.21</w:t>
      </w:r>
      <w:r w:rsidRPr="00BB71A9">
        <w:rPr>
          <w:rFonts w:eastAsiaTheme="minorEastAsia" w:cstheme="minorBidi"/>
          <w:b w:val="0"/>
          <w:noProof/>
          <w:sz w:val="24"/>
          <w:szCs w:val="24"/>
          <w:lang w:eastAsia="ja-JP"/>
        </w:rPr>
        <w:tab/>
      </w:r>
      <w:r w:rsidRPr="00BB71A9">
        <w:rPr>
          <w:b w:val="0"/>
          <w:noProof/>
        </w:rPr>
        <w:t>Manage Fleet</w:t>
      </w:r>
      <w:r w:rsidRPr="00BB71A9">
        <w:rPr>
          <w:b w:val="0"/>
          <w:noProof/>
        </w:rPr>
        <w:tab/>
      </w:r>
      <w:r w:rsidRPr="00BB71A9">
        <w:rPr>
          <w:b w:val="0"/>
          <w:noProof/>
        </w:rPr>
        <w:fldChar w:fldCharType="begin"/>
      </w:r>
      <w:r w:rsidRPr="00BB71A9">
        <w:rPr>
          <w:b w:val="0"/>
          <w:noProof/>
        </w:rPr>
        <w:instrText xml:space="preserve"> PAGEREF _Toc294814126 \h </w:instrText>
      </w:r>
      <w:r w:rsidRPr="00BB71A9">
        <w:rPr>
          <w:b w:val="0"/>
          <w:noProof/>
        </w:rPr>
      </w:r>
      <w:r w:rsidRPr="00BB71A9">
        <w:rPr>
          <w:b w:val="0"/>
          <w:noProof/>
        </w:rPr>
        <w:fldChar w:fldCharType="separate"/>
      </w:r>
      <w:r w:rsidRPr="00BB71A9">
        <w:rPr>
          <w:b w:val="0"/>
          <w:noProof/>
        </w:rPr>
        <w:t>19</w:t>
      </w:r>
      <w:r w:rsidRPr="00BB71A9">
        <w:rPr>
          <w:b w:val="0"/>
          <w:noProof/>
        </w:rPr>
        <w:fldChar w:fldCharType="end"/>
      </w:r>
    </w:p>
    <w:p w14:paraId="6374FAEF"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3.22</w:t>
      </w:r>
      <w:r w:rsidRPr="00BB71A9">
        <w:rPr>
          <w:rFonts w:eastAsiaTheme="minorEastAsia" w:cstheme="minorBidi"/>
          <w:b w:val="0"/>
          <w:noProof/>
          <w:sz w:val="24"/>
          <w:szCs w:val="24"/>
          <w:lang w:eastAsia="ja-JP"/>
        </w:rPr>
        <w:tab/>
      </w:r>
      <w:r w:rsidRPr="00BB71A9">
        <w:rPr>
          <w:b w:val="0"/>
          <w:noProof/>
        </w:rPr>
        <w:t>Manage Flight Schedule</w:t>
      </w:r>
      <w:r w:rsidRPr="00BB71A9">
        <w:rPr>
          <w:b w:val="0"/>
          <w:noProof/>
        </w:rPr>
        <w:tab/>
      </w:r>
      <w:r w:rsidRPr="00BB71A9">
        <w:rPr>
          <w:b w:val="0"/>
          <w:noProof/>
        </w:rPr>
        <w:fldChar w:fldCharType="begin"/>
      </w:r>
      <w:r w:rsidRPr="00BB71A9">
        <w:rPr>
          <w:b w:val="0"/>
          <w:noProof/>
        </w:rPr>
        <w:instrText xml:space="preserve"> PAGEREF _Toc294814127 \h </w:instrText>
      </w:r>
      <w:r w:rsidRPr="00BB71A9">
        <w:rPr>
          <w:b w:val="0"/>
          <w:noProof/>
        </w:rPr>
      </w:r>
      <w:r w:rsidRPr="00BB71A9">
        <w:rPr>
          <w:b w:val="0"/>
          <w:noProof/>
        </w:rPr>
        <w:fldChar w:fldCharType="separate"/>
      </w:r>
      <w:r w:rsidRPr="00BB71A9">
        <w:rPr>
          <w:b w:val="0"/>
          <w:noProof/>
        </w:rPr>
        <w:t>20</w:t>
      </w:r>
      <w:r w:rsidRPr="00BB71A9">
        <w:rPr>
          <w:b w:val="0"/>
          <w:noProof/>
        </w:rPr>
        <w:fldChar w:fldCharType="end"/>
      </w:r>
    </w:p>
    <w:p w14:paraId="19CB90AC"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3.23</w:t>
      </w:r>
      <w:r w:rsidRPr="00BB71A9">
        <w:rPr>
          <w:rFonts w:eastAsiaTheme="minorEastAsia" w:cstheme="minorBidi"/>
          <w:b w:val="0"/>
          <w:noProof/>
          <w:sz w:val="24"/>
          <w:szCs w:val="24"/>
          <w:lang w:eastAsia="ja-JP"/>
        </w:rPr>
        <w:tab/>
      </w:r>
      <w:r w:rsidRPr="00BB71A9">
        <w:rPr>
          <w:b w:val="0"/>
          <w:noProof/>
        </w:rPr>
        <w:t>Manage Airports</w:t>
      </w:r>
      <w:r w:rsidRPr="00BB71A9">
        <w:rPr>
          <w:b w:val="0"/>
          <w:noProof/>
        </w:rPr>
        <w:tab/>
      </w:r>
      <w:r w:rsidRPr="00BB71A9">
        <w:rPr>
          <w:b w:val="0"/>
          <w:noProof/>
        </w:rPr>
        <w:fldChar w:fldCharType="begin"/>
      </w:r>
      <w:r w:rsidRPr="00BB71A9">
        <w:rPr>
          <w:b w:val="0"/>
          <w:noProof/>
        </w:rPr>
        <w:instrText xml:space="preserve"> PAGEREF _Toc294814128 \h </w:instrText>
      </w:r>
      <w:r w:rsidRPr="00BB71A9">
        <w:rPr>
          <w:b w:val="0"/>
          <w:noProof/>
        </w:rPr>
      </w:r>
      <w:r w:rsidRPr="00BB71A9">
        <w:rPr>
          <w:b w:val="0"/>
          <w:noProof/>
        </w:rPr>
        <w:fldChar w:fldCharType="separate"/>
      </w:r>
      <w:r w:rsidRPr="00BB71A9">
        <w:rPr>
          <w:b w:val="0"/>
          <w:noProof/>
        </w:rPr>
        <w:t>21</w:t>
      </w:r>
      <w:r w:rsidRPr="00BB71A9">
        <w:rPr>
          <w:b w:val="0"/>
          <w:noProof/>
        </w:rPr>
        <w:fldChar w:fldCharType="end"/>
      </w:r>
    </w:p>
    <w:p w14:paraId="3179D4E7"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3.24</w:t>
      </w:r>
      <w:r w:rsidRPr="00BB71A9">
        <w:rPr>
          <w:rFonts w:eastAsiaTheme="minorEastAsia" w:cstheme="minorBidi"/>
          <w:b w:val="0"/>
          <w:noProof/>
          <w:sz w:val="24"/>
          <w:szCs w:val="24"/>
          <w:lang w:eastAsia="ja-JP"/>
        </w:rPr>
        <w:tab/>
      </w:r>
      <w:r w:rsidRPr="00BB71A9">
        <w:rPr>
          <w:b w:val="0"/>
          <w:noProof/>
        </w:rPr>
        <w:t>Move Passengers Between Flights</w:t>
      </w:r>
      <w:r w:rsidRPr="00BB71A9">
        <w:rPr>
          <w:b w:val="0"/>
          <w:noProof/>
        </w:rPr>
        <w:tab/>
      </w:r>
      <w:r w:rsidRPr="00BB71A9">
        <w:rPr>
          <w:b w:val="0"/>
          <w:noProof/>
        </w:rPr>
        <w:fldChar w:fldCharType="begin"/>
      </w:r>
      <w:r w:rsidRPr="00BB71A9">
        <w:rPr>
          <w:b w:val="0"/>
          <w:noProof/>
        </w:rPr>
        <w:instrText xml:space="preserve"> PAGEREF _Toc294814129 \h </w:instrText>
      </w:r>
      <w:r w:rsidRPr="00BB71A9">
        <w:rPr>
          <w:b w:val="0"/>
          <w:noProof/>
        </w:rPr>
      </w:r>
      <w:r w:rsidRPr="00BB71A9">
        <w:rPr>
          <w:b w:val="0"/>
          <w:noProof/>
        </w:rPr>
        <w:fldChar w:fldCharType="separate"/>
      </w:r>
      <w:r w:rsidRPr="00BB71A9">
        <w:rPr>
          <w:b w:val="0"/>
          <w:noProof/>
        </w:rPr>
        <w:t>22</w:t>
      </w:r>
      <w:r w:rsidRPr="00BB71A9">
        <w:rPr>
          <w:b w:val="0"/>
          <w:noProof/>
        </w:rPr>
        <w:fldChar w:fldCharType="end"/>
      </w:r>
    </w:p>
    <w:p w14:paraId="29E96129"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3.25</w:t>
      </w:r>
      <w:r w:rsidRPr="00BB71A9">
        <w:rPr>
          <w:rFonts w:eastAsiaTheme="minorEastAsia" w:cstheme="minorBidi"/>
          <w:b w:val="0"/>
          <w:noProof/>
          <w:sz w:val="24"/>
          <w:szCs w:val="24"/>
          <w:lang w:eastAsia="ja-JP"/>
        </w:rPr>
        <w:tab/>
      </w:r>
      <w:r w:rsidRPr="00BB71A9">
        <w:rPr>
          <w:b w:val="0"/>
          <w:noProof/>
        </w:rPr>
        <w:t>Set Ticket Prices</w:t>
      </w:r>
      <w:r w:rsidRPr="00BB71A9">
        <w:rPr>
          <w:b w:val="0"/>
          <w:noProof/>
        </w:rPr>
        <w:tab/>
      </w:r>
      <w:r w:rsidRPr="00BB71A9">
        <w:rPr>
          <w:b w:val="0"/>
          <w:noProof/>
        </w:rPr>
        <w:fldChar w:fldCharType="begin"/>
      </w:r>
      <w:r w:rsidRPr="00BB71A9">
        <w:rPr>
          <w:b w:val="0"/>
          <w:noProof/>
        </w:rPr>
        <w:instrText xml:space="preserve"> PAGEREF _Toc294814130 \h </w:instrText>
      </w:r>
      <w:r w:rsidRPr="00BB71A9">
        <w:rPr>
          <w:b w:val="0"/>
          <w:noProof/>
        </w:rPr>
      </w:r>
      <w:r w:rsidRPr="00BB71A9">
        <w:rPr>
          <w:b w:val="0"/>
          <w:noProof/>
        </w:rPr>
        <w:fldChar w:fldCharType="separate"/>
      </w:r>
      <w:r w:rsidRPr="00BB71A9">
        <w:rPr>
          <w:b w:val="0"/>
          <w:noProof/>
        </w:rPr>
        <w:t>22</w:t>
      </w:r>
      <w:r w:rsidRPr="00BB71A9">
        <w:rPr>
          <w:b w:val="0"/>
          <w:noProof/>
        </w:rPr>
        <w:fldChar w:fldCharType="end"/>
      </w:r>
    </w:p>
    <w:p w14:paraId="7941210E"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3.26</w:t>
      </w:r>
      <w:r w:rsidRPr="00BB71A9">
        <w:rPr>
          <w:rFonts w:eastAsiaTheme="minorEastAsia" w:cstheme="minorBidi"/>
          <w:b w:val="0"/>
          <w:noProof/>
          <w:sz w:val="24"/>
          <w:szCs w:val="24"/>
          <w:lang w:eastAsia="ja-JP"/>
        </w:rPr>
        <w:tab/>
      </w:r>
      <w:r w:rsidRPr="00BB71A9">
        <w:rPr>
          <w:b w:val="0"/>
          <w:noProof/>
        </w:rPr>
        <w:t>Set Cancellation Fee</w:t>
      </w:r>
      <w:r w:rsidRPr="00BB71A9">
        <w:rPr>
          <w:b w:val="0"/>
          <w:noProof/>
        </w:rPr>
        <w:tab/>
      </w:r>
      <w:r w:rsidRPr="00BB71A9">
        <w:rPr>
          <w:b w:val="0"/>
          <w:noProof/>
        </w:rPr>
        <w:fldChar w:fldCharType="begin"/>
      </w:r>
      <w:r w:rsidRPr="00BB71A9">
        <w:rPr>
          <w:b w:val="0"/>
          <w:noProof/>
        </w:rPr>
        <w:instrText xml:space="preserve"> PAGEREF _Toc294814131 \h </w:instrText>
      </w:r>
      <w:r w:rsidRPr="00BB71A9">
        <w:rPr>
          <w:b w:val="0"/>
          <w:noProof/>
        </w:rPr>
      </w:r>
      <w:r w:rsidRPr="00BB71A9">
        <w:rPr>
          <w:b w:val="0"/>
          <w:noProof/>
        </w:rPr>
        <w:fldChar w:fldCharType="separate"/>
      </w:r>
      <w:r w:rsidRPr="00BB71A9">
        <w:rPr>
          <w:b w:val="0"/>
          <w:noProof/>
        </w:rPr>
        <w:t>23</w:t>
      </w:r>
      <w:r w:rsidRPr="00BB71A9">
        <w:rPr>
          <w:b w:val="0"/>
          <w:noProof/>
        </w:rPr>
        <w:fldChar w:fldCharType="end"/>
      </w:r>
    </w:p>
    <w:p w14:paraId="529E1B02"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3.27</w:t>
      </w:r>
      <w:r w:rsidRPr="00BB71A9">
        <w:rPr>
          <w:rFonts w:eastAsiaTheme="minorEastAsia" w:cstheme="minorBidi"/>
          <w:b w:val="0"/>
          <w:noProof/>
          <w:sz w:val="24"/>
          <w:szCs w:val="24"/>
          <w:lang w:eastAsia="ja-JP"/>
        </w:rPr>
        <w:tab/>
      </w:r>
      <w:r w:rsidRPr="00BB71A9">
        <w:rPr>
          <w:b w:val="0"/>
          <w:noProof/>
        </w:rPr>
        <w:t>Set Frequent Flier Point Discount Ratio</w:t>
      </w:r>
      <w:r w:rsidRPr="00BB71A9">
        <w:rPr>
          <w:b w:val="0"/>
          <w:noProof/>
        </w:rPr>
        <w:tab/>
      </w:r>
      <w:r w:rsidRPr="00BB71A9">
        <w:rPr>
          <w:b w:val="0"/>
          <w:noProof/>
        </w:rPr>
        <w:fldChar w:fldCharType="begin"/>
      </w:r>
      <w:r w:rsidRPr="00BB71A9">
        <w:rPr>
          <w:b w:val="0"/>
          <w:noProof/>
        </w:rPr>
        <w:instrText xml:space="preserve"> PAGEREF _Toc294814132 \h </w:instrText>
      </w:r>
      <w:r w:rsidRPr="00BB71A9">
        <w:rPr>
          <w:b w:val="0"/>
          <w:noProof/>
        </w:rPr>
      </w:r>
      <w:r w:rsidRPr="00BB71A9">
        <w:rPr>
          <w:b w:val="0"/>
          <w:noProof/>
        </w:rPr>
        <w:fldChar w:fldCharType="separate"/>
      </w:r>
      <w:r w:rsidRPr="00BB71A9">
        <w:rPr>
          <w:b w:val="0"/>
          <w:noProof/>
        </w:rPr>
        <w:t>23</w:t>
      </w:r>
      <w:r w:rsidRPr="00BB71A9">
        <w:rPr>
          <w:b w:val="0"/>
          <w:noProof/>
        </w:rPr>
        <w:fldChar w:fldCharType="end"/>
      </w:r>
    </w:p>
    <w:p w14:paraId="167EFE8F"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3.28</w:t>
      </w:r>
      <w:r w:rsidRPr="00BB71A9">
        <w:rPr>
          <w:rFonts w:eastAsiaTheme="minorEastAsia" w:cstheme="minorBidi"/>
          <w:b w:val="0"/>
          <w:noProof/>
          <w:sz w:val="24"/>
          <w:szCs w:val="24"/>
          <w:lang w:eastAsia="ja-JP"/>
        </w:rPr>
        <w:tab/>
      </w:r>
      <w:r w:rsidRPr="00BB71A9">
        <w:rPr>
          <w:b w:val="0"/>
          <w:noProof/>
        </w:rPr>
        <w:t>Change Passenger Seating</w:t>
      </w:r>
      <w:r w:rsidRPr="00BB71A9">
        <w:rPr>
          <w:b w:val="0"/>
          <w:noProof/>
        </w:rPr>
        <w:tab/>
      </w:r>
      <w:r w:rsidRPr="00BB71A9">
        <w:rPr>
          <w:b w:val="0"/>
          <w:noProof/>
        </w:rPr>
        <w:fldChar w:fldCharType="begin"/>
      </w:r>
      <w:r w:rsidRPr="00BB71A9">
        <w:rPr>
          <w:b w:val="0"/>
          <w:noProof/>
        </w:rPr>
        <w:instrText xml:space="preserve"> PAGEREF _Toc294814133 \h </w:instrText>
      </w:r>
      <w:r w:rsidRPr="00BB71A9">
        <w:rPr>
          <w:b w:val="0"/>
          <w:noProof/>
        </w:rPr>
      </w:r>
      <w:r w:rsidRPr="00BB71A9">
        <w:rPr>
          <w:b w:val="0"/>
          <w:noProof/>
        </w:rPr>
        <w:fldChar w:fldCharType="separate"/>
      </w:r>
      <w:r w:rsidRPr="00BB71A9">
        <w:rPr>
          <w:b w:val="0"/>
          <w:noProof/>
        </w:rPr>
        <w:t>24</w:t>
      </w:r>
      <w:r w:rsidRPr="00BB71A9">
        <w:rPr>
          <w:b w:val="0"/>
          <w:noProof/>
        </w:rPr>
        <w:fldChar w:fldCharType="end"/>
      </w:r>
    </w:p>
    <w:p w14:paraId="20F87DD5"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3.29</w:t>
      </w:r>
      <w:r w:rsidRPr="00BB71A9">
        <w:rPr>
          <w:rFonts w:eastAsiaTheme="minorEastAsia" w:cstheme="minorBidi"/>
          <w:b w:val="0"/>
          <w:noProof/>
          <w:sz w:val="24"/>
          <w:szCs w:val="24"/>
          <w:lang w:eastAsia="ja-JP"/>
        </w:rPr>
        <w:tab/>
      </w:r>
      <w:r w:rsidRPr="00BB71A9">
        <w:rPr>
          <w:b w:val="0"/>
          <w:noProof/>
        </w:rPr>
        <w:t>Edit Watch and No Fly List</w:t>
      </w:r>
      <w:r w:rsidRPr="00BB71A9">
        <w:rPr>
          <w:b w:val="0"/>
          <w:noProof/>
        </w:rPr>
        <w:tab/>
      </w:r>
      <w:r w:rsidRPr="00BB71A9">
        <w:rPr>
          <w:b w:val="0"/>
          <w:noProof/>
        </w:rPr>
        <w:fldChar w:fldCharType="begin"/>
      </w:r>
      <w:r w:rsidRPr="00BB71A9">
        <w:rPr>
          <w:b w:val="0"/>
          <w:noProof/>
        </w:rPr>
        <w:instrText xml:space="preserve"> PAGEREF _Toc294814134 \h </w:instrText>
      </w:r>
      <w:r w:rsidRPr="00BB71A9">
        <w:rPr>
          <w:b w:val="0"/>
          <w:noProof/>
        </w:rPr>
      </w:r>
      <w:r w:rsidRPr="00BB71A9">
        <w:rPr>
          <w:b w:val="0"/>
          <w:noProof/>
        </w:rPr>
        <w:fldChar w:fldCharType="separate"/>
      </w:r>
      <w:r w:rsidRPr="00BB71A9">
        <w:rPr>
          <w:b w:val="0"/>
          <w:noProof/>
        </w:rPr>
        <w:t>24</w:t>
      </w:r>
      <w:r w:rsidRPr="00BB71A9">
        <w:rPr>
          <w:b w:val="0"/>
          <w:noProof/>
        </w:rPr>
        <w:fldChar w:fldCharType="end"/>
      </w:r>
    </w:p>
    <w:p w14:paraId="78000B99"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3.30</w:t>
      </w:r>
      <w:r w:rsidRPr="00BB71A9">
        <w:rPr>
          <w:rFonts w:eastAsiaTheme="minorEastAsia" w:cstheme="minorBidi"/>
          <w:b w:val="0"/>
          <w:noProof/>
          <w:sz w:val="24"/>
          <w:szCs w:val="24"/>
          <w:lang w:eastAsia="ja-JP"/>
        </w:rPr>
        <w:tab/>
      </w:r>
      <w:r w:rsidRPr="00BB71A9">
        <w:rPr>
          <w:b w:val="0"/>
          <w:noProof/>
        </w:rPr>
        <w:t>Enter Invalid Flight</w:t>
      </w:r>
      <w:r w:rsidRPr="00BB71A9">
        <w:rPr>
          <w:b w:val="0"/>
          <w:noProof/>
        </w:rPr>
        <w:tab/>
      </w:r>
      <w:r w:rsidRPr="00BB71A9">
        <w:rPr>
          <w:b w:val="0"/>
          <w:noProof/>
        </w:rPr>
        <w:fldChar w:fldCharType="begin"/>
      </w:r>
      <w:r w:rsidRPr="00BB71A9">
        <w:rPr>
          <w:b w:val="0"/>
          <w:noProof/>
        </w:rPr>
        <w:instrText xml:space="preserve"> PAGEREF _Toc294814135 \h </w:instrText>
      </w:r>
      <w:r w:rsidRPr="00BB71A9">
        <w:rPr>
          <w:b w:val="0"/>
          <w:noProof/>
        </w:rPr>
      </w:r>
      <w:r w:rsidRPr="00BB71A9">
        <w:rPr>
          <w:b w:val="0"/>
          <w:noProof/>
        </w:rPr>
        <w:fldChar w:fldCharType="separate"/>
      </w:r>
      <w:r w:rsidRPr="00BB71A9">
        <w:rPr>
          <w:b w:val="0"/>
          <w:noProof/>
        </w:rPr>
        <w:t>25</w:t>
      </w:r>
      <w:r w:rsidRPr="00BB71A9">
        <w:rPr>
          <w:b w:val="0"/>
          <w:noProof/>
        </w:rPr>
        <w:fldChar w:fldCharType="end"/>
      </w:r>
    </w:p>
    <w:p w14:paraId="34C9E7C4"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3.31</w:t>
      </w:r>
      <w:r w:rsidRPr="00BB71A9">
        <w:rPr>
          <w:rFonts w:eastAsiaTheme="minorEastAsia" w:cstheme="minorBidi"/>
          <w:b w:val="0"/>
          <w:noProof/>
          <w:sz w:val="24"/>
          <w:szCs w:val="24"/>
          <w:lang w:eastAsia="ja-JP"/>
        </w:rPr>
        <w:tab/>
      </w:r>
      <w:r w:rsidRPr="00BB71A9">
        <w:rPr>
          <w:b w:val="0"/>
          <w:noProof/>
        </w:rPr>
        <w:t>Enter Invalid Price</w:t>
      </w:r>
      <w:r w:rsidRPr="00BB71A9">
        <w:rPr>
          <w:b w:val="0"/>
          <w:noProof/>
        </w:rPr>
        <w:tab/>
      </w:r>
      <w:r w:rsidRPr="00BB71A9">
        <w:rPr>
          <w:b w:val="0"/>
          <w:noProof/>
        </w:rPr>
        <w:fldChar w:fldCharType="begin"/>
      </w:r>
      <w:r w:rsidRPr="00BB71A9">
        <w:rPr>
          <w:b w:val="0"/>
          <w:noProof/>
        </w:rPr>
        <w:instrText xml:space="preserve"> PAGEREF _Toc294814136 \h </w:instrText>
      </w:r>
      <w:r w:rsidRPr="00BB71A9">
        <w:rPr>
          <w:b w:val="0"/>
          <w:noProof/>
        </w:rPr>
      </w:r>
      <w:r w:rsidRPr="00BB71A9">
        <w:rPr>
          <w:b w:val="0"/>
          <w:noProof/>
        </w:rPr>
        <w:fldChar w:fldCharType="separate"/>
      </w:r>
      <w:r w:rsidRPr="00BB71A9">
        <w:rPr>
          <w:b w:val="0"/>
          <w:noProof/>
        </w:rPr>
        <w:t>25</w:t>
      </w:r>
      <w:r w:rsidRPr="00BB71A9">
        <w:rPr>
          <w:b w:val="0"/>
          <w:noProof/>
        </w:rPr>
        <w:fldChar w:fldCharType="end"/>
      </w:r>
    </w:p>
    <w:p w14:paraId="40CD155B"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3.32</w:t>
      </w:r>
      <w:r w:rsidRPr="00BB71A9">
        <w:rPr>
          <w:rFonts w:eastAsiaTheme="minorEastAsia" w:cstheme="minorBidi"/>
          <w:b w:val="0"/>
          <w:noProof/>
          <w:sz w:val="24"/>
          <w:szCs w:val="24"/>
          <w:lang w:eastAsia="ja-JP"/>
        </w:rPr>
        <w:tab/>
      </w:r>
      <w:r w:rsidRPr="00BB71A9">
        <w:rPr>
          <w:b w:val="0"/>
          <w:noProof/>
        </w:rPr>
        <w:t>Enter Flight and Customer Details</w:t>
      </w:r>
      <w:r w:rsidRPr="00BB71A9">
        <w:rPr>
          <w:b w:val="0"/>
          <w:noProof/>
        </w:rPr>
        <w:tab/>
      </w:r>
      <w:r w:rsidRPr="00BB71A9">
        <w:rPr>
          <w:b w:val="0"/>
          <w:noProof/>
        </w:rPr>
        <w:fldChar w:fldCharType="begin"/>
      </w:r>
      <w:r w:rsidRPr="00BB71A9">
        <w:rPr>
          <w:b w:val="0"/>
          <w:noProof/>
        </w:rPr>
        <w:instrText xml:space="preserve"> PAGEREF _Toc294814137 \h </w:instrText>
      </w:r>
      <w:r w:rsidRPr="00BB71A9">
        <w:rPr>
          <w:b w:val="0"/>
          <w:noProof/>
        </w:rPr>
      </w:r>
      <w:r w:rsidRPr="00BB71A9">
        <w:rPr>
          <w:b w:val="0"/>
          <w:noProof/>
        </w:rPr>
        <w:fldChar w:fldCharType="separate"/>
      </w:r>
      <w:r w:rsidRPr="00BB71A9">
        <w:rPr>
          <w:b w:val="0"/>
          <w:noProof/>
        </w:rPr>
        <w:t>25</w:t>
      </w:r>
      <w:r w:rsidRPr="00BB71A9">
        <w:rPr>
          <w:b w:val="0"/>
          <w:noProof/>
        </w:rPr>
        <w:fldChar w:fldCharType="end"/>
      </w:r>
    </w:p>
    <w:p w14:paraId="16B92505"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3.33</w:t>
      </w:r>
      <w:r w:rsidRPr="00BB71A9">
        <w:rPr>
          <w:rFonts w:eastAsiaTheme="minorEastAsia" w:cstheme="minorBidi"/>
          <w:b w:val="0"/>
          <w:noProof/>
          <w:sz w:val="24"/>
          <w:szCs w:val="24"/>
          <w:lang w:eastAsia="ja-JP"/>
        </w:rPr>
        <w:tab/>
      </w:r>
      <w:r w:rsidRPr="00BB71A9">
        <w:rPr>
          <w:b w:val="0"/>
          <w:noProof/>
        </w:rPr>
        <w:t>Edit Travel Agency and Customer Account</w:t>
      </w:r>
      <w:r w:rsidRPr="00BB71A9">
        <w:rPr>
          <w:b w:val="0"/>
          <w:noProof/>
        </w:rPr>
        <w:tab/>
      </w:r>
      <w:r w:rsidRPr="00BB71A9">
        <w:rPr>
          <w:b w:val="0"/>
          <w:noProof/>
        </w:rPr>
        <w:fldChar w:fldCharType="begin"/>
      </w:r>
      <w:r w:rsidRPr="00BB71A9">
        <w:rPr>
          <w:b w:val="0"/>
          <w:noProof/>
        </w:rPr>
        <w:instrText xml:space="preserve"> PAGEREF _Toc294814138 \h </w:instrText>
      </w:r>
      <w:r w:rsidRPr="00BB71A9">
        <w:rPr>
          <w:b w:val="0"/>
          <w:noProof/>
        </w:rPr>
      </w:r>
      <w:r w:rsidRPr="00BB71A9">
        <w:rPr>
          <w:b w:val="0"/>
          <w:noProof/>
        </w:rPr>
        <w:fldChar w:fldCharType="separate"/>
      </w:r>
      <w:r w:rsidRPr="00BB71A9">
        <w:rPr>
          <w:b w:val="0"/>
          <w:noProof/>
        </w:rPr>
        <w:t>26</w:t>
      </w:r>
      <w:r w:rsidRPr="00BB71A9">
        <w:rPr>
          <w:b w:val="0"/>
          <w:noProof/>
        </w:rPr>
        <w:fldChar w:fldCharType="end"/>
      </w:r>
    </w:p>
    <w:p w14:paraId="57CDE5F0"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lastRenderedPageBreak/>
        <w:t>3.34</w:t>
      </w:r>
      <w:r w:rsidRPr="00BB71A9">
        <w:rPr>
          <w:rFonts w:eastAsiaTheme="minorEastAsia" w:cstheme="minorBidi"/>
          <w:b w:val="0"/>
          <w:noProof/>
          <w:sz w:val="24"/>
          <w:szCs w:val="24"/>
          <w:lang w:eastAsia="ja-JP"/>
        </w:rPr>
        <w:tab/>
      </w:r>
      <w:r w:rsidRPr="00BB71A9">
        <w:rPr>
          <w:b w:val="0"/>
          <w:noProof/>
        </w:rPr>
        <w:t>Close Account</w:t>
      </w:r>
      <w:r w:rsidRPr="00BB71A9">
        <w:rPr>
          <w:b w:val="0"/>
          <w:noProof/>
        </w:rPr>
        <w:tab/>
      </w:r>
      <w:r w:rsidRPr="00BB71A9">
        <w:rPr>
          <w:b w:val="0"/>
          <w:noProof/>
        </w:rPr>
        <w:fldChar w:fldCharType="begin"/>
      </w:r>
      <w:r w:rsidRPr="00BB71A9">
        <w:rPr>
          <w:b w:val="0"/>
          <w:noProof/>
        </w:rPr>
        <w:instrText xml:space="preserve"> PAGEREF _Toc294814139 \h </w:instrText>
      </w:r>
      <w:r w:rsidRPr="00BB71A9">
        <w:rPr>
          <w:b w:val="0"/>
          <w:noProof/>
        </w:rPr>
      </w:r>
      <w:r w:rsidRPr="00BB71A9">
        <w:rPr>
          <w:b w:val="0"/>
          <w:noProof/>
        </w:rPr>
        <w:fldChar w:fldCharType="separate"/>
      </w:r>
      <w:r w:rsidRPr="00BB71A9">
        <w:rPr>
          <w:b w:val="0"/>
          <w:noProof/>
        </w:rPr>
        <w:t>26</w:t>
      </w:r>
      <w:r w:rsidRPr="00BB71A9">
        <w:rPr>
          <w:b w:val="0"/>
          <w:noProof/>
        </w:rPr>
        <w:fldChar w:fldCharType="end"/>
      </w:r>
    </w:p>
    <w:p w14:paraId="10FB2013"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3.35</w:t>
      </w:r>
      <w:r w:rsidRPr="00BB71A9">
        <w:rPr>
          <w:rFonts w:eastAsiaTheme="minorEastAsia" w:cstheme="minorBidi"/>
          <w:b w:val="0"/>
          <w:noProof/>
          <w:sz w:val="24"/>
          <w:szCs w:val="24"/>
          <w:lang w:eastAsia="ja-JP"/>
        </w:rPr>
        <w:tab/>
      </w:r>
      <w:r w:rsidRPr="00BB71A9">
        <w:rPr>
          <w:b w:val="0"/>
          <w:noProof/>
        </w:rPr>
        <w:t>Create Staff Profile</w:t>
      </w:r>
      <w:r w:rsidRPr="00BB71A9">
        <w:rPr>
          <w:b w:val="0"/>
          <w:noProof/>
        </w:rPr>
        <w:tab/>
      </w:r>
      <w:r w:rsidRPr="00BB71A9">
        <w:rPr>
          <w:b w:val="0"/>
          <w:noProof/>
        </w:rPr>
        <w:fldChar w:fldCharType="begin"/>
      </w:r>
      <w:r w:rsidRPr="00BB71A9">
        <w:rPr>
          <w:b w:val="0"/>
          <w:noProof/>
        </w:rPr>
        <w:instrText xml:space="preserve"> PAGEREF _Toc294814140 \h </w:instrText>
      </w:r>
      <w:r w:rsidRPr="00BB71A9">
        <w:rPr>
          <w:b w:val="0"/>
          <w:noProof/>
        </w:rPr>
      </w:r>
      <w:r w:rsidRPr="00BB71A9">
        <w:rPr>
          <w:b w:val="0"/>
          <w:noProof/>
        </w:rPr>
        <w:fldChar w:fldCharType="separate"/>
      </w:r>
      <w:r w:rsidRPr="00BB71A9">
        <w:rPr>
          <w:b w:val="0"/>
          <w:noProof/>
        </w:rPr>
        <w:t>27</w:t>
      </w:r>
      <w:r w:rsidRPr="00BB71A9">
        <w:rPr>
          <w:b w:val="0"/>
          <w:noProof/>
        </w:rPr>
        <w:fldChar w:fldCharType="end"/>
      </w:r>
    </w:p>
    <w:p w14:paraId="0D0A445C"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3.36</w:t>
      </w:r>
      <w:r w:rsidRPr="00BB71A9">
        <w:rPr>
          <w:rFonts w:eastAsiaTheme="minorEastAsia" w:cstheme="minorBidi"/>
          <w:b w:val="0"/>
          <w:noProof/>
          <w:sz w:val="24"/>
          <w:szCs w:val="24"/>
          <w:lang w:eastAsia="ja-JP"/>
        </w:rPr>
        <w:tab/>
      </w:r>
      <w:r w:rsidRPr="00BB71A9">
        <w:rPr>
          <w:b w:val="0"/>
          <w:noProof/>
        </w:rPr>
        <w:t>Edit Staff Profiles</w:t>
      </w:r>
      <w:r w:rsidRPr="00BB71A9">
        <w:rPr>
          <w:b w:val="0"/>
          <w:noProof/>
        </w:rPr>
        <w:tab/>
      </w:r>
      <w:r w:rsidRPr="00BB71A9">
        <w:rPr>
          <w:b w:val="0"/>
          <w:noProof/>
        </w:rPr>
        <w:fldChar w:fldCharType="begin"/>
      </w:r>
      <w:r w:rsidRPr="00BB71A9">
        <w:rPr>
          <w:b w:val="0"/>
          <w:noProof/>
        </w:rPr>
        <w:instrText xml:space="preserve"> PAGEREF _Toc294814141 \h </w:instrText>
      </w:r>
      <w:r w:rsidRPr="00BB71A9">
        <w:rPr>
          <w:b w:val="0"/>
          <w:noProof/>
        </w:rPr>
      </w:r>
      <w:r w:rsidRPr="00BB71A9">
        <w:rPr>
          <w:b w:val="0"/>
          <w:noProof/>
        </w:rPr>
        <w:fldChar w:fldCharType="separate"/>
      </w:r>
      <w:r w:rsidRPr="00BB71A9">
        <w:rPr>
          <w:b w:val="0"/>
          <w:noProof/>
        </w:rPr>
        <w:t>27</w:t>
      </w:r>
      <w:r w:rsidRPr="00BB71A9">
        <w:rPr>
          <w:b w:val="0"/>
          <w:noProof/>
        </w:rPr>
        <w:fldChar w:fldCharType="end"/>
      </w:r>
    </w:p>
    <w:p w14:paraId="5DED2D86"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3.37</w:t>
      </w:r>
      <w:r w:rsidRPr="00BB71A9">
        <w:rPr>
          <w:rFonts w:eastAsiaTheme="minorEastAsia" w:cstheme="minorBidi"/>
          <w:b w:val="0"/>
          <w:noProof/>
          <w:sz w:val="24"/>
          <w:szCs w:val="24"/>
          <w:lang w:eastAsia="ja-JP"/>
        </w:rPr>
        <w:tab/>
      </w:r>
      <w:r w:rsidRPr="00BB71A9">
        <w:rPr>
          <w:b w:val="0"/>
          <w:noProof/>
        </w:rPr>
        <w:t>Change Password</w:t>
      </w:r>
      <w:r w:rsidRPr="00BB71A9">
        <w:rPr>
          <w:b w:val="0"/>
          <w:noProof/>
        </w:rPr>
        <w:tab/>
      </w:r>
      <w:r w:rsidRPr="00BB71A9">
        <w:rPr>
          <w:b w:val="0"/>
          <w:noProof/>
        </w:rPr>
        <w:fldChar w:fldCharType="begin"/>
      </w:r>
      <w:r w:rsidRPr="00BB71A9">
        <w:rPr>
          <w:b w:val="0"/>
          <w:noProof/>
        </w:rPr>
        <w:instrText xml:space="preserve"> PAGEREF _Toc294814142 \h </w:instrText>
      </w:r>
      <w:r w:rsidRPr="00BB71A9">
        <w:rPr>
          <w:b w:val="0"/>
          <w:noProof/>
        </w:rPr>
      </w:r>
      <w:r w:rsidRPr="00BB71A9">
        <w:rPr>
          <w:b w:val="0"/>
          <w:noProof/>
        </w:rPr>
        <w:fldChar w:fldCharType="separate"/>
      </w:r>
      <w:r w:rsidRPr="00BB71A9">
        <w:rPr>
          <w:b w:val="0"/>
          <w:noProof/>
        </w:rPr>
        <w:t>28</w:t>
      </w:r>
      <w:r w:rsidRPr="00BB71A9">
        <w:rPr>
          <w:b w:val="0"/>
          <w:noProof/>
        </w:rPr>
        <w:fldChar w:fldCharType="end"/>
      </w:r>
    </w:p>
    <w:p w14:paraId="6EF85F0B"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3.38</w:t>
      </w:r>
      <w:r w:rsidRPr="00BB71A9">
        <w:rPr>
          <w:rFonts w:eastAsiaTheme="minorEastAsia" w:cstheme="minorBidi"/>
          <w:b w:val="0"/>
          <w:noProof/>
          <w:sz w:val="24"/>
          <w:szCs w:val="24"/>
          <w:lang w:eastAsia="ja-JP"/>
        </w:rPr>
        <w:tab/>
      </w:r>
      <w:r w:rsidRPr="00BB71A9">
        <w:rPr>
          <w:b w:val="0"/>
          <w:noProof/>
        </w:rPr>
        <w:t>Enter Invalid Password</w:t>
      </w:r>
      <w:r w:rsidRPr="00BB71A9">
        <w:rPr>
          <w:b w:val="0"/>
          <w:noProof/>
        </w:rPr>
        <w:tab/>
      </w:r>
      <w:r w:rsidRPr="00BB71A9">
        <w:rPr>
          <w:b w:val="0"/>
          <w:noProof/>
        </w:rPr>
        <w:fldChar w:fldCharType="begin"/>
      </w:r>
      <w:r w:rsidRPr="00BB71A9">
        <w:rPr>
          <w:b w:val="0"/>
          <w:noProof/>
        </w:rPr>
        <w:instrText xml:space="preserve"> PAGEREF _Toc294814143 \h </w:instrText>
      </w:r>
      <w:r w:rsidRPr="00BB71A9">
        <w:rPr>
          <w:b w:val="0"/>
          <w:noProof/>
        </w:rPr>
      </w:r>
      <w:r w:rsidRPr="00BB71A9">
        <w:rPr>
          <w:b w:val="0"/>
          <w:noProof/>
        </w:rPr>
        <w:fldChar w:fldCharType="separate"/>
      </w:r>
      <w:r w:rsidRPr="00BB71A9">
        <w:rPr>
          <w:b w:val="0"/>
          <w:noProof/>
        </w:rPr>
        <w:t>28</w:t>
      </w:r>
      <w:r w:rsidRPr="00BB71A9">
        <w:rPr>
          <w:b w:val="0"/>
          <w:noProof/>
        </w:rPr>
        <w:fldChar w:fldCharType="end"/>
      </w:r>
    </w:p>
    <w:p w14:paraId="5DAF6BC1" w14:textId="77777777" w:rsidR="00BB71A9" w:rsidRPr="000F79EC" w:rsidRDefault="00BB71A9" w:rsidP="00BB71A9">
      <w:pPr>
        <w:pStyle w:val="TOC2"/>
        <w:tabs>
          <w:tab w:val="left" w:pos="1022"/>
        </w:tabs>
        <w:rPr>
          <w:rFonts w:ascii="Arial" w:eastAsiaTheme="minorEastAsia" w:hAnsi="Arial" w:cstheme="minorBidi"/>
          <w:noProof/>
          <w:sz w:val="24"/>
          <w:szCs w:val="24"/>
          <w:lang w:eastAsia="ja-JP"/>
        </w:rPr>
      </w:pPr>
      <w:r w:rsidRPr="00BB71A9">
        <w:rPr>
          <w:rFonts w:ascii="Arial" w:hAnsi="Arial" w:cs="Arial"/>
          <w:b w:val="0"/>
          <w:caps/>
          <w:sz w:val="24"/>
          <w:szCs w:val="24"/>
        </w:rPr>
        <w:fldChar w:fldCharType="end"/>
      </w:r>
    </w:p>
    <w:p w14:paraId="2DC5B956" w14:textId="331FE8DE" w:rsidR="00BB71A9" w:rsidRPr="000F79EC" w:rsidRDefault="00BB71A9" w:rsidP="00BB71A9">
      <w:pPr>
        <w:pStyle w:val="Title"/>
      </w:pPr>
      <w:r w:rsidRPr="000F79EC">
        <w:br w:type="page"/>
      </w:r>
      <w:r>
        <w:lastRenderedPageBreak/>
        <w:fldChar w:fldCharType="begin"/>
      </w:r>
      <w:r>
        <w:instrText xml:space="preserve">title  \* Mergeformat </w:instrText>
      </w:r>
      <w:r>
        <w:fldChar w:fldCharType="separate"/>
      </w:r>
      <w:r>
        <w:t>Use Case Specification, Description and Diagrams</w:t>
      </w:r>
      <w:bookmarkStart w:id="0" w:name="_GoBack"/>
      <w:bookmarkEnd w:id="0"/>
      <w:r>
        <w:fldChar w:fldCharType="end"/>
      </w:r>
      <w:bookmarkStart w:id="1" w:name="_Toc423410237"/>
      <w:bookmarkStart w:id="2" w:name="_Toc425054503"/>
      <w:r w:rsidRPr="000F79EC">
        <w:t xml:space="preserve"> </w:t>
      </w:r>
      <w:bookmarkEnd w:id="1"/>
      <w:bookmarkEnd w:id="2"/>
    </w:p>
    <w:p w14:paraId="1563D324" w14:textId="77777777" w:rsidR="00BB71A9" w:rsidRPr="000F79EC" w:rsidRDefault="00BB71A9" w:rsidP="00BB71A9">
      <w:pPr>
        <w:pStyle w:val="InfoBlue"/>
        <w:rPr>
          <w:color w:val="auto"/>
        </w:rPr>
      </w:pPr>
    </w:p>
    <w:p w14:paraId="31A7B6B7" w14:textId="77777777" w:rsidR="00BB71A9" w:rsidRPr="000F79EC" w:rsidRDefault="00BB71A9" w:rsidP="00BB71A9">
      <w:pPr>
        <w:pStyle w:val="Heading1"/>
      </w:pPr>
      <w:bookmarkStart w:id="3" w:name="_Toc423410238"/>
      <w:bookmarkStart w:id="4" w:name="_Toc425054504"/>
      <w:bookmarkStart w:id="5" w:name="_Toc294814094"/>
      <w:r w:rsidRPr="000F79EC">
        <w:t>Introduction</w:t>
      </w:r>
      <w:bookmarkEnd w:id="5"/>
    </w:p>
    <w:p w14:paraId="0A194B86" w14:textId="77777777" w:rsidR="00BB71A9" w:rsidRPr="000F79EC" w:rsidRDefault="00BB71A9" w:rsidP="00BB71A9">
      <w:pPr>
        <w:pStyle w:val="Heading2"/>
      </w:pPr>
      <w:bookmarkStart w:id="6" w:name="_Toc294814095"/>
      <w:r w:rsidRPr="000F79EC">
        <w:t>Brief Description</w:t>
      </w:r>
      <w:bookmarkEnd w:id="3"/>
      <w:bookmarkEnd w:id="4"/>
      <w:bookmarkEnd w:id="6"/>
    </w:p>
    <w:p w14:paraId="0772FA46" w14:textId="77777777" w:rsidR="00BB71A9" w:rsidRPr="000F79EC" w:rsidRDefault="00BB71A9" w:rsidP="00BB71A9">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60F7F172" w14:textId="77777777" w:rsidR="00BB71A9" w:rsidRPr="000F79EC" w:rsidRDefault="00BB71A9" w:rsidP="00BB71A9">
      <w:pPr>
        <w:pStyle w:val="Heading2"/>
      </w:pPr>
      <w:bookmarkStart w:id="7" w:name="_Toc294814096"/>
      <w:r w:rsidRPr="000F79EC">
        <w:t>Glossary of Terms</w:t>
      </w:r>
      <w:bookmarkEnd w:id="7"/>
    </w:p>
    <w:p w14:paraId="22F68E17" w14:textId="77777777" w:rsidR="00BB71A9" w:rsidRPr="000F79EC" w:rsidRDefault="00BB71A9" w:rsidP="00BB71A9">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67B5BC81" w14:textId="77777777" w:rsidR="00BB71A9" w:rsidRPr="000F79EC" w:rsidRDefault="00BB71A9" w:rsidP="00BB71A9">
      <w:pPr>
        <w:ind w:left="720"/>
      </w:pPr>
      <w:r w:rsidRPr="000F79EC">
        <w:rPr>
          <w:b/>
        </w:rPr>
        <w:t xml:space="preserve">Flight details </w:t>
      </w:r>
      <w:r w:rsidRPr="000F79EC">
        <w:t>– Refers to the details of a flight that are: flight ID, plane type, route number, departure time and arrival time.</w:t>
      </w:r>
    </w:p>
    <w:p w14:paraId="420D8AE3" w14:textId="77777777" w:rsidR="00BB71A9" w:rsidRPr="000F79EC" w:rsidRDefault="00BB71A9" w:rsidP="00BB71A9">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1C960121" w14:textId="77777777" w:rsidR="00BB71A9" w:rsidRPr="000F79EC" w:rsidRDefault="00BB71A9" w:rsidP="00BB71A9">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41B62096" w14:textId="77777777" w:rsidR="00BB71A9" w:rsidRPr="00637BBD" w:rsidRDefault="00BB71A9" w:rsidP="00BB71A9">
      <w:pPr>
        <w:ind w:left="720"/>
      </w:pPr>
      <w:r>
        <w:rPr>
          <w:b/>
        </w:rPr>
        <w:t xml:space="preserve">Staff details </w:t>
      </w:r>
      <w:r>
        <w:t>– Refers to the details of a staff member that are: username, password and role.</w:t>
      </w:r>
    </w:p>
    <w:p w14:paraId="030CECEB" w14:textId="77777777" w:rsidR="00BB71A9" w:rsidRPr="000F79EC" w:rsidRDefault="00BB71A9" w:rsidP="00BB71A9">
      <w:pPr>
        <w:ind w:left="720"/>
      </w:pPr>
      <w:r w:rsidRPr="000F79EC">
        <w:rPr>
          <w:b/>
        </w:rPr>
        <w:t>User</w:t>
      </w:r>
      <w:r w:rsidRPr="000F79EC">
        <w:t xml:space="preserve"> – When in used in context of a use case description, it refers to the actors of that use case in question.</w:t>
      </w:r>
    </w:p>
    <w:p w14:paraId="21E99F5B" w14:textId="77777777" w:rsidR="00BB71A9" w:rsidRPr="000F79EC" w:rsidRDefault="00BB71A9" w:rsidP="00BB71A9">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A933171" w14:textId="77777777" w:rsidR="00BB71A9" w:rsidRPr="000F79EC" w:rsidRDefault="00BB71A9" w:rsidP="00BB71A9">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1BDC7C31" w14:textId="77777777" w:rsidR="00BB71A9" w:rsidRPr="000F79EC" w:rsidRDefault="00BB71A9" w:rsidP="00BB71A9">
      <w:pPr>
        <w:pStyle w:val="BodyText"/>
      </w:pPr>
    </w:p>
    <w:p w14:paraId="749529DB" w14:textId="77777777" w:rsidR="00BB71A9" w:rsidRDefault="00BB71A9" w:rsidP="00BB71A9">
      <w:pPr>
        <w:pStyle w:val="Heading1"/>
        <w:widowControl/>
      </w:pPr>
      <w:bookmarkStart w:id="8" w:name="_Toc294814097"/>
      <w:r>
        <w:t>Use Case Diagrams</w:t>
      </w:r>
      <w:bookmarkEnd w:id="8"/>
    </w:p>
    <w:p w14:paraId="1973B065" w14:textId="77777777" w:rsidR="00BB71A9" w:rsidRDefault="00BB71A9" w:rsidP="00BB71A9">
      <w:pPr>
        <w:pStyle w:val="Heading2"/>
      </w:pPr>
      <w:bookmarkStart w:id="9" w:name="_Toc294814098"/>
      <w:r>
        <w:t>System Administrator</w:t>
      </w:r>
      <w:r>
        <w:br/>
      </w:r>
      <w:r>
        <w:rPr>
          <w:noProof/>
        </w:rPr>
        <w:drawing>
          <wp:inline distT="0" distB="0" distL="0" distR="0" wp14:anchorId="6E475432" wp14:editId="4176060A">
            <wp:extent cx="4218478" cy="2553068"/>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052" cy="2553415"/>
                    </a:xfrm>
                    <a:prstGeom prst="rect">
                      <a:avLst/>
                    </a:prstGeom>
                    <a:noFill/>
                    <a:ln>
                      <a:noFill/>
                    </a:ln>
                  </pic:spPr>
                </pic:pic>
              </a:graphicData>
            </a:graphic>
          </wp:inline>
        </w:drawing>
      </w:r>
      <w:bookmarkEnd w:id="9"/>
    </w:p>
    <w:p w14:paraId="0642D3A8" w14:textId="77777777" w:rsidR="00BB71A9" w:rsidRDefault="00BB71A9" w:rsidP="00BB71A9"/>
    <w:p w14:paraId="4CBE9A04" w14:textId="77777777" w:rsidR="00BB71A9" w:rsidRDefault="00BB71A9" w:rsidP="00BB71A9"/>
    <w:p w14:paraId="472757F4" w14:textId="77777777" w:rsidR="00BB71A9" w:rsidRPr="00144BBF" w:rsidRDefault="00BB71A9" w:rsidP="00BB71A9">
      <w:pPr>
        <w:pStyle w:val="Heading2"/>
      </w:pPr>
      <w:bookmarkStart w:id="10" w:name="_Toc294814099"/>
      <w:r>
        <w:lastRenderedPageBreak/>
        <w:t>Customer and Travel Agency</w:t>
      </w:r>
      <w:bookmarkEnd w:id="10"/>
    </w:p>
    <w:p w14:paraId="4B6616F0" w14:textId="77777777" w:rsidR="00BB71A9" w:rsidRDefault="00BB71A9" w:rsidP="00BB71A9">
      <w:r>
        <w:rPr>
          <w:noProof/>
        </w:rPr>
        <w:drawing>
          <wp:inline distT="0" distB="0" distL="0" distR="0" wp14:anchorId="67D27B7B" wp14:editId="10D81353">
            <wp:extent cx="5943600" cy="53846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84699"/>
                    </a:xfrm>
                    <a:prstGeom prst="rect">
                      <a:avLst/>
                    </a:prstGeom>
                    <a:noFill/>
                    <a:ln>
                      <a:noFill/>
                    </a:ln>
                  </pic:spPr>
                </pic:pic>
              </a:graphicData>
            </a:graphic>
          </wp:inline>
        </w:drawing>
      </w:r>
    </w:p>
    <w:p w14:paraId="268AD339" w14:textId="77777777" w:rsidR="00BB71A9" w:rsidRDefault="00BB71A9" w:rsidP="00BB71A9">
      <w:pPr>
        <w:widowControl/>
        <w:spacing w:line="240" w:lineRule="auto"/>
      </w:pPr>
      <w:r>
        <w:br w:type="page"/>
      </w:r>
    </w:p>
    <w:p w14:paraId="36D609F9" w14:textId="77777777" w:rsidR="00BB71A9" w:rsidRPr="00C9242A" w:rsidRDefault="00BB71A9" w:rsidP="00BB71A9">
      <w:pPr>
        <w:pStyle w:val="Heading2"/>
      </w:pPr>
      <w:bookmarkStart w:id="11" w:name="_Toc294814100"/>
      <w:r>
        <w:lastRenderedPageBreak/>
        <w:t>Normal Staff</w:t>
      </w:r>
      <w:bookmarkEnd w:id="11"/>
    </w:p>
    <w:p w14:paraId="4C496E3F" w14:textId="77777777" w:rsidR="00BB71A9" w:rsidRDefault="00BB71A9" w:rsidP="00BB71A9">
      <w:pPr>
        <w:widowControl/>
        <w:spacing w:line="240" w:lineRule="auto"/>
      </w:pPr>
      <w:r>
        <w:rPr>
          <w:noProof/>
        </w:rPr>
        <w:drawing>
          <wp:inline distT="0" distB="0" distL="0" distR="0" wp14:anchorId="4C6A115F" wp14:editId="1C294886">
            <wp:extent cx="5833110" cy="457369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815" cy="4574249"/>
                    </a:xfrm>
                    <a:prstGeom prst="rect">
                      <a:avLst/>
                    </a:prstGeom>
                    <a:noFill/>
                    <a:ln>
                      <a:noFill/>
                    </a:ln>
                  </pic:spPr>
                </pic:pic>
              </a:graphicData>
            </a:graphic>
          </wp:inline>
        </w:drawing>
      </w:r>
      <w:r w:rsidRPr="00144BBF">
        <w:t xml:space="preserve"> </w:t>
      </w:r>
    </w:p>
    <w:p w14:paraId="38174A18" w14:textId="77777777" w:rsidR="00BB71A9" w:rsidRDefault="00BB71A9" w:rsidP="00BB71A9">
      <w:pPr>
        <w:pStyle w:val="Heading2"/>
      </w:pPr>
      <w:bookmarkStart w:id="12" w:name="_Toc294814101"/>
      <w:r>
        <w:t>Flight Manager</w:t>
      </w:r>
      <w:r>
        <w:br/>
      </w:r>
      <w:r>
        <w:rPr>
          <w:noProof/>
        </w:rPr>
        <w:drawing>
          <wp:inline distT="0" distB="0" distL="0" distR="0" wp14:anchorId="76CFFC71" wp14:editId="24146AFF">
            <wp:extent cx="3004820" cy="2577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820" cy="2577238"/>
                    </a:xfrm>
                    <a:prstGeom prst="rect">
                      <a:avLst/>
                    </a:prstGeom>
                    <a:noFill/>
                    <a:ln>
                      <a:noFill/>
                    </a:ln>
                  </pic:spPr>
                </pic:pic>
              </a:graphicData>
            </a:graphic>
          </wp:inline>
        </w:drawing>
      </w:r>
      <w:bookmarkEnd w:id="12"/>
      <w:r w:rsidRPr="00144BBF">
        <w:t xml:space="preserve"> </w:t>
      </w:r>
      <w:r>
        <w:br/>
      </w:r>
    </w:p>
    <w:p w14:paraId="70824113" w14:textId="77777777" w:rsidR="00BB71A9" w:rsidRDefault="00BB71A9" w:rsidP="00BB71A9">
      <w:pPr>
        <w:widowControl/>
        <w:spacing w:line="240" w:lineRule="auto"/>
        <w:rPr>
          <w:rFonts w:ascii="Arial" w:hAnsi="Arial"/>
          <w:b/>
        </w:rPr>
      </w:pPr>
      <w:r>
        <w:br w:type="page"/>
      </w:r>
    </w:p>
    <w:p w14:paraId="5007653F" w14:textId="77777777" w:rsidR="00BB71A9" w:rsidRDefault="00BB71A9" w:rsidP="00BB71A9">
      <w:pPr>
        <w:pStyle w:val="Heading2"/>
      </w:pPr>
      <w:bookmarkStart w:id="13" w:name="_Toc294814102"/>
      <w:r>
        <w:lastRenderedPageBreak/>
        <w:t>Profile Manager</w:t>
      </w:r>
      <w:r>
        <w:br/>
      </w:r>
      <w:r>
        <w:rPr>
          <w:noProof/>
        </w:rPr>
        <w:drawing>
          <wp:inline distT="0" distB="0" distL="0" distR="0" wp14:anchorId="3E597A80" wp14:editId="09BD4D61">
            <wp:extent cx="5943600" cy="257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System Mana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bookmarkEnd w:id="13"/>
    </w:p>
    <w:p w14:paraId="46C3F8BB" w14:textId="77777777" w:rsidR="00BB71A9" w:rsidRDefault="00BB71A9" w:rsidP="00BB71A9">
      <w:pPr>
        <w:pStyle w:val="Heading2"/>
      </w:pPr>
      <w:bookmarkStart w:id="14" w:name="_Toc294814103"/>
      <w:r>
        <w:t>Reservation System Manager</w:t>
      </w:r>
      <w:r>
        <w:br/>
      </w:r>
      <w:r>
        <w:rPr>
          <w:noProof/>
        </w:rPr>
        <w:drawing>
          <wp:inline distT="0" distB="0" distL="0" distR="0" wp14:anchorId="3E4E43A7" wp14:editId="5B862719">
            <wp:extent cx="5943600" cy="42967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6757"/>
                    </a:xfrm>
                    <a:prstGeom prst="rect">
                      <a:avLst/>
                    </a:prstGeom>
                    <a:noFill/>
                    <a:ln>
                      <a:noFill/>
                    </a:ln>
                  </pic:spPr>
                </pic:pic>
              </a:graphicData>
            </a:graphic>
          </wp:inline>
        </w:drawing>
      </w:r>
      <w:bookmarkEnd w:id="14"/>
      <w:r>
        <w:br/>
      </w:r>
    </w:p>
    <w:p w14:paraId="6729E56A" w14:textId="77777777" w:rsidR="00BB71A9" w:rsidRDefault="00BB71A9" w:rsidP="00BB71A9">
      <w:pPr>
        <w:widowControl/>
        <w:spacing w:line="240" w:lineRule="auto"/>
        <w:rPr>
          <w:rFonts w:ascii="Arial" w:hAnsi="Arial"/>
          <w:b/>
        </w:rPr>
      </w:pPr>
      <w:r>
        <w:br w:type="page"/>
      </w:r>
    </w:p>
    <w:p w14:paraId="4D52F849" w14:textId="77777777" w:rsidR="00BB71A9" w:rsidRDefault="00BB71A9" w:rsidP="00BB71A9">
      <w:pPr>
        <w:pStyle w:val="Heading2"/>
      </w:pPr>
      <w:bookmarkStart w:id="15" w:name="_Toc294814104"/>
      <w:r>
        <w:lastRenderedPageBreak/>
        <w:t>Service System Manager</w:t>
      </w:r>
      <w:r>
        <w:br/>
      </w:r>
      <w:r>
        <w:rPr>
          <w:noProof/>
        </w:rPr>
        <w:drawing>
          <wp:inline distT="0" distB="0" distL="0" distR="0" wp14:anchorId="4496C439" wp14:editId="66F285E3">
            <wp:extent cx="4173676" cy="3709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System Manager.png"/>
                    <pic:cNvPicPr/>
                  </pic:nvPicPr>
                  <pic:blipFill>
                    <a:blip r:embed="rId16">
                      <a:extLst>
                        <a:ext uri="{28A0092B-C50C-407E-A947-70E740481C1C}">
                          <a14:useLocalDpi xmlns:a14="http://schemas.microsoft.com/office/drawing/2010/main" val="0"/>
                        </a:ext>
                      </a:extLst>
                    </a:blip>
                    <a:stretch>
                      <a:fillRect/>
                    </a:stretch>
                  </pic:blipFill>
                  <pic:spPr>
                    <a:xfrm>
                      <a:off x="0" y="0"/>
                      <a:ext cx="4173676" cy="3709934"/>
                    </a:xfrm>
                    <a:prstGeom prst="rect">
                      <a:avLst/>
                    </a:prstGeom>
                  </pic:spPr>
                </pic:pic>
              </a:graphicData>
            </a:graphic>
          </wp:inline>
        </w:drawing>
      </w:r>
      <w:bookmarkEnd w:id="15"/>
    </w:p>
    <w:p w14:paraId="030BEE20" w14:textId="77777777" w:rsidR="00BB71A9" w:rsidRDefault="00BB71A9" w:rsidP="00BB71A9">
      <w:pPr>
        <w:pStyle w:val="Heading1"/>
        <w:widowControl/>
      </w:pPr>
      <w:bookmarkStart w:id="16" w:name="_Toc294814105"/>
      <w:r w:rsidRPr="000F79EC">
        <w:t>Use Case Specification</w:t>
      </w:r>
      <w:r>
        <w:t>s</w:t>
      </w:r>
      <w:r w:rsidRPr="000F79EC">
        <w:t xml:space="preserve"> and Description</w:t>
      </w:r>
      <w:r>
        <w:t>s</w:t>
      </w:r>
      <w:bookmarkEnd w:id="16"/>
    </w:p>
    <w:p w14:paraId="7BBB00C9" w14:textId="77777777" w:rsidR="00BB71A9" w:rsidRPr="00526F2F" w:rsidRDefault="00BB71A9" w:rsidP="00BB71A9">
      <w:pPr>
        <w:pStyle w:val="Heading2"/>
      </w:pPr>
      <w:bookmarkStart w:id="17" w:name="_Toc294814106"/>
      <w:r>
        <w:t>Login</w:t>
      </w:r>
      <w:bookmarkEnd w:id="17"/>
    </w:p>
    <w:tbl>
      <w:tblPr>
        <w:tblStyle w:val="TableGrid"/>
        <w:tblW w:w="0" w:type="auto"/>
        <w:tblInd w:w="720" w:type="dxa"/>
        <w:tblLook w:val="04A0" w:firstRow="1" w:lastRow="0" w:firstColumn="1" w:lastColumn="0" w:noHBand="0" w:noVBand="1"/>
      </w:tblPr>
      <w:tblGrid>
        <w:gridCol w:w="7185"/>
        <w:gridCol w:w="1671"/>
      </w:tblGrid>
      <w:tr w:rsidR="00BB71A9" w:rsidRPr="000F79EC" w14:paraId="12B48CE9" w14:textId="77777777" w:rsidTr="009F1B27">
        <w:tc>
          <w:tcPr>
            <w:tcW w:w="7185" w:type="dxa"/>
          </w:tcPr>
          <w:p w14:paraId="501A23F2"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15E1CE50"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ACC_05</w:t>
            </w:r>
          </w:p>
        </w:tc>
      </w:tr>
      <w:tr w:rsidR="00BB71A9" w:rsidRPr="000F79EC" w14:paraId="417F2DCD" w14:textId="77777777" w:rsidTr="009F1B27">
        <w:tc>
          <w:tcPr>
            <w:tcW w:w="8856" w:type="dxa"/>
            <w:gridSpan w:val="2"/>
          </w:tcPr>
          <w:p w14:paraId="338E82D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7D3D39EE" w14:textId="77777777" w:rsidR="00BB71A9" w:rsidRPr="000F79EC" w:rsidRDefault="00BB71A9" w:rsidP="009F1B27">
            <w:pPr>
              <w:pStyle w:val="InfoBlue"/>
              <w:ind w:left="0"/>
              <w:rPr>
                <w:color w:val="auto"/>
              </w:rPr>
            </w:pPr>
            <w:r w:rsidRPr="000F79EC">
              <w:rPr>
                <w:i w:val="0"/>
                <w:color w:val="auto"/>
              </w:rPr>
              <w:t>Airline’s Human Resource Manager – Wants to save cost on hiring extra staff to serve customers.</w:t>
            </w:r>
          </w:p>
          <w:p w14:paraId="30E44D88" w14:textId="77777777" w:rsidR="00BB71A9" w:rsidRPr="000F79EC" w:rsidRDefault="00BB71A9" w:rsidP="009F1B27">
            <w:pPr>
              <w:pStyle w:val="BodyText"/>
              <w:ind w:left="0"/>
            </w:pPr>
            <w:r w:rsidRPr="000F79EC">
              <w:t xml:space="preserve">Customers, Travel Agencies and </w:t>
            </w:r>
            <w:r>
              <w:t>Normal Staff</w:t>
            </w:r>
            <w:r w:rsidRPr="000F79EC">
              <w:t xml:space="preserve"> – Wants a fast and convenient method to access the system.</w:t>
            </w:r>
          </w:p>
        </w:tc>
      </w:tr>
      <w:tr w:rsidR="00BB71A9" w:rsidRPr="000F79EC" w14:paraId="56A082BE" w14:textId="77777777" w:rsidTr="009F1B27">
        <w:tc>
          <w:tcPr>
            <w:tcW w:w="8856" w:type="dxa"/>
            <w:gridSpan w:val="2"/>
          </w:tcPr>
          <w:p w14:paraId="470CF1A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BB71A9" w:rsidRPr="000F79EC" w14:paraId="1C8AF566" w14:textId="77777777" w:rsidTr="009F1B27">
        <w:tc>
          <w:tcPr>
            <w:tcW w:w="8856" w:type="dxa"/>
            <w:gridSpan w:val="2"/>
          </w:tcPr>
          <w:p w14:paraId="66C4876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BB71A9" w:rsidRPr="000F79EC" w14:paraId="6B74C51D" w14:textId="77777777" w:rsidTr="009F1B27">
        <w:tc>
          <w:tcPr>
            <w:tcW w:w="8856" w:type="dxa"/>
            <w:gridSpan w:val="2"/>
          </w:tcPr>
          <w:p w14:paraId="19F51D61"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BB71A9" w:rsidRPr="000F79EC" w14:paraId="1CF7D438" w14:textId="77777777" w:rsidTr="009F1B27">
        <w:tc>
          <w:tcPr>
            <w:tcW w:w="8856" w:type="dxa"/>
            <w:gridSpan w:val="2"/>
          </w:tcPr>
          <w:p w14:paraId="79BAD02F" w14:textId="77777777" w:rsidR="00BB71A9" w:rsidRPr="000F79EC" w:rsidRDefault="00BB71A9" w:rsidP="009F1B27">
            <w:pPr>
              <w:pStyle w:val="InfoBlue"/>
              <w:spacing w:after="0"/>
              <w:ind w:left="0"/>
              <w:rPr>
                <w:b/>
                <w:i w:val="0"/>
                <w:color w:val="auto"/>
              </w:rPr>
            </w:pPr>
            <w:r w:rsidRPr="000F79EC">
              <w:rPr>
                <w:b/>
                <w:i w:val="0"/>
                <w:color w:val="auto"/>
              </w:rPr>
              <w:t>Normal flow:</w:t>
            </w:r>
          </w:p>
          <w:p w14:paraId="0ED19596" w14:textId="77777777" w:rsidR="00BB71A9" w:rsidRPr="000F79EC" w:rsidRDefault="00BB71A9" w:rsidP="009F1B27">
            <w:pPr>
              <w:pStyle w:val="BodyText"/>
              <w:numPr>
                <w:ilvl w:val="0"/>
                <w:numId w:val="2"/>
              </w:numPr>
              <w:spacing w:after="0"/>
              <w:ind w:left="714" w:hanging="357"/>
            </w:pPr>
            <w:r w:rsidRPr="000F79EC">
              <w:t>System prompts user for user credentials.</w:t>
            </w:r>
          </w:p>
          <w:p w14:paraId="19644E5F" w14:textId="77777777" w:rsidR="00BB71A9" w:rsidRPr="000F79EC" w:rsidRDefault="00BB71A9" w:rsidP="009F1B27">
            <w:pPr>
              <w:pStyle w:val="BodyText"/>
              <w:numPr>
                <w:ilvl w:val="0"/>
                <w:numId w:val="2"/>
              </w:numPr>
              <w:spacing w:after="0"/>
              <w:ind w:left="714" w:hanging="357"/>
            </w:pPr>
            <w:r w:rsidRPr="000F79EC">
              <w:t>User enters user credentials into the system.</w:t>
            </w:r>
          </w:p>
          <w:p w14:paraId="381F52CD" w14:textId="77777777" w:rsidR="00BB71A9" w:rsidRPr="000F79EC" w:rsidRDefault="00BB71A9" w:rsidP="009F1B27">
            <w:pPr>
              <w:pStyle w:val="BodyText"/>
              <w:numPr>
                <w:ilvl w:val="0"/>
                <w:numId w:val="2"/>
              </w:numPr>
              <w:spacing w:after="0"/>
            </w:pPr>
            <w:r w:rsidRPr="000F79EC">
              <w:t>System checks the user credentials with the database.</w:t>
            </w:r>
          </w:p>
          <w:p w14:paraId="24B85678" w14:textId="77777777" w:rsidR="00BB71A9" w:rsidRPr="000F79EC" w:rsidRDefault="00BB71A9" w:rsidP="009F1B27">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EDA04D2" w14:textId="77777777" w:rsidR="00BB71A9" w:rsidRPr="000F79EC" w:rsidRDefault="00BB71A9" w:rsidP="009F1B27">
            <w:pPr>
              <w:pStyle w:val="BodyText"/>
              <w:numPr>
                <w:ilvl w:val="0"/>
                <w:numId w:val="2"/>
              </w:numPr>
            </w:pPr>
            <w:r w:rsidRPr="000F79EC">
              <w:t>End</w:t>
            </w:r>
          </w:p>
        </w:tc>
      </w:tr>
      <w:tr w:rsidR="00BB71A9" w:rsidRPr="000F79EC" w14:paraId="74FA3D3A" w14:textId="77777777" w:rsidTr="009F1B27">
        <w:tc>
          <w:tcPr>
            <w:tcW w:w="8856" w:type="dxa"/>
            <w:gridSpan w:val="2"/>
          </w:tcPr>
          <w:p w14:paraId="6A951958"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5AC5BFF7" w14:textId="77777777" w:rsidTr="009F1B27">
        <w:tc>
          <w:tcPr>
            <w:tcW w:w="8856" w:type="dxa"/>
            <w:gridSpan w:val="2"/>
          </w:tcPr>
          <w:p w14:paraId="3F0BC85D"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p>
          <w:p w14:paraId="42128003" w14:textId="77777777" w:rsidR="00BB71A9" w:rsidRPr="000F79EC" w:rsidRDefault="00BB71A9" w:rsidP="009F1B27">
            <w:pPr>
              <w:pStyle w:val="BodyText"/>
              <w:ind w:left="0"/>
            </w:pPr>
            <w:r w:rsidRPr="000F79EC">
              <w:t xml:space="preserve">2a Incorrect user credentials entered: The </w:t>
            </w:r>
            <w:r w:rsidRPr="000F79EC">
              <w:rPr>
                <w:i/>
              </w:rPr>
              <w:t>Enter Wrong Credentials</w:t>
            </w:r>
            <w:r w:rsidRPr="000F79EC">
              <w:t xml:space="preserve"> use case is performed. Go to step 1 after execution.</w:t>
            </w:r>
          </w:p>
        </w:tc>
      </w:tr>
    </w:tbl>
    <w:p w14:paraId="6F624E81" w14:textId="77777777" w:rsidR="00BB71A9" w:rsidRPr="00526F2F" w:rsidRDefault="00BB71A9" w:rsidP="00BB71A9">
      <w:pPr>
        <w:pStyle w:val="Heading2"/>
      </w:pPr>
      <w:bookmarkStart w:id="18" w:name="_Toc294814107"/>
      <w:r>
        <w:lastRenderedPageBreak/>
        <w:t>Enter Wrong Credentials</w:t>
      </w:r>
      <w:bookmarkEnd w:id="18"/>
    </w:p>
    <w:tbl>
      <w:tblPr>
        <w:tblStyle w:val="TableGrid"/>
        <w:tblW w:w="0" w:type="auto"/>
        <w:tblInd w:w="720" w:type="dxa"/>
        <w:tblLook w:val="04A0" w:firstRow="1" w:lastRow="0" w:firstColumn="1" w:lastColumn="0" w:noHBand="0" w:noVBand="1"/>
      </w:tblPr>
      <w:tblGrid>
        <w:gridCol w:w="7185"/>
        <w:gridCol w:w="1671"/>
      </w:tblGrid>
      <w:tr w:rsidR="00BB71A9" w:rsidRPr="000F79EC" w14:paraId="3B52D42B" w14:textId="77777777" w:rsidTr="009F1B27">
        <w:tc>
          <w:tcPr>
            <w:tcW w:w="7185" w:type="dxa"/>
          </w:tcPr>
          <w:p w14:paraId="296A9AA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79BBF92B"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EX_02</w:t>
            </w:r>
          </w:p>
        </w:tc>
      </w:tr>
      <w:tr w:rsidR="00BB71A9" w:rsidRPr="000F79EC" w14:paraId="0E5C672B" w14:textId="77777777" w:rsidTr="009F1B27">
        <w:tc>
          <w:tcPr>
            <w:tcW w:w="8856" w:type="dxa"/>
            <w:gridSpan w:val="2"/>
          </w:tcPr>
          <w:p w14:paraId="73A23EAC" w14:textId="77777777" w:rsidR="00BB71A9" w:rsidRPr="00641E72" w:rsidRDefault="00BB71A9" w:rsidP="009F1B27">
            <w:pPr>
              <w:pStyle w:val="InfoBlue"/>
              <w:spacing w:after="0"/>
              <w:ind w:left="0"/>
            </w:pPr>
            <w:r w:rsidRPr="000F79EC">
              <w:rPr>
                <w:b/>
                <w:i w:val="0"/>
                <w:color w:val="auto"/>
              </w:rPr>
              <w:t>Stakeholders and goals:</w:t>
            </w:r>
          </w:p>
          <w:p w14:paraId="324B5082" w14:textId="77777777" w:rsidR="00BB71A9" w:rsidRPr="000F79EC" w:rsidRDefault="00BB71A9" w:rsidP="009F1B27">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BB71A9" w:rsidRPr="000F79EC" w14:paraId="1F60092A" w14:textId="77777777" w:rsidTr="009F1B27">
        <w:tc>
          <w:tcPr>
            <w:tcW w:w="8856" w:type="dxa"/>
            <w:gridSpan w:val="2"/>
          </w:tcPr>
          <w:p w14:paraId="09EE8B3B"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BB71A9" w:rsidRPr="000F79EC" w14:paraId="02A436EA" w14:textId="77777777" w:rsidTr="009F1B27">
        <w:tc>
          <w:tcPr>
            <w:tcW w:w="8856" w:type="dxa"/>
            <w:gridSpan w:val="2"/>
          </w:tcPr>
          <w:p w14:paraId="424C429C"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BB71A9" w:rsidRPr="000F79EC" w14:paraId="2910BB3C" w14:textId="77777777" w:rsidTr="009F1B27">
        <w:tc>
          <w:tcPr>
            <w:tcW w:w="8856" w:type="dxa"/>
            <w:gridSpan w:val="2"/>
          </w:tcPr>
          <w:p w14:paraId="70DB531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BB71A9" w:rsidRPr="000F79EC" w14:paraId="5ED9450D" w14:textId="77777777" w:rsidTr="009F1B27">
        <w:tc>
          <w:tcPr>
            <w:tcW w:w="8856" w:type="dxa"/>
            <w:gridSpan w:val="2"/>
          </w:tcPr>
          <w:p w14:paraId="01EBB7A8" w14:textId="77777777" w:rsidR="00BB71A9" w:rsidRPr="000F79EC" w:rsidRDefault="00BB71A9" w:rsidP="009F1B27">
            <w:pPr>
              <w:pStyle w:val="InfoBlue"/>
              <w:spacing w:after="0"/>
              <w:ind w:left="0"/>
              <w:rPr>
                <w:b/>
                <w:i w:val="0"/>
                <w:color w:val="auto"/>
              </w:rPr>
            </w:pPr>
            <w:r w:rsidRPr="000F79EC">
              <w:rPr>
                <w:b/>
                <w:i w:val="0"/>
                <w:color w:val="auto"/>
              </w:rPr>
              <w:t>Normal flow:</w:t>
            </w:r>
          </w:p>
          <w:p w14:paraId="4AF146C0" w14:textId="77777777" w:rsidR="00BB71A9" w:rsidRPr="000F79EC" w:rsidRDefault="00BB71A9" w:rsidP="009F1B27">
            <w:pPr>
              <w:pStyle w:val="BodyText"/>
              <w:numPr>
                <w:ilvl w:val="0"/>
                <w:numId w:val="3"/>
              </w:numPr>
              <w:spacing w:after="0"/>
            </w:pPr>
            <w:r w:rsidRPr="000F79EC">
              <w:t>System finds a mismatch in the user credentials and cannot find the corresponding user credentials.</w:t>
            </w:r>
          </w:p>
          <w:p w14:paraId="25341FBA" w14:textId="77777777" w:rsidR="00BB71A9" w:rsidRPr="000F79EC" w:rsidRDefault="00BB71A9" w:rsidP="009F1B27">
            <w:pPr>
              <w:pStyle w:val="BodyText"/>
              <w:numPr>
                <w:ilvl w:val="0"/>
                <w:numId w:val="3"/>
              </w:numPr>
              <w:spacing w:after="0"/>
            </w:pPr>
            <w:r w:rsidRPr="000F79EC">
              <w:t>System displays an error message on the user interface.</w:t>
            </w:r>
          </w:p>
          <w:p w14:paraId="5BB1E33B" w14:textId="77777777" w:rsidR="00BB71A9" w:rsidRPr="000F79EC" w:rsidRDefault="00BB71A9" w:rsidP="009F1B27">
            <w:pPr>
              <w:pStyle w:val="BodyText"/>
              <w:numPr>
                <w:ilvl w:val="0"/>
                <w:numId w:val="3"/>
              </w:numPr>
              <w:spacing w:after="0"/>
            </w:pPr>
            <w:r w:rsidRPr="000F79EC">
              <w:t>User acknowledges the error.</w:t>
            </w:r>
          </w:p>
          <w:p w14:paraId="52674545" w14:textId="77777777" w:rsidR="00BB71A9" w:rsidRPr="000F79EC" w:rsidRDefault="00BB71A9" w:rsidP="009F1B27">
            <w:pPr>
              <w:pStyle w:val="BodyText"/>
              <w:numPr>
                <w:ilvl w:val="0"/>
                <w:numId w:val="3"/>
              </w:numPr>
              <w:spacing w:after="0"/>
            </w:pPr>
            <w:r w:rsidRPr="000F79EC">
              <w:t>End</w:t>
            </w:r>
          </w:p>
        </w:tc>
      </w:tr>
      <w:tr w:rsidR="00BB71A9" w:rsidRPr="000F79EC" w14:paraId="7FB6F36F" w14:textId="77777777" w:rsidTr="009F1B27">
        <w:tc>
          <w:tcPr>
            <w:tcW w:w="8856" w:type="dxa"/>
            <w:gridSpan w:val="2"/>
          </w:tcPr>
          <w:p w14:paraId="503AED85"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009ACAC2" w14:textId="77777777" w:rsidTr="009F1B27">
        <w:tc>
          <w:tcPr>
            <w:tcW w:w="8856" w:type="dxa"/>
            <w:gridSpan w:val="2"/>
          </w:tcPr>
          <w:p w14:paraId="28A5EDA6"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D611299" w14:textId="77777777" w:rsidR="00BB71A9" w:rsidRDefault="00BB71A9" w:rsidP="00BB71A9">
      <w:pPr>
        <w:pStyle w:val="Heading2"/>
        <w:widowControl/>
        <w:numPr>
          <w:ilvl w:val="0"/>
          <w:numId w:val="0"/>
        </w:numPr>
        <w:ind w:left="720" w:hanging="720"/>
      </w:pPr>
    </w:p>
    <w:p w14:paraId="2013522C" w14:textId="77777777" w:rsidR="00BB71A9" w:rsidRPr="00526F2F" w:rsidRDefault="00BB71A9" w:rsidP="00BB71A9">
      <w:pPr>
        <w:pStyle w:val="Heading2"/>
      </w:pPr>
      <w:bookmarkStart w:id="19" w:name="_Toc294814108"/>
      <w:r>
        <w:t>Signup</w:t>
      </w:r>
      <w:bookmarkEnd w:id="19"/>
    </w:p>
    <w:tbl>
      <w:tblPr>
        <w:tblStyle w:val="TableGrid"/>
        <w:tblW w:w="0" w:type="auto"/>
        <w:tblInd w:w="720" w:type="dxa"/>
        <w:tblLook w:val="04A0" w:firstRow="1" w:lastRow="0" w:firstColumn="1" w:lastColumn="0" w:noHBand="0" w:noVBand="1"/>
      </w:tblPr>
      <w:tblGrid>
        <w:gridCol w:w="7185"/>
        <w:gridCol w:w="1671"/>
      </w:tblGrid>
      <w:tr w:rsidR="00BB71A9" w:rsidRPr="000F79EC" w14:paraId="433E9E02" w14:textId="77777777" w:rsidTr="009F1B27">
        <w:tc>
          <w:tcPr>
            <w:tcW w:w="7185" w:type="dxa"/>
          </w:tcPr>
          <w:p w14:paraId="20443814"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742825C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ACC_01</w:t>
            </w:r>
          </w:p>
        </w:tc>
      </w:tr>
      <w:tr w:rsidR="00BB71A9" w:rsidRPr="000F79EC" w14:paraId="74F61854" w14:textId="77777777" w:rsidTr="009F1B27">
        <w:tc>
          <w:tcPr>
            <w:tcW w:w="8856" w:type="dxa"/>
            <w:gridSpan w:val="2"/>
          </w:tcPr>
          <w:p w14:paraId="544094A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C93DA61" w14:textId="77777777" w:rsidR="00BB71A9" w:rsidRPr="00641E72" w:rsidRDefault="00BB71A9" w:rsidP="009F1B27">
            <w:pPr>
              <w:pStyle w:val="InfoBlue"/>
              <w:ind w:left="0"/>
            </w:pPr>
            <w:r>
              <w:rPr>
                <w:i w:val="0"/>
                <w:color w:val="auto"/>
              </w:rPr>
              <w:t>Airline’s Human Resource Manager – Wants to save cost on hiring extra staff to serve customers.</w:t>
            </w:r>
          </w:p>
          <w:p w14:paraId="5F2DA3E9" w14:textId="77777777" w:rsidR="00BB71A9" w:rsidRPr="0053445A" w:rsidRDefault="00BB71A9" w:rsidP="009F1B27">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BB71A9" w:rsidRPr="000F79EC" w14:paraId="2B0ACD37" w14:textId="77777777" w:rsidTr="009F1B27">
        <w:tc>
          <w:tcPr>
            <w:tcW w:w="8856" w:type="dxa"/>
            <w:gridSpan w:val="2"/>
          </w:tcPr>
          <w:p w14:paraId="201043E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BB71A9" w:rsidRPr="000F79EC" w14:paraId="48FFD1E3" w14:textId="77777777" w:rsidTr="009F1B27">
        <w:tc>
          <w:tcPr>
            <w:tcW w:w="8856" w:type="dxa"/>
            <w:gridSpan w:val="2"/>
          </w:tcPr>
          <w:p w14:paraId="586F82F5"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0C6F2A32" w14:textId="77777777" w:rsidTr="009F1B27">
        <w:tc>
          <w:tcPr>
            <w:tcW w:w="8856" w:type="dxa"/>
            <w:gridSpan w:val="2"/>
          </w:tcPr>
          <w:p w14:paraId="1923C5F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BB71A9" w:rsidRPr="000F79EC" w14:paraId="4943F744" w14:textId="77777777" w:rsidTr="009F1B27">
        <w:tc>
          <w:tcPr>
            <w:tcW w:w="8856" w:type="dxa"/>
            <w:gridSpan w:val="2"/>
          </w:tcPr>
          <w:p w14:paraId="1FB264E2" w14:textId="77777777" w:rsidR="00BB71A9" w:rsidRPr="000F79EC" w:rsidRDefault="00BB71A9" w:rsidP="009F1B27">
            <w:pPr>
              <w:pStyle w:val="InfoBlue"/>
              <w:spacing w:after="0"/>
              <w:ind w:left="0"/>
              <w:rPr>
                <w:b/>
                <w:i w:val="0"/>
                <w:color w:val="auto"/>
              </w:rPr>
            </w:pPr>
            <w:r w:rsidRPr="000F79EC">
              <w:rPr>
                <w:b/>
                <w:i w:val="0"/>
                <w:color w:val="auto"/>
              </w:rPr>
              <w:t>Normal flow:</w:t>
            </w:r>
          </w:p>
          <w:p w14:paraId="19D4E5BB" w14:textId="77777777" w:rsidR="00BB71A9" w:rsidRPr="000F79EC" w:rsidRDefault="00BB71A9" w:rsidP="009F1B27">
            <w:pPr>
              <w:pStyle w:val="BodyText"/>
              <w:numPr>
                <w:ilvl w:val="0"/>
                <w:numId w:val="4"/>
              </w:numPr>
              <w:spacing w:after="0"/>
            </w:pPr>
            <w:r w:rsidRPr="000F79EC">
              <w:t>System prompts user for user details.</w:t>
            </w:r>
          </w:p>
          <w:p w14:paraId="177DF02E" w14:textId="77777777" w:rsidR="00BB71A9" w:rsidRPr="000F79EC" w:rsidRDefault="00BB71A9" w:rsidP="009F1B27">
            <w:pPr>
              <w:pStyle w:val="BodyText"/>
              <w:numPr>
                <w:ilvl w:val="0"/>
                <w:numId w:val="4"/>
              </w:numPr>
              <w:spacing w:after="0"/>
            </w:pPr>
            <w:r w:rsidRPr="000F79EC">
              <w:t>User enters user details into the system.</w:t>
            </w:r>
          </w:p>
          <w:p w14:paraId="5573E5DB" w14:textId="77777777" w:rsidR="00BB71A9" w:rsidRPr="000F79EC" w:rsidRDefault="00BB71A9" w:rsidP="009F1B27">
            <w:pPr>
              <w:pStyle w:val="BodyText"/>
              <w:numPr>
                <w:ilvl w:val="0"/>
                <w:numId w:val="4"/>
              </w:numPr>
              <w:spacing w:after="0"/>
            </w:pPr>
            <w:r w:rsidRPr="000F79EC">
              <w:t>System displays a “Signup Successful” message</w:t>
            </w:r>
          </w:p>
          <w:p w14:paraId="5A45F7E5" w14:textId="77777777" w:rsidR="00BB71A9" w:rsidRPr="000F79EC" w:rsidRDefault="00BB71A9" w:rsidP="009F1B27">
            <w:pPr>
              <w:pStyle w:val="BodyText"/>
              <w:numPr>
                <w:ilvl w:val="0"/>
                <w:numId w:val="4"/>
              </w:numPr>
              <w:spacing w:after="0"/>
              <w:ind w:left="714" w:hanging="357"/>
            </w:pPr>
            <w:r w:rsidRPr="000F79EC">
              <w:t>End</w:t>
            </w:r>
          </w:p>
        </w:tc>
      </w:tr>
      <w:tr w:rsidR="00BB71A9" w:rsidRPr="000F79EC" w14:paraId="58333402" w14:textId="77777777" w:rsidTr="009F1B27">
        <w:tc>
          <w:tcPr>
            <w:tcW w:w="8856" w:type="dxa"/>
            <w:gridSpan w:val="2"/>
          </w:tcPr>
          <w:p w14:paraId="4F71B4D5"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7B75E6E4" w14:textId="77777777" w:rsidTr="009F1B27">
        <w:tc>
          <w:tcPr>
            <w:tcW w:w="8856" w:type="dxa"/>
            <w:gridSpan w:val="2"/>
          </w:tcPr>
          <w:p w14:paraId="3F5F0865"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p>
          <w:p w14:paraId="3BD1D219" w14:textId="77777777" w:rsidR="00BB71A9" w:rsidRPr="000F79EC" w:rsidRDefault="00BB71A9" w:rsidP="009F1B2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7527A28D" w14:textId="77777777" w:rsidR="00BB71A9" w:rsidRDefault="00BB71A9" w:rsidP="00BB71A9">
      <w:pPr>
        <w:pStyle w:val="Heading2"/>
        <w:widowControl/>
        <w:numPr>
          <w:ilvl w:val="0"/>
          <w:numId w:val="0"/>
        </w:numPr>
        <w:ind w:left="720"/>
      </w:pPr>
    </w:p>
    <w:p w14:paraId="0C93E074" w14:textId="77777777" w:rsidR="00BB71A9" w:rsidRPr="00526F2F" w:rsidRDefault="00BB71A9" w:rsidP="00BB71A9">
      <w:pPr>
        <w:pStyle w:val="Heading2"/>
      </w:pPr>
      <w:bookmarkStart w:id="20" w:name="_Toc294814109"/>
      <w:r>
        <w:t>Enter Invalid Details</w:t>
      </w:r>
      <w:bookmarkEnd w:id="20"/>
    </w:p>
    <w:tbl>
      <w:tblPr>
        <w:tblStyle w:val="TableGrid"/>
        <w:tblW w:w="0" w:type="auto"/>
        <w:tblInd w:w="720" w:type="dxa"/>
        <w:tblLook w:val="04A0" w:firstRow="1" w:lastRow="0" w:firstColumn="1" w:lastColumn="0" w:noHBand="0" w:noVBand="1"/>
      </w:tblPr>
      <w:tblGrid>
        <w:gridCol w:w="7185"/>
        <w:gridCol w:w="1671"/>
      </w:tblGrid>
      <w:tr w:rsidR="00BB71A9" w:rsidRPr="000F79EC" w14:paraId="534AED9F" w14:textId="77777777" w:rsidTr="009F1B27">
        <w:tc>
          <w:tcPr>
            <w:tcW w:w="7185" w:type="dxa"/>
          </w:tcPr>
          <w:p w14:paraId="201684E7"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1AF565B1"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EX_03</w:t>
            </w:r>
          </w:p>
        </w:tc>
      </w:tr>
      <w:tr w:rsidR="00BB71A9" w:rsidRPr="000F79EC" w14:paraId="51683144" w14:textId="77777777" w:rsidTr="009F1B27">
        <w:tc>
          <w:tcPr>
            <w:tcW w:w="8856" w:type="dxa"/>
            <w:gridSpan w:val="2"/>
          </w:tcPr>
          <w:p w14:paraId="7C8AE10C" w14:textId="77777777" w:rsidR="00BB71A9" w:rsidRPr="00641E72" w:rsidRDefault="00BB71A9" w:rsidP="009F1B27">
            <w:pPr>
              <w:pStyle w:val="InfoBlue"/>
              <w:spacing w:after="0"/>
              <w:ind w:left="0"/>
            </w:pPr>
            <w:r w:rsidRPr="000F79EC">
              <w:rPr>
                <w:b/>
                <w:i w:val="0"/>
                <w:color w:val="auto"/>
              </w:rPr>
              <w:t>Stakeholders and goals:</w:t>
            </w:r>
          </w:p>
          <w:p w14:paraId="76E885F6" w14:textId="77777777" w:rsidR="00BB71A9" w:rsidRPr="000F79EC" w:rsidRDefault="00BB71A9" w:rsidP="009F1B27">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BB71A9" w:rsidRPr="000F79EC" w14:paraId="45DAAB71" w14:textId="77777777" w:rsidTr="009F1B27">
        <w:tc>
          <w:tcPr>
            <w:tcW w:w="8856" w:type="dxa"/>
            <w:gridSpan w:val="2"/>
          </w:tcPr>
          <w:p w14:paraId="2536E422"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BB71A9" w:rsidRPr="000F79EC" w14:paraId="3E49AB61" w14:textId="77777777" w:rsidTr="009F1B27">
        <w:tc>
          <w:tcPr>
            <w:tcW w:w="8856" w:type="dxa"/>
            <w:gridSpan w:val="2"/>
          </w:tcPr>
          <w:p w14:paraId="70EFE5A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BB71A9" w:rsidRPr="000F79EC" w14:paraId="66017CF8" w14:textId="77777777" w:rsidTr="009F1B27">
        <w:tc>
          <w:tcPr>
            <w:tcW w:w="8856" w:type="dxa"/>
            <w:gridSpan w:val="2"/>
          </w:tcPr>
          <w:p w14:paraId="2B408A2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BB71A9" w:rsidRPr="000F79EC" w14:paraId="3FF50CE1" w14:textId="77777777" w:rsidTr="009F1B27">
        <w:tc>
          <w:tcPr>
            <w:tcW w:w="8856" w:type="dxa"/>
            <w:gridSpan w:val="2"/>
          </w:tcPr>
          <w:p w14:paraId="62241EC4" w14:textId="77777777" w:rsidR="00BB71A9" w:rsidRPr="000F79EC" w:rsidRDefault="00BB71A9" w:rsidP="009F1B27">
            <w:pPr>
              <w:pStyle w:val="InfoBlue"/>
              <w:spacing w:after="0"/>
              <w:ind w:left="0"/>
              <w:rPr>
                <w:b/>
                <w:i w:val="0"/>
                <w:color w:val="auto"/>
              </w:rPr>
            </w:pPr>
            <w:r w:rsidRPr="000F79EC">
              <w:rPr>
                <w:b/>
                <w:i w:val="0"/>
                <w:color w:val="auto"/>
              </w:rPr>
              <w:t>Normal flow:</w:t>
            </w:r>
          </w:p>
          <w:p w14:paraId="1EBD3BE4" w14:textId="77777777" w:rsidR="00BB71A9" w:rsidRPr="000F79EC" w:rsidRDefault="00BB71A9" w:rsidP="009F1B27">
            <w:pPr>
              <w:pStyle w:val="BodyText"/>
              <w:numPr>
                <w:ilvl w:val="0"/>
                <w:numId w:val="5"/>
              </w:numPr>
              <w:spacing w:after="0"/>
            </w:pPr>
            <w:r w:rsidRPr="000F79EC">
              <w:t>System finds that the details do not match the expected format for a particular field.</w:t>
            </w:r>
          </w:p>
          <w:p w14:paraId="5CAF68E0" w14:textId="77777777" w:rsidR="00BB71A9" w:rsidRPr="000F79EC" w:rsidRDefault="00BB71A9" w:rsidP="009F1B27">
            <w:pPr>
              <w:pStyle w:val="BodyText"/>
              <w:numPr>
                <w:ilvl w:val="0"/>
                <w:numId w:val="5"/>
              </w:numPr>
              <w:spacing w:after="0"/>
            </w:pPr>
            <w:r w:rsidRPr="000F79EC">
              <w:t>System displays an error message on the user interface.</w:t>
            </w:r>
          </w:p>
          <w:p w14:paraId="50574B6A" w14:textId="77777777" w:rsidR="00BB71A9" w:rsidRPr="000F79EC" w:rsidRDefault="00BB71A9" w:rsidP="009F1B27">
            <w:pPr>
              <w:pStyle w:val="BodyText"/>
              <w:numPr>
                <w:ilvl w:val="0"/>
                <w:numId w:val="5"/>
              </w:numPr>
              <w:spacing w:after="0"/>
              <w:ind w:left="714" w:hanging="357"/>
            </w:pPr>
            <w:r w:rsidRPr="000F79EC">
              <w:t>End</w:t>
            </w:r>
          </w:p>
        </w:tc>
      </w:tr>
      <w:tr w:rsidR="00BB71A9" w:rsidRPr="000F79EC" w14:paraId="7B82652A" w14:textId="77777777" w:rsidTr="009F1B27">
        <w:tc>
          <w:tcPr>
            <w:tcW w:w="8856" w:type="dxa"/>
            <w:gridSpan w:val="2"/>
          </w:tcPr>
          <w:p w14:paraId="36FBF8BE" w14:textId="77777777" w:rsidR="00BB71A9" w:rsidRPr="000F79EC" w:rsidRDefault="00BB71A9" w:rsidP="009F1B27">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BB71A9" w:rsidRPr="000F79EC" w14:paraId="671B2DDA" w14:textId="77777777" w:rsidTr="009F1B27">
        <w:tc>
          <w:tcPr>
            <w:tcW w:w="8856" w:type="dxa"/>
            <w:gridSpan w:val="2"/>
          </w:tcPr>
          <w:p w14:paraId="546FFBC9"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8BAEA40" w14:textId="77777777" w:rsidR="00BB71A9" w:rsidRDefault="00BB71A9" w:rsidP="00BB71A9">
      <w:pPr>
        <w:pStyle w:val="Heading2"/>
        <w:widowControl/>
        <w:numPr>
          <w:ilvl w:val="0"/>
          <w:numId w:val="0"/>
        </w:numPr>
        <w:ind w:left="720"/>
      </w:pPr>
    </w:p>
    <w:p w14:paraId="55B95BDC" w14:textId="77777777" w:rsidR="00BB71A9" w:rsidRPr="00526F2F" w:rsidRDefault="00BB71A9" w:rsidP="00BB71A9">
      <w:pPr>
        <w:pStyle w:val="Heading2"/>
      </w:pPr>
      <w:bookmarkStart w:id="21" w:name="_Toc294814110"/>
      <w:r>
        <w:t>Cancel Booking</w:t>
      </w:r>
      <w:bookmarkEnd w:id="21"/>
    </w:p>
    <w:tbl>
      <w:tblPr>
        <w:tblStyle w:val="TableGrid"/>
        <w:tblW w:w="0" w:type="auto"/>
        <w:tblInd w:w="720" w:type="dxa"/>
        <w:tblLook w:val="04A0" w:firstRow="1" w:lastRow="0" w:firstColumn="1" w:lastColumn="0" w:noHBand="0" w:noVBand="1"/>
      </w:tblPr>
      <w:tblGrid>
        <w:gridCol w:w="7185"/>
        <w:gridCol w:w="1671"/>
      </w:tblGrid>
      <w:tr w:rsidR="00BB71A9" w:rsidRPr="000F79EC" w14:paraId="56425431" w14:textId="77777777" w:rsidTr="009F1B27">
        <w:tc>
          <w:tcPr>
            <w:tcW w:w="7185" w:type="dxa"/>
          </w:tcPr>
          <w:p w14:paraId="4305F31E"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564CAAD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BOOK_06</w:t>
            </w:r>
          </w:p>
        </w:tc>
      </w:tr>
      <w:tr w:rsidR="00BB71A9" w:rsidRPr="000F79EC" w14:paraId="722F5121" w14:textId="77777777" w:rsidTr="009F1B27">
        <w:tc>
          <w:tcPr>
            <w:tcW w:w="8856" w:type="dxa"/>
            <w:gridSpan w:val="2"/>
          </w:tcPr>
          <w:p w14:paraId="49A4B916"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F5D604D" w14:textId="77777777" w:rsidR="00BB71A9" w:rsidRPr="00641E72" w:rsidRDefault="00BB71A9" w:rsidP="009F1B27">
            <w:pPr>
              <w:pStyle w:val="InfoBlue"/>
              <w:ind w:left="0"/>
            </w:pPr>
            <w:r>
              <w:rPr>
                <w:i w:val="0"/>
                <w:color w:val="auto"/>
              </w:rPr>
              <w:t>Airline’s Human Resource Manager – Wants to save cost on hiring extra staff to cancel flight booking for customers.</w:t>
            </w:r>
          </w:p>
          <w:p w14:paraId="4C44459C" w14:textId="77777777" w:rsidR="00BB71A9" w:rsidRPr="000F79EC" w:rsidRDefault="00BB71A9" w:rsidP="009F1B27">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BB71A9" w:rsidRPr="000F79EC" w14:paraId="1C14939B" w14:textId="77777777" w:rsidTr="009F1B27">
        <w:tc>
          <w:tcPr>
            <w:tcW w:w="8856" w:type="dxa"/>
            <w:gridSpan w:val="2"/>
          </w:tcPr>
          <w:p w14:paraId="1C484891"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BB71A9" w:rsidRPr="000F79EC" w14:paraId="39982C37" w14:textId="77777777" w:rsidTr="009F1B27">
        <w:tc>
          <w:tcPr>
            <w:tcW w:w="8856" w:type="dxa"/>
            <w:gridSpan w:val="2"/>
          </w:tcPr>
          <w:p w14:paraId="5C6F6C3C"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748FFAFD" w14:textId="77777777" w:rsidTr="009F1B27">
        <w:tc>
          <w:tcPr>
            <w:tcW w:w="8856" w:type="dxa"/>
            <w:gridSpan w:val="2"/>
          </w:tcPr>
          <w:p w14:paraId="1DE4FB78"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BB71A9" w:rsidRPr="000F79EC" w14:paraId="3E391BB5" w14:textId="77777777" w:rsidTr="009F1B27">
        <w:tc>
          <w:tcPr>
            <w:tcW w:w="8856" w:type="dxa"/>
            <w:gridSpan w:val="2"/>
          </w:tcPr>
          <w:p w14:paraId="529CB84A" w14:textId="77777777" w:rsidR="00BB71A9" w:rsidRPr="000F79EC" w:rsidRDefault="00BB71A9" w:rsidP="009F1B27">
            <w:pPr>
              <w:pStyle w:val="InfoBlue"/>
              <w:spacing w:after="0"/>
              <w:ind w:left="0"/>
              <w:rPr>
                <w:b/>
                <w:i w:val="0"/>
                <w:color w:val="auto"/>
              </w:rPr>
            </w:pPr>
            <w:r w:rsidRPr="000F79EC">
              <w:rPr>
                <w:b/>
                <w:i w:val="0"/>
                <w:color w:val="auto"/>
              </w:rPr>
              <w:t>Normal flow:</w:t>
            </w:r>
          </w:p>
          <w:p w14:paraId="6156DCCD" w14:textId="77777777" w:rsidR="00BB71A9" w:rsidRPr="000F79EC" w:rsidRDefault="00BB71A9" w:rsidP="009F1B27">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5C619038" w14:textId="77777777" w:rsidR="00BB71A9" w:rsidRPr="000F79EC" w:rsidRDefault="00BB71A9" w:rsidP="009F1B27">
            <w:pPr>
              <w:pStyle w:val="BodyText"/>
              <w:numPr>
                <w:ilvl w:val="0"/>
                <w:numId w:val="6"/>
              </w:numPr>
              <w:spacing w:after="0"/>
            </w:pPr>
            <w:r w:rsidRPr="000F79EC">
              <w:t>System displays all bookings in a numbered list and prompts the user for the number associated with the booking.</w:t>
            </w:r>
          </w:p>
          <w:p w14:paraId="25E695D4" w14:textId="77777777" w:rsidR="00BB71A9" w:rsidRPr="000F79EC" w:rsidRDefault="00BB71A9" w:rsidP="009F1B27">
            <w:pPr>
              <w:pStyle w:val="BodyText"/>
              <w:numPr>
                <w:ilvl w:val="0"/>
                <w:numId w:val="6"/>
              </w:numPr>
              <w:spacing w:after="0"/>
            </w:pPr>
            <w:r w:rsidRPr="000F79EC">
              <w:t>User selects the number associated with the booking to cancel.</w:t>
            </w:r>
          </w:p>
          <w:p w14:paraId="1A0EA58F" w14:textId="77777777" w:rsidR="00BB71A9" w:rsidRDefault="00BB71A9" w:rsidP="009F1B27">
            <w:pPr>
              <w:pStyle w:val="BodyText"/>
              <w:numPr>
                <w:ilvl w:val="0"/>
                <w:numId w:val="6"/>
              </w:numPr>
              <w:spacing w:after="0"/>
            </w:pPr>
            <w:r w:rsidRPr="000F79EC">
              <w:t xml:space="preserve">System </w:t>
            </w:r>
            <w:r>
              <w:t>displays a</w:t>
            </w:r>
            <w:r w:rsidRPr="000F79EC">
              <w:t xml:space="preserve"> </w:t>
            </w:r>
            <w:r>
              <w:t>cancellation fee to the user</w:t>
            </w:r>
            <w:r w:rsidRPr="000F79EC">
              <w:t xml:space="preserve"> account</w:t>
            </w:r>
            <w:r>
              <w:t xml:space="preserve"> and informs them that their account will be charged</w:t>
            </w:r>
            <w:r w:rsidRPr="000F79EC">
              <w:t>.</w:t>
            </w:r>
          </w:p>
          <w:p w14:paraId="3EF213A0" w14:textId="77777777" w:rsidR="00BB71A9" w:rsidRPr="000F79EC" w:rsidRDefault="00BB71A9" w:rsidP="009F1B27">
            <w:pPr>
              <w:pStyle w:val="BodyText"/>
              <w:numPr>
                <w:ilvl w:val="0"/>
                <w:numId w:val="6"/>
              </w:numPr>
              <w:spacing w:after="0"/>
            </w:pPr>
            <w:r>
              <w:t>User acknowledges message.</w:t>
            </w:r>
          </w:p>
          <w:p w14:paraId="67E7AF33" w14:textId="77777777" w:rsidR="00BB71A9" w:rsidRPr="000F79EC" w:rsidRDefault="00BB71A9" w:rsidP="009F1B27">
            <w:pPr>
              <w:pStyle w:val="BodyText"/>
              <w:numPr>
                <w:ilvl w:val="0"/>
                <w:numId w:val="6"/>
              </w:numPr>
              <w:spacing w:after="0"/>
              <w:ind w:left="714" w:hanging="357"/>
            </w:pPr>
            <w:r w:rsidRPr="000F79EC">
              <w:t>End</w:t>
            </w:r>
          </w:p>
        </w:tc>
      </w:tr>
      <w:tr w:rsidR="00BB71A9" w:rsidRPr="000F79EC" w14:paraId="0F8CAA98" w14:textId="77777777" w:rsidTr="009F1B27">
        <w:tc>
          <w:tcPr>
            <w:tcW w:w="8856" w:type="dxa"/>
            <w:gridSpan w:val="2"/>
          </w:tcPr>
          <w:p w14:paraId="2FE8C2FA"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205C675D" w14:textId="77777777" w:rsidTr="009F1B27">
        <w:tc>
          <w:tcPr>
            <w:tcW w:w="8856" w:type="dxa"/>
            <w:gridSpan w:val="2"/>
          </w:tcPr>
          <w:p w14:paraId="22793E6C"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3F6221F" w14:textId="77777777" w:rsidR="00BB71A9" w:rsidRDefault="00BB71A9" w:rsidP="00BB71A9">
      <w:pPr>
        <w:pStyle w:val="Heading2"/>
        <w:widowControl/>
        <w:numPr>
          <w:ilvl w:val="0"/>
          <w:numId w:val="0"/>
        </w:numPr>
      </w:pPr>
    </w:p>
    <w:p w14:paraId="6487AFBD" w14:textId="77777777" w:rsidR="00BB71A9" w:rsidRPr="00526F2F" w:rsidRDefault="00BB71A9" w:rsidP="00BB71A9">
      <w:pPr>
        <w:pStyle w:val="Heading2"/>
      </w:pPr>
      <w:bookmarkStart w:id="22" w:name="_Toc294814111"/>
      <w:r>
        <w:t>Edit Account Details</w:t>
      </w:r>
      <w:bookmarkEnd w:id="22"/>
    </w:p>
    <w:tbl>
      <w:tblPr>
        <w:tblStyle w:val="TableGrid"/>
        <w:tblW w:w="0" w:type="auto"/>
        <w:tblInd w:w="720" w:type="dxa"/>
        <w:tblLook w:val="04A0" w:firstRow="1" w:lastRow="0" w:firstColumn="1" w:lastColumn="0" w:noHBand="0" w:noVBand="1"/>
      </w:tblPr>
      <w:tblGrid>
        <w:gridCol w:w="7185"/>
        <w:gridCol w:w="1671"/>
      </w:tblGrid>
      <w:tr w:rsidR="00BB71A9" w:rsidRPr="000F79EC" w14:paraId="7A51D92D" w14:textId="77777777" w:rsidTr="009F1B27">
        <w:tc>
          <w:tcPr>
            <w:tcW w:w="7185" w:type="dxa"/>
          </w:tcPr>
          <w:p w14:paraId="446DD381"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4457E0A4"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ACC_02</w:t>
            </w:r>
          </w:p>
        </w:tc>
      </w:tr>
      <w:tr w:rsidR="00BB71A9" w:rsidRPr="000F79EC" w14:paraId="508D8EE0" w14:textId="77777777" w:rsidTr="009F1B27">
        <w:tc>
          <w:tcPr>
            <w:tcW w:w="8856" w:type="dxa"/>
            <w:gridSpan w:val="2"/>
          </w:tcPr>
          <w:p w14:paraId="31059F3D"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FBAC5CC" w14:textId="77777777" w:rsidR="00BB71A9" w:rsidRPr="00641E72" w:rsidRDefault="00BB71A9" w:rsidP="009F1B27">
            <w:pPr>
              <w:pStyle w:val="InfoBlue"/>
              <w:ind w:left="0"/>
            </w:pPr>
            <w:r>
              <w:rPr>
                <w:i w:val="0"/>
                <w:color w:val="auto"/>
              </w:rPr>
              <w:t>Airline’s Human Resource Manager – Wants to save cost on hiring extra staff to manually edit customer details.</w:t>
            </w:r>
          </w:p>
          <w:p w14:paraId="7B42E664" w14:textId="77777777" w:rsidR="00BB71A9" w:rsidRPr="000F79EC" w:rsidRDefault="00BB71A9" w:rsidP="009F1B27">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BB71A9" w:rsidRPr="000F79EC" w14:paraId="13AB9730" w14:textId="77777777" w:rsidTr="009F1B27">
        <w:tc>
          <w:tcPr>
            <w:tcW w:w="8856" w:type="dxa"/>
            <w:gridSpan w:val="2"/>
          </w:tcPr>
          <w:p w14:paraId="61AF0DA6"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BB71A9" w:rsidRPr="000F79EC" w14:paraId="2F5C3B56" w14:textId="77777777" w:rsidTr="009F1B27">
        <w:tc>
          <w:tcPr>
            <w:tcW w:w="8856" w:type="dxa"/>
            <w:gridSpan w:val="2"/>
          </w:tcPr>
          <w:p w14:paraId="38D3C5E9"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0DF5DB65" w14:textId="77777777" w:rsidTr="009F1B27">
        <w:tc>
          <w:tcPr>
            <w:tcW w:w="8856" w:type="dxa"/>
            <w:gridSpan w:val="2"/>
          </w:tcPr>
          <w:p w14:paraId="005D14D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BB71A9" w:rsidRPr="000F79EC" w14:paraId="736FC481" w14:textId="77777777" w:rsidTr="009F1B27">
        <w:tc>
          <w:tcPr>
            <w:tcW w:w="8856" w:type="dxa"/>
            <w:gridSpan w:val="2"/>
          </w:tcPr>
          <w:p w14:paraId="2BEE7042" w14:textId="77777777" w:rsidR="00BB71A9" w:rsidRPr="000F79EC" w:rsidRDefault="00BB71A9" w:rsidP="009F1B27">
            <w:pPr>
              <w:pStyle w:val="InfoBlue"/>
              <w:spacing w:after="0"/>
              <w:ind w:left="0"/>
              <w:rPr>
                <w:b/>
                <w:i w:val="0"/>
                <w:color w:val="auto"/>
              </w:rPr>
            </w:pPr>
            <w:r w:rsidRPr="000F79EC">
              <w:rPr>
                <w:b/>
                <w:i w:val="0"/>
                <w:color w:val="auto"/>
              </w:rPr>
              <w:t>Normal flow:</w:t>
            </w:r>
          </w:p>
          <w:p w14:paraId="75556F84" w14:textId="77777777" w:rsidR="00BB71A9" w:rsidRPr="000F79EC" w:rsidRDefault="00BB71A9" w:rsidP="009F1B27">
            <w:pPr>
              <w:pStyle w:val="BodyText"/>
              <w:numPr>
                <w:ilvl w:val="0"/>
                <w:numId w:val="7"/>
              </w:numPr>
              <w:spacing w:after="0"/>
            </w:pPr>
            <w:r w:rsidRPr="000F79EC">
              <w:t>System displays the modifiable user details in a numbered list and prompts user for the number associated with the detail.</w:t>
            </w:r>
          </w:p>
          <w:p w14:paraId="69A421AC" w14:textId="77777777" w:rsidR="00BB71A9" w:rsidRPr="000F79EC" w:rsidRDefault="00BB71A9" w:rsidP="009F1B27">
            <w:pPr>
              <w:pStyle w:val="BodyText"/>
              <w:numPr>
                <w:ilvl w:val="0"/>
                <w:numId w:val="7"/>
              </w:numPr>
              <w:spacing w:after="0"/>
            </w:pPr>
            <w:r w:rsidRPr="000F79EC">
              <w:t>User selects the user detail that they want to modify by the number.</w:t>
            </w:r>
          </w:p>
          <w:p w14:paraId="58ACB41A" w14:textId="77777777" w:rsidR="00BB71A9" w:rsidRPr="000F79EC" w:rsidRDefault="00BB71A9" w:rsidP="009F1B27">
            <w:pPr>
              <w:pStyle w:val="BodyText"/>
              <w:numPr>
                <w:ilvl w:val="0"/>
                <w:numId w:val="7"/>
              </w:numPr>
              <w:spacing w:after="0"/>
            </w:pPr>
            <w:r w:rsidRPr="000F79EC">
              <w:t>System displays a prompt to retrieve input.</w:t>
            </w:r>
          </w:p>
          <w:p w14:paraId="74862382" w14:textId="77777777" w:rsidR="00BB71A9" w:rsidRPr="000F79EC" w:rsidRDefault="00BB71A9" w:rsidP="009F1B27">
            <w:pPr>
              <w:pStyle w:val="BodyText"/>
              <w:numPr>
                <w:ilvl w:val="0"/>
                <w:numId w:val="7"/>
              </w:numPr>
              <w:spacing w:after="0"/>
            </w:pPr>
            <w:r w:rsidRPr="000F79EC">
              <w:t>User enters new detail.</w:t>
            </w:r>
          </w:p>
          <w:p w14:paraId="590D18CD" w14:textId="77777777" w:rsidR="00BB71A9" w:rsidRPr="000F79EC" w:rsidRDefault="00BB71A9" w:rsidP="009F1B27">
            <w:pPr>
              <w:pStyle w:val="BodyText"/>
              <w:numPr>
                <w:ilvl w:val="0"/>
                <w:numId w:val="7"/>
              </w:numPr>
              <w:spacing w:after="0"/>
            </w:pPr>
            <w:r w:rsidRPr="000F79EC">
              <w:t xml:space="preserve">System </w:t>
            </w:r>
            <w:r>
              <w:t>displays a message saying that the detail has been updated.</w:t>
            </w:r>
          </w:p>
          <w:p w14:paraId="667D63EF" w14:textId="77777777" w:rsidR="00BB71A9" w:rsidRPr="000F79EC" w:rsidRDefault="00BB71A9" w:rsidP="009F1B27">
            <w:pPr>
              <w:pStyle w:val="BodyText"/>
              <w:numPr>
                <w:ilvl w:val="0"/>
                <w:numId w:val="7"/>
              </w:numPr>
              <w:spacing w:after="0"/>
              <w:ind w:left="714" w:hanging="357"/>
            </w:pPr>
            <w:r w:rsidRPr="000F79EC">
              <w:t>End</w:t>
            </w:r>
          </w:p>
        </w:tc>
      </w:tr>
      <w:tr w:rsidR="00BB71A9" w:rsidRPr="000F79EC" w14:paraId="20915496" w14:textId="77777777" w:rsidTr="009F1B27">
        <w:tc>
          <w:tcPr>
            <w:tcW w:w="8856" w:type="dxa"/>
            <w:gridSpan w:val="2"/>
          </w:tcPr>
          <w:p w14:paraId="21D26C4C"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3B304CF6" w14:textId="77777777" w:rsidTr="009F1B27">
        <w:tc>
          <w:tcPr>
            <w:tcW w:w="8856" w:type="dxa"/>
            <w:gridSpan w:val="2"/>
          </w:tcPr>
          <w:p w14:paraId="0266C215"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47054F16" w14:textId="77777777" w:rsidR="00BB71A9" w:rsidRDefault="00BB71A9" w:rsidP="00BB71A9">
      <w:pPr>
        <w:pStyle w:val="Heading2"/>
        <w:widowControl/>
        <w:numPr>
          <w:ilvl w:val="0"/>
          <w:numId w:val="0"/>
        </w:numPr>
        <w:ind w:left="720"/>
      </w:pPr>
    </w:p>
    <w:p w14:paraId="31B7E80B" w14:textId="77777777" w:rsidR="00BB71A9" w:rsidRPr="00526F2F" w:rsidRDefault="00BB71A9" w:rsidP="00BB71A9">
      <w:pPr>
        <w:pStyle w:val="Heading2"/>
      </w:pPr>
      <w:bookmarkStart w:id="23" w:name="_Toc294814112"/>
      <w:r>
        <w:t>Make Booking</w:t>
      </w:r>
      <w:bookmarkEnd w:id="23"/>
    </w:p>
    <w:tbl>
      <w:tblPr>
        <w:tblStyle w:val="TableGrid"/>
        <w:tblW w:w="0" w:type="auto"/>
        <w:tblInd w:w="720" w:type="dxa"/>
        <w:tblLook w:val="04A0" w:firstRow="1" w:lastRow="0" w:firstColumn="1" w:lastColumn="0" w:noHBand="0" w:noVBand="1"/>
      </w:tblPr>
      <w:tblGrid>
        <w:gridCol w:w="7185"/>
        <w:gridCol w:w="1671"/>
      </w:tblGrid>
      <w:tr w:rsidR="00BB71A9" w:rsidRPr="000F79EC" w14:paraId="413D78EC" w14:textId="77777777" w:rsidTr="009F1B27">
        <w:tc>
          <w:tcPr>
            <w:tcW w:w="7185" w:type="dxa"/>
          </w:tcPr>
          <w:p w14:paraId="774DBACB"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7C0404E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BOOK_01</w:t>
            </w:r>
          </w:p>
        </w:tc>
      </w:tr>
      <w:tr w:rsidR="00BB71A9" w:rsidRPr="000F79EC" w14:paraId="3A2EE137" w14:textId="77777777" w:rsidTr="009F1B27">
        <w:tc>
          <w:tcPr>
            <w:tcW w:w="8856" w:type="dxa"/>
            <w:gridSpan w:val="2"/>
          </w:tcPr>
          <w:p w14:paraId="6E54CF92"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6AC0C13" w14:textId="77777777" w:rsidR="00BB71A9" w:rsidRPr="00641E72" w:rsidRDefault="00BB71A9" w:rsidP="009F1B27">
            <w:pPr>
              <w:pStyle w:val="InfoBlue"/>
              <w:ind w:left="0"/>
            </w:pPr>
            <w:r>
              <w:rPr>
                <w:i w:val="0"/>
                <w:color w:val="auto"/>
              </w:rPr>
              <w:t>Airline’s Human Resource Manager – Wants to save cost on hiring extra staff to manually make bookings for customers.</w:t>
            </w:r>
          </w:p>
          <w:p w14:paraId="51580E71" w14:textId="77777777" w:rsidR="00BB71A9" w:rsidRPr="000F79EC" w:rsidRDefault="00BB71A9" w:rsidP="009F1B27">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BB71A9" w:rsidRPr="000F79EC" w14:paraId="39D2B480" w14:textId="77777777" w:rsidTr="009F1B27">
        <w:tc>
          <w:tcPr>
            <w:tcW w:w="8856" w:type="dxa"/>
            <w:gridSpan w:val="2"/>
          </w:tcPr>
          <w:p w14:paraId="3382BE7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BB71A9" w:rsidRPr="000F79EC" w14:paraId="78401746" w14:textId="77777777" w:rsidTr="009F1B27">
        <w:tc>
          <w:tcPr>
            <w:tcW w:w="8856" w:type="dxa"/>
            <w:gridSpan w:val="2"/>
          </w:tcPr>
          <w:p w14:paraId="63636C56"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53775160" w14:textId="77777777" w:rsidTr="009F1B27">
        <w:tc>
          <w:tcPr>
            <w:tcW w:w="8856" w:type="dxa"/>
            <w:gridSpan w:val="2"/>
          </w:tcPr>
          <w:p w14:paraId="4DC9D82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BB71A9" w:rsidRPr="000F79EC" w14:paraId="1D9653EC" w14:textId="77777777" w:rsidTr="009F1B27">
        <w:tc>
          <w:tcPr>
            <w:tcW w:w="8856" w:type="dxa"/>
            <w:gridSpan w:val="2"/>
          </w:tcPr>
          <w:p w14:paraId="2379A299" w14:textId="77777777" w:rsidR="00BB71A9" w:rsidRPr="000F79EC" w:rsidRDefault="00BB71A9" w:rsidP="009F1B27">
            <w:pPr>
              <w:pStyle w:val="InfoBlue"/>
              <w:spacing w:after="0"/>
              <w:ind w:left="0"/>
              <w:rPr>
                <w:b/>
                <w:i w:val="0"/>
                <w:color w:val="auto"/>
              </w:rPr>
            </w:pPr>
            <w:r w:rsidRPr="000F79EC">
              <w:rPr>
                <w:b/>
                <w:i w:val="0"/>
                <w:color w:val="auto"/>
              </w:rPr>
              <w:t>Normal flow:</w:t>
            </w:r>
          </w:p>
          <w:p w14:paraId="0C5F8F71" w14:textId="77777777" w:rsidR="00BB71A9" w:rsidRPr="000F79EC" w:rsidRDefault="00BB71A9" w:rsidP="009F1B27">
            <w:pPr>
              <w:pStyle w:val="BodyText"/>
              <w:numPr>
                <w:ilvl w:val="0"/>
                <w:numId w:val="8"/>
              </w:numPr>
              <w:spacing w:after="0"/>
            </w:pPr>
            <w:r w:rsidRPr="000F79EC">
              <w:t xml:space="preserve">System prompts user for flight destination and </w:t>
            </w:r>
            <w:r>
              <w:t>origin airport names</w:t>
            </w:r>
            <w:r w:rsidRPr="000F79EC">
              <w:t>.</w:t>
            </w:r>
          </w:p>
          <w:p w14:paraId="490E9CF2" w14:textId="77777777" w:rsidR="00BB71A9" w:rsidRPr="000F79EC" w:rsidRDefault="00BB71A9" w:rsidP="009F1B27">
            <w:pPr>
              <w:pStyle w:val="BodyText"/>
              <w:numPr>
                <w:ilvl w:val="0"/>
                <w:numId w:val="8"/>
              </w:numPr>
              <w:spacing w:after="0"/>
            </w:pPr>
            <w:r w:rsidRPr="000F79EC">
              <w:t xml:space="preserve">User enters desired flight destination and </w:t>
            </w:r>
            <w:r>
              <w:t>origin airports names</w:t>
            </w:r>
            <w:r w:rsidRPr="000F79EC">
              <w:t>.</w:t>
            </w:r>
          </w:p>
          <w:p w14:paraId="50A7C0E9" w14:textId="77777777" w:rsidR="00BB71A9" w:rsidRPr="000F79EC" w:rsidRDefault="00BB71A9" w:rsidP="009F1B27">
            <w:pPr>
              <w:pStyle w:val="BodyText"/>
              <w:numPr>
                <w:ilvl w:val="0"/>
                <w:numId w:val="8"/>
              </w:numPr>
              <w:spacing w:after="0"/>
            </w:pPr>
            <w:r w:rsidRPr="000F79EC">
              <w:t>System displays the list of flights available corresponding to the given flight destination and source in a numbered list.</w:t>
            </w:r>
          </w:p>
          <w:p w14:paraId="4EA0920C" w14:textId="77777777" w:rsidR="00BB71A9" w:rsidRPr="000F79EC" w:rsidRDefault="00BB71A9" w:rsidP="009F1B27">
            <w:pPr>
              <w:pStyle w:val="BodyText"/>
              <w:numPr>
                <w:ilvl w:val="0"/>
                <w:numId w:val="8"/>
              </w:numPr>
              <w:spacing w:after="0"/>
            </w:pPr>
            <w:r w:rsidRPr="000F79EC">
              <w:t>User selects flight to book by the corresponding number.</w:t>
            </w:r>
          </w:p>
          <w:p w14:paraId="010FA351" w14:textId="77777777" w:rsidR="00BB71A9" w:rsidRPr="000F79EC" w:rsidRDefault="00BB71A9" w:rsidP="009F1B27">
            <w:pPr>
              <w:pStyle w:val="BodyText"/>
              <w:numPr>
                <w:ilvl w:val="0"/>
                <w:numId w:val="8"/>
              </w:numPr>
              <w:spacing w:after="0"/>
            </w:pPr>
            <w:r w:rsidRPr="000F79EC">
              <w:t>System performs the appropriate flow according to the type of user:</w:t>
            </w:r>
          </w:p>
          <w:p w14:paraId="4FF8FC71" w14:textId="77777777" w:rsidR="00BB71A9" w:rsidRPr="000F79EC" w:rsidRDefault="00BB71A9" w:rsidP="009F1B27">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1DF966BA" w14:textId="77777777" w:rsidR="00BB71A9" w:rsidRPr="000F79EC" w:rsidRDefault="00BB71A9" w:rsidP="009F1B27">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03E6AD30" w14:textId="77777777" w:rsidR="00BB71A9" w:rsidRPr="000F79EC" w:rsidRDefault="00BB71A9" w:rsidP="009F1B27">
            <w:pPr>
              <w:pStyle w:val="BodyText"/>
              <w:numPr>
                <w:ilvl w:val="0"/>
                <w:numId w:val="8"/>
              </w:numPr>
              <w:spacing w:after="0"/>
            </w:pPr>
            <w:r>
              <w:t>If the user is a Customer, the s</w:t>
            </w:r>
            <w:r w:rsidRPr="000F79EC">
              <w:t xml:space="preserve">ystem </w:t>
            </w:r>
            <w:r>
              <w:t xml:space="preserve">performs the </w:t>
            </w:r>
            <w:r>
              <w:rPr>
                <w:i/>
              </w:rPr>
              <w:t>Book Services</w:t>
            </w:r>
            <w:r>
              <w:t xml:space="preserve"> use case</w:t>
            </w:r>
            <w:r w:rsidRPr="000F79EC">
              <w:t>.</w:t>
            </w:r>
          </w:p>
          <w:p w14:paraId="438EC615" w14:textId="77777777" w:rsidR="00BB71A9" w:rsidRDefault="00BB71A9" w:rsidP="009F1B27">
            <w:pPr>
              <w:pStyle w:val="BodyText"/>
              <w:numPr>
                <w:ilvl w:val="1"/>
                <w:numId w:val="8"/>
              </w:numPr>
              <w:spacing w:after="0"/>
            </w:pPr>
            <w:r>
              <w:t xml:space="preserve">For each additional Person that is in this booking, the </w:t>
            </w:r>
            <w:r>
              <w:rPr>
                <w:i/>
              </w:rPr>
              <w:t>Book Services</w:t>
            </w:r>
            <w:r>
              <w:t xml:space="preserve"> use case is performed.</w:t>
            </w:r>
          </w:p>
          <w:p w14:paraId="5751DD95" w14:textId="77777777" w:rsidR="00BB71A9" w:rsidRDefault="00BB71A9" w:rsidP="009F1B27">
            <w:pPr>
              <w:pStyle w:val="BodyText"/>
              <w:numPr>
                <w:ilvl w:val="0"/>
                <w:numId w:val="8"/>
              </w:numPr>
              <w:spacing w:after="0"/>
            </w:pPr>
            <w:r>
              <w:t>If the user is a Travel Agency, the s</w:t>
            </w:r>
            <w:r w:rsidRPr="000F79EC">
              <w:t xml:space="preserve">ystem </w:t>
            </w:r>
            <w:r>
              <w:t xml:space="preserve">performs the </w:t>
            </w:r>
            <w:r>
              <w:rPr>
                <w:i/>
              </w:rPr>
              <w:t>Book Services</w:t>
            </w:r>
            <w:r>
              <w:t xml:space="preserve"> use case.</w:t>
            </w:r>
          </w:p>
          <w:p w14:paraId="7AAE81AE" w14:textId="77777777" w:rsidR="00BB71A9" w:rsidRPr="000F79EC" w:rsidRDefault="00BB71A9" w:rsidP="009F1B27">
            <w:pPr>
              <w:pStyle w:val="BodyText"/>
              <w:numPr>
                <w:ilvl w:val="1"/>
                <w:numId w:val="8"/>
              </w:numPr>
              <w:spacing w:after="0"/>
            </w:pPr>
            <w:r>
              <w:t xml:space="preserve">For each additional Person that is in this booking, the </w:t>
            </w:r>
            <w:r>
              <w:rPr>
                <w:i/>
              </w:rPr>
              <w:t>Book Services</w:t>
            </w:r>
            <w:r>
              <w:t xml:space="preserve"> use case is performed. </w:t>
            </w:r>
          </w:p>
          <w:p w14:paraId="13B1E746" w14:textId="77777777" w:rsidR="00BB71A9" w:rsidRPr="000F79EC" w:rsidRDefault="00BB71A9" w:rsidP="009F1B27">
            <w:pPr>
              <w:pStyle w:val="BodyText"/>
              <w:numPr>
                <w:ilvl w:val="0"/>
                <w:numId w:val="8"/>
              </w:numPr>
              <w:spacing w:after="0"/>
            </w:pPr>
            <w:r w:rsidRPr="000F79EC">
              <w:t xml:space="preserve">System displays booking summary and prompts user </w:t>
            </w:r>
            <w:r>
              <w:t>for confirmation</w:t>
            </w:r>
            <w:r w:rsidRPr="000F79EC">
              <w:t>.</w:t>
            </w:r>
          </w:p>
          <w:p w14:paraId="2B023409" w14:textId="77777777" w:rsidR="00BB71A9" w:rsidRPr="000F79EC" w:rsidRDefault="00BB71A9" w:rsidP="009F1B27">
            <w:pPr>
              <w:pStyle w:val="BodyText"/>
              <w:numPr>
                <w:ilvl w:val="0"/>
                <w:numId w:val="8"/>
              </w:numPr>
              <w:spacing w:after="0"/>
            </w:pPr>
            <w:r w:rsidRPr="000F79EC">
              <w:t>User pays by credit card and can choose whether to use frequent flier points to get a discount.</w:t>
            </w:r>
          </w:p>
          <w:p w14:paraId="0E92FB50" w14:textId="77777777" w:rsidR="00BB71A9" w:rsidRDefault="00BB71A9" w:rsidP="009F1B27">
            <w:pPr>
              <w:pStyle w:val="BodyText"/>
              <w:numPr>
                <w:ilvl w:val="0"/>
                <w:numId w:val="8"/>
              </w:numPr>
              <w:spacing w:after="0"/>
            </w:pPr>
            <w:r>
              <w:t xml:space="preserve">If the user decided to use </w:t>
            </w:r>
            <w:r w:rsidRPr="000F79EC">
              <w:t>frequent flier points</w:t>
            </w:r>
            <w:r>
              <w:t>, the s</w:t>
            </w:r>
            <w:r w:rsidRPr="000F79EC">
              <w:t xml:space="preserve">ystem </w:t>
            </w:r>
            <w:r>
              <w:t xml:space="preserve">displays the balance of the </w:t>
            </w:r>
            <w:r w:rsidRPr="000F79EC">
              <w:t>frequent flier points.</w:t>
            </w:r>
          </w:p>
          <w:p w14:paraId="37BFEED3" w14:textId="77777777" w:rsidR="00BB71A9" w:rsidRPr="000F79EC" w:rsidRDefault="00BB71A9" w:rsidP="009F1B27">
            <w:pPr>
              <w:pStyle w:val="BodyText"/>
              <w:numPr>
                <w:ilvl w:val="0"/>
                <w:numId w:val="8"/>
              </w:numPr>
              <w:spacing w:after="0"/>
            </w:pPr>
            <w:r>
              <w:t xml:space="preserve">If the </w:t>
            </w:r>
            <w:r w:rsidRPr="000F79EC">
              <w:t>frequent flier points</w:t>
            </w:r>
            <w:r>
              <w:t xml:space="preserve"> are not sufficient to cover the booking, then the system will display the amount that the user will be charged.</w:t>
            </w:r>
          </w:p>
          <w:p w14:paraId="5939E86C" w14:textId="77777777" w:rsidR="00BB71A9" w:rsidRPr="000F79EC" w:rsidRDefault="00BB71A9" w:rsidP="009F1B27">
            <w:pPr>
              <w:pStyle w:val="BodyText"/>
              <w:numPr>
                <w:ilvl w:val="0"/>
                <w:numId w:val="8"/>
              </w:numPr>
              <w:spacing w:after="0"/>
            </w:pPr>
            <w:r w:rsidRPr="000F79EC">
              <w:t>End</w:t>
            </w:r>
          </w:p>
        </w:tc>
      </w:tr>
      <w:tr w:rsidR="00BB71A9" w:rsidRPr="000F79EC" w14:paraId="4555F3A3" w14:textId="77777777" w:rsidTr="009F1B27">
        <w:tc>
          <w:tcPr>
            <w:tcW w:w="8856" w:type="dxa"/>
            <w:gridSpan w:val="2"/>
          </w:tcPr>
          <w:p w14:paraId="2B1E52A9"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326B1C3C" w14:textId="77777777" w:rsidTr="009F1B27">
        <w:tc>
          <w:tcPr>
            <w:tcW w:w="8856" w:type="dxa"/>
            <w:gridSpan w:val="2"/>
          </w:tcPr>
          <w:p w14:paraId="0D7090AE" w14:textId="77777777" w:rsidR="00BB71A9" w:rsidRPr="000F79EC" w:rsidRDefault="00BB71A9" w:rsidP="009F1B27">
            <w:pPr>
              <w:pStyle w:val="InfoBlue"/>
              <w:spacing w:after="0"/>
              <w:ind w:left="0"/>
            </w:pPr>
            <w:r w:rsidRPr="000F79EC">
              <w:rPr>
                <w:b/>
                <w:i w:val="0"/>
                <w:color w:val="auto"/>
              </w:rPr>
              <w:t>Alternative/Exceptional flows:</w:t>
            </w:r>
            <w:r>
              <w:rPr>
                <w:i w:val="0"/>
                <w:color w:val="auto"/>
              </w:rPr>
              <w:t xml:space="preserve"> None</w:t>
            </w:r>
          </w:p>
        </w:tc>
      </w:tr>
    </w:tbl>
    <w:p w14:paraId="5226E60A" w14:textId="77777777" w:rsidR="00BB71A9" w:rsidRDefault="00BB71A9" w:rsidP="00BB71A9">
      <w:pPr>
        <w:pStyle w:val="Heading2"/>
        <w:widowControl/>
        <w:numPr>
          <w:ilvl w:val="0"/>
          <w:numId w:val="0"/>
        </w:numPr>
        <w:ind w:left="720"/>
      </w:pPr>
    </w:p>
    <w:p w14:paraId="3953E8F9" w14:textId="77777777" w:rsidR="00BB71A9" w:rsidRPr="00526F2F" w:rsidRDefault="00BB71A9" w:rsidP="00BB71A9">
      <w:pPr>
        <w:pStyle w:val="Heading2"/>
      </w:pPr>
      <w:bookmarkStart w:id="24" w:name="_Toc294814113"/>
      <w:r>
        <w:t>Generate Report</w:t>
      </w:r>
      <w:bookmarkEnd w:id="24"/>
    </w:p>
    <w:tbl>
      <w:tblPr>
        <w:tblStyle w:val="TableGrid"/>
        <w:tblW w:w="0" w:type="auto"/>
        <w:tblInd w:w="720" w:type="dxa"/>
        <w:tblLook w:val="04A0" w:firstRow="1" w:lastRow="0" w:firstColumn="1" w:lastColumn="0" w:noHBand="0" w:noVBand="1"/>
      </w:tblPr>
      <w:tblGrid>
        <w:gridCol w:w="7185"/>
        <w:gridCol w:w="1671"/>
      </w:tblGrid>
      <w:tr w:rsidR="00BB71A9" w:rsidRPr="000F79EC" w14:paraId="38588D05" w14:textId="77777777" w:rsidTr="009F1B27">
        <w:tc>
          <w:tcPr>
            <w:tcW w:w="7185" w:type="dxa"/>
          </w:tcPr>
          <w:p w14:paraId="631D5C0A"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Generate Report</w:t>
            </w:r>
          </w:p>
        </w:tc>
        <w:tc>
          <w:tcPr>
            <w:tcW w:w="1671" w:type="dxa"/>
          </w:tcPr>
          <w:p w14:paraId="7860E5B0"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REP_01</w:t>
            </w:r>
          </w:p>
        </w:tc>
      </w:tr>
      <w:tr w:rsidR="00BB71A9" w:rsidRPr="000F79EC" w14:paraId="4E70637A" w14:textId="77777777" w:rsidTr="009F1B27">
        <w:tc>
          <w:tcPr>
            <w:tcW w:w="8856" w:type="dxa"/>
            <w:gridSpan w:val="2"/>
          </w:tcPr>
          <w:p w14:paraId="3826CADD"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3415627" w14:textId="77777777" w:rsidR="00BB71A9" w:rsidRPr="00641E72" w:rsidRDefault="00BB71A9" w:rsidP="009F1B27">
            <w:pPr>
              <w:pStyle w:val="InfoBlue"/>
              <w:ind w:left="0"/>
            </w:pPr>
            <w:r>
              <w:rPr>
                <w:i w:val="0"/>
                <w:color w:val="auto"/>
              </w:rPr>
              <w:t>Airline’s Human Resource Manager – Wants to save cost on hiring extra staff to manually create reports from the raw data in the system.</w:t>
            </w:r>
          </w:p>
          <w:p w14:paraId="3C92F627" w14:textId="77777777" w:rsidR="00BB71A9" w:rsidRDefault="00BB71A9" w:rsidP="009F1B27">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6CFA03CB" w14:textId="77777777" w:rsidR="00BB71A9" w:rsidRPr="006F45D1" w:rsidRDefault="00BB71A9" w:rsidP="009F1B27">
            <w:pPr>
              <w:pStyle w:val="BodyText"/>
              <w:ind w:left="0"/>
            </w:pPr>
            <w:r>
              <w:t>Normal Staff – Wants to be able to generate and view reports of flight popularity, daily revenue and other informative reports.</w:t>
            </w:r>
          </w:p>
        </w:tc>
      </w:tr>
      <w:tr w:rsidR="00BB71A9" w:rsidRPr="000F79EC" w14:paraId="03A2EA77" w14:textId="77777777" w:rsidTr="009F1B27">
        <w:tc>
          <w:tcPr>
            <w:tcW w:w="8856" w:type="dxa"/>
            <w:gridSpan w:val="2"/>
          </w:tcPr>
          <w:p w14:paraId="48A52C57"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BB71A9" w:rsidRPr="000F79EC" w14:paraId="3229F54F" w14:textId="77777777" w:rsidTr="009F1B27">
        <w:tc>
          <w:tcPr>
            <w:tcW w:w="8856" w:type="dxa"/>
            <w:gridSpan w:val="2"/>
          </w:tcPr>
          <w:p w14:paraId="1C09771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BB71A9" w:rsidRPr="000F79EC" w14:paraId="45CF4403" w14:textId="77777777" w:rsidTr="009F1B27">
        <w:tc>
          <w:tcPr>
            <w:tcW w:w="8856" w:type="dxa"/>
            <w:gridSpan w:val="2"/>
          </w:tcPr>
          <w:p w14:paraId="0EB4B6A3"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Pr>
                <w:color w:val="auto"/>
              </w:rPr>
              <w:t>View</w:t>
            </w:r>
            <w:r w:rsidRPr="000F79EC">
              <w:rPr>
                <w:color w:val="auto"/>
              </w:rPr>
              <w:t xml:space="preserve"> Reports</w:t>
            </w:r>
            <w:r w:rsidRPr="000F79EC">
              <w:rPr>
                <w:i w:val="0"/>
                <w:color w:val="auto"/>
              </w:rPr>
              <w:t xml:space="preserve"> option in the main menu.</w:t>
            </w:r>
          </w:p>
        </w:tc>
      </w:tr>
      <w:tr w:rsidR="00BB71A9" w:rsidRPr="000F79EC" w14:paraId="0EFF8C43" w14:textId="77777777" w:rsidTr="009F1B27">
        <w:tc>
          <w:tcPr>
            <w:tcW w:w="8856" w:type="dxa"/>
            <w:gridSpan w:val="2"/>
          </w:tcPr>
          <w:p w14:paraId="3B70F4CB" w14:textId="77777777" w:rsidR="00BB71A9" w:rsidRPr="000F79EC" w:rsidRDefault="00BB71A9" w:rsidP="009F1B27">
            <w:pPr>
              <w:pStyle w:val="InfoBlue"/>
              <w:spacing w:after="0"/>
              <w:ind w:left="0"/>
              <w:rPr>
                <w:b/>
                <w:i w:val="0"/>
                <w:color w:val="auto"/>
              </w:rPr>
            </w:pPr>
            <w:r w:rsidRPr="000F79EC">
              <w:rPr>
                <w:b/>
                <w:i w:val="0"/>
                <w:color w:val="auto"/>
              </w:rPr>
              <w:t>Normal flow:</w:t>
            </w:r>
          </w:p>
          <w:p w14:paraId="776BD115" w14:textId="77777777" w:rsidR="00BB71A9" w:rsidRPr="000F79EC" w:rsidRDefault="00BB71A9" w:rsidP="009F1B27">
            <w:pPr>
              <w:pStyle w:val="BodyText"/>
              <w:numPr>
                <w:ilvl w:val="0"/>
                <w:numId w:val="9"/>
              </w:numPr>
              <w:spacing w:after="0"/>
            </w:pPr>
            <w:r w:rsidRPr="000F79EC">
              <w:lastRenderedPageBreak/>
              <w:t>System lists the types of reports it can generate in a numbered list and prompts user to enter their selection.</w:t>
            </w:r>
          </w:p>
          <w:p w14:paraId="7E40FB73" w14:textId="77777777" w:rsidR="00BB71A9" w:rsidRPr="000F79EC" w:rsidRDefault="00BB71A9" w:rsidP="009F1B27">
            <w:pPr>
              <w:pStyle w:val="BodyText"/>
              <w:numPr>
                <w:ilvl w:val="0"/>
                <w:numId w:val="9"/>
              </w:numPr>
              <w:spacing w:after="0"/>
            </w:pPr>
            <w:r w:rsidRPr="000F79EC">
              <w:t>User enters their choice into the system.</w:t>
            </w:r>
          </w:p>
          <w:p w14:paraId="1DFB6F7A" w14:textId="77777777" w:rsidR="00BB71A9" w:rsidRPr="000F79EC" w:rsidRDefault="00BB71A9" w:rsidP="009F1B27">
            <w:pPr>
              <w:pStyle w:val="BodyText"/>
              <w:numPr>
                <w:ilvl w:val="0"/>
                <w:numId w:val="9"/>
              </w:numPr>
              <w:spacing w:after="0"/>
            </w:pPr>
            <w:r w:rsidRPr="000F79EC">
              <w:t xml:space="preserve">System </w:t>
            </w:r>
            <w:r>
              <w:t>displays the report.</w:t>
            </w:r>
          </w:p>
          <w:p w14:paraId="51F0692C" w14:textId="77777777" w:rsidR="00BB71A9" w:rsidRPr="000F79EC" w:rsidRDefault="00BB71A9" w:rsidP="009F1B27">
            <w:pPr>
              <w:pStyle w:val="BodyText"/>
              <w:numPr>
                <w:ilvl w:val="0"/>
                <w:numId w:val="9"/>
              </w:numPr>
              <w:spacing w:after="0"/>
            </w:pPr>
            <w:r w:rsidRPr="000F79EC">
              <w:t>End</w:t>
            </w:r>
          </w:p>
        </w:tc>
      </w:tr>
      <w:tr w:rsidR="00BB71A9" w:rsidRPr="000F79EC" w14:paraId="38806CF6" w14:textId="77777777" w:rsidTr="009F1B27">
        <w:tc>
          <w:tcPr>
            <w:tcW w:w="8856" w:type="dxa"/>
            <w:gridSpan w:val="2"/>
          </w:tcPr>
          <w:p w14:paraId="7CB4A08E" w14:textId="77777777" w:rsidR="00BB71A9" w:rsidRPr="000F79EC" w:rsidRDefault="00BB71A9" w:rsidP="009F1B27">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BB71A9" w:rsidRPr="000F79EC" w14:paraId="19F6B6EF" w14:textId="77777777" w:rsidTr="009F1B27">
        <w:tc>
          <w:tcPr>
            <w:tcW w:w="8856" w:type="dxa"/>
            <w:gridSpan w:val="2"/>
          </w:tcPr>
          <w:p w14:paraId="31E0D922"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8D4B08A" w14:textId="77777777" w:rsidR="00BB71A9" w:rsidRDefault="00BB71A9" w:rsidP="00BB71A9">
      <w:pPr>
        <w:pStyle w:val="Heading2"/>
        <w:widowControl/>
        <w:numPr>
          <w:ilvl w:val="0"/>
          <w:numId w:val="0"/>
        </w:numPr>
        <w:ind w:left="720"/>
      </w:pPr>
    </w:p>
    <w:p w14:paraId="02855D14" w14:textId="77777777" w:rsidR="00BB71A9" w:rsidRPr="00526F2F" w:rsidRDefault="00BB71A9" w:rsidP="00BB71A9">
      <w:pPr>
        <w:pStyle w:val="Heading2"/>
      </w:pPr>
      <w:bookmarkStart w:id="25" w:name="_Toc294814114"/>
      <w:r>
        <w:t>Add Persons</w:t>
      </w:r>
      <w:bookmarkEnd w:id="25"/>
    </w:p>
    <w:tbl>
      <w:tblPr>
        <w:tblStyle w:val="TableGrid"/>
        <w:tblW w:w="0" w:type="auto"/>
        <w:tblInd w:w="720" w:type="dxa"/>
        <w:tblLook w:val="04A0" w:firstRow="1" w:lastRow="0" w:firstColumn="1" w:lastColumn="0" w:noHBand="0" w:noVBand="1"/>
      </w:tblPr>
      <w:tblGrid>
        <w:gridCol w:w="7185"/>
        <w:gridCol w:w="1671"/>
      </w:tblGrid>
      <w:tr w:rsidR="00BB71A9" w:rsidRPr="000F79EC" w14:paraId="16B9B9AD" w14:textId="77777777" w:rsidTr="009F1B27">
        <w:tc>
          <w:tcPr>
            <w:tcW w:w="7185" w:type="dxa"/>
          </w:tcPr>
          <w:p w14:paraId="51506B8E"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153B15A3" w14:textId="77777777" w:rsidR="00BB71A9" w:rsidRPr="000F79EC" w:rsidRDefault="00BB71A9" w:rsidP="009F1B27">
            <w:pPr>
              <w:pStyle w:val="InfoBlue"/>
              <w:spacing w:after="0"/>
              <w:ind w:left="0"/>
              <w:rPr>
                <w:color w:val="auto"/>
              </w:rPr>
            </w:pPr>
            <w:r w:rsidRPr="000F79EC">
              <w:rPr>
                <w:b/>
                <w:i w:val="0"/>
                <w:color w:val="auto"/>
              </w:rPr>
              <w:t xml:space="preserve">ID: </w:t>
            </w:r>
            <w:r w:rsidRPr="000F79EC">
              <w:rPr>
                <w:i w:val="0"/>
                <w:color w:val="auto"/>
              </w:rPr>
              <w:t>BOOK_04</w:t>
            </w:r>
          </w:p>
        </w:tc>
      </w:tr>
      <w:tr w:rsidR="00BB71A9" w:rsidRPr="000F79EC" w14:paraId="4C556276" w14:textId="77777777" w:rsidTr="009F1B27">
        <w:tc>
          <w:tcPr>
            <w:tcW w:w="8856" w:type="dxa"/>
            <w:gridSpan w:val="2"/>
          </w:tcPr>
          <w:p w14:paraId="6E14E2C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24E0B8C" w14:textId="77777777" w:rsidR="00BB71A9" w:rsidRPr="00641E72" w:rsidRDefault="00BB71A9" w:rsidP="009F1B27">
            <w:pPr>
              <w:pStyle w:val="InfoBlue"/>
              <w:ind w:left="0"/>
            </w:pPr>
            <w:r>
              <w:rPr>
                <w:i w:val="0"/>
                <w:color w:val="auto"/>
              </w:rPr>
              <w:t>Airline’s Human Resource Manager – Wants to save cost on hiring extra staff to manually add persons to a booking.</w:t>
            </w:r>
          </w:p>
          <w:p w14:paraId="771DC682" w14:textId="77777777" w:rsidR="00BB71A9" w:rsidRPr="000A62CC" w:rsidRDefault="00BB71A9" w:rsidP="009F1B27">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BB71A9" w:rsidRPr="000F79EC" w14:paraId="133DD227" w14:textId="77777777" w:rsidTr="009F1B27">
        <w:tc>
          <w:tcPr>
            <w:tcW w:w="8856" w:type="dxa"/>
            <w:gridSpan w:val="2"/>
          </w:tcPr>
          <w:p w14:paraId="02AF1ED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BB71A9" w:rsidRPr="000F79EC" w14:paraId="22651D99" w14:textId="77777777" w:rsidTr="009F1B27">
        <w:tc>
          <w:tcPr>
            <w:tcW w:w="8856" w:type="dxa"/>
            <w:gridSpan w:val="2"/>
          </w:tcPr>
          <w:p w14:paraId="45B3EBAD"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0CAD67E0" w14:textId="77777777" w:rsidTr="009F1B27">
        <w:tc>
          <w:tcPr>
            <w:tcW w:w="8856" w:type="dxa"/>
            <w:gridSpan w:val="2"/>
          </w:tcPr>
          <w:p w14:paraId="1C2D3094"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BB71A9" w:rsidRPr="000F79EC" w14:paraId="2C4A326F" w14:textId="77777777" w:rsidTr="009F1B27">
        <w:tc>
          <w:tcPr>
            <w:tcW w:w="8856" w:type="dxa"/>
            <w:gridSpan w:val="2"/>
          </w:tcPr>
          <w:p w14:paraId="7376A223" w14:textId="77777777" w:rsidR="00BB71A9" w:rsidRPr="000F79EC" w:rsidRDefault="00BB71A9" w:rsidP="009F1B27">
            <w:pPr>
              <w:pStyle w:val="InfoBlue"/>
              <w:spacing w:after="0"/>
              <w:ind w:left="0"/>
              <w:rPr>
                <w:b/>
                <w:i w:val="0"/>
                <w:color w:val="auto"/>
              </w:rPr>
            </w:pPr>
            <w:r w:rsidRPr="000F79EC">
              <w:rPr>
                <w:b/>
                <w:i w:val="0"/>
                <w:color w:val="auto"/>
              </w:rPr>
              <w:t>Normal flow:</w:t>
            </w:r>
          </w:p>
          <w:p w14:paraId="29370789" w14:textId="77777777" w:rsidR="00BB71A9" w:rsidRPr="000F79EC" w:rsidRDefault="00BB71A9" w:rsidP="009F1B27">
            <w:pPr>
              <w:pStyle w:val="BodyText"/>
              <w:numPr>
                <w:ilvl w:val="0"/>
                <w:numId w:val="48"/>
              </w:numPr>
              <w:spacing w:after="0"/>
            </w:pPr>
            <w:r w:rsidRPr="000F79EC">
              <w:t>System prompts user if they want to add persons to the booking.</w:t>
            </w:r>
          </w:p>
          <w:p w14:paraId="3F28DF1F" w14:textId="77777777" w:rsidR="00BB71A9" w:rsidRPr="000F79EC" w:rsidRDefault="00BB71A9" w:rsidP="009F1B27">
            <w:pPr>
              <w:pStyle w:val="BodyText"/>
              <w:numPr>
                <w:ilvl w:val="0"/>
                <w:numId w:val="48"/>
              </w:numPr>
              <w:spacing w:after="0"/>
            </w:pPr>
            <w:r w:rsidRPr="000F79EC">
              <w:t xml:space="preserve">If user does not want to add </w:t>
            </w:r>
            <w:r>
              <w:t>persons to booking, go to step 8</w:t>
            </w:r>
            <w:r w:rsidRPr="000F79EC">
              <w:t>.</w:t>
            </w:r>
          </w:p>
          <w:p w14:paraId="1E0485A0" w14:textId="77777777" w:rsidR="00BB71A9" w:rsidRPr="000F79EC" w:rsidRDefault="00BB71A9" w:rsidP="009F1B27">
            <w:pPr>
              <w:pStyle w:val="BodyText"/>
              <w:numPr>
                <w:ilvl w:val="0"/>
                <w:numId w:val="48"/>
              </w:numPr>
              <w:spacing w:after="0"/>
            </w:pPr>
            <w:r w:rsidRPr="000F79EC">
              <w:t>System prompts user for the person details.</w:t>
            </w:r>
          </w:p>
          <w:p w14:paraId="2E870B0A" w14:textId="77777777" w:rsidR="00BB71A9" w:rsidRDefault="00BB71A9" w:rsidP="009F1B27">
            <w:pPr>
              <w:pStyle w:val="BodyText"/>
              <w:numPr>
                <w:ilvl w:val="0"/>
                <w:numId w:val="48"/>
              </w:numPr>
              <w:spacing w:after="0"/>
            </w:pPr>
            <w:r w:rsidRPr="000F79EC">
              <w:t>User fills in the person details.</w:t>
            </w:r>
            <w:r>
              <w:t xml:space="preserve"> </w:t>
            </w:r>
          </w:p>
          <w:p w14:paraId="0DBF5627" w14:textId="77777777" w:rsidR="00BB71A9" w:rsidRPr="000F79EC" w:rsidRDefault="00BB71A9" w:rsidP="009F1B27">
            <w:pPr>
              <w:pStyle w:val="BodyText"/>
              <w:numPr>
                <w:ilvl w:val="0"/>
                <w:numId w:val="48"/>
              </w:numPr>
              <w:spacing w:after="0"/>
            </w:pPr>
            <w:r>
              <w:t xml:space="preserve">Perform </w:t>
            </w:r>
            <w:r>
              <w:rPr>
                <w:i/>
              </w:rPr>
              <w:t xml:space="preserve">Choose Seating </w:t>
            </w:r>
            <w:r>
              <w:t>use case.</w:t>
            </w:r>
          </w:p>
          <w:p w14:paraId="0058CFA4" w14:textId="77777777" w:rsidR="00BB71A9" w:rsidRPr="000F79EC" w:rsidRDefault="00BB71A9" w:rsidP="009F1B27">
            <w:pPr>
              <w:pStyle w:val="BodyText"/>
              <w:numPr>
                <w:ilvl w:val="0"/>
                <w:numId w:val="48"/>
              </w:numPr>
              <w:spacing w:after="0"/>
            </w:pPr>
            <w:r w:rsidRPr="000F79EC">
              <w:t>System prompts user whether there is another person.</w:t>
            </w:r>
          </w:p>
          <w:p w14:paraId="6A228644" w14:textId="77777777" w:rsidR="00BB71A9" w:rsidRPr="000F79EC" w:rsidRDefault="00BB71A9" w:rsidP="009F1B27">
            <w:pPr>
              <w:pStyle w:val="BodyText"/>
              <w:numPr>
                <w:ilvl w:val="0"/>
                <w:numId w:val="48"/>
              </w:numPr>
              <w:spacing w:after="0"/>
            </w:pPr>
            <w:r w:rsidRPr="000F79EC">
              <w:t>If user enters that there is another person, perform step 3-5 again.</w:t>
            </w:r>
          </w:p>
          <w:p w14:paraId="4985C7AE" w14:textId="77777777" w:rsidR="00BB71A9" w:rsidRPr="000F79EC" w:rsidRDefault="00BB71A9" w:rsidP="009F1B27">
            <w:pPr>
              <w:pStyle w:val="BodyText"/>
              <w:numPr>
                <w:ilvl w:val="0"/>
                <w:numId w:val="48"/>
              </w:numPr>
              <w:spacing w:after="0"/>
            </w:pPr>
            <w:r w:rsidRPr="000F79EC">
              <w:t>End</w:t>
            </w:r>
          </w:p>
        </w:tc>
      </w:tr>
      <w:tr w:rsidR="00BB71A9" w:rsidRPr="000F79EC" w14:paraId="2B8E2248" w14:textId="77777777" w:rsidTr="009F1B27">
        <w:tc>
          <w:tcPr>
            <w:tcW w:w="8856" w:type="dxa"/>
            <w:gridSpan w:val="2"/>
          </w:tcPr>
          <w:p w14:paraId="357D8618"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0F1BCB0F" w14:textId="77777777" w:rsidTr="009F1B27">
        <w:tc>
          <w:tcPr>
            <w:tcW w:w="8856" w:type="dxa"/>
            <w:gridSpan w:val="2"/>
          </w:tcPr>
          <w:p w14:paraId="06C5FCA6" w14:textId="77777777" w:rsidR="00BB71A9" w:rsidRPr="000F79EC" w:rsidRDefault="00BB71A9" w:rsidP="009F1B27">
            <w:pPr>
              <w:pStyle w:val="InfoBlue"/>
              <w:spacing w:after="0"/>
              <w:ind w:left="0"/>
              <w:rPr>
                <w:b/>
                <w:i w:val="0"/>
                <w:color w:val="auto"/>
              </w:rPr>
            </w:pPr>
            <w:r w:rsidRPr="000F79EC">
              <w:rPr>
                <w:b/>
                <w:i w:val="0"/>
                <w:color w:val="auto"/>
              </w:rPr>
              <w:t>Alternative/Exceptional flows:</w:t>
            </w:r>
          </w:p>
          <w:p w14:paraId="747A33A2" w14:textId="77777777" w:rsidR="00BB71A9" w:rsidRPr="000F79EC" w:rsidRDefault="00BB71A9" w:rsidP="009F1B27">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3849C602" w14:textId="77777777" w:rsidR="00BB71A9" w:rsidRDefault="00BB71A9" w:rsidP="00BB71A9">
      <w:pPr>
        <w:pStyle w:val="Heading2"/>
        <w:widowControl/>
        <w:numPr>
          <w:ilvl w:val="0"/>
          <w:numId w:val="0"/>
        </w:numPr>
        <w:ind w:left="720"/>
      </w:pPr>
    </w:p>
    <w:p w14:paraId="013E001D" w14:textId="77777777" w:rsidR="00BB71A9" w:rsidRPr="00526F2F" w:rsidRDefault="00BB71A9" w:rsidP="00BB71A9">
      <w:pPr>
        <w:pStyle w:val="Heading2"/>
      </w:pPr>
      <w:bookmarkStart w:id="26" w:name="_Toc294814115"/>
      <w:r>
        <w:t>Add Customers</w:t>
      </w:r>
      <w:bookmarkEnd w:id="26"/>
    </w:p>
    <w:tbl>
      <w:tblPr>
        <w:tblStyle w:val="TableGrid"/>
        <w:tblW w:w="0" w:type="auto"/>
        <w:tblInd w:w="720" w:type="dxa"/>
        <w:tblLook w:val="04A0" w:firstRow="1" w:lastRow="0" w:firstColumn="1" w:lastColumn="0" w:noHBand="0" w:noVBand="1"/>
      </w:tblPr>
      <w:tblGrid>
        <w:gridCol w:w="7185"/>
        <w:gridCol w:w="1671"/>
      </w:tblGrid>
      <w:tr w:rsidR="00BB71A9" w:rsidRPr="000F79EC" w14:paraId="17966E8B" w14:textId="77777777" w:rsidTr="009F1B27">
        <w:tc>
          <w:tcPr>
            <w:tcW w:w="7185" w:type="dxa"/>
          </w:tcPr>
          <w:p w14:paraId="429713A7"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38D9D39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BOOK_05</w:t>
            </w:r>
          </w:p>
        </w:tc>
      </w:tr>
      <w:tr w:rsidR="00BB71A9" w:rsidRPr="000F79EC" w14:paraId="0849F741" w14:textId="77777777" w:rsidTr="009F1B27">
        <w:tc>
          <w:tcPr>
            <w:tcW w:w="8856" w:type="dxa"/>
            <w:gridSpan w:val="2"/>
          </w:tcPr>
          <w:p w14:paraId="011B908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19856B0F" w14:textId="77777777" w:rsidR="00BB71A9" w:rsidRPr="00641E72" w:rsidRDefault="00BB71A9" w:rsidP="009F1B27">
            <w:pPr>
              <w:pStyle w:val="InfoBlue"/>
              <w:ind w:left="0"/>
            </w:pPr>
            <w:r>
              <w:rPr>
                <w:i w:val="0"/>
                <w:color w:val="auto"/>
              </w:rPr>
              <w:t>Airline’s Human Resource Manager – Wants to save cost on hiring extra staff to manually add customers to a booking.</w:t>
            </w:r>
          </w:p>
          <w:p w14:paraId="2E68DF44" w14:textId="77777777" w:rsidR="00BB71A9" w:rsidRPr="00DE3C6E" w:rsidRDefault="00BB71A9" w:rsidP="009F1B27">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BB71A9" w:rsidRPr="000F79EC" w14:paraId="2ED9BF8A" w14:textId="77777777" w:rsidTr="009F1B27">
        <w:tc>
          <w:tcPr>
            <w:tcW w:w="8856" w:type="dxa"/>
            <w:gridSpan w:val="2"/>
          </w:tcPr>
          <w:p w14:paraId="189F35A5"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BB71A9" w:rsidRPr="000F79EC" w14:paraId="7B3201E6" w14:textId="77777777" w:rsidTr="009F1B27">
        <w:tc>
          <w:tcPr>
            <w:tcW w:w="8856" w:type="dxa"/>
            <w:gridSpan w:val="2"/>
          </w:tcPr>
          <w:p w14:paraId="7295E2FD"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BB71A9" w:rsidRPr="000F79EC" w14:paraId="6AAA6CE0" w14:textId="77777777" w:rsidTr="009F1B27">
        <w:tc>
          <w:tcPr>
            <w:tcW w:w="8856" w:type="dxa"/>
            <w:gridSpan w:val="2"/>
          </w:tcPr>
          <w:p w14:paraId="487FD20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BB71A9" w:rsidRPr="000F79EC" w14:paraId="23AB0887" w14:textId="77777777" w:rsidTr="009F1B27">
        <w:tc>
          <w:tcPr>
            <w:tcW w:w="8856" w:type="dxa"/>
            <w:gridSpan w:val="2"/>
          </w:tcPr>
          <w:p w14:paraId="271FCF01" w14:textId="77777777" w:rsidR="00BB71A9" w:rsidRPr="000F79EC" w:rsidRDefault="00BB71A9" w:rsidP="009F1B27">
            <w:pPr>
              <w:pStyle w:val="InfoBlue"/>
              <w:spacing w:after="0"/>
              <w:ind w:left="0"/>
              <w:rPr>
                <w:b/>
                <w:i w:val="0"/>
                <w:color w:val="auto"/>
              </w:rPr>
            </w:pPr>
            <w:r w:rsidRPr="000F79EC">
              <w:rPr>
                <w:b/>
                <w:i w:val="0"/>
                <w:color w:val="auto"/>
              </w:rPr>
              <w:t>Normal flow:</w:t>
            </w:r>
          </w:p>
          <w:p w14:paraId="0A5515FC" w14:textId="77777777" w:rsidR="00BB71A9" w:rsidRPr="000F79EC" w:rsidRDefault="00BB71A9" w:rsidP="009F1B27">
            <w:pPr>
              <w:pStyle w:val="BodyText"/>
              <w:numPr>
                <w:ilvl w:val="0"/>
                <w:numId w:val="10"/>
              </w:numPr>
              <w:spacing w:after="0"/>
            </w:pPr>
            <w:r w:rsidRPr="000F79EC">
              <w:t>System prompts for the usernames of the customers to book for.</w:t>
            </w:r>
          </w:p>
          <w:p w14:paraId="7D3915FF" w14:textId="77777777" w:rsidR="00BB71A9" w:rsidRDefault="00BB71A9" w:rsidP="009F1B27">
            <w:pPr>
              <w:pStyle w:val="BodyText"/>
              <w:numPr>
                <w:ilvl w:val="0"/>
                <w:numId w:val="10"/>
              </w:numPr>
              <w:spacing w:after="0"/>
            </w:pPr>
            <w:r w:rsidRPr="000F79EC">
              <w:t>User enters usernames of the customers.</w:t>
            </w:r>
          </w:p>
          <w:p w14:paraId="120DD359" w14:textId="77777777" w:rsidR="00BB71A9" w:rsidRPr="000F79EC" w:rsidRDefault="00BB71A9" w:rsidP="009F1B27">
            <w:pPr>
              <w:pStyle w:val="BodyText"/>
              <w:numPr>
                <w:ilvl w:val="0"/>
                <w:numId w:val="10"/>
              </w:numPr>
              <w:spacing w:after="0"/>
            </w:pPr>
            <w:r>
              <w:t xml:space="preserve">For each customer, the </w:t>
            </w:r>
            <w:r>
              <w:rPr>
                <w:i/>
              </w:rPr>
              <w:t xml:space="preserve">Choose Seating </w:t>
            </w:r>
            <w:r>
              <w:t>use case is performed.</w:t>
            </w:r>
          </w:p>
          <w:p w14:paraId="3771AC9D" w14:textId="77777777" w:rsidR="00BB71A9" w:rsidRPr="000F79EC" w:rsidRDefault="00BB71A9" w:rsidP="009F1B27">
            <w:pPr>
              <w:pStyle w:val="BodyText"/>
              <w:numPr>
                <w:ilvl w:val="0"/>
                <w:numId w:val="10"/>
              </w:numPr>
              <w:spacing w:after="0"/>
            </w:pPr>
            <w:r w:rsidRPr="000F79EC">
              <w:rPr>
                <w:i/>
              </w:rPr>
              <w:t>Add Persons</w:t>
            </w:r>
            <w:r w:rsidRPr="000F79EC">
              <w:t xml:space="preserve"> use case is performed.</w:t>
            </w:r>
          </w:p>
          <w:p w14:paraId="1EF7CE1E" w14:textId="77777777" w:rsidR="00BB71A9" w:rsidRPr="000F79EC" w:rsidRDefault="00BB71A9" w:rsidP="009F1B27">
            <w:pPr>
              <w:pStyle w:val="BodyText"/>
              <w:numPr>
                <w:ilvl w:val="0"/>
                <w:numId w:val="10"/>
              </w:numPr>
              <w:spacing w:after="0"/>
            </w:pPr>
            <w:r w:rsidRPr="000F79EC">
              <w:lastRenderedPageBreak/>
              <w:t>End</w:t>
            </w:r>
          </w:p>
        </w:tc>
      </w:tr>
      <w:tr w:rsidR="00BB71A9" w:rsidRPr="000F79EC" w14:paraId="1879D408" w14:textId="77777777" w:rsidTr="009F1B27">
        <w:tc>
          <w:tcPr>
            <w:tcW w:w="8856" w:type="dxa"/>
            <w:gridSpan w:val="2"/>
          </w:tcPr>
          <w:p w14:paraId="7372DC49" w14:textId="77777777" w:rsidR="00BB71A9" w:rsidRPr="000F79EC" w:rsidRDefault="00BB71A9" w:rsidP="009F1B27">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BB71A9" w:rsidRPr="000F79EC" w14:paraId="0D2C2596" w14:textId="77777777" w:rsidTr="009F1B27">
        <w:tc>
          <w:tcPr>
            <w:tcW w:w="8856" w:type="dxa"/>
            <w:gridSpan w:val="2"/>
          </w:tcPr>
          <w:p w14:paraId="14C805F5" w14:textId="77777777" w:rsidR="00BB71A9" w:rsidRPr="000F79EC" w:rsidRDefault="00BB71A9" w:rsidP="009F1B27">
            <w:pPr>
              <w:pStyle w:val="InfoBlue"/>
              <w:spacing w:after="0"/>
              <w:ind w:left="0"/>
              <w:rPr>
                <w:b/>
                <w:i w:val="0"/>
                <w:color w:val="auto"/>
              </w:rPr>
            </w:pPr>
            <w:r w:rsidRPr="000F79EC">
              <w:rPr>
                <w:b/>
                <w:i w:val="0"/>
                <w:color w:val="auto"/>
              </w:rPr>
              <w:t>Alternative/Exceptional flows:</w:t>
            </w:r>
          </w:p>
          <w:p w14:paraId="589953AE" w14:textId="77777777" w:rsidR="00BB71A9" w:rsidRPr="000F79EC" w:rsidRDefault="00BB71A9" w:rsidP="009F1B27">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71AAAA21" w14:textId="77777777" w:rsidR="00BB71A9" w:rsidRDefault="00BB71A9" w:rsidP="00BB71A9">
      <w:pPr>
        <w:pStyle w:val="BodyText"/>
        <w:ind w:left="0"/>
      </w:pPr>
    </w:p>
    <w:p w14:paraId="3B4DAE7F" w14:textId="77777777" w:rsidR="00BB71A9" w:rsidRPr="00526F2F" w:rsidRDefault="00BB71A9" w:rsidP="00BB71A9">
      <w:pPr>
        <w:pStyle w:val="Heading2"/>
      </w:pPr>
      <w:bookmarkStart w:id="27" w:name="_Toc294814116"/>
      <w:r>
        <w:t>Choose Seating</w:t>
      </w:r>
      <w:bookmarkEnd w:id="27"/>
    </w:p>
    <w:tbl>
      <w:tblPr>
        <w:tblStyle w:val="TableGrid"/>
        <w:tblW w:w="0" w:type="auto"/>
        <w:tblInd w:w="720" w:type="dxa"/>
        <w:tblLook w:val="04A0" w:firstRow="1" w:lastRow="0" w:firstColumn="1" w:lastColumn="0" w:noHBand="0" w:noVBand="1"/>
      </w:tblPr>
      <w:tblGrid>
        <w:gridCol w:w="7185"/>
        <w:gridCol w:w="1671"/>
      </w:tblGrid>
      <w:tr w:rsidR="00BB71A9" w:rsidRPr="000F79EC" w14:paraId="7779A309" w14:textId="77777777" w:rsidTr="009F1B27">
        <w:tc>
          <w:tcPr>
            <w:tcW w:w="7185" w:type="dxa"/>
          </w:tcPr>
          <w:p w14:paraId="2E2C1761"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Choose Seating</w:t>
            </w:r>
          </w:p>
        </w:tc>
        <w:tc>
          <w:tcPr>
            <w:tcW w:w="1671" w:type="dxa"/>
          </w:tcPr>
          <w:p w14:paraId="6C89A486" w14:textId="77777777" w:rsidR="00BB71A9" w:rsidRPr="000F79EC" w:rsidRDefault="00BB71A9" w:rsidP="009F1B27">
            <w:pPr>
              <w:pStyle w:val="InfoBlue"/>
              <w:spacing w:after="0"/>
              <w:ind w:left="0"/>
              <w:rPr>
                <w:i w:val="0"/>
                <w:color w:val="auto"/>
              </w:rPr>
            </w:pPr>
            <w:r w:rsidRPr="000F79EC">
              <w:rPr>
                <w:b/>
                <w:i w:val="0"/>
                <w:color w:val="auto"/>
              </w:rPr>
              <w:t xml:space="preserve">ID: </w:t>
            </w:r>
            <w:r>
              <w:rPr>
                <w:i w:val="0"/>
                <w:color w:val="auto"/>
              </w:rPr>
              <w:t>BOOK_08</w:t>
            </w:r>
          </w:p>
        </w:tc>
      </w:tr>
      <w:tr w:rsidR="00BB71A9" w:rsidRPr="000F79EC" w14:paraId="476B3884" w14:textId="77777777" w:rsidTr="009F1B27">
        <w:tc>
          <w:tcPr>
            <w:tcW w:w="8856" w:type="dxa"/>
            <w:gridSpan w:val="2"/>
          </w:tcPr>
          <w:p w14:paraId="107081F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7359CCB" w14:textId="77777777" w:rsidR="00BB71A9" w:rsidRPr="00641E72" w:rsidRDefault="00BB71A9" w:rsidP="009F1B27">
            <w:pPr>
              <w:pStyle w:val="InfoBlue"/>
              <w:ind w:left="0"/>
            </w:pPr>
            <w:r>
              <w:rPr>
                <w:i w:val="0"/>
                <w:color w:val="auto"/>
              </w:rPr>
              <w:t>Airline’s Human Resource Manager – Wants to save cost on hiring extra staff to choose seating for a customer.</w:t>
            </w:r>
          </w:p>
          <w:p w14:paraId="6ECCF1F5" w14:textId="77777777" w:rsidR="00BB71A9" w:rsidRPr="00DE3C6E" w:rsidRDefault="00BB71A9" w:rsidP="009F1B27">
            <w:pPr>
              <w:pStyle w:val="InfoBlue"/>
              <w:ind w:left="0"/>
              <w:rPr>
                <w:i w:val="0"/>
                <w:color w:val="auto"/>
              </w:rPr>
            </w:pPr>
            <w:r>
              <w:rPr>
                <w:i w:val="0"/>
                <w:color w:val="auto"/>
              </w:rPr>
              <w:t xml:space="preserve">Customers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conveniently book a seat on a flight.</w:t>
            </w:r>
          </w:p>
        </w:tc>
      </w:tr>
      <w:tr w:rsidR="00BB71A9" w:rsidRPr="000F79EC" w14:paraId="540D946A" w14:textId="77777777" w:rsidTr="009F1B27">
        <w:tc>
          <w:tcPr>
            <w:tcW w:w="8856" w:type="dxa"/>
            <w:gridSpan w:val="2"/>
          </w:tcPr>
          <w:p w14:paraId="77640B2C"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BB71A9" w:rsidRPr="000F79EC" w14:paraId="29C7235A" w14:textId="77777777" w:rsidTr="009F1B27">
        <w:tc>
          <w:tcPr>
            <w:tcW w:w="8856" w:type="dxa"/>
            <w:gridSpan w:val="2"/>
          </w:tcPr>
          <w:p w14:paraId="2803830C" w14:textId="77777777" w:rsidR="00BB71A9" w:rsidRPr="000F79EC" w:rsidRDefault="00BB71A9" w:rsidP="009F1B27">
            <w:pPr>
              <w:pStyle w:val="InfoBlue"/>
              <w:spacing w:after="0"/>
              <w:ind w:left="0"/>
              <w:rPr>
                <w:i w:val="0"/>
                <w:color w:val="auto"/>
              </w:rPr>
            </w:pPr>
            <w:r w:rsidRPr="000F79EC">
              <w:rPr>
                <w:b/>
                <w:i w:val="0"/>
                <w:color w:val="auto"/>
              </w:rPr>
              <w:t xml:space="preserve">Actors: </w:t>
            </w:r>
            <w:r>
              <w:rPr>
                <w:i w:val="0"/>
                <w:color w:val="auto"/>
              </w:rPr>
              <w:t xml:space="preserve">Customer, </w:t>
            </w:r>
            <w:r w:rsidRPr="000F79EC">
              <w:rPr>
                <w:i w:val="0"/>
                <w:color w:val="auto"/>
              </w:rPr>
              <w:t>Travel Agency</w:t>
            </w:r>
          </w:p>
        </w:tc>
      </w:tr>
      <w:tr w:rsidR="00BB71A9" w:rsidRPr="000F79EC" w14:paraId="469A8CA3" w14:textId="77777777" w:rsidTr="009F1B27">
        <w:tc>
          <w:tcPr>
            <w:tcW w:w="8856" w:type="dxa"/>
            <w:gridSpan w:val="2"/>
          </w:tcPr>
          <w:p w14:paraId="57A3EBD1"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BB71A9" w:rsidRPr="000F79EC" w14:paraId="73443EC3" w14:textId="77777777" w:rsidTr="009F1B27">
        <w:tc>
          <w:tcPr>
            <w:tcW w:w="8856" w:type="dxa"/>
            <w:gridSpan w:val="2"/>
          </w:tcPr>
          <w:p w14:paraId="32122FA5" w14:textId="77777777" w:rsidR="00BB71A9" w:rsidRPr="000F79EC" w:rsidRDefault="00BB71A9" w:rsidP="009F1B27">
            <w:pPr>
              <w:pStyle w:val="InfoBlue"/>
              <w:spacing w:after="0"/>
              <w:ind w:left="0"/>
              <w:rPr>
                <w:b/>
                <w:i w:val="0"/>
                <w:color w:val="auto"/>
              </w:rPr>
            </w:pPr>
            <w:r w:rsidRPr="000F79EC">
              <w:rPr>
                <w:b/>
                <w:i w:val="0"/>
                <w:color w:val="auto"/>
              </w:rPr>
              <w:t>Normal flow:</w:t>
            </w:r>
          </w:p>
          <w:p w14:paraId="7EBA8C07" w14:textId="77777777" w:rsidR="00BB71A9" w:rsidRDefault="00BB71A9" w:rsidP="009F1B27">
            <w:pPr>
              <w:pStyle w:val="BodyText"/>
              <w:numPr>
                <w:ilvl w:val="0"/>
                <w:numId w:val="55"/>
              </w:numPr>
              <w:spacing w:after="0"/>
            </w:pPr>
            <w:r w:rsidRPr="000F79EC">
              <w:t>System</w:t>
            </w:r>
            <w:r>
              <w:t xml:space="preserve"> displays the seat classes available and the number of seats in each class in a numbered list.</w:t>
            </w:r>
          </w:p>
          <w:p w14:paraId="559AE67F" w14:textId="77777777" w:rsidR="00BB71A9" w:rsidRPr="000F79EC" w:rsidRDefault="00BB71A9" w:rsidP="009F1B27">
            <w:pPr>
              <w:pStyle w:val="BodyText"/>
              <w:numPr>
                <w:ilvl w:val="0"/>
                <w:numId w:val="55"/>
              </w:numPr>
              <w:spacing w:after="0"/>
            </w:pPr>
            <w:r>
              <w:t>System prompts user to choose the seat class.</w:t>
            </w:r>
          </w:p>
          <w:p w14:paraId="32897D04" w14:textId="77777777" w:rsidR="00BB71A9" w:rsidRPr="008641CA" w:rsidRDefault="00BB71A9" w:rsidP="009F1B27">
            <w:pPr>
              <w:pStyle w:val="BodyText"/>
              <w:numPr>
                <w:ilvl w:val="0"/>
                <w:numId w:val="55"/>
              </w:numPr>
              <w:spacing w:after="0"/>
            </w:pPr>
            <w:r w:rsidRPr="000F79EC">
              <w:t xml:space="preserve">User enters </w:t>
            </w:r>
            <w:r>
              <w:t>the seat class.</w:t>
            </w:r>
          </w:p>
          <w:p w14:paraId="5F8DC4FD" w14:textId="77777777" w:rsidR="00BB71A9" w:rsidRPr="000F79EC" w:rsidRDefault="00BB71A9" w:rsidP="009F1B27">
            <w:pPr>
              <w:pStyle w:val="BodyText"/>
              <w:numPr>
                <w:ilvl w:val="0"/>
                <w:numId w:val="55"/>
              </w:numPr>
              <w:spacing w:after="0"/>
            </w:pPr>
            <w:r>
              <w:t>System auto-delegates a seat number to the user and displays it.</w:t>
            </w:r>
          </w:p>
          <w:p w14:paraId="5CCB0323" w14:textId="77777777" w:rsidR="00BB71A9" w:rsidRPr="000F79EC" w:rsidRDefault="00BB71A9" w:rsidP="009F1B27">
            <w:pPr>
              <w:pStyle w:val="BodyText"/>
              <w:numPr>
                <w:ilvl w:val="0"/>
                <w:numId w:val="55"/>
              </w:numPr>
              <w:spacing w:after="0"/>
            </w:pPr>
            <w:r w:rsidRPr="000F79EC">
              <w:t>End</w:t>
            </w:r>
          </w:p>
        </w:tc>
      </w:tr>
      <w:tr w:rsidR="00BB71A9" w:rsidRPr="000F79EC" w14:paraId="6041B13E" w14:textId="77777777" w:rsidTr="009F1B27">
        <w:tc>
          <w:tcPr>
            <w:tcW w:w="8856" w:type="dxa"/>
            <w:gridSpan w:val="2"/>
          </w:tcPr>
          <w:p w14:paraId="1C28B202"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62B2756C" w14:textId="77777777" w:rsidTr="009F1B27">
        <w:tc>
          <w:tcPr>
            <w:tcW w:w="8856" w:type="dxa"/>
            <w:gridSpan w:val="2"/>
          </w:tcPr>
          <w:p w14:paraId="53399268" w14:textId="77777777" w:rsidR="00BB71A9" w:rsidRPr="001C5594" w:rsidRDefault="00BB71A9" w:rsidP="009F1B27">
            <w:pPr>
              <w:pStyle w:val="InfoBlue"/>
              <w:spacing w:after="0"/>
              <w:ind w:left="0"/>
              <w:rPr>
                <w:b/>
                <w:i w:val="0"/>
                <w:color w:val="auto"/>
              </w:rPr>
            </w:pPr>
            <w:r w:rsidRPr="000F79EC">
              <w:rPr>
                <w:b/>
                <w:i w:val="0"/>
                <w:color w:val="auto"/>
              </w:rPr>
              <w:t>Alternative/Exceptional flows:</w:t>
            </w:r>
            <w:r>
              <w:rPr>
                <w:b/>
                <w:i w:val="0"/>
                <w:color w:val="auto"/>
              </w:rPr>
              <w:t xml:space="preserve"> </w:t>
            </w:r>
            <w:r w:rsidRPr="001C5594">
              <w:rPr>
                <w:i w:val="0"/>
                <w:color w:val="auto"/>
              </w:rPr>
              <w:t>None</w:t>
            </w:r>
          </w:p>
        </w:tc>
      </w:tr>
    </w:tbl>
    <w:p w14:paraId="734FA1AC" w14:textId="77777777" w:rsidR="00BB71A9" w:rsidRDefault="00BB71A9" w:rsidP="00BB71A9">
      <w:pPr>
        <w:pStyle w:val="Heading2"/>
        <w:widowControl/>
        <w:numPr>
          <w:ilvl w:val="0"/>
          <w:numId w:val="0"/>
        </w:numPr>
      </w:pPr>
    </w:p>
    <w:p w14:paraId="50FA43D6" w14:textId="77777777" w:rsidR="00BB71A9" w:rsidRPr="00526F2F" w:rsidRDefault="00BB71A9" w:rsidP="00BB71A9">
      <w:pPr>
        <w:pStyle w:val="Heading2"/>
      </w:pPr>
      <w:bookmarkStart w:id="28" w:name="_Toc294814117"/>
      <w:r>
        <w:t>Enter Invalid Username</w:t>
      </w:r>
      <w:bookmarkEnd w:id="28"/>
    </w:p>
    <w:tbl>
      <w:tblPr>
        <w:tblStyle w:val="TableGrid"/>
        <w:tblW w:w="0" w:type="auto"/>
        <w:tblInd w:w="720" w:type="dxa"/>
        <w:tblLook w:val="04A0" w:firstRow="1" w:lastRow="0" w:firstColumn="1" w:lastColumn="0" w:noHBand="0" w:noVBand="1"/>
      </w:tblPr>
      <w:tblGrid>
        <w:gridCol w:w="7185"/>
        <w:gridCol w:w="1671"/>
      </w:tblGrid>
      <w:tr w:rsidR="00BB71A9" w:rsidRPr="000F79EC" w14:paraId="6EE11855" w14:textId="77777777" w:rsidTr="009F1B27">
        <w:tc>
          <w:tcPr>
            <w:tcW w:w="7185" w:type="dxa"/>
          </w:tcPr>
          <w:p w14:paraId="2C09486D"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7B2C55B6"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EX_04</w:t>
            </w:r>
          </w:p>
        </w:tc>
      </w:tr>
      <w:tr w:rsidR="00BB71A9" w:rsidRPr="000F79EC" w14:paraId="028BB16A" w14:textId="77777777" w:rsidTr="009F1B27">
        <w:tc>
          <w:tcPr>
            <w:tcW w:w="8856" w:type="dxa"/>
            <w:gridSpan w:val="2"/>
          </w:tcPr>
          <w:p w14:paraId="4C6F6067" w14:textId="77777777" w:rsidR="00BB71A9" w:rsidRPr="00641E72" w:rsidRDefault="00BB71A9" w:rsidP="009F1B27">
            <w:pPr>
              <w:pStyle w:val="InfoBlue"/>
              <w:spacing w:after="0"/>
              <w:ind w:left="0"/>
            </w:pPr>
            <w:r w:rsidRPr="000F79EC">
              <w:rPr>
                <w:b/>
                <w:i w:val="0"/>
                <w:color w:val="auto"/>
              </w:rPr>
              <w:t>Stakeholders and goals:</w:t>
            </w:r>
          </w:p>
          <w:p w14:paraId="67D21C11" w14:textId="77777777" w:rsidR="00BB71A9" w:rsidRPr="00DE3C6E" w:rsidRDefault="00BB71A9" w:rsidP="009F1B27">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BB71A9" w:rsidRPr="000F79EC" w14:paraId="62727634" w14:textId="77777777" w:rsidTr="009F1B27">
        <w:tc>
          <w:tcPr>
            <w:tcW w:w="8856" w:type="dxa"/>
            <w:gridSpan w:val="2"/>
          </w:tcPr>
          <w:p w14:paraId="4421DEF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BB71A9" w:rsidRPr="000F79EC" w14:paraId="5B3917DE" w14:textId="77777777" w:rsidTr="009F1B27">
        <w:tc>
          <w:tcPr>
            <w:tcW w:w="8856" w:type="dxa"/>
            <w:gridSpan w:val="2"/>
          </w:tcPr>
          <w:p w14:paraId="5C2D91A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BB71A9" w:rsidRPr="000F79EC" w14:paraId="45A6399A" w14:textId="77777777" w:rsidTr="009F1B27">
        <w:tc>
          <w:tcPr>
            <w:tcW w:w="8856" w:type="dxa"/>
            <w:gridSpan w:val="2"/>
          </w:tcPr>
          <w:p w14:paraId="385590F1"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BB71A9" w:rsidRPr="000F79EC" w14:paraId="553165CC" w14:textId="77777777" w:rsidTr="009F1B27">
        <w:tc>
          <w:tcPr>
            <w:tcW w:w="8856" w:type="dxa"/>
            <w:gridSpan w:val="2"/>
          </w:tcPr>
          <w:p w14:paraId="14FCB0CD" w14:textId="77777777" w:rsidR="00BB71A9" w:rsidRPr="000F79EC" w:rsidRDefault="00BB71A9" w:rsidP="009F1B27">
            <w:pPr>
              <w:pStyle w:val="InfoBlue"/>
              <w:spacing w:after="0"/>
              <w:ind w:left="0"/>
            </w:pPr>
            <w:r w:rsidRPr="000F79EC">
              <w:rPr>
                <w:b/>
                <w:i w:val="0"/>
                <w:color w:val="auto"/>
              </w:rPr>
              <w:t>Normal flow:</w:t>
            </w:r>
          </w:p>
          <w:p w14:paraId="3D175282" w14:textId="77777777" w:rsidR="00BB71A9" w:rsidRPr="000F79EC" w:rsidRDefault="00BB71A9" w:rsidP="009F1B27">
            <w:pPr>
              <w:pStyle w:val="BodyText"/>
              <w:numPr>
                <w:ilvl w:val="0"/>
                <w:numId w:val="11"/>
              </w:numPr>
              <w:spacing w:after="0"/>
            </w:pPr>
            <w:r w:rsidRPr="000F79EC">
              <w:t>System displays an error message on the user interface</w:t>
            </w:r>
            <w:r>
              <w:t xml:space="preserve"> saying that </w:t>
            </w:r>
            <w:r w:rsidRPr="000F79EC">
              <w:t>the username/usernames provided</w:t>
            </w:r>
            <w:r>
              <w:t xml:space="preserve"> could not be found</w:t>
            </w:r>
            <w:r w:rsidRPr="000F79EC">
              <w:t>.</w:t>
            </w:r>
          </w:p>
          <w:p w14:paraId="42C51B3F" w14:textId="77777777" w:rsidR="00BB71A9" w:rsidRPr="000F79EC" w:rsidRDefault="00BB71A9" w:rsidP="009F1B27">
            <w:pPr>
              <w:pStyle w:val="BodyText"/>
              <w:numPr>
                <w:ilvl w:val="0"/>
                <w:numId w:val="11"/>
              </w:numPr>
              <w:spacing w:after="0"/>
            </w:pPr>
            <w:r w:rsidRPr="000F79EC">
              <w:t>User acknowledges the error message.</w:t>
            </w:r>
          </w:p>
          <w:p w14:paraId="1EB30772" w14:textId="77777777" w:rsidR="00BB71A9" w:rsidRPr="000F79EC" w:rsidRDefault="00BB71A9" w:rsidP="009F1B27">
            <w:pPr>
              <w:pStyle w:val="BodyText"/>
              <w:numPr>
                <w:ilvl w:val="0"/>
                <w:numId w:val="11"/>
              </w:numPr>
              <w:spacing w:after="0"/>
            </w:pPr>
            <w:r w:rsidRPr="000F79EC">
              <w:t>End</w:t>
            </w:r>
          </w:p>
        </w:tc>
      </w:tr>
      <w:tr w:rsidR="00BB71A9" w:rsidRPr="000F79EC" w14:paraId="23579AC3" w14:textId="77777777" w:rsidTr="009F1B27">
        <w:tc>
          <w:tcPr>
            <w:tcW w:w="8856" w:type="dxa"/>
            <w:gridSpan w:val="2"/>
          </w:tcPr>
          <w:p w14:paraId="631B2497"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05039908" w14:textId="77777777" w:rsidTr="009F1B27">
        <w:tc>
          <w:tcPr>
            <w:tcW w:w="8856" w:type="dxa"/>
            <w:gridSpan w:val="2"/>
          </w:tcPr>
          <w:p w14:paraId="72D8DF83"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761285DE" w14:textId="77777777" w:rsidR="00BB71A9" w:rsidRDefault="00BB71A9" w:rsidP="00BB71A9">
      <w:pPr>
        <w:pStyle w:val="Heading2"/>
        <w:widowControl/>
        <w:numPr>
          <w:ilvl w:val="0"/>
          <w:numId w:val="0"/>
        </w:numPr>
      </w:pPr>
    </w:p>
    <w:p w14:paraId="3FA69E2B" w14:textId="77777777" w:rsidR="00BB71A9" w:rsidRPr="00526F2F" w:rsidRDefault="00BB71A9" w:rsidP="00BB71A9">
      <w:pPr>
        <w:pStyle w:val="Heading2"/>
      </w:pPr>
      <w:bookmarkStart w:id="29" w:name="_Toc294814118"/>
      <w:r>
        <w:t>Book Services</w:t>
      </w:r>
      <w:bookmarkEnd w:id="29"/>
    </w:p>
    <w:tbl>
      <w:tblPr>
        <w:tblStyle w:val="TableGrid"/>
        <w:tblW w:w="0" w:type="auto"/>
        <w:tblInd w:w="720" w:type="dxa"/>
        <w:tblLook w:val="04A0" w:firstRow="1" w:lastRow="0" w:firstColumn="1" w:lastColumn="0" w:noHBand="0" w:noVBand="1"/>
      </w:tblPr>
      <w:tblGrid>
        <w:gridCol w:w="7185"/>
        <w:gridCol w:w="1671"/>
      </w:tblGrid>
      <w:tr w:rsidR="00BB71A9" w:rsidRPr="000F79EC" w14:paraId="3ED2134C" w14:textId="77777777" w:rsidTr="009F1B27">
        <w:tc>
          <w:tcPr>
            <w:tcW w:w="7185" w:type="dxa"/>
          </w:tcPr>
          <w:p w14:paraId="760EAFA9"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2C75D0A5"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BOOK_02</w:t>
            </w:r>
          </w:p>
        </w:tc>
      </w:tr>
      <w:tr w:rsidR="00BB71A9" w:rsidRPr="000F79EC" w14:paraId="610FE7CC" w14:textId="77777777" w:rsidTr="009F1B27">
        <w:tc>
          <w:tcPr>
            <w:tcW w:w="8856" w:type="dxa"/>
            <w:gridSpan w:val="2"/>
          </w:tcPr>
          <w:p w14:paraId="1C3B1DC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2F24CF6" w14:textId="77777777" w:rsidR="00BB71A9" w:rsidRPr="00641E72" w:rsidRDefault="00BB71A9" w:rsidP="009F1B27">
            <w:pPr>
              <w:pStyle w:val="InfoBlue"/>
              <w:ind w:left="0"/>
            </w:pPr>
            <w:r>
              <w:rPr>
                <w:i w:val="0"/>
                <w:color w:val="auto"/>
              </w:rPr>
              <w:t>Airline’s Human Resource Manager – Wants to save cost on hiring extra staff to manually book services on the flight for a customer.</w:t>
            </w:r>
          </w:p>
          <w:p w14:paraId="447F41E6" w14:textId="77777777" w:rsidR="00BB71A9" w:rsidRPr="000F79EC" w:rsidRDefault="00BB71A9" w:rsidP="009F1B27">
            <w:pPr>
              <w:pStyle w:val="InfoBlue"/>
              <w:spacing w:after="0"/>
              <w:ind w:left="0"/>
              <w:rPr>
                <w:color w:val="auto"/>
              </w:rPr>
            </w:pPr>
            <w:r>
              <w:rPr>
                <w:i w:val="0"/>
                <w:color w:val="auto"/>
              </w:rPr>
              <w:lastRenderedPageBreak/>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BB71A9" w:rsidRPr="000F79EC" w14:paraId="3C7DE4CC" w14:textId="77777777" w:rsidTr="009F1B27">
        <w:tc>
          <w:tcPr>
            <w:tcW w:w="8856" w:type="dxa"/>
            <w:gridSpan w:val="2"/>
          </w:tcPr>
          <w:p w14:paraId="3A3C75BF"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booking for services that they can have on the flight.</w:t>
            </w:r>
          </w:p>
        </w:tc>
      </w:tr>
      <w:tr w:rsidR="00BB71A9" w:rsidRPr="000F79EC" w14:paraId="771689AE" w14:textId="77777777" w:rsidTr="009F1B27">
        <w:tc>
          <w:tcPr>
            <w:tcW w:w="8856" w:type="dxa"/>
            <w:gridSpan w:val="2"/>
          </w:tcPr>
          <w:p w14:paraId="44BF39BB"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BB71A9" w:rsidRPr="000F79EC" w14:paraId="1F6A52AB" w14:textId="77777777" w:rsidTr="009F1B27">
        <w:tc>
          <w:tcPr>
            <w:tcW w:w="8856" w:type="dxa"/>
            <w:gridSpan w:val="2"/>
          </w:tcPr>
          <w:p w14:paraId="36ACD4BE"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BB71A9" w:rsidRPr="000F79EC" w14:paraId="64FAA946" w14:textId="77777777" w:rsidTr="009F1B27">
        <w:tc>
          <w:tcPr>
            <w:tcW w:w="8856" w:type="dxa"/>
            <w:gridSpan w:val="2"/>
          </w:tcPr>
          <w:p w14:paraId="4CF23533" w14:textId="77777777" w:rsidR="00BB71A9" w:rsidRPr="000F79EC" w:rsidRDefault="00BB71A9" w:rsidP="009F1B27">
            <w:pPr>
              <w:pStyle w:val="InfoBlue"/>
              <w:spacing w:after="0"/>
              <w:ind w:left="0"/>
              <w:rPr>
                <w:b/>
                <w:i w:val="0"/>
                <w:color w:val="auto"/>
              </w:rPr>
            </w:pPr>
            <w:r w:rsidRPr="000F79EC">
              <w:rPr>
                <w:b/>
                <w:i w:val="0"/>
                <w:color w:val="auto"/>
              </w:rPr>
              <w:t>Normal flow:</w:t>
            </w:r>
          </w:p>
          <w:p w14:paraId="02EFBF85" w14:textId="77777777" w:rsidR="00BB71A9" w:rsidRDefault="00BB71A9" w:rsidP="009F1B27">
            <w:pPr>
              <w:pStyle w:val="BodyText"/>
              <w:numPr>
                <w:ilvl w:val="0"/>
                <w:numId w:val="12"/>
              </w:numPr>
              <w:spacing w:after="0"/>
            </w:pPr>
            <w:r>
              <w:t>System prompts user if they want to book services.</w:t>
            </w:r>
          </w:p>
          <w:p w14:paraId="42930A90" w14:textId="77777777" w:rsidR="00BB71A9" w:rsidRDefault="00BB71A9" w:rsidP="009F1B27">
            <w:pPr>
              <w:pStyle w:val="BodyText"/>
              <w:numPr>
                <w:ilvl w:val="0"/>
                <w:numId w:val="12"/>
              </w:numPr>
              <w:spacing w:after="0"/>
            </w:pPr>
            <w:r>
              <w:t>If user wants to book services, go to step 3. If not go to step 5.</w:t>
            </w:r>
          </w:p>
          <w:p w14:paraId="1E090777" w14:textId="77777777" w:rsidR="00BB71A9" w:rsidRPr="000F79EC" w:rsidRDefault="00BB71A9" w:rsidP="009F1B27">
            <w:pPr>
              <w:pStyle w:val="BodyText"/>
              <w:numPr>
                <w:ilvl w:val="0"/>
                <w:numId w:val="12"/>
              </w:numPr>
              <w:spacing w:after="0"/>
            </w:pPr>
            <w:r w:rsidRPr="000F79EC">
              <w:t>System displays all services in a numbered list.</w:t>
            </w:r>
          </w:p>
          <w:p w14:paraId="5B701FD8" w14:textId="77777777" w:rsidR="00BB71A9" w:rsidRPr="000F79EC" w:rsidRDefault="00BB71A9" w:rsidP="009F1B27">
            <w:pPr>
              <w:pStyle w:val="BodyText"/>
              <w:numPr>
                <w:ilvl w:val="0"/>
                <w:numId w:val="12"/>
              </w:numPr>
              <w:spacing w:after="0"/>
            </w:pPr>
            <w:r w:rsidRPr="000F79EC">
              <w:t>User selects the numbers of the services that they want.</w:t>
            </w:r>
          </w:p>
          <w:p w14:paraId="77828379" w14:textId="77777777" w:rsidR="00BB71A9" w:rsidRPr="000F79EC" w:rsidRDefault="00BB71A9" w:rsidP="009F1B27">
            <w:pPr>
              <w:pStyle w:val="BodyText"/>
              <w:numPr>
                <w:ilvl w:val="0"/>
                <w:numId w:val="12"/>
              </w:numPr>
              <w:spacing w:after="0"/>
            </w:pPr>
            <w:r w:rsidRPr="000F79EC">
              <w:t>End</w:t>
            </w:r>
          </w:p>
        </w:tc>
      </w:tr>
      <w:tr w:rsidR="00BB71A9" w:rsidRPr="000F79EC" w14:paraId="59AD621D" w14:textId="77777777" w:rsidTr="009F1B27">
        <w:tc>
          <w:tcPr>
            <w:tcW w:w="8856" w:type="dxa"/>
            <w:gridSpan w:val="2"/>
          </w:tcPr>
          <w:p w14:paraId="7F3CC70E"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0944ADE4" w14:textId="77777777" w:rsidTr="009F1B27">
        <w:tc>
          <w:tcPr>
            <w:tcW w:w="8856" w:type="dxa"/>
            <w:gridSpan w:val="2"/>
          </w:tcPr>
          <w:p w14:paraId="6B99E074"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2ACFBF19" w14:textId="77777777" w:rsidR="00BB71A9" w:rsidRDefault="00BB71A9" w:rsidP="00BB71A9">
      <w:pPr>
        <w:pStyle w:val="Heading2"/>
        <w:widowControl/>
        <w:numPr>
          <w:ilvl w:val="0"/>
          <w:numId w:val="0"/>
        </w:numPr>
      </w:pPr>
    </w:p>
    <w:p w14:paraId="7EE2EF8E" w14:textId="77777777" w:rsidR="00BB71A9" w:rsidRPr="00526F2F" w:rsidRDefault="00BB71A9" w:rsidP="00BB71A9">
      <w:pPr>
        <w:pStyle w:val="Heading2"/>
      </w:pPr>
      <w:bookmarkStart w:id="30" w:name="_Toc294814119"/>
      <w:r>
        <w:t>Cancel Customer Booking</w:t>
      </w:r>
      <w:bookmarkEnd w:id="30"/>
    </w:p>
    <w:tbl>
      <w:tblPr>
        <w:tblStyle w:val="TableGrid"/>
        <w:tblW w:w="0" w:type="auto"/>
        <w:tblInd w:w="720" w:type="dxa"/>
        <w:tblLook w:val="04A0" w:firstRow="1" w:lastRow="0" w:firstColumn="1" w:lastColumn="0" w:noHBand="0" w:noVBand="1"/>
      </w:tblPr>
      <w:tblGrid>
        <w:gridCol w:w="7185"/>
        <w:gridCol w:w="1671"/>
      </w:tblGrid>
      <w:tr w:rsidR="00BB71A9" w:rsidRPr="000F79EC" w14:paraId="38C3B5A0" w14:textId="77777777" w:rsidTr="009F1B27">
        <w:tc>
          <w:tcPr>
            <w:tcW w:w="7185" w:type="dxa"/>
          </w:tcPr>
          <w:p w14:paraId="630D13BE"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07BB554A" w14:textId="77777777" w:rsidR="00BB71A9" w:rsidRPr="000F79EC" w:rsidRDefault="00BB71A9" w:rsidP="009F1B27">
            <w:pPr>
              <w:pStyle w:val="InfoBlue"/>
              <w:spacing w:after="0"/>
              <w:ind w:left="0"/>
              <w:rPr>
                <w:i w:val="0"/>
                <w:color w:val="auto"/>
              </w:rPr>
            </w:pPr>
            <w:r w:rsidRPr="000F79EC">
              <w:rPr>
                <w:b/>
                <w:i w:val="0"/>
                <w:color w:val="auto"/>
              </w:rPr>
              <w:t xml:space="preserve">ID: </w:t>
            </w:r>
            <w:r>
              <w:rPr>
                <w:i w:val="0"/>
                <w:color w:val="auto"/>
              </w:rPr>
              <w:t>BOOK_07</w:t>
            </w:r>
          </w:p>
        </w:tc>
      </w:tr>
      <w:tr w:rsidR="00BB71A9" w:rsidRPr="000F79EC" w14:paraId="77987A5B" w14:textId="77777777" w:rsidTr="009F1B27">
        <w:tc>
          <w:tcPr>
            <w:tcW w:w="8856" w:type="dxa"/>
            <w:gridSpan w:val="2"/>
          </w:tcPr>
          <w:p w14:paraId="471B886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064BAF22" w14:textId="77777777" w:rsidR="00BB71A9" w:rsidRPr="00641E72" w:rsidRDefault="00BB71A9" w:rsidP="009F1B27">
            <w:pPr>
              <w:pStyle w:val="InfoBlue"/>
              <w:ind w:left="0"/>
            </w:pPr>
            <w:r>
              <w:rPr>
                <w:i w:val="0"/>
                <w:color w:val="auto"/>
              </w:rPr>
              <w:t>Airline’s Human Resource Manager – Wants to save cost on hiring extra staff to manually cancel bookings of customers.</w:t>
            </w:r>
          </w:p>
          <w:p w14:paraId="208A602E" w14:textId="77777777" w:rsidR="00BB71A9" w:rsidRPr="000F79EC" w:rsidRDefault="00BB71A9" w:rsidP="009F1B27">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BB71A9" w:rsidRPr="000F79EC" w14:paraId="67105977" w14:textId="77777777" w:rsidTr="009F1B27">
        <w:tc>
          <w:tcPr>
            <w:tcW w:w="8856" w:type="dxa"/>
            <w:gridSpan w:val="2"/>
          </w:tcPr>
          <w:p w14:paraId="2F9AF75C"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BB71A9" w:rsidRPr="000F79EC" w14:paraId="68A88D7A" w14:textId="77777777" w:rsidTr="009F1B27">
        <w:tc>
          <w:tcPr>
            <w:tcW w:w="8856" w:type="dxa"/>
            <w:gridSpan w:val="2"/>
          </w:tcPr>
          <w:p w14:paraId="79450A49"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BB71A9" w:rsidRPr="000F79EC" w14:paraId="644B40A6" w14:textId="77777777" w:rsidTr="009F1B27">
        <w:tc>
          <w:tcPr>
            <w:tcW w:w="8856" w:type="dxa"/>
            <w:gridSpan w:val="2"/>
          </w:tcPr>
          <w:p w14:paraId="25485E02"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BB71A9" w:rsidRPr="000F79EC" w14:paraId="15B689C4" w14:textId="77777777" w:rsidTr="009F1B27">
        <w:tc>
          <w:tcPr>
            <w:tcW w:w="8856" w:type="dxa"/>
            <w:gridSpan w:val="2"/>
          </w:tcPr>
          <w:p w14:paraId="35FC1CE9" w14:textId="77777777" w:rsidR="00BB71A9" w:rsidRPr="000F79EC" w:rsidRDefault="00BB71A9" w:rsidP="009F1B27">
            <w:pPr>
              <w:pStyle w:val="InfoBlue"/>
              <w:spacing w:after="0"/>
              <w:ind w:left="0"/>
              <w:rPr>
                <w:b/>
                <w:i w:val="0"/>
                <w:color w:val="auto"/>
              </w:rPr>
            </w:pPr>
            <w:r w:rsidRPr="000F79EC">
              <w:rPr>
                <w:b/>
                <w:i w:val="0"/>
                <w:color w:val="auto"/>
              </w:rPr>
              <w:t>Normal flow:</w:t>
            </w:r>
          </w:p>
          <w:p w14:paraId="23EDF31C" w14:textId="77777777" w:rsidR="00BB71A9" w:rsidRPr="000F79EC" w:rsidRDefault="00BB71A9" w:rsidP="009F1B27">
            <w:pPr>
              <w:pStyle w:val="BodyText"/>
              <w:numPr>
                <w:ilvl w:val="0"/>
                <w:numId w:val="13"/>
              </w:numPr>
              <w:spacing w:after="0"/>
            </w:pPr>
            <w:r w:rsidRPr="000F79EC">
              <w:t>System prompts user for a customer or travel agency’s username.</w:t>
            </w:r>
          </w:p>
          <w:p w14:paraId="7A943230" w14:textId="77777777" w:rsidR="00BB71A9" w:rsidRPr="000F79EC" w:rsidRDefault="00BB71A9" w:rsidP="009F1B27">
            <w:pPr>
              <w:pStyle w:val="BodyText"/>
              <w:numPr>
                <w:ilvl w:val="0"/>
                <w:numId w:val="13"/>
              </w:numPr>
              <w:spacing w:after="0"/>
            </w:pPr>
            <w:r w:rsidRPr="000F79EC">
              <w:t>User enters a username into the system.</w:t>
            </w:r>
          </w:p>
          <w:p w14:paraId="22566469" w14:textId="77777777" w:rsidR="00BB71A9" w:rsidRPr="000F79EC" w:rsidRDefault="00BB71A9" w:rsidP="009F1B27">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6756C51E" w14:textId="77777777" w:rsidR="00BB71A9" w:rsidRPr="000F79EC" w:rsidRDefault="00BB71A9" w:rsidP="009F1B27">
            <w:pPr>
              <w:pStyle w:val="BodyText"/>
              <w:numPr>
                <w:ilvl w:val="0"/>
                <w:numId w:val="13"/>
              </w:numPr>
              <w:spacing w:after="0"/>
            </w:pPr>
            <w:r w:rsidRPr="000F79EC">
              <w:t>User selects the number associated with the booking to cancel.</w:t>
            </w:r>
          </w:p>
          <w:p w14:paraId="06D4F9DA" w14:textId="77777777" w:rsidR="00BB71A9" w:rsidRPr="000F79EC" w:rsidRDefault="00BB71A9" w:rsidP="009F1B27">
            <w:pPr>
              <w:pStyle w:val="BodyText"/>
              <w:numPr>
                <w:ilvl w:val="0"/>
                <w:numId w:val="13"/>
              </w:numPr>
              <w:spacing w:after="0"/>
            </w:pPr>
            <w:r w:rsidRPr="000F79EC">
              <w:t xml:space="preserve">System </w:t>
            </w:r>
            <w:r>
              <w:t>displays a message saying that the booking has been cancelled</w:t>
            </w:r>
            <w:r w:rsidRPr="000F79EC">
              <w:t>.</w:t>
            </w:r>
          </w:p>
          <w:p w14:paraId="3381CD87" w14:textId="77777777" w:rsidR="00BB71A9" w:rsidRPr="000F79EC" w:rsidRDefault="00BB71A9" w:rsidP="009F1B27">
            <w:pPr>
              <w:pStyle w:val="BodyText"/>
              <w:numPr>
                <w:ilvl w:val="0"/>
                <w:numId w:val="13"/>
              </w:numPr>
              <w:spacing w:after="0"/>
            </w:pPr>
            <w:r w:rsidRPr="000F79EC">
              <w:t>End</w:t>
            </w:r>
          </w:p>
        </w:tc>
      </w:tr>
      <w:tr w:rsidR="00BB71A9" w:rsidRPr="000F79EC" w14:paraId="3D670D55" w14:textId="77777777" w:rsidTr="009F1B27">
        <w:tc>
          <w:tcPr>
            <w:tcW w:w="8856" w:type="dxa"/>
            <w:gridSpan w:val="2"/>
          </w:tcPr>
          <w:p w14:paraId="16CFCFE4"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4B32E760" w14:textId="77777777" w:rsidTr="009F1B27">
        <w:tc>
          <w:tcPr>
            <w:tcW w:w="8856" w:type="dxa"/>
            <w:gridSpan w:val="2"/>
          </w:tcPr>
          <w:p w14:paraId="357755DD" w14:textId="77777777" w:rsidR="00BB71A9" w:rsidRPr="000F79EC" w:rsidRDefault="00BB71A9" w:rsidP="009F1B27">
            <w:pPr>
              <w:pStyle w:val="InfoBlue"/>
              <w:spacing w:after="0"/>
              <w:ind w:left="0"/>
              <w:rPr>
                <w:b/>
                <w:i w:val="0"/>
                <w:color w:val="auto"/>
              </w:rPr>
            </w:pPr>
            <w:r w:rsidRPr="000F79EC">
              <w:rPr>
                <w:b/>
                <w:i w:val="0"/>
                <w:color w:val="auto"/>
              </w:rPr>
              <w:t>Alternative/Exceptional flows:</w:t>
            </w:r>
          </w:p>
          <w:p w14:paraId="3E25CCE9" w14:textId="77777777" w:rsidR="00BB71A9" w:rsidRPr="000F79EC" w:rsidRDefault="00BB71A9" w:rsidP="009F1B27">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7AE33AD1" w14:textId="77777777" w:rsidR="00BB71A9" w:rsidRDefault="00BB71A9" w:rsidP="00BB71A9">
      <w:pPr>
        <w:pStyle w:val="Heading2"/>
        <w:widowControl/>
        <w:numPr>
          <w:ilvl w:val="0"/>
          <w:numId w:val="0"/>
        </w:numPr>
        <w:ind w:left="720"/>
      </w:pPr>
      <w:r w:rsidRPr="000F79EC">
        <w:t xml:space="preserve"> </w:t>
      </w:r>
    </w:p>
    <w:p w14:paraId="7A54682C" w14:textId="77777777" w:rsidR="00BB71A9" w:rsidRPr="00526F2F" w:rsidRDefault="00BB71A9" w:rsidP="00BB71A9">
      <w:pPr>
        <w:pStyle w:val="Heading2"/>
      </w:pPr>
      <w:bookmarkStart w:id="31" w:name="_Toc294814120"/>
      <w:r>
        <w:t>Edit Booked Services</w:t>
      </w:r>
      <w:bookmarkEnd w:id="31"/>
    </w:p>
    <w:tbl>
      <w:tblPr>
        <w:tblStyle w:val="TableGrid"/>
        <w:tblW w:w="0" w:type="auto"/>
        <w:tblInd w:w="720" w:type="dxa"/>
        <w:tblLook w:val="04A0" w:firstRow="1" w:lastRow="0" w:firstColumn="1" w:lastColumn="0" w:noHBand="0" w:noVBand="1"/>
      </w:tblPr>
      <w:tblGrid>
        <w:gridCol w:w="7185"/>
        <w:gridCol w:w="1671"/>
      </w:tblGrid>
      <w:tr w:rsidR="00BB71A9" w:rsidRPr="000F79EC" w14:paraId="5BA22CF4" w14:textId="77777777" w:rsidTr="009F1B27">
        <w:tc>
          <w:tcPr>
            <w:tcW w:w="7185" w:type="dxa"/>
          </w:tcPr>
          <w:p w14:paraId="132D50C1"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 xml:space="preserve">Edit </w:t>
            </w:r>
            <w:r>
              <w:rPr>
                <w:i w:val="0"/>
                <w:color w:val="auto"/>
              </w:rPr>
              <w:t xml:space="preserve">Booked </w:t>
            </w:r>
            <w:r w:rsidRPr="000F79EC">
              <w:rPr>
                <w:i w:val="0"/>
                <w:color w:val="auto"/>
              </w:rPr>
              <w:t xml:space="preserve">Services </w:t>
            </w:r>
          </w:p>
        </w:tc>
        <w:tc>
          <w:tcPr>
            <w:tcW w:w="1671" w:type="dxa"/>
          </w:tcPr>
          <w:p w14:paraId="4C7FBDD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BOOK_03</w:t>
            </w:r>
          </w:p>
        </w:tc>
      </w:tr>
      <w:tr w:rsidR="00BB71A9" w:rsidRPr="000F79EC" w14:paraId="265C4F1F" w14:textId="77777777" w:rsidTr="009F1B27">
        <w:tc>
          <w:tcPr>
            <w:tcW w:w="8856" w:type="dxa"/>
            <w:gridSpan w:val="2"/>
          </w:tcPr>
          <w:p w14:paraId="77A37CA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55F22813" w14:textId="77777777" w:rsidR="00BB71A9" w:rsidRPr="00641E72" w:rsidRDefault="00BB71A9" w:rsidP="009F1B27">
            <w:pPr>
              <w:pStyle w:val="InfoBlue"/>
              <w:ind w:left="0"/>
            </w:pPr>
            <w:r>
              <w:rPr>
                <w:i w:val="0"/>
                <w:color w:val="auto"/>
              </w:rPr>
              <w:t>Airline’s Human Resource Manager – Wants to save cost on hiring extra staff to edit the services booked by customers.</w:t>
            </w:r>
          </w:p>
          <w:p w14:paraId="45F8423C"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6011CFC3" w14:textId="77777777" w:rsidR="00BB71A9" w:rsidRPr="000F79EC" w:rsidRDefault="00BB71A9" w:rsidP="009F1B27">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BB71A9" w:rsidRPr="000F79EC" w14:paraId="3D32D6B7" w14:textId="77777777" w:rsidTr="009F1B27">
        <w:tc>
          <w:tcPr>
            <w:tcW w:w="8856" w:type="dxa"/>
            <w:gridSpan w:val="2"/>
          </w:tcPr>
          <w:p w14:paraId="3E542597"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BB71A9" w:rsidRPr="000F79EC" w14:paraId="319C343F" w14:textId="77777777" w:rsidTr="009F1B27">
        <w:tc>
          <w:tcPr>
            <w:tcW w:w="8856" w:type="dxa"/>
            <w:gridSpan w:val="2"/>
          </w:tcPr>
          <w:p w14:paraId="6264018C"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Normal Staff, Customer, Travel Agency</w:t>
            </w:r>
          </w:p>
        </w:tc>
      </w:tr>
      <w:tr w:rsidR="00BB71A9" w:rsidRPr="000F79EC" w14:paraId="530FC9B3" w14:textId="77777777" w:rsidTr="009F1B27">
        <w:tc>
          <w:tcPr>
            <w:tcW w:w="8856" w:type="dxa"/>
            <w:gridSpan w:val="2"/>
          </w:tcPr>
          <w:p w14:paraId="508D2D4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BB71A9" w:rsidRPr="000F79EC" w14:paraId="53BEA632" w14:textId="77777777" w:rsidTr="009F1B27">
        <w:tc>
          <w:tcPr>
            <w:tcW w:w="8856" w:type="dxa"/>
            <w:gridSpan w:val="2"/>
          </w:tcPr>
          <w:p w14:paraId="1FB9B2FE" w14:textId="77777777" w:rsidR="00BB71A9" w:rsidRPr="000F79EC" w:rsidRDefault="00BB71A9" w:rsidP="009F1B27">
            <w:pPr>
              <w:pStyle w:val="InfoBlue"/>
              <w:spacing w:after="0"/>
              <w:ind w:left="0"/>
              <w:rPr>
                <w:b/>
                <w:i w:val="0"/>
                <w:color w:val="auto"/>
              </w:rPr>
            </w:pPr>
            <w:r w:rsidRPr="000F79EC">
              <w:rPr>
                <w:b/>
                <w:i w:val="0"/>
                <w:color w:val="auto"/>
              </w:rPr>
              <w:t>Normal flow:</w:t>
            </w:r>
          </w:p>
          <w:p w14:paraId="32148162" w14:textId="77777777" w:rsidR="00BB71A9" w:rsidRDefault="00BB71A9" w:rsidP="009F1B27">
            <w:pPr>
              <w:pStyle w:val="BodyText"/>
              <w:numPr>
                <w:ilvl w:val="0"/>
                <w:numId w:val="14"/>
              </w:numPr>
              <w:spacing w:after="0"/>
            </w:pPr>
            <w:r>
              <w:t>If the actor is a normal staff, then go to sub-flow S3.</w:t>
            </w:r>
          </w:p>
          <w:p w14:paraId="57B44E8A" w14:textId="77777777" w:rsidR="00BB71A9" w:rsidRDefault="00BB71A9" w:rsidP="009F1B27">
            <w:pPr>
              <w:pStyle w:val="BodyText"/>
              <w:numPr>
                <w:ilvl w:val="0"/>
                <w:numId w:val="14"/>
              </w:numPr>
              <w:spacing w:after="0"/>
            </w:pPr>
            <w:r>
              <w:lastRenderedPageBreak/>
              <w:t>System displays all bookings in a numbered list and prompts user to select a booking.</w:t>
            </w:r>
          </w:p>
          <w:p w14:paraId="3B35D7FA" w14:textId="77777777" w:rsidR="00BB71A9" w:rsidRDefault="00BB71A9" w:rsidP="009F1B27">
            <w:pPr>
              <w:pStyle w:val="BodyText"/>
              <w:numPr>
                <w:ilvl w:val="0"/>
                <w:numId w:val="14"/>
              </w:numPr>
              <w:spacing w:after="0"/>
            </w:pPr>
            <w:r>
              <w:t>User selects the list number of the booking.</w:t>
            </w:r>
          </w:p>
          <w:p w14:paraId="1BAB757A" w14:textId="77777777" w:rsidR="00BB71A9" w:rsidRPr="000F79EC" w:rsidRDefault="00BB71A9" w:rsidP="009F1B27">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list number.</w:t>
            </w:r>
          </w:p>
          <w:p w14:paraId="1BC69321" w14:textId="77777777" w:rsidR="00BB71A9" w:rsidRPr="000F79EC" w:rsidRDefault="00BB71A9" w:rsidP="009F1B27">
            <w:pPr>
              <w:pStyle w:val="BodyText"/>
              <w:numPr>
                <w:ilvl w:val="0"/>
                <w:numId w:val="14"/>
              </w:numPr>
              <w:spacing w:after="0"/>
            </w:pPr>
            <w:r w:rsidRPr="000F79EC">
              <w:t xml:space="preserve">User </w:t>
            </w:r>
            <w:r>
              <w:t>selects the list number of the ticket</w:t>
            </w:r>
            <w:r w:rsidRPr="000F79EC">
              <w:t>.</w:t>
            </w:r>
          </w:p>
          <w:p w14:paraId="2C07093E" w14:textId="77777777" w:rsidR="00BB71A9" w:rsidRPr="000F79EC" w:rsidRDefault="00BB71A9" w:rsidP="009F1B27">
            <w:pPr>
              <w:pStyle w:val="BodyText"/>
              <w:numPr>
                <w:ilvl w:val="0"/>
                <w:numId w:val="14"/>
              </w:numPr>
              <w:spacing w:after="0"/>
            </w:pPr>
            <w:r w:rsidRPr="000F79EC">
              <w:t>User enters a whethe</w:t>
            </w:r>
            <w:r>
              <w:t xml:space="preserve">r they want to add </w:t>
            </w:r>
            <w:r w:rsidRPr="000F79EC">
              <w:t xml:space="preserve">or delete a service. </w:t>
            </w:r>
          </w:p>
          <w:p w14:paraId="24FA6877" w14:textId="77777777" w:rsidR="00BB71A9" w:rsidRPr="000F79EC" w:rsidRDefault="00BB71A9" w:rsidP="009F1B27">
            <w:pPr>
              <w:pStyle w:val="BodyText"/>
              <w:numPr>
                <w:ilvl w:val="1"/>
                <w:numId w:val="14"/>
              </w:numPr>
              <w:spacing w:after="0"/>
            </w:pPr>
            <w:r w:rsidRPr="000F79EC">
              <w:t>Add service – Sub-flow S1</w:t>
            </w:r>
          </w:p>
          <w:p w14:paraId="35866803" w14:textId="77777777" w:rsidR="00BB71A9" w:rsidRPr="000F79EC" w:rsidRDefault="00BB71A9" w:rsidP="009F1B27">
            <w:pPr>
              <w:pStyle w:val="BodyText"/>
              <w:numPr>
                <w:ilvl w:val="1"/>
                <w:numId w:val="14"/>
              </w:numPr>
              <w:spacing w:after="0"/>
            </w:pPr>
            <w:r>
              <w:t>Delete service – Sub-flow S2</w:t>
            </w:r>
          </w:p>
          <w:p w14:paraId="0050F936" w14:textId="77777777" w:rsidR="00BB71A9" w:rsidRPr="000F79EC" w:rsidRDefault="00BB71A9" w:rsidP="009F1B27">
            <w:pPr>
              <w:pStyle w:val="BodyText"/>
              <w:numPr>
                <w:ilvl w:val="0"/>
                <w:numId w:val="14"/>
              </w:numPr>
              <w:spacing w:after="0"/>
            </w:pPr>
            <w:r w:rsidRPr="000F79EC">
              <w:t>System returns to the main menu.</w:t>
            </w:r>
          </w:p>
          <w:p w14:paraId="3D752FFC" w14:textId="77777777" w:rsidR="00BB71A9" w:rsidRPr="000F79EC" w:rsidRDefault="00BB71A9" w:rsidP="009F1B27">
            <w:pPr>
              <w:pStyle w:val="BodyText"/>
              <w:numPr>
                <w:ilvl w:val="0"/>
                <w:numId w:val="14"/>
              </w:numPr>
              <w:spacing w:after="0"/>
            </w:pPr>
            <w:r w:rsidRPr="000F79EC">
              <w:t>End</w:t>
            </w:r>
          </w:p>
        </w:tc>
      </w:tr>
      <w:tr w:rsidR="00BB71A9" w:rsidRPr="000F79EC" w14:paraId="75F38317" w14:textId="77777777" w:rsidTr="009F1B27">
        <w:tc>
          <w:tcPr>
            <w:tcW w:w="8856" w:type="dxa"/>
            <w:gridSpan w:val="2"/>
          </w:tcPr>
          <w:p w14:paraId="53FAB79C" w14:textId="77777777" w:rsidR="00BB71A9" w:rsidRPr="000F79EC" w:rsidRDefault="00BB71A9" w:rsidP="009F1B27">
            <w:pPr>
              <w:pStyle w:val="InfoBlue"/>
              <w:spacing w:after="0"/>
              <w:ind w:left="0"/>
              <w:rPr>
                <w:b/>
                <w:i w:val="0"/>
                <w:color w:val="auto"/>
              </w:rPr>
            </w:pPr>
            <w:r w:rsidRPr="000F79EC">
              <w:rPr>
                <w:b/>
                <w:i w:val="0"/>
                <w:color w:val="auto"/>
              </w:rPr>
              <w:lastRenderedPageBreak/>
              <w:t xml:space="preserve">Sub-flows: </w:t>
            </w:r>
          </w:p>
          <w:p w14:paraId="5462C7A5" w14:textId="77777777" w:rsidR="00BB71A9" w:rsidRPr="000F79EC" w:rsidRDefault="00BB71A9" w:rsidP="009F1B27">
            <w:pPr>
              <w:pStyle w:val="BodyText"/>
              <w:spacing w:after="0"/>
            </w:pPr>
            <w:r w:rsidRPr="000F79EC">
              <w:t>S1: Add service</w:t>
            </w:r>
          </w:p>
          <w:p w14:paraId="6C91D4F6" w14:textId="77777777" w:rsidR="00BB71A9" w:rsidRPr="000F79EC" w:rsidRDefault="00BB71A9" w:rsidP="009F1B27">
            <w:pPr>
              <w:pStyle w:val="BodyText"/>
              <w:numPr>
                <w:ilvl w:val="0"/>
                <w:numId w:val="15"/>
              </w:numPr>
              <w:spacing w:after="0"/>
            </w:pPr>
            <w:r w:rsidRPr="000F79EC">
              <w:t>System displays a list of services currently available in a numbered list.</w:t>
            </w:r>
          </w:p>
          <w:p w14:paraId="31A3E145" w14:textId="77777777" w:rsidR="00BB71A9" w:rsidRPr="000F79EC" w:rsidRDefault="00BB71A9" w:rsidP="009F1B27">
            <w:pPr>
              <w:pStyle w:val="BodyText"/>
              <w:numPr>
                <w:ilvl w:val="0"/>
                <w:numId w:val="15"/>
              </w:numPr>
              <w:spacing w:after="0"/>
            </w:pPr>
            <w:r w:rsidRPr="000F79EC">
              <w:t>User enters numbers of the corresponding services.</w:t>
            </w:r>
          </w:p>
          <w:p w14:paraId="7705F04D" w14:textId="77777777" w:rsidR="00BB71A9" w:rsidRPr="000F79EC" w:rsidRDefault="00BB71A9" w:rsidP="009F1B27">
            <w:pPr>
              <w:pStyle w:val="BodyText"/>
              <w:numPr>
                <w:ilvl w:val="0"/>
                <w:numId w:val="15"/>
              </w:numPr>
              <w:spacing w:after="0"/>
            </w:pPr>
            <w:r w:rsidRPr="000F79EC">
              <w:t>System accepts input and saves the addition of service to database.</w:t>
            </w:r>
          </w:p>
          <w:p w14:paraId="39E0AAD1" w14:textId="77777777" w:rsidR="00BB71A9" w:rsidRPr="000F79EC" w:rsidRDefault="00BB71A9" w:rsidP="009F1B27">
            <w:pPr>
              <w:pStyle w:val="BodyText"/>
              <w:spacing w:after="0"/>
            </w:pPr>
          </w:p>
          <w:p w14:paraId="7B05DCAE" w14:textId="77777777" w:rsidR="00BB71A9" w:rsidRPr="000F79EC" w:rsidRDefault="00BB71A9" w:rsidP="009F1B27">
            <w:pPr>
              <w:pStyle w:val="BodyText"/>
              <w:spacing w:after="0"/>
            </w:pPr>
            <w:r>
              <w:t>S2</w:t>
            </w:r>
            <w:r w:rsidRPr="000F79EC">
              <w:t>: Delete service</w:t>
            </w:r>
          </w:p>
          <w:p w14:paraId="2AEFE75D" w14:textId="77777777" w:rsidR="00BB71A9" w:rsidRPr="000F79EC" w:rsidRDefault="00BB71A9" w:rsidP="009F1B27">
            <w:pPr>
              <w:pStyle w:val="BodyText"/>
              <w:numPr>
                <w:ilvl w:val="0"/>
                <w:numId w:val="57"/>
              </w:numPr>
              <w:spacing w:after="0"/>
            </w:pPr>
            <w:r w:rsidRPr="000F79EC">
              <w:t xml:space="preserve">System displays the list of services for that </w:t>
            </w:r>
            <w:r>
              <w:t>ticket</w:t>
            </w:r>
            <w:r w:rsidRPr="000F79EC">
              <w:t xml:space="preserve"> in a numbered list.</w:t>
            </w:r>
          </w:p>
          <w:p w14:paraId="508BA0D8" w14:textId="77777777" w:rsidR="00BB71A9" w:rsidRPr="000F79EC" w:rsidRDefault="00BB71A9" w:rsidP="009F1B27">
            <w:pPr>
              <w:pStyle w:val="BodyText"/>
              <w:numPr>
                <w:ilvl w:val="0"/>
                <w:numId w:val="57"/>
              </w:numPr>
              <w:spacing w:after="0"/>
            </w:pPr>
            <w:r w:rsidRPr="000F79EC">
              <w:t>User selects the number of the corresponding service that is currently booked.</w:t>
            </w:r>
          </w:p>
          <w:p w14:paraId="17A651F1" w14:textId="77777777" w:rsidR="00BB71A9" w:rsidRDefault="00BB71A9" w:rsidP="009F1B27">
            <w:pPr>
              <w:pStyle w:val="BodyText"/>
              <w:numPr>
                <w:ilvl w:val="0"/>
                <w:numId w:val="57"/>
              </w:numPr>
              <w:spacing w:after="0"/>
            </w:pPr>
            <w:r w:rsidRPr="000F79EC">
              <w:t>System accepts input and saves the deletion of service to database.</w:t>
            </w:r>
          </w:p>
          <w:p w14:paraId="62A24B5D" w14:textId="77777777" w:rsidR="00BB71A9" w:rsidRDefault="00BB71A9" w:rsidP="009F1B27">
            <w:pPr>
              <w:pStyle w:val="BodyText"/>
              <w:spacing w:after="0"/>
            </w:pPr>
          </w:p>
          <w:p w14:paraId="07320D33" w14:textId="77777777" w:rsidR="00BB71A9" w:rsidRPr="000F79EC" w:rsidRDefault="00BB71A9" w:rsidP="009F1B27">
            <w:pPr>
              <w:pStyle w:val="BodyText"/>
              <w:spacing w:after="0"/>
            </w:pPr>
            <w:r>
              <w:t>S3</w:t>
            </w:r>
            <w:r w:rsidRPr="000F79EC">
              <w:t xml:space="preserve">: </w:t>
            </w:r>
            <w:r>
              <w:t>Select user</w:t>
            </w:r>
          </w:p>
          <w:p w14:paraId="26310BE9" w14:textId="77777777" w:rsidR="00BB71A9" w:rsidRDefault="00BB71A9" w:rsidP="009F1B27">
            <w:pPr>
              <w:pStyle w:val="BodyText"/>
              <w:numPr>
                <w:ilvl w:val="0"/>
                <w:numId w:val="59"/>
              </w:numPr>
              <w:spacing w:after="0"/>
            </w:pPr>
            <w:r>
              <w:t>System prompts the user to enter the username of the customer.</w:t>
            </w:r>
          </w:p>
          <w:p w14:paraId="42A2ADD4" w14:textId="77777777" w:rsidR="00BB71A9" w:rsidRPr="000F79EC" w:rsidRDefault="00BB71A9" w:rsidP="009F1B27">
            <w:pPr>
              <w:pStyle w:val="BodyText"/>
              <w:numPr>
                <w:ilvl w:val="0"/>
                <w:numId w:val="59"/>
              </w:numPr>
              <w:spacing w:after="0"/>
            </w:pPr>
            <w:r>
              <w:t>User enters the username of the customer.</w:t>
            </w:r>
          </w:p>
        </w:tc>
      </w:tr>
      <w:tr w:rsidR="00BB71A9" w:rsidRPr="000F79EC" w14:paraId="55C9A94B" w14:textId="77777777" w:rsidTr="009F1B27">
        <w:tc>
          <w:tcPr>
            <w:tcW w:w="8856" w:type="dxa"/>
            <w:gridSpan w:val="2"/>
          </w:tcPr>
          <w:p w14:paraId="19F90AD6" w14:textId="77777777" w:rsidR="00BB71A9" w:rsidRDefault="00BB71A9" w:rsidP="009F1B27">
            <w:pPr>
              <w:pStyle w:val="InfoBlue"/>
              <w:spacing w:after="0"/>
              <w:ind w:left="0"/>
              <w:rPr>
                <w:i w:val="0"/>
                <w:color w:val="auto"/>
              </w:rPr>
            </w:pPr>
            <w:r w:rsidRPr="000F79EC">
              <w:rPr>
                <w:b/>
                <w:i w:val="0"/>
                <w:color w:val="auto"/>
              </w:rPr>
              <w:t xml:space="preserve">Alternative/Exceptional flows: </w:t>
            </w:r>
          </w:p>
          <w:p w14:paraId="0221626D" w14:textId="77777777" w:rsidR="00BB71A9" w:rsidRPr="00572639" w:rsidRDefault="00BB71A9" w:rsidP="009F1B27">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347076D8" w14:textId="77777777" w:rsidR="00BB71A9" w:rsidRDefault="00BB71A9" w:rsidP="00BB71A9">
      <w:pPr>
        <w:pStyle w:val="Heading2"/>
        <w:widowControl/>
        <w:numPr>
          <w:ilvl w:val="0"/>
          <w:numId w:val="0"/>
        </w:numPr>
        <w:ind w:left="720"/>
      </w:pPr>
    </w:p>
    <w:p w14:paraId="598C09B8" w14:textId="77777777" w:rsidR="00BB71A9" w:rsidRPr="00526F2F" w:rsidRDefault="00BB71A9" w:rsidP="00BB71A9">
      <w:pPr>
        <w:pStyle w:val="Heading2"/>
      </w:pPr>
      <w:bookmarkStart w:id="32" w:name="_Toc294814121"/>
      <w:r>
        <w:t>Add Services</w:t>
      </w:r>
      <w:bookmarkEnd w:id="32"/>
    </w:p>
    <w:tbl>
      <w:tblPr>
        <w:tblStyle w:val="TableGrid"/>
        <w:tblW w:w="0" w:type="auto"/>
        <w:tblInd w:w="720" w:type="dxa"/>
        <w:tblLook w:val="04A0" w:firstRow="1" w:lastRow="0" w:firstColumn="1" w:lastColumn="0" w:noHBand="0" w:noVBand="1"/>
      </w:tblPr>
      <w:tblGrid>
        <w:gridCol w:w="7185"/>
        <w:gridCol w:w="1671"/>
      </w:tblGrid>
      <w:tr w:rsidR="00BB71A9" w:rsidRPr="000F79EC" w14:paraId="745FC127" w14:textId="77777777" w:rsidTr="009F1B27">
        <w:tc>
          <w:tcPr>
            <w:tcW w:w="7185" w:type="dxa"/>
          </w:tcPr>
          <w:p w14:paraId="6C5DBC1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6305E645"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SERV_01</w:t>
            </w:r>
          </w:p>
        </w:tc>
      </w:tr>
      <w:tr w:rsidR="00BB71A9" w:rsidRPr="000F79EC" w14:paraId="0FDDE8FB" w14:textId="77777777" w:rsidTr="009F1B27">
        <w:tc>
          <w:tcPr>
            <w:tcW w:w="8856" w:type="dxa"/>
            <w:gridSpan w:val="2"/>
          </w:tcPr>
          <w:p w14:paraId="1881D813"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84B21C0" w14:textId="77777777" w:rsidR="00BB71A9" w:rsidRPr="00641E72" w:rsidRDefault="00BB71A9" w:rsidP="009F1B27">
            <w:pPr>
              <w:pStyle w:val="InfoBlue"/>
              <w:ind w:left="0"/>
            </w:pPr>
            <w:r>
              <w:rPr>
                <w:i w:val="0"/>
                <w:color w:val="auto"/>
              </w:rPr>
              <w:t>Airline’s Human Resource Manager – Wants to save cost on hiring extra staff to add available services to the database.</w:t>
            </w:r>
          </w:p>
          <w:p w14:paraId="055A9C38"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027BF2E" w14:textId="77777777" w:rsidR="00BB71A9" w:rsidRPr="000F79EC" w:rsidRDefault="00BB71A9" w:rsidP="009F1B27">
            <w:pPr>
              <w:pStyle w:val="InfoBlue"/>
              <w:spacing w:after="0"/>
              <w:ind w:left="0"/>
              <w:rPr>
                <w:color w:val="auto"/>
              </w:rPr>
            </w:pPr>
            <w:r>
              <w:rPr>
                <w:i w:val="0"/>
                <w:color w:val="auto"/>
              </w:rPr>
              <w:t>Service System Manager – Wants to add more services to the system quickly and conveniently.</w:t>
            </w:r>
          </w:p>
        </w:tc>
      </w:tr>
      <w:tr w:rsidR="00BB71A9" w:rsidRPr="000F79EC" w14:paraId="598AC07F" w14:textId="77777777" w:rsidTr="009F1B27">
        <w:tc>
          <w:tcPr>
            <w:tcW w:w="8856" w:type="dxa"/>
            <w:gridSpan w:val="2"/>
          </w:tcPr>
          <w:p w14:paraId="4F3FB189"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BB71A9" w:rsidRPr="000F79EC" w14:paraId="3130CAB9" w14:textId="77777777" w:rsidTr="009F1B27">
        <w:tc>
          <w:tcPr>
            <w:tcW w:w="8856" w:type="dxa"/>
            <w:gridSpan w:val="2"/>
          </w:tcPr>
          <w:p w14:paraId="3B07B17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57A18F74" w14:textId="77777777" w:rsidTr="009F1B27">
        <w:tc>
          <w:tcPr>
            <w:tcW w:w="8856" w:type="dxa"/>
            <w:gridSpan w:val="2"/>
          </w:tcPr>
          <w:p w14:paraId="37DDEB88"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BB71A9" w:rsidRPr="000F79EC" w14:paraId="39DDEE11" w14:textId="77777777" w:rsidTr="009F1B27">
        <w:tc>
          <w:tcPr>
            <w:tcW w:w="8856" w:type="dxa"/>
            <w:gridSpan w:val="2"/>
          </w:tcPr>
          <w:p w14:paraId="6C09472E" w14:textId="77777777" w:rsidR="00BB71A9" w:rsidRPr="000F79EC" w:rsidRDefault="00BB71A9" w:rsidP="009F1B27">
            <w:pPr>
              <w:pStyle w:val="InfoBlue"/>
              <w:spacing w:after="0"/>
              <w:ind w:left="0"/>
              <w:rPr>
                <w:b/>
                <w:i w:val="0"/>
                <w:color w:val="auto"/>
              </w:rPr>
            </w:pPr>
            <w:r w:rsidRPr="000F79EC">
              <w:rPr>
                <w:b/>
                <w:i w:val="0"/>
                <w:color w:val="auto"/>
              </w:rPr>
              <w:t>Normal flow:</w:t>
            </w:r>
          </w:p>
          <w:p w14:paraId="3AFC9B15" w14:textId="77777777" w:rsidR="00BB71A9" w:rsidRPr="000F79EC" w:rsidRDefault="00BB71A9" w:rsidP="009F1B27">
            <w:pPr>
              <w:pStyle w:val="BodyText"/>
              <w:numPr>
                <w:ilvl w:val="0"/>
                <w:numId w:val="18"/>
              </w:numPr>
              <w:spacing w:after="0"/>
            </w:pPr>
            <w:r w:rsidRPr="000F79EC">
              <w:t>System prompts user for the service name, service cost and availability.</w:t>
            </w:r>
          </w:p>
          <w:p w14:paraId="07D659B6" w14:textId="77777777" w:rsidR="00BB71A9" w:rsidRPr="000F79EC" w:rsidRDefault="00BB71A9" w:rsidP="009F1B27">
            <w:pPr>
              <w:pStyle w:val="BodyText"/>
              <w:numPr>
                <w:ilvl w:val="0"/>
                <w:numId w:val="18"/>
              </w:numPr>
              <w:spacing w:after="0"/>
            </w:pPr>
            <w:r w:rsidRPr="000F79EC">
              <w:t>User enters the required details.</w:t>
            </w:r>
          </w:p>
          <w:p w14:paraId="453C4FDE" w14:textId="77777777" w:rsidR="00BB71A9" w:rsidRPr="000F79EC" w:rsidRDefault="00BB71A9" w:rsidP="009F1B27">
            <w:pPr>
              <w:pStyle w:val="BodyText"/>
              <w:numPr>
                <w:ilvl w:val="0"/>
                <w:numId w:val="18"/>
              </w:numPr>
              <w:spacing w:after="0"/>
            </w:pPr>
            <w:r w:rsidRPr="000F79EC">
              <w:t>System prompts user if there is another service to add.</w:t>
            </w:r>
          </w:p>
          <w:p w14:paraId="35D0CCB1" w14:textId="77777777" w:rsidR="00BB71A9" w:rsidRPr="000F79EC" w:rsidRDefault="00BB71A9" w:rsidP="009F1B27">
            <w:pPr>
              <w:pStyle w:val="BodyText"/>
              <w:numPr>
                <w:ilvl w:val="0"/>
                <w:numId w:val="18"/>
              </w:numPr>
              <w:spacing w:after="0"/>
            </w:pPr>
            <w:r w:rsidRPr="000F79EC">
              <w:t>If user wants to add another service, repeat steps 1-3; else go to step 5.</w:t>
            </w:r>
          </w:p>
          <w:p w14:paraId="2649825C" w14:textId="77777777" w:rsidR="00BB71A9" w:rsidRPr="000F79EC" w:rsidRDefault="00BB71A9" w:rsidP="009F1B27">
            <w:pPr>
              <w:pStyle w:val="BodyText"/>
              <w:numPr>
                <w:ilvl w:val="0"/>
                <w:numId w:val="18"/>
              </w:numPr>
              <w:spacing w:after="0"/>
            </w:pPr>
            <w:r w:rsidRPr="000F79EC">
              <w:t xml:space="preserve">System </w:t>
            </w:r>
            <w:r>
              <w:t xml:space="preserve">displays a message saying that </w:t>
            </w:r>
            <w:r w:rsidRPr="000F79EC">
              <w:t xml:space="preserve">all services </w:t>
            </w:r>
            <w:r>
              <w:t>have been saved</w:t>
            </w:r>
            <w:r w:rsidRPr="000F79EC">
              <w:t xml:space="preserve">. </w:t>
            </w:r>
          </w:p>
          <w:p w14:paraId="6D1AD803" w14:textId="77777777" w:rsidR="00BB71A9" w:rsidRPr="000F79EC" w:rsidRDefault="00BB71A9" w:rsidP="009F1B27">
            <w:pPr>
              <w:pStyle w:val="BodyText"/>
              <w:numPr>
                <w:ilvl w:val="0"/>
                <w:numId w:val="18"/>
              </w:numPr>
              <w:spacing w:after="0"/>
            </w:pPr>
            <w:r w:rsidRPr="000F79EC">
              <w:t>End</w:t>
            </w:r>
          </w:p>
        </w:tc>
      </w:tr>
      <w:tr w:rsidR="00BB71A9" w:rsidRPr="000F79EC" w14:paraId="0FEAF7B8" w14:textId="77777777" w:rsidTr="009F1B27">
        <w:tc>
          <w:tcPr>
            <w:tcW w:w="8856" w:type="dxa"/>
            <w:gridSpan w:val="2"/>
          </w:tcPr>
          <w:p w14:paraId="1202C923"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344BB495" w14:textId="77777777" w:rsidTr="009F1B27">
        <w:tc>
          <w:tcPr>
            <w:tcW w:w="8856" w:type="dxa"/>
            <w:gridSpan w:val="2"/>
          </w:tcPr>
          <w:p w14:paraId="442E0391"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575B88FA" w14:textId="77777777" w:rsidR="00BB71A9" w:rsidRDefault="00BB71A9" w:rsidP="00BB71A9">
      <w:pPr>
        <w:pStyle w:val="Heading2"/>
        <w:widowControl/>
        <w:numPr>
          <w:ilvl w:val="0"/>
          <w:numId w:val="0"/>
        </w:numPr>
      </w:pPr>
    </w:p>
    <w:p w14:paraId="6DA2B848" w14:textId="77777777" w:rsidR="00BB71A9" w:rsidRPr="00526F2F" w:rsidRDefault="00BB71A9" w:rsidP="00BB71A9">
      <w:pPr>
        <w:pStyle w:val="Heading2"/>
      </w:pPr>
      <w:bookmarkStart w:id="33" w:name="_Toc294814122"/>
      <w:r>
        <w:t>Remove Services</w:t>
      </w:r>
      <w:bookmarkEnd w:id="33"/>
    </w:p>
    <w:tbl>
      <w:tblPr>
        <w:tblStyle w:val="TableGrid"/>
        <w:tblW w:w="0" w:type="auto"/>
        <w:tblInd w:w="720" w:type="dxa"/>
        <w:tblLook w:val="04A0" w:firstRow="1" w:lastRow="0" w:firstColumn="1" w:lastColumn="0" w:noHBand="0" w:noVBand="1"/>
      </w:tblPr>
      <w:tblGrid>
        <w:gridCol w:w="7185"/>
        <w:gridCol w:w="1671"/>
      </w:tblGrid>
      <w:tr w:rsidR="00BB71A9" w:rsidRPr="000F79EC" w14:paraId="296F2DC2" w14:textId="77777777" w:rsidTr="009F1B27">
        <w:tc>
          <w:tcPr>
            <w:tcW w:w="7185" w:type="dxa"/>
          </w:tcPr>
          <w:p w14:paraId="16849DB7"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78A33D2F"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SERV_02</w:t>
            </w:r>
          </w:p>
        </w:tc>
      </w:tr>
      <w:tr w:rsidR="00BB71A9" w:rsidRPr="000F79EC" w14:paraId="45DD5C8F" w14:textId="77777777" w:rsidTr="009F1B27">
        <w:tc>
          <w:tcPr>
            <w:tcW w:w="8856" w:type="dxa"/>
            <w:gridSpan w:val="2"/>
          </w:tcPr>
          <w:p w14:paraId="293B44B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1C80721" w14:textId="77777777" w:rsidR="00BB71A9" w:rsidRDefault="00BB71A9" w:rsidP="009F1B27">
            <w:pPr>
              <w:pStyle w:val="InfoBlue"/>
              <w:ind w:left="0"/>
              <w:rPr>
                <w:i w:val="0"/>
                <w:color w:val="auto"/>
              </w:rPr>
            </w:pPr>
            <w:r>
              <w:rPr>
                <w:i w:val="0"/>
                <w:color w:val="auto"/>
              </w:rPr>
              <w:t>Airline’s Human Resource Manager – Wants to save cost on hiring extra staff to remove available services to the database.</w:t>
            </w:r>
          </w:p>
          <w:p w14:paraId="51C67758" w14:textId="77777777" w:rsidR="00BB71A9" w:rsidRPr="000F79EC" w:rsidRDefault="00BB71A9" w:rsidP="009F1B27">
            <w:pPr>
              <w:pStyle w:val="InfoBlue"/>
              <w:spacing w:after="0"/>
              <w:ind w:left="0"/>
              <w:rPr>
                <w:color w:val="auto"/>
              </w:rPr>
            </w:pPr>
            <w:r>
              <w:rPr>
                <w:i w:val="0"/>
                <w:color w:val="auto"/>
              </w:rPr>
              <w:t>Service System Manager – Wants to remove services from the system quickly and conveniently.</w:t>
            </w:r>
          </w:p>
        </w:tc>
      </w:tr>
      <w:tr w:rsidR="00BB71A9" w:rsidRPr="000F79EC" w14:paraId="7AFE85BD" w14:textId="77777777" w:rsidTr="009F1B27">
        <w:tc>
          <w:tcPr>
            <w:tcW w:w="8856" w:type="dxa"/>
            <w:gridSpan w:val="2"/>
          </w:tcPr>
          <w:p w14:paraId="5834C1E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BB71A9" w:rsidRPr="000F79EC" w14:paraId="4F3374BD" w14:textId="77777777" w:rsidTr="009F1B27">
        <w:tc>
          <w:tcPr>
            <w:tcW w:w="8856" w:type="dxa"/>
            <w:gridSpan w:val="2"/>
          </w:tcPr>
          <w:p w14:paraId="115D9BEC"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50DA4B50" w14:textId="77777777" w:rsidTr="009F1B27">
        <w:tc>
          <w:tcPr>
            <w:tcW w:w="8856" w:type="dxa"/>
            <w:gridSpan w:val="2"/>
          </w:tcPr>
          <w:p w14:paraId="041265D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BB71A9" w:rsidRPr="000F79EC" w14:paraId="4B9ED0C5" w14:textId="77777777" w:rsidTr="009F1B27">
        <w:tc>
          <w:tcPr>
            <w:tcW w:w="8856" w:type="dxa"/>
            <w:gridSpan w:val="2"/>
          </w:tcPr>
          <w:p w14:paraId="61882436" w14:textId="77777777" w:rsidR="00BB71A9" w:rsidRPr="000F79EC" w:rsidRDefault="00BB71A9" w:rsidP="009F1B27">
            <w:pPr>
              <w:pStyle w:val="InfoBlue"/>
              <w:spacing w:after="0"/>
              <w:ind w:left="0"/>
              <w:rPr>
                <w:b/>
                <w:i w:val="0"/>
                <w:color w:val="auto"/>
              </w:rPr>
            </w:pPr>
            <w:r w:rsidRPr="000F79EC">
              <w:rPr>
                <w:b/>
                <w:i w:val="0"/>
                <w:color w:val="auto"/>
              </w:rPr>
              <w:t>Normal flow:</w:t>
            </w:r>
          </w:p>
          <w:p w14:paraId="3EE217E4" w14:textId="77777777" w:rsidR="00BB71A9" w:rsidRPr="000F79EC" w:rsidRDefault="00BB71A9" w:rsidP="009F1B27">
            <w:pPr>
              <w:pStyle w:val="BodyText"/>
              <w:numPr>
                <w:ilvl w:val="0"/>
                <w:numId w:val="19"/>
              </w:numPr>
              <w:spacing w:after="0"/>
            </w:pPr>
            <w:r w:rsidRPr="000F79EC">
              <w:t>System displays all services in a numbered list.</w:t>
            </w:r>
          </w:p>
          <w:p w14:paraId="02BB4B5E" w14:textId="77777777" w:rsidR="00BB71A9" w:rsidRPr="000F79EC" w:rsidRDefault="00BB71A9" w:rsidP="009F1B27">
            <w:pPr>
              <w:pStyle w:val="BodyText"/>
              <w:numPr>
                <w:ilvl w:val="0"/>
                <w:numId w:val="19"/>
              </w:numPr>
              <w:spacing w:after="0"/>
            </w:pPr>
            <w:r w:rsidRPr="000F79EC">
              <w:t>User selects the list numbers of the services to remove.</w:t>
            </w:r>
          </w:p>
          <w:p w14:paraId="6646F7D7" w14:textId="77777777" w:rsidR="00BB71A9" w:rsidRPr="000F79EC" w:rsidRDefault="00BB71A9" w:rsidP="009F1B27">
            <w:pPr>
              <w:pStyle w:val="BodyText"/>
              <w:numPr>
                <w:ilvl w:val="0"/>
                <w:numId w:val="19"/>
              </w:numPr>
              <w:spacing w:after="0"/>
            </w:pPr>
            <w:r w:rsidRPr="000F79EC">
              <w:t>End</w:t>
            </w:r>
          </w:p>
        </w:tc>
      </w:tr>
      <w:tr w:rsidR="00BB71A9" w:rsidRPr="000F79EC" w14:paraId="10D9B19B" w14:textId="77777777" w:rsidTr="009F1B27">
        <w:tc>
          <w:tcPr>
            <w:tcW w:w="8856" w:type="dxa"/>
            <w:gridSpan w:val="2"/>
          </w:tcPr>
          <w:p w14:paraId="26BBE1FF"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4F3E1456" w14:textId="77777777" w:rsidTr="009F1B27">
        <w:tc>
          <w:tcPr>
            <w:tcW w:w="8856" w:type="dxa"/>
            <w:gridSpan w:val="2"/>
          </w:tcPr>
          <w:p w14:paraId="0A7F431B"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B9F038E" w14:textId="77777777" w:rsidR="00BB71A9" w:rsidRDefault="00BB71A9" w:rsidP="00BB71A9">
      <w:pPr>
        <w:pStyle w:val="Heading2"/>
        <w:widowControl/>
        <w:numPr>
          <w:ilvl w:val="0"/>
          <w:numId w:val="0"/>
        </w:numPr>
        <w:ind w:left="720"/>
      </w:pPr>
    </w:p>
    <w:p w14:paraId="3E583009" w14:textId="77777777" w:rsidR="00BB71A9" w:rsidRPr="00526F2F" w:rsidRDefault="00BB71A9" w:rsidP="00BB71A9">
      <w:pPr>
        <w:pStyle w:val="Heading2"/>
      </w:pPr>
      <w:bookmarkStart w:id="34" w:name="_Toc294814123"/>
      <w:r>
        <w:t>Edit Service Price</w:t>
      </w:r>
      <w:bookmarkEnd w:id="34"/>
    </w:p>
    <w:tbl>
      <w:tblPr>
        <w:tblStyle w:val="TableGrid"/>
        <w:tblW w:w="0" w:type="auto"/>
        <w:tblInd w:w="720" w:type="dxa"/>
        <w:tblLook w:val="04A0" w:firstRow="1" w:lastRow="0" w:firstColumn="1" w:lastColumn="0" w:noHBand="0" w:noVBand="1"/>
      </w:tblPr>
      <w:tblGrid>
        <w:gridCol w:w="7185"/>
        <w:gridCol w:w="1671"/>
      </w:tblGrid>
      <w:tr w:rsidR="00BB71A9" w:rsidRPr="000F79EC" w14:paraId="266F6705" w14:textId="77777777" w:rsidTr="009F1B27">
        <w:tc>
          <w:tcPr>
            <w:tcW w:w="7185" w:type="dxa"/>
          </w:tcPr>
          <w:p w14:paraId="58378DC1"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6645FFB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SERV_03</w:t>
            </w:r>
          </w:p>
        </w:tc>
      </w:tr>
      <w:tr w:rsidR="00BB71A9" w:rsidRPr="000F79EC" w14:paraId="053AC9F7" w14:textId="77777777" w:rsidTr="009F1B27">
        <w:tc>
          <w:tcPr>
            <w:tcW w:w="8856" w:type="dxa"/>
            <w:gridSpan w:val="2"/>
          </w:tcPr>
          <w:p w14:paraId="1AD0015C"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8D0F865" w14:textId="77777777" w:rsidR="00BB71A9" w:rsidRDefault="00BB71A9" w:rsidP="009F1B27">
            <w:pPr>
              <w:pStyle w:val="InfoBlue"/>
              <w:ind w:left="0"/>
              <w:rPr>
                <w:i w:val="0"/>
                <w:color w:val="auto"/>
              </w:rPr>
            </w:pPr>
            <w:r>
              <w:rPr>
                <w:i w:val="0"/>
                <w:color w:val="auto"/>
              </w:rPr>
              <w:t>Airline’s Human Resource Manager – Wants to save cost on hiring extra staff to editing service prices.</w:t>
            </w:r>
          </w:p>
          <w:p w14:paraId="43D60997" w14:textId="77777777" w:rsidR="00BB71A9" w:rsidRPr="000F79EC" w:rsidRDefault="00BB71A9" w:rsidP="009F1B27">
            <w:pPr>
              <w:pStyle w:val="InfoBlue"/>
              <w:spacing w:after="0"/>
              <w:ind w:left="0"/>
              <w:rPr>
                <w:color w:val="auto"/>
              </w:rPr>
            </w:pPr>
            <w:r>
              <w:rPr>
                <w:i w:val="0"/>
                <w:color w:val="auto"/>
              </w:rPr>
              <w:t>Service System Manager – Wants to edit service prices in the system quickly and conveniently.</w:t>
            </w:r>
          </w:p>
        </w:tc>
      </w:tr>
      <w:tr w:rsidR="00BB71A9" w:rsidRPr="000F79EC" w14:paraId="53F824A7" w14:textId="77777777" w:rsidTr="009F1B27">
        <w:tc>
          <w:tcPr>
            <w:tcW w:w="8856" w:type="dxa"/>
            <w:gridSpan w:val="2"/>
          </w:tcPr>
          <w:p w14:paraId="3B62AF9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BB71A9" w:rsidRPr="000F79EC" w14:paraId="13BEAE93" w14:textId="77777777" w:rsidTr="009F1B27">
        <w:tc>
          <w:tcPr>
            <w:tcW w:w="8856" w:type="dxa"/>
            <w:gridSpan w:val="2"/>
          </w:tcPr>
          <w:p w14:paraId="71A2F5DA"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37E535CA" w14:textId="77777777" w:rsidTr="009F1B27">
        <w:tc>
          <w:tcPr>
            <w:tcW w:w="8856" w:type="dxa"/>
            <w:gridSpan w:val="2"/>
          </w:tcPr>
          <w:p w14:paraId="153BF2FB"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BB71A9" w:rsidRPr="000F79EC" w14:paraId="2071B192" w14:textId="77777777" w:rsidTr="009F1B27">
        <w:tc>
          <w:tcPr>
            <w:tcW w:w="8856" w:type="dxa"/>
            <w:gridSpan w:val="2"/>
          </w:tcPr>
          <w:p w14:paraId="6F4D5F78" w14:textId="77777777" w:rsidR="00BB71A9" w:rsidRPr="000F79EC" w:rsidRDefault="00BB71A9" w:rsidP="009F1B27">
            <w:pPr>
              <w:pStyle w:val="InfoBlue"/>
              <w:spacing w:after="0"/>
              <w:ind w:left="0"/>
              <w:rPr>
                <w:b/>
                <w:i w:val="0"/>
                <w:color w:val="auto"/>
              </w:rPr>
            </w:pPr>
            <w:r w:rsidRPr="000F79EC">
              <w:rPr>
                <w:b/>
                <w:i w:val="0"/>
                <w:color w:val="auto"/>
              </w:rPr>
              <w:t>Normal flow:</w:t>
            </w:r>
          </w:p>
          <w:p w14:paraId="06547DAD" w14:textId="77777777" w:rsidR="00BB71A9" w:rsidRPr="000F79EC" w:rsidRDefault="00BB71A9" w:rsidP="009F1B27">
            <w:pPr>
              <w:pStyle w:val="BodyText"/>
              <w:numPr>
                <w:ilvl w:val="0"/>
                <w:numId w:val="20"/>
              </w:numPr>
              <w:spacing w:after="0"/>
            </w:pPr>
            <w:r w:rsidRPr="000F79EC">
              <w:t>System displays all services in a numbered list.</w:t>
            </w:r>
          </w:p>
          <w:p w14:paraId="72660BB8" w14:textId="77777777" w:rsidR="00BB71A9" w:rsidRPr="000F79EC" w:rsidRDefault="00BB71A9" w:rsidP="009F1B27">
            <w:pPr>
              <w:pStyle w:val="BodyText"/>
              <w:numPr>
                <w:ilvl w:val="0"/>
                <w:numId w:val="20"/>
              </w:numPr>
              <w:spacing w:after="0"/>
            </w:pPr>
            <w:r w:rsidRPr="000F79EC">
              <w:t>User selects the list number of the service to adjust its price.</w:t>
            </w:r>
          </w:p>
          <w:p w14:paraId="4FDC82AF" w14:textId="77777777" w:rsidR="00BB71A9" w:rsidRPr="000F79EC" w:rsidRDefault="00BB71A9" w:rsidP="009F1B27">
            <w:pPr>
              <w:pStyle w:val="BodyText"/>
              <w:numPr>
                <w:ilvl w:val="0"/>
                <w:numId w:val="20"/>
              </w:numPr>
              <w:spacing w:after="0"/>
            </w:pPr>
            <w:r w:rsidRPr="000F79EC">
              <w:t>System prompts the user for the new price for the selected service.</w:t>
            </w:r>
          </w:p>
          <w:p w14:paraId="598E62B1" w14:textId="77777777" w:rsidR="00BB71A9" w:rsidRPr="000F79EC" w:rsidRDefault="00BB71A9" w:rsidP="009F1B27">
            <w:pPr>
              <w:pStyle w:val="BodyText"/>
              <w:numPr>
                <w:ilvl w:val="0"/>
                <w:numId w:val="20"/>
              </w:numPr>
              <w:spacing w:after="0"/>
            </w:pPr>
            <w:r w:rsidRPr="000F79EC">
              <w:t>User enters the new price for the selected service.</w:t>
            </w:r>
          </w:p>
          <w:p w14:paraId="466D0873" w14:textId="77777777" w:rsidR="00BB71A9" w:rsidRPr="000F79EC" w:rsidRDefault="00BB71A9" w:rsidP="009F1B27">
            <w:pPr>
              <w:pStyle w:val="BodyText"/>
              <w:numPr>
                <w:ilvl w:val="0"/>
                <w:numId w:val="20"/>
              </w:numPr>
              <w:spacing w:after="0"/>
            </w:pPr>
            <w:r w:rsidRPr="000F79EC">
              <w:t xml:space="preserve">System </w:t>
            </w:r>
            <w:r>
              <w:t>displays a message saying</w:t>
            </w:r>
            <w:r w:rsidRPr="000F79EC">
              <w:t xml:space="preserve"> the new price of the </w:t>
            </w:r>
            <w:r>
              <w:t>service is saved</w:t>
            </w:r>
            <w:r w:rsidRPr="000F79EC">
              <w:t>.</w:t>
            </w:r>
          </w:p>
          <w:p w14:paraId="5FEA100C" w14:textId="77777777" w:rsidR="00BB71A9" w:rsidRPr="000F79EC" w:rsidRDefault="00BB71A9" w:rsidP="009F1B27">
            <w:pPr>
              <w:pStyle w:val="BodyText"/>
              <w:numPr>
                <w:ilvl w:val="0"/>
                <w:numId w:val="20"/>
              </w:numPr>
              <w:spacing w:after="0"/>
            </w:pPr>
            <w:r w:rsidRPr="000F79EC">
              <w:t>System prompts user whether they want to adjust the price of another service.</w:t>
            </w:r>
          </w:p>
          <w:p w14:paraId="31768842" w14:textId="77777777" w:rsidR="00BB71A9" w:rsidRPr="000F79EC" w:rsidRDefault="00BB71A9" w:rsidP="009F1B27">
            <w:pPr>
              <w:pStyle w:val="BodyText"/>
              <w:numPr>
                <w:ilvl w:val="0"/>
                <w:numId w:val="20"/>
              </w:numPr>
              <w:spacing w:after="0"/>
            </w:pPr>
            <w:r w:rsidRPr="000F79EC">
              <w:t>If the user wants to adjust the price of another service, then repeat steps 1-6; else go to step 8.</w:t>
            </w:r>
          </w:p>
          <w:p w14:paraId="2B561509" w14:textId="77777777" w:rsidR="00BB71A9" w:rsidRPr="000F79EC" w:rsidRDefault="00BB71A9" w:rsidP="009F1B27">
            <w:pPr>
              <w:pStyle w:val="BodyText"/>
              <w:numPr>
                <w:ilvl w:val="0"/>
                <w:numId w:val="20"/>
              </w:numPr>
              <w:spacing w:after="0"/>
            </w:pPr>
            <w:r w:rsidRPr="000F79EC">
              <w:t>End</w:t>
            </w:r>
          </w:p>
        </w:tc>
      </w:tr>
      <w:tr w:rsidR="00BB71A9" w:rsidRPr="000F79EC" w14:paraId="10E41344" w14:textId="77777777" w:rsidTr="009F1B27">
        <w:tc>
          <w:tcPr>
            <w:tcW w:w="8856" w:type="dxa"/>
            <w:gridSpan w:val="2"/>
          </w:tcPr>
          <w:p w14:paraId="44B5E377"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2B75E874" w14:textId="77777777" w:rsidTr="009F1B27">
        <w:tc>
          <w:tcPr>
            <w:tcW w:w="8856" w:type="dxa"/>
            <w:gridSpan w:val="2"/>
          </w:tcPr>
          <w:p w14:paraId="18C3D2AD"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563670E" w14:textId="77777777" w:rsidR="00BB71A9" w:rsidRDefault="00BB71A9" w:rsidP="00BB71A9">
      <w:pPr>
        <w:pStyle w:val="Heading2"/>
        <w:widowControl/>
        <w:numPr>
          <w:ilvl w:val="0"/>
          <w:numId w:val="0"/>
        </w:numPr>
        <w:ind w:left="720"/>
      </w:pPr>
    </w:p>
    <w:p w14:paraId="317577C7" w14:textId="77777777" w:rsidR="00BB71A9" w:rsidRPr="00526F2F" w:rsidRDefault="00BB71A9" w:rsidP="00BB71A9">
      <w:pPr>
        <w:pStyle w:val="Heading2"/>
      </w:pPr>
      <w:bookmarkStart w:id="35" w:name="_Toc294814124"/>
      <w:r>
        <w:t>Edit Service Availability</w:t>
      </w:r>
      <w:bookmarkEnd w:id="35"/>
    </w:p>
    <w:tbl>
      <w:tblPr>
        <w:tblStyle w:val="TableGrid"/>
        <w:tblW w:w="0" w:type="auto"/>
        <w:tblInd w:w="720" w:type="dxa"/>
        <w:tblLook w:val="04A0" w:firstRow="1" w:lastRow="0" w:firstColumn="1" w:lastColumn="0" w:noHBand="0" w:noVBand="1"/>
      </w:tblPr>
      <w:tblGrid>
        <w:gridCol w:w="7185"/>
        <w:gridCol w:w="1671"/>
      </w:tblGrid>
      <w:tr w:rsidR="00BB71A9" w:rsidRPr="000F79EC" w14:paraId="77084F2F" w14:textId="77777777" w:rsidTr="009F1B27">
        <w:tc>
          <w:tcPr>
            <w:tcW w:w="7185" w:type="dxa"/>
          </w:tcPr>
          <w:p w14:paraId="0280D22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230AF93D"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SERV_04</w:t>
            </w:r>
          </w:p>
        </w:tc>
      </w:tr>
      <w:tr w:rsidR="00BB71A9" w:rsidRPr="000F79EC" w14:paraId="16F7A79C" w14:textId="77777777" w:rsidTr="009F1B27">
        <w:tc>
          <w:tcPr>
            <w:tcW w:w="8856" w:type="dxa"/>
            <w:gridSpan w:val="2"/>
          </w:tcPr>
          <w:p w14:paraId="14D2AD7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71569882" w14:textId="77777777" w:rsidR="00BB71A9" w:rsidRDefault="00BB71A9" w:rsidP="009F1B27">
            <w:pPr>
              <w:pStyle w:val="InfoBlue"/>
              <w:ind w:left="0"/>
              <w:rPr>
                <w:i w:val="0"/>
                <w:color w:val="auto"/>
              </w:rPr>
            </w:pPr>
            <w:r>
              <w:rPr>
                <w:i w:val="0"/>
                <w:color w:val="auto"/>
              </w:rPr>
              <w:t>Airline’s Human Resource Manager – Wants to save cost on hiring extra staff to edit the availability of services.</w:t>
            </w:r>
          </w:p>
          <w:p w14:paraId="222595FC" w14:textId="77777777" w:rsidR="00BB71A9" w:rsidRPr="000F79EC" w:rsidRDefault="00BB71A9" w:rsidP="009F1B27">
            <w:pPr>
              <w:pStyle w:val="InfoBlue"/>
              <w:spacing w:after="0"/>
              <w:ind w:left="0"/>
              <w:rPr>
                <w:color w:val="auto"/>
              </w:rPr>
            </w:pPr>
            <w:r>
              <w:rPr>
                <w:i w:val="0"/>
                <w:color w:val="auto"/>
              </w:rPr>
              <w:t>Service System Manager – Wants to add edit service availability quickly and conveniently.</w:t>
            </w:r>
          </w:p>
        </w:tc>
      </w:tr>
      <w:tr w:rsidR="00BB71A9" w:rsidRPr="000F79EC" w14:paraId="4D2760D8" w14:textId="77777777" w:rsidTr="009F1B27">
        <w:tc>
          <w:tcPr>
            <w:tcW w:w="8856" w:type="dxa"/>
            <w:gridSpan w:val="2"/>
          </w:tcPr>
          <w:p w14:paraId="35E5D4F4"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the availability of services to “international” or “all” flights.</w:t>
            </w:r>
          </w:p>
        </w:tc>
      </w:tr>
      <w:tr w:rsidR="00BB71A9" w:rsidRPr="000F79EC" w14:paraId="7510D258" w14:textId="77777777" w:rsidTr="009F1B27">
        <w:tc>
          <w:tcPr>
            <w:tcW w:w="8856" w:type="dxa"/>
            <w:gridSpan w:val="2"/>
          </w:tcPr>
          <w:p w14:paraId="7ABB0DE4"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5982C0E7" w14:textId="77777777" w:rsidTr="009F1B27">
        <w:tc>
          <w:tcPr>
            <w:tcW w:w="8856" w:type="dxa"/>
            <w:gridSpan w:val="2"/>
          </w:tcPr>
          <w:p w14:paraId="2162772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 Availability </w:t>
            </w:r>
            <w:r w:rsidRPr="000F79EC">
              <w:rPr>
                <w:i w:val="0"/>
                <w:color w:val="auto"/>
              </w:rPr>
              <w:t>option from the main menu.</w:t>
            </w:r>
          </w:p>
        </w:tc>
      </w:tr>
      <w:tr w:rsidR="00BB71A9" w:rsidRPr="000F79EC" w14:paraId="61B7E6EE" w14:textId="77777777" w:rsidTr="009F1B27">
        <w:tc>
          <w:tcPr>
            <w:tcW w:w="8856" w:type="dxa"/>
            <w:gridSpan w:val="2"/>
          </w:tcPr>
          <w:p w14:paraId="082F49AB" w14:textId="77777777" w:rsidR="00BB71A9" w:rsidRPr="000F79EC" w:rsidRDefault="00BB71A9" w:rsidP="009F1B27">
            <w:pPr>
              <w:pStyle w:val="InfoBlue"/>
              <w:spacing w:after="0"/>
              <w:ind w:left="0"/>
              <w:rPr>
                <w:b/>
                <w:i w:val="0"/>
                <w:color w:val="auto"/>
              </w:rPr>
            </w:pPr>
            <w:r w:rsidRPr="000F79EC">
              <w:rPr>
                <w:b/>
                <w:i w:val="0"/>
                <w:color w:val="auto"/>
              </w:rPr>
              <w:lastRenderedPageBreak/>
              <w:t>Normal flow:</w:t>
            </w:r>
          </w:p>
          <w:p w14:paraId="1929E03E" w14:textId="77777777" w:rsidR="00BB71A9" w:rsidRPr="000F79EC" w:rsidRDefault="00BB71A9" w:rsidP="009F1B27">
            <w:pPr>
              <w:pStyle w:val="BodyText"/>
              <w:numPr>
                <w:ilvl w:val="0"/>
                <w:numId w:val="21"/>
              </w:numPr>
              <w:spacing w:after="0"/>
            </w:pPr>
            <w:r w:rsidRPr="000F79EC">
              <w:t>System displays all services in a numbered list.</w:t>
            </w:r>
          </w:p>
          <w:p w14:paraId="768C6A0F" w14:textId="77777777" w:rsidR="00BB71A9" w:rsidRPr="000F79EC" w:rsidRDefault="00BB71A9" w:rsidP="009F1B27">
            <w:pPr>
              <w:pStyle w:val="BodyText"/>
              <w:numPr>
                <w:ilvl w:val="0"/>
                <w:numId w:val="21"/>
              </w:numPr>
              <w:spacing w:after="0"/>
            </w:pPr>
            <w:r w:rsidRPr="000F79EC">
              <w:t>User selects the list number of the service to adjust availability.</w:t>
            </w:r>
          </w:p>
          <w:p w14:paraId="03CDC2DB" w14:textId="77777777" w:rsidR="00BB71A9" w:rsidRPr="000F79EC" w:rsidRDefault="00BB71A9" w:rsidP="009F1B27">
            <w:pPr>
              <w:pStyle w:val="BodyText"/>
              <w:numPr>
                <w:ilvl w:val="0"/>
                <w:numId w:val="21"/>
              </w:numPr>
              <w:spacing w:after="0"/>
            </w:pPr>
            <w:r w:rsidRPr="000F79EC">
              <w:t>System prompts user to input the availability of the selected service.</w:t>
            </w:r>
          </w:p>
          <w:p w14:paraId="07B8F359" w14:textId="77777777" w:rsidR="00BB71A9" w:rsidRPr="000F79EC" w:rsidRDefault="00BB71A9" w:rsidP="009F1B27">
            <w:pPr>
              <w:pStyle w:val="BodyText"/>
              <w:numPr>
                <w:ilvl w:val="0"/>
                <w:numId w:val="21"/>
              </w:numPr>
              <w:spacing w:after="0"/>
            </w:pPr>
            <w:r>
              <w:t>User enter</w:t>
            </w:r>
            <w:r w:rsidRPr="000F79EC">
              <w:t>s the new availability for the selected service.</w:t>
            </w:r>
          </w:p>
          <w:p w14:paraId="5D5C621D" w14:textId="77777777" w:rsidR="00BB71A9" w:rsidRPr="000F79EC" w:rsidRDefault="00BB71A9" w:rsidP="009F1B27">
            <w:pPr>
              <w:pStyle w:val="BodyText"/>
              <w:numPr>
                <w:ilvl w:val="0"/>
                <w:numId w:val="21"/>
              </w:numPr>
              <w:spacing w:after="0"/>
            </w:pPr>
            <w:r w:rsidRPr="000F79EC">
              <w:t xml:space="preserve">System </w:t>
            </w:r>
            <w:r>
              <w:t>displays a message saying</w:t>
            </w:r>
            <w:r w:rsidRPr="000F79EC">
              <w:t xml:space="preserve"> the </w:t>
            </w:r>
            <w:r>
              <w:t>availability</w:t>
            </w:r>
            <w:r w:rsidRPr="000F79EC">
              <w:t xml:space="preserve"> of the </w:t>
            </w:r>
            <w:r>
              <w:t>service is saved</w:t>
            </w:r>
            <w:r w:rsidRPr="000F79EC">
              <w:t>.</w:t>
            </w:r>
          </w:p>
          <w:p w14:paraId="3C2CE8FF" w14:textId="77777777" w:rsidR="00BB71A9" w:rsidRPr="000F79EC" w:rsidRDefault="00BB71A9" w:rsidP="009F1B27">
            <w:pPr>
              <w:pStyle w:val="BodyText"/>
              <w:numPr>
                <w:ilvl w:val="0"/>
                <w:numId w:val="21"/>
              </w:numPr>
              <w:spacing w:after="0"/>
            </w:pPr>
            <w:r w:rsidRPr="000F79EC">
              <w:t>System prompts the user whether they want to adjust the availability of another service.</w:t>
            </w:r>
          </w:p>
          <w:p w14:paraId="21F35F26" w14:textId="77777777" w:rsidR="00BB71A9" w:rsidRPr="000F79EC" w:rsidRDefault="00BB71A9" w:rsidP="009F1B27">
            <w:pPr>
              <w:pStyle w:val="BodyText"/>
              <w:numPr>
                <w:ilvl w:val="0"/>
                <w:numId w:val="21"/>
              </w:numPr>
              <w:spacing w:after="0"/>
            </w:pPr>
            <w:r w:rsidRPr="000F79EC">
              <w:t>If the user wants to adjust the availability of another service, then repeat steps 1-6; else go to step 8.</w:t>
            </w:r>
          </w:p>
          <w:p w14:paraId="1095E67C" w14:textId="77777777" w:rsidR="00BB71A9" w:rsidRPr="000F79EC" w:rsidRDefault="00BB71A9" w:rsidP="009F1B27">
            <w:pPr>
              <w:pStyle w:val="BodyText"/>
              <w:numPr>
                <w:ilvl w:val="0"/>
                <w:numId w:val="21"/>
              </w:numPr>
              <w:spacing w:after="0"/>
            </w:pPr>
            <w:r w:rsidRPr="000F79EC">
              <w:t>End</w:t>
            </w:r>
          </w:p>
        </w:tc>
      </w:tr>
      <w:tr w:rsidR="00BB71A9" w:rsidRPr="000F79EC" w14:paraId="4AC38024" w14:textId="77777777" w:rsidTr="009F1B27">
        <w:tc>
          <w:tcPr>
            <w:tcW w:w="8856" w:type="dxa"/>
            <w:gridSpan w:val="2"/>
          </w:tcPr>
          <w:p w14:paraId="67232807"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2E1299E8" w14:textId="77777777" w:rsidTr="009F1B27">
        <w:tc>
          <w:tcPr>
            <w:tcW w:w="8856" w:type="dxa"/>
            <w:gridSpan w:val="2"/>
          </w:tcPr>
          <w:p w14:paraId="4917B89F"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AA73393" w14:textId="77777777" w:rsidR="00BB71A9" w:rsidRDefault="00BB71A9" w:rsidP="00BB71A9">
      <w:pPr>
        <w:pStyle w:val="Heading2"/>
        <w:widowControl/>
        <w:numPr>
          <w:ilvl w:val="0"/>
          <w:numId w:val="0"/>
        </w:numPr>
        <w:ind w:left="720"/>
      </w:pPr>
      <w:r w:rsidRPr="000F79EC">
        <w:t xml:space="preserve"> </w:t>
      </w:r>
    </w:p>
    <w:p w14:paraId="1B723D29" w14:textId="77777777" w:rsidR="00BB71A9" w:rsidRPr="00526F2F" w:rsidRDefault="00BB71A9" w:rsidP="00BB71A9">
      <w:pPr>
        <w:pStyle w:val="Heading2"/>
      </w:pPr>
      <w:bookmarkStart w:id="36" w:name="_Toc294814125"/>
      <w:r>
        <w:t>Manage Routes</w:t>
      </w:r>
      <w:bookmarkEnd w:id="36"/>
    </w:p>
    <w:tbl>
      <w:tblPr>
        <w:tblStyle w:val="TableGrid"/>
        <w:tblW w:w="0" w:type="auto"/>
        <w:tblInd w:w="720" w:type="dxa"/>
        <w:tblLook w:val="04A0" w:firstRow="1" w:lastRow="0" w:firstColumn="1" w:lastColumn="0" w:noHBand="0" w:noVBand="1"/>
      </w:tblPr>
      <w:tblGrid>
        <w:gridCol w:w="7185"/>
        <w:gridCol w:w="1671"/>
      </w:tblGrid>
      <w:tr w:rsidR="00BB71A9" w:rsidRPr="000F79EC" w14:paraId="2B8B9039" w14:textId="77777777" w:rsidTr="009F1B27">
        <w:tc>
          <w:tcPr>
            <w:tcW w:w="7185" w:type="dxa"/>
          </w:tcPr>
          <w:p w14:paraId="08A10E90"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Routes</w:t>
            </w:r>
          </w:p>
        </w:tc>
        <w:tc>
          <w:tcPr>
            <w:tcW w:w="1671" w:type="dxa"/>
          </w:tcPr>
          <w:p w14:paraId="25B8546D"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FLI_01</w:t>
            </w:r>
          </w:p>
        </w:tc>
      </w:tr>
      <w:tr w:rsidR="00BB71A9" w:rsidRPr="000F79EC" w14:paraId="3FD87DBE" w14:textId="77777777" w:rsidTr="009F1B27">
        <w:tc>
          <w:tcPr>
            <w:tcW w:w="8856" w:type="dxa"/>
            <w:gridSpan w:val="2"/>
          </w:tcPr>
          <w:p w14:paraId="24289E25"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547B733" w14:textId="77777777" w:rsidR="00BB71A9" w:rsidRPr="00641E72" w:rsidRDefault="00BB71A9" w:rsidP="009F1B27">
            <w:pPr>
              <w:pStyle w:val="InfoBlue"/>
              <w:ind w:left="0"/>
            </w:pPr>
            <w:r>
              <w:rPr>
                <w:i w:val="0"/>
                <w:color w:val="auto"/>
              </w:rPr>
              <w:t>Airline’s Human Resource Manager – Wants to save cost on hiring extra staff to edit available routes that flights can take.</w:t>
            </w:r>
          </w:p>
          <w:p w14:paraId="6B4BFD7C"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5D4875B5" w14:textId="77777777" w:rsidR="00BB71A9" w:rsidRPr="000F79EC" w:rsidRDefault="00BB71A9" w:rsidP="009F1B27">
            <w:pPr>
              <w:pStyle w:val="InfoBlue"/>
              <w:spacing w:after="0"/>
              <w:ind w:left="0"/>
              <w:rPr>
                <w:color w:val="auto"/>
              </w:rPr>
            </w:pPr>
            <w:r>
              <w:rPr>
                <w:i w:val="0"/>
                <w:color w:val="auto"/>
              </w:rPr>
              <w:t>Flight Manager – Wants to edit the available routes that the airline can fly from and to quickly and conveniently.</w:t>
            </w:r>
          </w:p>
        </w:tc>
      </w:tr>
      <w:tr w:rsidR="00BB71A9" w:rsidRPr="000F79EC" w14:paraId="504465A0" w14:textId="77777777" w:rsidTr="009F1B27">
        <w:tc>
          <w:tcPr>
            <w:tcW w:w="8856" w:type="dxa"/>
            <w:gridSpan w:val="2"/>
          </w:tcPr>
          <w:p w14:paraId="6F5CA575"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BB71A9" w:rsidRPr="000F79EC" w14:paraId="4EC9C229" w14:textId="77777777" w:rsidTr="009F1B27">
        <w:tc>
          <w:tcPr>
            <w:tcW w:w="8856" w:type="dxa"/>
            <w:gridSpan w:val="2"/>
          </w:tcPr>
          <w:p w14:paraId="6AFB8928"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51441785" w14:textId="77777777" w:rsidTr="009F1B27">
        <w:tc>
          <w:tcPr>
            <w:tcW w:w="8856" w:type="dxa"/>
            <w:gridSpan w:val="2"/>
          </w:tcPr>
          <w:p w14:paraId="2D2A77D6"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Routes </w:t>
            </w:r>
            <w:r w:rsidRPr="000F79EC">
              <w:rPr>
                <w:i w:val="0"/>
                <w:color w:val="auto"/>
              </w:rPr>
              <w:t>option from the main menu.</w:t>
            </w:r>
          </w:p>
        </w:tc>
      </w:tr>
      <w:tr w:rsidR="00BB71A9" w:rsidRPr="000F79EC" w14:paraId="70E117DF" w14:textId="77777777" w:rsidTr="009F1B27">
        <w:tc>
          <w:tcPr>
            <w:tcW w:w="8856" w:type="dxa"/>
            <w:gridSpan w:val="2"/>
          </w:tcPr>
          <w:p w14:paraId="3C472DCC" w14:textId="77777777" w:rsidR="00BB71A9" w:rsidRPr="000F79EC" w:rsidRDefault="00BB71A9" w:rsidP="009F1B27">
            <w:pPr>
              <w:pStyle w:val="InfoBlue"/>
              <w:spacing w:after="0"/>
              <w:ind w:left="0"/>
              <w:rPr>
                <w:b/>
                <w:i w:val="0"/>
                <w:color w:val="auto"/>
              </w:rPr>
            </w:pPr>
            <w:r w:rsidRPr="000F79EC">
              <w:rPr>
                <w:b/>
                <w:i w:val="0"/>
                <w:color w:val="auto"/>
              </w:rPr>
              <w:t>Normal flow:</w:t>
            </w:r>
          </w:p>
          <w:p w14:paraId="11B4B4D8" w14:textId="77777777" w:rsidR="00BB71A9" w:rsidRPr="000F79EC" w:rsidRDefault="00BB71A9" w:rsidP="009F1B27">
            <w:pPr>
              <w:pStyle w:val="BodyText"/>
              <w:numPr>
                <w:ilvl w:val="0"/>
                <w:numId w:val="22"/>
              </w:numPr>
              <w:spacing w:after="0"/>
            </w:pPr>
            <w:r w:rsidRPr="000F79EC">
              <w:t>System prompts user if they want to add, modify or delete route.</w:t>
            </w:r>
          </w:p>
          <w:p w14:paraId="5C8A6BC1" w14:textId="77777777" w:rsidR="00BB71A9" w:rsidRPr="000F79EC" w:rsidRDefault="00BB71A9" w:rsidP="009F1B27">
            <w:pPr>
              <w:pStyle w:val="BodyText"/>
              <w:numPr>
                <w:ilvl w:val="0"/>
                <w:numId w:val="22"/>
              </w:numPr>
              <w:spacing w:after="0"/>
            </w:pPr>
            <w:r w:rsidRPr="000F79EC">
              <w:t>System displays the appropriate flow according to the user’s choice.</w:t>
            </w:r>
          </w:p>
          <w:p w14:paraId="4554A82D" w14:textId="77777777" w:rsidR="00BB71A9" w:rsidRPr="000F79EC" w:rsidRDefault="00BB71A9" w:rsidP="009F1B27">
            <w:pPr>
              <w:pStyle w:val="BodyText"/>
              <w:numPr>
                <w:ilvl w:val="1"/>
                <w:numId w:val="22"/>
              </w:numPr>
              <w:spacing w:after="0"/>
            </w:pPr>
            <w:r w:rsidRPr="000F79EC">
              <w:t>Add route – Sub-flow S1</w:t>
            </w:r>
          </w:p>
          <w:p w14:paraId="5BC490C0" w14:textId="77777777" w:rsidR="00BB71A9" w:rsidRPr="000F79EC" w:rsidRDefault="00BB71A9" w:rsidP="009F1B27">
            <w:pPr>
              <w:pStyle w:val="BodyText"/>
              <w:numPr>
                <w:ilvl w:val="1"/>
                <w:numId w:val="22"/>
              </w:numPr>
              <w:spacing w:after="0"/>
            </w:pPr>
            <w:r w:rsidRPr="000F79EC">
              <w:t>Edit route – Sub-flow S2</w:t>
            </w:r>
          </w:p>
          <w:p w14:paraId="1EF1FDC1" w14:textId="77777777" w:rsidR="00BB71A9" w:rsidRPr="000F79EC" w:rsidRDefault="00BB71A9" w:rsidP="009F1B27">
            <w:pPr>
              <w:pStyle w:val="BodyText"/>
              <w:numPr>
                <w:ilvl w:val="1"/>
                <w:numId w:val="22"/>
              </w:numPr>
              <w:spacing w:after="0"/>
            </w:pPr>
            <w:r w:rsidRPr="000F79EC">
              <w:t>Delete route – Sub-flow S3</w:t>
            </w:r>
          </w:p>
          <w:p w14:paraId="44A08D16" w14:textId="77777777" w:rsidR="00BB71A9" w:rsidRPr="000F79EC" w:rsidRDefault="00BB71A9" w:rsidP="009F1B27">
            <w:pPr>
              <w:pStyle w:val="BodyText"/>
              <w:numPr>
                <w:ilvl w:val="0"/>
                <w:numId w:val="22"/>
              </w:numPr>
              <w:spacing w:after="0"/>
            </w:pPr>
            <w:r w:rsidRPr="000F79EC">
              <w:t>System returns to main menu.</w:t>
            </w:r>
          </w:p>
          <w:p w14:paraId="5E5152C4" w14:textId="77777777" w:rsidR="00BB71A9" w:rsidRPr="000F79EC" w:rsidRDefault="00BB71A9" w:rsidP="009F1B27">
            <w:pPr>
              <w:pStyle w:val="BodyText"/>
              <w:numPr>
                <w:ilvl w:val="0"/>
                <w:numId w:val="22"/>
              </w:numPr>
              <w:spacing w:after="0"/>
            </w:pPr>
            <w:r w:rsidRPr="000F79EC">
              <w:t>End</w:t>
            </w:r>
          </w:p>
        </w:tc>
      </w:tr>
      <w:tr w:rsidR="00BB71A9" w:rsidRPr="000F79EC" w14:paraId="111EE4C7" w14:textId="77777777" w:rsidTr="009F1B27">
        <w:tc>
          <w:tcPr>
            <w:tcW w:w="8856" w:type="dxa"/>
            <w:gridSpan w:val="2"/>
          </w:tcPr>
          <w:p w14:paraId="065DAAB8" w14:textId="77777777" w:rsidR="00BB71A9" w:rsidRPr="000F79EC" w:rsidRDefault="00BB71A9" w:rsidP="009F1B27">
            <w:pPr>
              <w:pStyle w:val="InfoBlue"/>
              <w:spacing w:after="0"/>
              <w:ind w:left="0"/>
              <w:rPr>
                <w:b/>
                <w:i w:val="0"/>
                <w:color w:val="auto"/>
              </w:rPr>
            </w:pPr>
            <w:r w:rsidRPr="000F79EC">
              <w:rPr>
                <w:b/>
                <w:i w:val="0"/>
                <w:color w:val="auto"/>
              </w:rPr>
              <w:t>Sub-flows:</w:t>
            </w:r>
          </w:p>
          <w:p w14:paraId="526B0D1D" w14:textId="77777777" w:rsidR="00BB71A9" w:rsidRPr="000F79EC" w:rsidRDefault="00BB71A9" w:rsidP="009F1B27">
            <w:pPr>
              <w:pStyle w:val="BodyText"/>
              <w:spacing w:after="0"/>
            </w:pPr>
            <w:r w:rsidRPr="000F79EC">
              <w:t>S1: Add route</w:t>
            </w:r>
          </w:p>
          <w:p w14:paraId="6FE2FB2E" w14:textId="77777777" w:rsidR="00BB71A9" w:rsidRPr="000F79EC" w:rsidRDefault="00BB71A9" w:rsidP="009F1B27">
            <w:pPr>
              <w:pStyle w:val="BodyText"/>
              <w:numPr>
                <w:ilvl w:val="0"/>
                <w:numId w:val="23"/>
              </w:numPr>
              <w:spacing w:after="0"/>
            </w:pPr>
            <w:r w:rsidRPr="000F79EC">
              <w:t>System prompts user for the origin airport and destination airport</w:t>
            </w:r>
            <w:r>
              <w:t xml:space="preserve"> names</w:t>
            </w:r>
            <w:r w:rsidRPr="000F79EC">
              <w:t>.</w:t>
            </w:r>
          </w:p>
          <w:p w14:paraId="71CB1842" w14:textId="77777777" w:rsidR="00BB71A9" w:rsidRPr="000F79EC" w:rsidRDefault="00BB71A9" w:rsidP="009F1B27">
            <w:pPr>
              <w:pStyle w:val="BodyText"/>
              <w:numPr>
                <w:ilvl w:val="0"/>
                <w:numId w:val="23"/>
              </w:numPr>
              <w:spacing w:after="0"/>
            </w:pPr>
            <w:r w:rsidRPr="000F79EC">
              <w:t>User enters the origin and destination airport</w:t>
            </w:r>
            <w:r>
              <w:t xml:space="preserve"> name</w:t>
            </w:r>
            <w:r w:rsidRPr="000F79EC">
              <w:t>.</w:t>
            </w:r>
          </w:p>
          <w:p w14:paraId="176E8242" w14:textId="77777777" w:rsidR="00BB71A9" w:rsidRPr="000F79EC" w:rsidRDefault="00BB71A9" w:rsidP="009F1B27">
            <w:pPr>
              <w:pStyle w:val="BodyText"/>
              <w:numPr>
                <w:ilvl w:val="0"/>
                <w:numId w:val="23"/>
              </w:numPr>
              <w:spacing w:after="0"/>
            </w:pPr>
            <w:r w:rsidRPr="000F79EC">
              <w:t>If route already exists, system displays an error message and go to step 1; else go to step 4.</w:t>
            </w:r>
          </w:p>
          <w:p w14:paraId="0587CF35" w14:textId="77777777" w:rsidR="00BB71A9" w:rsidRPr="000F79EC" w:rsidRDefault="00BB71A9" w:rsidP="009F1B27">
            <w:pPr>
              <w:pStyle w:val="BodyText"/>
              <w:numPr>
                <w:ilvl w:val="0"/>
                <w:numId w:val="23"/>
              </w:numPr>
              <w:spacing w:after="0"/>
            </w:pPr>
            <w:r w:rsidRPr="000F79EC">
              <w:t>System prompts user for codeshare and number of stops.</w:t>
            </w:r>
          </w:p>
          <w:p w14:paraId="4624E4B1" w14:textId="77777777" w:rsidR="00BB71A9" w:rsidRPr="000F79EC" w:rsidRDefault="00BB71A9" w:rsidP="009F1B27">
            <w:pPr>
              <w:pStyle w:val="BodyText"/>
              <w:numPr>
                <w:ilvl w:val="0"/>
                <w:numId w:val="23"/>
              </w:numPr>
              <w:spacing w:after="0"/>
            </w:pPr>
            <w:r w:rsidRPr="000F79EC">
              <w:t>User enters codeshare and number of stops for the route.</w:t>
            </w:r>
          </w:p>
          <w:p w14:paraId="10663C3C" w14:textId="77777777" w:rsidR="00BB71A9" w:rsidRPr="000F79EC" w:rsidRDefault="00BB71A9" w:rsidP="009F1B27">
            <w:pPr>
              <w:pStyle w:val="BodyText"/>
              <w:numPr>
                <w:ilvl w:val="0"/>
                <w:numId w:val="23"/>
              </w:numPr>
              <w:spacing w:after="0"/>
            </w:pPr>
            <w:r w:rsidRPr="000F79EC">
              <w:t xml:space="preserve">System </w:t>
            </w:r>
            <w:r>
              <w:t xml:space="preserve">displays a message saying </w:t>
            </w:r>
            <w:r w:rsidRPr="000F79EC">
              <w:t xml:space="preserve">the new route </w:t>
            </w:r>
            <w:r>
              <w:t>is saved</w:t>
            </w:r>
            <w:r w:rsidRPr="000F79EC">
              <w:t>.</w:t>
            </w:r>
          </w:p>
          <w:p w14:paraId="3D218CC9" w14:textId="77777777" w:rsidR="00BB71A9" w:rsidRPr="000F79EC" w:rsidRDefault="00BB71A9" w:rsidP="009F1B27">
            <w:pPr>
              <w:pStyle w:val="BodyText"/>
              <w:spacing w:after="0"/>
            </w:pPr>
          </w:p>
          <w:p w14:paraId="4B22BD55" w14:textId="77777777" w:rsidR="00BB71A9" w:rsidRPr="000F79EC" w:rsidRDefault="00BB71A9" w:rsidP="009F1B27">
            <w:pPr>
              <w:pStyle w:val="BodyText"/>
              <w:spacing w:after="0"/>
            </w:pPr>
            <w:r w:rsidRPr="000F79EC">
              <w:t>S2: Edit route</w:t>
            </w:r>
          </w:p>
          <w:p w14:paraId="0EC63635" w14:textId="77777777" w:rsidR="00BB71A9" w:rsidRPr="000F79EC" w:rsidRDefault="00BB71A9" w:rsidP="009F1B27">
            <w:pPr>
              <w:pStyle w:val="BodyText"/>
              <w:numPr>
                <w:ilvl w:val="0"/>
                <w:numId w:val="24"/>
              </w:numPr>
              <w:spacing w:after="0"/>
            </w:pPr>
            <w:r w:rsidRPr="000F79EC">
              <w:t>System prompts user for the origin airport and destination airport</w:t>
            </w:r>
            <w:r>
              <w:t xml:space="preserve"> names</w:t>
            </w:r>
            <w:r w:rsidRPr="000F79EC">
              <w:t>.</w:t>
            </w:r>
          </w:p>
          <w:p w14:paraId="651A37F0" w14:textId="77777777" w:rsidR="00BB71A9" w:rsidRPr="000F79EC" w:rsidRDefault="00BB71A9" w:rsidP="009F1B27">
            <w:pPr>
              <w:pStyle w:val="BodyText"/>
              <w:numPr>
                <w:ilvl w:val="0"/>
                <w:numId w:val="24"/>
              </w:numPr>
              <w:spacing w:after="0"/>
            </w:pPr>
            <w:r w:rsidRPr="000F79EC">
              <w:t>User enters the origin and destination airport</w:t>
            </w:r>
            <w:r>
              <w:t xml:space="preserve"> names</w:t>
            </w:r>
            <w:r w:rsidRPr="000F79EC">
              <w:t>.</w:t>
            </w:r>
          </w:p>
          <w:p w14:paraId="39E0E43B" w14:textId="77777777" w:rsidR="00BB71A9" w:rsidRPr="000F79EC" w:rsidRDefault="00BB71A9" w:rsidP="009F1B27">
            <w:pPr>
              <w:pStyle w:val="BodyText"/>
              <w:numPr>
                <w:ilvl w:val="0"/>
                <w:numId w:val="24"/>
              </w:numPr>
              <w:spacing w:after="0"/>
            </w:pPr>
            <w:r w:rsidRPr="000F79EC">
              <w:t>If route is not found, display an error message and go to step 1; else go to step 4.</w:t>
            </w:r>
          </w:p>
          <w:p w14:paraId="03A07072" w14:textId="77777777" w:rsidR="00BB71A9" w:rsidRPr="000F79EC" w:rsidRDefault="00BB71A9" w:rsidP="009F1B27">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D06840E" w14:textId="77777777" w:rsidR="00BB71A9" w:rsidRPr="000F79EC" w:rsidRDefault="00BB71A9" w:rsidP="009F1B27">
            <w:pPr>
              <w:pStyle w:val="BodyText"/>
              <w:numPr>
                <w:ilvl w:val="0"/>
                <w:numId w:val="24"/>
              </w:numPr>
              <w:spacing w:after="0"/>
            </w:pPr>
            <w:r w:rsidRPr="000F79EC">
              <w:lastRenderedPageBreak/>
              <w:t>User enters which detail they want to edit.</w:t>
            </w:r>
          </w:p>
          <w:p w14:paraId="3E04E13B" w14:textId="77777777" w:rsidR="00BB71A9" w:rsidRPr="000F79EC" w:rsidRDefault="00BB71A9" w:rsidP="009F1B27">
            <w:pPr>
              <w:pStyle w:val="BodyText"/>
              <w:numPr>
                <w:ilvl w:val="0"/>
                <w:numId w:val="24"/>
              </w:numPr>
              <w:spacing w:after="0"/>
            </w:pPr>
            <w:r w:rsidRPr="000F79EC">
              <w:t>System prompts user for new detail.</w:t>
            </w:r>
          </w:p>
          <w:p w14:paraId="5C416D99" w14:textId="77777777" w:rsidR="00BB71A9" w:rsidRPr="000F79EC" w:rsidRDefault="00BB71A9" w:rsidP="009F1B27">
            <w:pPr>
              <w:pStyle w:val="BodyText"/>
              <w:numPr>
                <w:ilvl w:val="0"/>
                <w:numId w:val="24"/>
              </w:numPr>
              <w:spacing w:after="0"/>
            </w:pPr>
            <w:r w:rsidRPr="000F79EC">
              <w:t>User enters new detail.</w:t>
            </w:r>
          </w:p>
          <w:p w14:paraId="55166644" w14:textId="77777777" w:rsidR="00BB71A9" w:rsidRPr="000F79EC" w:rsidRDefault="00BB71A9" w:rsidP="009F1B27">
            <w:pPr>
              <w:pStyle w:val="BodyText"/>
              <w:numPr>
                <w:ilvl w:val="0"/>
                <w:numId w:val="24"/>
              </w:numPr>
              <w:spacing w:after="0"/>
            </w:pPr>
            <w:r w:rsidRPr="000F79EC">
              <w:t>If the new detail is an airport code and it does not exist in the database, system displays an error message and go to step 4; else go to step 9.</w:t>
            </w:r>
          </w:p>
          <w:p w14:paraId="575E16D1" w14:textId="77777777" w:rsidR="00BB71A9" w:rsidRPr="000F79EC" w:rsidRDefault="00BB71A9" w:rsidP="009F1B27">
            <w:pPr>
              <w:pStyle w:val="BodyText"/>
              <w:numPr>
                <w:ilvl w:val="0"/>
                <w:numId w:val="24"/>
              </w:numPr>
              <w:spacing w:after="0"/>
            </w:pPr>
            <w:r w:rsidRPr="000F79EC">
              <w:t>If the route already exists, system displays an error message and go to step 4; else go to step 10.</w:t>
            </w:r>
          </w:p>
          <w:p w14:paraId="4F9E4124" w14:textId="77777777" w:rsidR="00BB71A9" w:rsidRPr="000F79EC" w:rsidRDefault="00BB71A9" w:rsidP="009F1B27">
            <w:pPr>
              <w:pStyle w:val="BodyText"/>
              <w:numPr>
                <w:ilvl w:val="0"/>
                <w:numId w:val="24"/>
              </w:numPr>
              <w:spacing w:after="0"/>
            </w:pPr>
            <w:r w:rsidRPr="000F79EC">
              <w:t xml:space="preserve">System </w:t>
            </w:r>
            <w:r>
              <w:t xml:space="preserve">displays a message saying </w:t>
            </w:r>
            <w:r w:rsidRPr="000F79EC">
              <w:t xml:space="preserve">the route </w:t>
            </w:r>
            <w:r>
              <w:t>is updated</w:t>
            </w:r>
            <w:r w:rsidRPr="000F79EC">
              <w:t>.</w:t>
            </w:r>
          </w:p>
          <w:p w14:paraId="0535ED87" w14:textId="77777777" w:rsidR="00BB71A9" w:rsidRPr="000F79EC" w:rsidRDefault="00BB71A9" w:rsidP="009F1B27">
            <w:pPr>
              <w:pStyle w:val="BodyText"/>
              <w:spacing w:after="0"/>
              <w:ind w:left="0"/>
            </w:pPr>
          </w:p>
          <w:p w14:paraId="00E619A8" w14:textId="77777777" w:rsidR="00BB71A9" w:rsidRPr="000F79EC" w:rsidRDefault="00BB71A9" w:rsidP="009F1B27">
            <w:pPr>
              <w:pStyle w:val="BodyText"/>
              <w:spacing w:after="0"/>
            </w:pPr>
            <w:r w:rsidRPr="000F79EC">
              <w:t>S3: Delete route</w:t>
            </w:r>
          </w:p>
          <w:p w14:paraId="1672EBB2" w14:textId="77777777" w:rsidR="00BB71A9" w:rsidRPr="000F79EC" w:rsidRDefault="00BB71A9" w:rsidP="009F1B27">
            <w:pPr>
              <w:pStyle w:val="BodyText"/>
              <w:numPr>
                <w:ilvl w:val="0"/>
                <w:numId w:val="26"/>
              </w:numPr>
              <w:spacing w:after="0"/>
            </w:pPr>
            <w:r w:rsidRPr="000F79EC">
              <w:t>System prompts user for the origin airport and destination airport</w:t>
            </w:r>
            <w:r>
              <w:t xml:space="preserve"> names</w:t>
            </w:r>
            <w:r w:rsidRPr="000F79EC">
              <w:t>.</w:t>
            </w:r>
          </w:p>
          <w:p w14:paraId="51C8BED7" w14:textId="77777777" w:rsidR="00BB71A9" w:rsidRPr="000F79EC" w:rsidRDefault="00BB71A9" w:rsidP="009F1B27">
            <w:pPr>
              <w:pStyle w:val="BodyText"/>
              <w:numPr>
                <w:ilvl w:val="0"/>
                <w:numId w:val="26"/>
              </w:numPr>
              <w:spacing w:after="0"/>
            </w:pPr>
            <w:r w:rsidRPr="000F79EC">
              <w:t>User enters the origin and destination airport</w:t>
            </w:r>
            <w:r>
              <w:t xml:space="preserve"> names</w:t>
            </w:r>
            <w:r w:rsidRPr="000F79EC">
              <w:t>.</w:t>
            </w:r>
          </w:p>
          <w:p w14:paraId="1D4E25C5" w14:textId="77777777" w:rsidR="00BB71A9" w:rsidRPr="000F79EC" w:rsidRDefault="00BB71A9" w:rsidP="009F1B27">
            <w:pPr>
              <w:pStyle w:val="BodyText"/>
              <w:numPr>
                <w:ilvl w:val="0"/>
                <w:numId w:val="26"/>
              </w:numPr>
              <w:spacing w:after="0"/>
            </w:pPr>
            <w:r w:rsidRPr="000F79EC">
              <w:t>If route is not found, system displays an error message and go to step 1; else go to step 4.</w:t>
            </w:r>
          </w:p>
          <w:p w14:paraId="5A0BC8B0" w14:textId="77777777" w:rsidR="00BB71A9" w:rsidRPr="000F79EC" w:rsidRDefault="00BB71A9" w:rsidP="009F1B27">
            <w:pPr>
              <w:pStyle w:val="BodyText"/>
              <w:numPr>
                <w:ilvl w:val="0"/>
                <w:numId w:val="26"/>
              </w:numPr>
              <w:spacing w:after="0"/>
            </w:pPr>
            <w:r w:rsidRPr="000F79EC">
              <w:t xml:space="preserve">System </w:t>
            </w:r>
            <w:r>
              <w:t xml:space="preserve">displays a message saying </w:t>
            </w:r>
            <w:r w:rsidRPr="000F79EC">
              <w:t xml:space="preserve">the route </w:t>
            </w:r>
            <w:r>
              <w:t>is deleted</w:t>
            </w:r>
            <w:r w:rsidRPr="000F79EC">
              <w:t xml:space="preserve">. </w:t>
            </w:r>
          </w:p>
        </w:tc>
      </w:tr>
      <w:tr w:rsidR="00BB71A9" w:rsidRPr="000F79EC" w14:paraId="253D48C0" w14:textId="77777777" w:rsidTr="009F1B27">
        <w:tc>
          <w:tcPr>
            <w:tcW w:w="8856" w:type="dxa"/>
            <w:gridSpan w:val="2"/>
          </w:tcPr>
          <w:p w14:paraId="693B5BCA"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B1CA499" w14:textId="77777777" w:rsidR="00BB71A9" w:rsidRDefault="00BB71A9" w:rsidP="00BB71A9">
      <w:pPr>
        <w:pStyle w:val="Heading2"/>
        <w:widowControl/>
        <w:numPr>
          <w:ilvl w:val="0"/>
          <w:numId w:val="0"/>
        </w:numPr>
        <w:ind w:left="720"/>
      </w:pPr>
    </w:p>
    <w:p w14:paraId="54E359EC" w14:textId="77777777" w:rsidR="00BB71A9" w:rsidRPr="00526F2F" w:rsidRDefault="00BB71A9" w:rsidP="00BB71A9">
      <w:pPr>
        <w:pStyle w:val="Heading2"/>
      </w:pPr>
      <w:bookmarkStart w:id="37" w:name="_Toc294814126"/>
      <w:r>
        <w:t>Manage Fleet</w:t>
      </w:r>
      <w:bookmarkEnd w:id="37"/>
    </w:p>
    <w:tbl>
      <w:tblPr>
        <w:tblStyle w:val="TableGrid"/>
        <w:tblW w:w="0" w:type="auto"/>
        <w:tblInd w:w="720" w:type="dxa"/>
        <w:tblLook w:val="04A0" w:firstRow="1" w:lastRow="0" w:firstColumn="1" w:lastColumn="0" w:noHBand="0" w:noVBand="1"/>
      </w:tblPr>
      <w:tblGrid>
        <w:gridCol w:w="7185"/>
        <w:gridCol w:w="1671"/>
      </w:tblGrid>
      <w:tr w:rsidR="00BB71A9" w:rsidRPr="000F79EC" w14:paraId="461820A7" w14:textId="77777777" w:rsidTr="009F1B27">
        <w:tc>
          <w:tcPr>
            <w:tcW w:w="7185" w:type="dxa"/>
          </w:tcPr>
          <w:p w14:paraId="30FD927E"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Fleet</w:t>
            </w:r>
          </w:p>
        </w:tc>
        <w:tc>
          <w:tcPr>
            <w:tcW w:w="1671" w:type="dxa"/>
          </w:tcPr>
          <w:p w14:paraId="0AE9CADC"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FLI_03</w:t>
            </w:r>
          </w:p>
        </w:tc>
      </w:tr>
      <w:tr w:rsidR="00BB71A9" w:rsidRPr="000F79EC" w14:paraId="1E937ECE" w14:textId="77777777" w:rsidTr="009F1B27">
        <w:tc>
          <w:tcPr>
            <w:tcW w:w="8856" w:type="dxa"/>
            <w:gridSpan w:val="2"/>
          </w:tcPr>
          <w:p w14:paraId="26A9927E"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5265ADDC" w14:textId="77777777" w:rsidR="00BB71A9" w:rsidRDefault="00BB71A9" w:rsidP="009F1B27">
            <w:pPr>
              <w:pStyle w:val="InfoBlue"/>
              <w:ind w:left="0"/>
              <w:rPr>
                <w:i w:val="0"/>
                <w:color w:val="auto"/>
              </w:rPr>
            </w:pPr>
            <w:r>
              <w:rPr>
                <w:i w:val="0"/>
                <w:color w:val="auto"/>
              </w:rPr>
              <w:t>Airline’s Human Resource Manager – Wants to save cost on hiring extra staff to edit the current fleet that the airline has.</w:t>
            </w:r>
          </w:p>
          <w:p w14:paraId="21CBB2B5" w14:textId="77777777" w:rsidR="00BB71A9" w:rsidRPr="000F79EC" w:rsidRDefault="00BB71A9" w:rsidP="009F1B27">
            <w:pPr>
              <w:pStyle w:val="InfoBlue"/>
              <w:spacing w:after="0"/>
              <w:ind w:left="0"/>
              <w:rPr>
                <w:color w:val="auto"/>
              </w:rPr>
            </w:pPr>
            <w:r>
              <w:rPr>
                <w:i w:val="0"/>
                <w:color w:val="auto"/>
              </w:rPr>
              <w:t>Flight Manager – Wants to quickly and conveniently edit the current fleet that the airline currently possesses.</w:t>
            </w:r>
          </w:p>
        </w:tc>
      </w:tr>
      <w:tr w:rsidR="00BB71A9" w:rsidRPr="000F79EC" w14:paraId="5CE21EE7" w14:textId="77777777" w:rsidTr="009F1B27">
        <w:tc>
          <w:tcPr>
            <w:tcW w:w="8856" w:type="dxa"/>
            <w:gridSpan w:val="2"/>
          </w:tcPr>
          <w:p w14:paraId="1B746F64"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BB71A9" w:rsidRPr="000F79EC" w14:paraId="4631F39D" w14:textId="77777777" w:rsidTr="009F1B27">
        <w:tc>
          <w:tcPr>
            <w:tcW w:w="8856" w:type="dxa"/>
            <w:gridSpan w:val="2"/>
          </w:tcPr>
          <w:p w14:paraId="69C85A02"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2A54F641" w14:textId="77777777" w:rsidTr="009F1B27">
        <w:tc>
          <w:tcPr>
            <w:tcW w:w="8856" w:type="dxa"/>
            <w:gridSpan w:val="2"/>
          </w:tcPr>
          <w:p w14:paraId="055BB5AA"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Fleet </w:t>
            </w:r>
            <w:r w:rsidRPr="000F79EC">
              <w:rPr>
                <w:i w:val="0"/>
                <w:color w:val="auto"/>
              </w:rPr>
              <w:t>option from the main menu.</w:t>
            </w:r>
          </w:p>
        </w:tc>
      </w:tr>
      <w:tr w:rsidR="00BB71A9" w:rsidRPr="000F79EC" w14:paraId="097CBED8" w14:textId="77777777" w:rsidTr="009F1B27">
        <w:tc>
          <w:tcPr>
            <w:tcW w:w="8856" w:type="dxa"/>
            <w:gridSpan w:val="2"/>
          </w:tcPr>
          <w:p w14:paraId="1877D7A2" w14:textId="77777777" w:rsidR="00BB71A9" w:rsidRPr="000F79EC" w:rsidRDefault="00BB71A9" w:rsidP="009F1B27">
            <w:pPr>
              <w:pStyle w:val="InfoBlue"/>
              <w:spacing w:after="0"/>
              <w:ind w:left="0"/>
              <w:rPr>
                <w:b/>
                <w:i w:val="0"/>
                <w:color w:val="auto"/>
              </w:rPr>
            </w:pPr>
            <w:r w:rsidRPr="000F79EC">
              <w:rPr>
                <w:b/>
                <w:i w:val="0"/>
                <w:color w:val="auto"/>
              </w:rPr>
              <w:t>Normal flow:</w:t>
            </w:r>
          </w:p>
          <w:p w14:paraId="48982849" w14:textId="77777777" w:rsidR="00BB71A9" w:rsidRPr="000F79EC" w:rsidRDefault="00BB71A9" w:rsidP="009F1B27">
            <w:pPr>
              <w:pStyle w:val="BodyText"/>
              <w:numPr>
                <w:ilvl w:val="0"/>
                <w:numId w:val="25"/>
              </w:numPr>
              <w:spacing w:after="0"/>
            </w:pPr>
            <w:r w:rsidRPr="000F79EC">
              <w:t>System prompts user if they want to add, modify or delete plane.</w:t>
            </w:r>
          </w:p>
          <w:p w14:paraId="104E4879" w14:textId="77777777" w:rsidR="00BB71A9" w:rsidRPr="000F79EC" w:rsidRDefault="00BB71A9" w:rsidP="009F1B27">
            <w:pPr>
              <w:pStyle w:val="BodyText"/>
              <w:numPr>
                <w:ilvl w:val="0"/>
                <w:numId w:val="25"/>
              </w:numPr>
              <w:spacing w:after="0"/>
            </w:pPr>
            <w:r w:rsidRPr="000F79EC">
              <w:t>System displays the appropriate flow according to the user’s choice.</w:t>
            </w:r>
          </w:p>
          <w:p w14:paraId="263EF62B" w14:textId="77777777" w:rsidR="00BB71A9" w:rsidRPr="000F79EC" w:rsidRDefault="00BB71A9" w:rsidP="009F1B27">
            <w:pPr>
              <w:pStyle w:val="BodyText"/>
              <w:numPr>
                <w:ilvl w:val="1"/>
                <w:numId w:val="25"/>
              </w:numPr>
              <w:spacing w:after="0"/>
            </w:pPr>
            <w:r w:rsidRPr="000F79EC">
              <w:t>Add plane – Sub-flow S1</w:t>
            </w:r>
          </w:p>
          <w:p w14:paraId="5876898A" w14:textId="77777777" w:rsidR="00BB71A9" w:rsidRPr="000F79EC" w:rsidRDefault="00BB71A9" w:rsidP="009F1B27">
            <w:pPr>
              <w:pStyle w:val="BodyText"/>
              <w:numPr>
                <w:ilvl w:val="1"/>
                <w:numId w:val="25"/>
              </w:numPr>
              <w:spacing w:after="0"/>
            </w:pPr>
            <w:r w:rsidRPr="000F79EC">
              <w:t>Edit plane – Sub-flow S2</w:t>
            </w:r>
          </w:p>
          <w:p w14:paraId="56875CA1" w14:textId="77777777" w:rsidR="00BB71A9" w:rsidRPr="000F79EC" w:rsidRDefault="00BB71A9" w:rsidP="009F1B27">
            <w:pPr>
              <w:pStyle w:val="BodyText"/>
              <w:numPr>
                <w:ilvl w:val="1"/>
                <w:numId w:val="25"/>
              </w:numPr>
              <w:spacing w:after="0"/>
            </w:pPr>
            <w:r w:rsidRPr="000F79EC">
              <w:t>Delete plane – Sub-flow S3</w:t>
            </w:r>
          </w:p>
          <w:p w14:paraId="21F9831A" w14:textId="77777777" w:rsidR="00BB71A9" w:rsidRPr="000F79EC" w:rsidRDefault="00BB71A9" w:rsidP="009F1B27">
            <w:pPr>
              <w:pStyle w:val="BodyText"/>
              <w:numPr>
                <w:ilvl w:val="0"/>
                <w:numId w:val="25"/>
              </w:numPr>
              <w:spacing w:after="0"/>
            </w:pPr>
            <w:r w:rsidRPr="000F79EC">
              <w:t>System returns to main menu.</w:t>
            </w:r>
          </w:p>
          <w:p w14:paraId="7C274486" w14:textId="77777777" w:rsidR="00BB71A9" w:rsidRPr="000F79EC" w:rsidRDefault="00BB71A9" w:rsidP="009F1B27">
            <w:pPr>
              <w:pStyle w:val="BodyText"/>
              <w:numPr>
                <w:ilvl w:val="0"/>
                <w:numId w:val="25"/>
              </w:numPr>
              <w:spacing w:after="0"/>
            </w:pPr>
            <w:r w:rsidRPr="000F79EC">
              <w:t>End</w:t>
            </w:r>
          </w:p>
        </w:tc>
      </w:tr>
      <w:tr w:rsidR="00BB71A9" w:rsidRPr="000F79EC" w14:paraId="1335558F" w14:textId="77777777" w:rsidTr="009F1B27">
        <w:tc>
          <w:tcPr>
            <w:tcW w:w="8856" w:type="dxa"/>
            <w:gridSpan w:val="2"/>
          </w:tcPr>
          <w:p w14:paraId="11B2292E" w14:textId="77777777" w:rsidR="00BB71A9" w:rsidRPr="000F79EC" w:rsidRDefault="00BB71A9" w:rsidP="009F1B27">
            <w:pPr>
              <w:pStyle w:val="InfoBlue"/>
              <w:spacing w:after="0"/>
              <w:ind w:left="0"/>
              <w:rPr>
                <w:i w:val="0"/>
                <w:color w:val="auto"/>
              </w:rPr>
            </w:pPr>
            <w:r w:rsidRPr="000F79EC">
              <w:rPr>
                <w:b/>
                <w:i w:val="0"/>
                <w:color w:val="auto"/>
              </w:rPr>
              <w:t xml:space="preserve">Sub-flows: </w:t>
            </w:r>
          </w:p>
          <w:p w14:paraId="7AE292D6" w14:textId="77777777" w:rsidR="00BB71A9" w:rsidRPr="000F79EC" w:rsidRDefault="00BB71A9" w:rsidP="009F1B27">
            <w:pPr>
              <w:pStyle w:val="BodyText"/>
              <w:spacing w:after="0"/>
            </w:pPr>
            <w:r w:rsidRPr="000F79EC">
              <w:t>S1: Add plane</w:t>
            </w:r>
          </w:p>
          <w:p w14:paraId="612826BC" w14:textId="77777777" w:rsidR="00BB71A9" w:rsidRPr="000F79EC" w:rsidRDefault="00BB71A9" w:rsidP="009F1B27">
            <w:pPr>
              <w:pStyle w:val="BodyText"/>
              <w:numPr>
                <w:ilvl w:val="0"/>
                <w:numId w:val="27"/>
              </w:numPr>
              <w:spacing w:after="0"/>
            </w:pPr>
            <w:r w:rsidRPr="000F79EC">
              <w:t>System prompts user for the plane details.</w:t>
            </w:r>
          </w:p>
          <w:p w14:paraId="5C62D209" w14:textId="77777777" w:rsidR="00BB71A9" w:rsidRPr="000F79EC" w:rsidRDefault="00BB71A9" w:rsidP="009F1B27">
            <w:pPr>
              <w:pStyle w:val="BodyText"/>
              <w:numPr>
                <w:ilvl w:val="0"/>
                <w:numId w:val="27"/>
              </w:numPr>
              <w:spacing w:after="0"/>
            </w:pPr>
            <w:r w:rsidRPr="000F79EC">
              <w:t>User enters the plane details into the system.</w:t>
            </w:r>
          </w:p>
          <w:p w14:paraId="56209802" w14:textId="77777777" w:rsidR="00BB71A9" w:rsidRPr="000F79EC" w:rsidRDefault="00BB71A9" w:rsidP="009F1B27">
            <w:pPr>
              <w:pStyle w:val="BodyText"/>
              <w:numPr>
                <w:ilvl w:val="0"/>
                <w:numId w:val="27"/>
              </w:numPr>
              <w:spacing w:after="0"/>
            </w:pPr>
            <w:r w:rsidRPr="000F79EC">
              <w:t>If the system detects a mismatch in the input with the expected input, system displays error message and go to step 1; else go to step 4.</w:t>
            </w:r>
          </w:p>
          <w:p w14:paraId="3B745E6B" w14:textId="77777777" w:rsidR="00BB71A9" w:rsidRPr="000F79EC" w:rsidRDefault="00BB71A9" w:rsidP="009F1B27">
            <w:pPr>
              <w:pStyle w:val="BodyText"/>
              <w:numPr>
                <w:ilvl w:val="0"/>
                <w:numId w:val="27"/>
              </w:numPr>
              <w:spacing w:after="0"/>
            </w:pPr>
            <w:r w:rsidRPr="000F79EC">
              <w:t xml:space="preserve">System </w:t>
            </w:r>
            <w:r>
              <w:t xml:space="preserve">displays a message saying </w:t>
            </w:r>
            <w:r w:rsidRPr="000F79EC">
              <w:t xml:space="preserve">the new </w:t>
            </w:r>
            <w:r>
              <w:t>plane</w:t>
            </w:r>
            <w:r w:rsidRPr="000F79EC">
              <w:t xml:space="preserve"> </w:t>
            </w:r>
            <w:r>
              <w:t>is saved</w:t>
            </w:r>
            <w:r w:rsidRPr="000F79EC">
              <w:t>.</w:t>
            </w:r>
          </w:p>
          <w:p w14:paraId="7A56F29A" w14:textId="77777777" w:rsidR="00BB71A9" w:rsidRPr="000F79EC" w:rsidRDefault="00BB71A9" w:rsidP="009F1B27">
            <w:pPr>
              <w:pStyle w:val="BodyText"/>
              <w:spacing w:after="0"/>
              <w:ind w:left="0"/>
            </w:pPr>
          </w:p>
          <w:p w14:paraId="74A605F0" w14:textId="77777777" w:rsidR="00BB71A9" w:rsidRPr="000F79EC" w:rsidRDefault="00BB71A9" w:rsidP="009F1B27">
            <w:pPr>
              <w:pStyle w:val="BodyText"/>
              <w:spacing w:after="0"/>
            </w:pPr>
            <w:r w:rsidRPr="000F79EC">
              <w:t>S2: Edit plane</w:t>
            </w:r>
          </w:p>
          <w:p w14:paraId="203EBC1B" w14:textId="77777777" w:rsidR="00BB71A9" w:rsidRPr="000F79EC" w:rsidRDefault="00BB71A9" w:rsidP="009F1B27">
            <w:pPr>
              <w:pStyle w:val="BodyText"/>
              <w:numPr>
                <w:ilvl w:val="0"/>
                <w:numId w:val="28"/>
              </w:numPr>
              <w:spacing w:after="0"/>
            </w:pPr>
            <w:r w:rsidRPr="000F79EC">
              <w:t>System prompts user for the aircraft type.</w:t>
            </w:r>
          </w:p>
          <w:p w14:paraId="21C30B49" w14:textId="77777777" w:rsidR="00BB71A9" w:rsidRPr="000F79EC" w:rsidRDefault="00BB71A9" w:rsidP="009F1B27">
            <w:pPr>
              <w:pStyle w:val="BodyText"/>
              <w:numPr>
                <w:ilvl w:val="0"/>
                <w:numId w:val="28"/>
              </w:numPr>
              <w:spacing w:after="0"/>
            </w:pPr>
            <w:r w:rsidRPr="000F79EC">
              <w:t>User enters the aircraft type into the system.</w:t>
            </w:r>
          </w:p>
          <w:p w14:paraId="5294C131" w14:textId="77777777" w:rsidR="00BB71A9" w:rsidRPr="000F79EC" w:rsidRDefault="00BB71A9" w:rsidP="009F1B27">
            <w:pPr>
              <w:pStyle w:val="BodyText"/>
              <w:numPr>
                <w:ilvl w:val="0"/>
                <w:numId w:val="28"/>
              </w:numPr>
              <w:spacing w:after="0"/>
            </w:pPr>
            <w:r w:rsidRPr="000F79EC">
              <w:t>If the system is not able to find the aircraft type entered, system displays error message and go to step 1; else go to step 4.</w:t>
            </w:r>
          </w:p>
          <w:p w14:paraId="2FC44E31" w14:textId="77777777" w:rsidR="00BB71A9" w:rsidRPr="000F79EC" w:rsidRDefault="00BB71A9" w:rsidP="009F1B27">
            <w:pPr>
              <w:pStyle w:val="BodyText"/>
              <w:numPr>
                <w:ilvl w:val="0"/>
                <w:numId w:val="28"/>
              </w:numPr>
              <w:spacing w:after="0"/>
            </w:pPr>
            <w:r w:rsidRPr="000F79EC">
              <w:t xml:space="preserve">System displays seat types and the number of seats for that type in a numbered list, and prompts the user for </w:t>
            </w:r>
            <w:r>
              <w:t>choice.</w:t>
            </w:r>
          </w:p>
          <w:p w14:paraId="18F87C07" w14:textId="77777777" w:rsidR="00BB71A9" w:rsidRPr="000F79EC" w:rsidRDefault="00BB71A9" w:rsidP="009F1B27">
            <w:pPr>
              <w:pStyle w:val="BodyText"/>
              <w:numPr>
                <w:ilvl w:val="0"/>
                <w:numId w:val="28"/>
              </w:numPr>
              <w:spacing w:after="0"/>
            </w:pPr>
            <w:r w:rsidRPr="000F79EC">
              <w:t>User selects the seat type by the number.</w:t>
            </w:r>
          </w:p>
          <w:p w14:paraId="0FBAE44C" w14:textId="77777777" w:rsidR="00BB71A9" w:rsidRPr="000F79EC" w:rsidRDefault="00BB71A9" w:rsidP="009F1B27">
            <w:pPr>
              <w:pStyle w:val="BodyText"/>
              <w:numPr>
                <w:ilvl w:val="0"/>
                <w:numId w:val="28"/>
              </w:numPr>
              <w:spacing w:after="0"/>
            </w:pPr>
            <w:r w:rsidRPr="000F79EC">
              <w:lastRenderedPageBreak/>
              <w:t xml:space="preserve">System prompts user </w:t>
            </w:r>
            <w:r>
              <w:t>to enter the new number of seats.</w:t>
            </w:r>
          </w:p>
          <w:p w14:paraId="0FD50397" w14:textId="77777777" w:rsidR="00BB71A9" w:rsidRPr="000F79EC" w:rsidRDefault="00BB71A9" w:rsidP="009F1B27">
            <w:pPr>
              <w:pStyle w:val="BodyText"/>
              <w:numPr>
                <w:ilvl w:val="0"/>
                <w:numId w:val="28"/>
              </w:numPr>
              <w:spacing w:after="0"/>
            </w:pPr>
            <w:r w:rsidRPr="000F79EC">
              <w:t xml:space="preserve">If the number of seats </w:t>
            </w:r>
            <w:r>
              <w:t>entered is negative</w:t>
            </w:r>
            <w:r w:rsidRPr="000F79EC">
              <w:t>, system displays an error message and go to step 4; else go to step 8.</w:t>
            </w:r>
          </w:p>
          <w:p w14:paraId="79F7725F" w14:textId="77777777" w:rsidR="00BB71A9" w:rsidRPr="000F79EC" w:rsidRDefault="00BB71A9" w:rsidP="009F1B27">
            <w:pPr>
              <w:pStyle w:val="BodyText"/>
              <w:numPr>
                <w:ilvl w:val="0"/>
                <w:numId w:val="28"/>
              </w:numPr>
              <w:spacing w:after="0"/>
            </w:pPr>
            <w:r w:rsidRPr="000F79EC">
              <w:t xml:space="preserve">System </w:t>
            </w:r>
            <w:r>
              <w:t xml:space="preserve">displays a message saying </w:t>
            </w:r>
            <w:r w:rsidRPr="000F79EC">
              <w:t xml:space="preserve">the </w:t>
            </w:r>
            <w:r>
              <w:t>plane</w:t>
            </w:r>
            <w:r w:rsidRPr="000F79EC">
              <w:t xml:space="preserve"> </w:t>
            </w:r>
            <w:r>
              <w:t>is edited</w:t>
            </w:r>
            <w:r w:rsidRPr="000F79EC">
              <w:t>.</w:t>
            </w:r>
          </w:p>
          <w:p w14:paraId="24EBA165" w14:textId="77777777" w:rsidR="00BB71A9" w:rsidRPr="000F79EC" w:rsidRDefault="00BB71A9" w:rsidP="009F1B27">
            <w:pPr>
              <w:pStyle w:val="BodyText"/>
              <w:spacing w:after="0"/>
            </w:pPr>
          </w:p>
          <w:p w14:paraId="7E9B7555" w14:textId="77777777" w:rsidR="00BB71A9" w:rsidRPr="000F79EC" w:rsidRDefault="00BB71A9" w:rsidP="009F1B27">
            <w:pPr>
              <w:pStyle w:val="BodyText"/>
              <w:spacing w:after="0"/>
            </w:pPr>
            <w:r w:rsidRPr="000F79EC">
              <w:t>S3: Delete plane</w:t>
            </w:r>
          </w:p>
          <w:p w14:paraId="2CF12F52" w14:textId="77777777" w:rsidR="00BB71A9" w:rsidRPr="000F79EC" w:rsidRDefault="00BB71A9" w:rsidP="009F1B27">
            <w:pPr>
              <w:pStyle w:val="BodyText"/>
              <w:numPr>
                <w:ilvl w:val="0"/>
                <w:numId w:val="29"/>
              </w:numPr>
              <w:spacing w:after="0"/>
            </w:pPr>
            <w:r w:rsidRPr="000F79EC">
              <w:t>System prompts user for the aircraft type.</w:t>
            </w:r>
          </w:p>
          <w:p w14:paraId="3BB136EE" w14:textId="77777777" w:rsidR="00BB71A9" w:rsidRPr="000F79EC" w:rsidRDefault="00BB71A9" w:rsidP="009F1B27">
            <w:pPr>
              <w:pStyle w:val="BodyText"/>
              <w:numPr>
                <w:ilvl w:val="0"/>
                <w:numId w:val="29"/>
              </w:numPr>
              <w:spacing w:after="0"/>
            </w:pPr>
            <w:r w:rsidRPr="000F79EC">
              <w:t>User enters the aircraft type into the system.</w:t>
            </w:r>
          </w:p>
          <w:p w14:paraId="18950FA5" w14:textId="77777777" w:rsidR="00BB71A9" w:rsidRPr="000F79EC" w:rsidRDefault="00BB71A9" w:rsidP="009F1B27">
            <w:pPr>
              <w:pStyle w:val="BodyText"/>
              <w:numPr>
                <w:ilvl w:val="0"/>
                <w:numId w:val="29"/>
              </w:numPr>
              <w:spacing w:after="0"/>
            </w:pPr>
            <w:r w:rsidRPr="000F79EC">
              <w:t>If the system detects a mismatch in the input with the expected input, system displays error message and go to step 1; else go to step 4.</w:t>
            </w:r>
          </w:p>
          <w:p w14:paraId="2985F5D9" w14:textId="77777777" w:rsidR="00BB71A9" w:rsidRPr="000F79EC" w:rsidRDefault="00BB71A9" w:rsidP="009F1B27">
            <w:pPr>
              <w:pStyle w:val="BodyText"/>
              <w:numPr>
                <w:ilvl w:val="0"/>
                <w:numId w:val="29"/>
              </w:numPr>
              <w:spacing w:after="0"/>
            </w:pPr>
            <w:r w:rsidRPr="000F79EC">
              <w:t xml:space="preserve">System </w:t>
            </w:r>
            <w:r>
              <w:t xml:space="preserve">displays a message saying </w:t>
            </w:r>
            <w:r w:rsidRPr="000F79EC">
              <w:t xml:space="preserve">the </w:t>
            </w:r>
            <w:r>
              <w:t>plane</w:t>
            </w:r>
            <w:r w:rsidRPr="000F79EC">
              <w:t xml:space="preserve"> </w:t>
            </w:r>
            <w:r>
              <w:t>is deleted</w:t>
            </w:r>
            <w:r w:rsidRPr="000F79EC">
              <w:t>.</w:t>
            </w:r>
          </w:p>
        </w:tc>
      </w:tr>
      <w:tr w:rsidR="00BB71A9" w:rsidRPr="000F79EC" w14:paraId="6890CFAE" w14:textId="77777777" w:rsidTr="009F1B27">
        <w:tc>
          <w:tcPr>
            <w:tcW w:w="8856" w:type="dxa"/>
            <w:gridSpan w:val="2"/>
          </w:tcPr>
          <w:p w14:paraId="00200C9F"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167C2E97" w14:textId="77777777" w:rsidR="00BB71A9" w:rsidRDefault="00BB71A9" w:rsidP="00BB71A9">
      <w:pPr>
        <w:pStyle w:val="Heading2"/>
        <w:widowControl/>
        <w:numPr>
          <w:ilvl w:val="0"/>
          <w:numId w:val="0"/>
        </w:numPr>
        <w:ind w:left="720"/>
      </w:pPr>
    </w:p>
    <w:p w14:paraId="351419B1" w14:textId="77777777" w:rsidR="00BB71A9" w:rsidRPr="00526F2F" w:rsidRDefault="00BB71A9" w:rsidP="00BB71A9">
      <w:pPr>
        <w:pStyle w:val="Heading2"/>
      </w:pPr>
      <w:bookmarkStart w:id="38" w:name="_Toc294814127"/>
      <w:r>
        <w:t>Manage Flight Schedule</w:t>
      </w:r>
      <w:bookmarkEnd w:id="38"/>
    </w:p>
    <w:tbl>
      <w:tblPr>
        <w:tblStyle w:val="TableGrid"/>
        <w:tblW w:w="0" w:type="auto"/>
        <w:tblInd w:w="720" w:type="dxa"/>
        <w:tblLook w:val="04A0" w:firstRow="1" w:lastRow="0" w:firstColumn="1" w:lastColumn="0" w:noHBand="0" w:noVBand="1"/>
      </w:tblPr>
      <w:tblGrid>
        <w:gridCol w:w="7185"/>
        <w:gridCol w:w="1671"/>
      </w:tblGrid>
      <w:tr w:rsidR="00BB71A9" w:rsidRPr="000F79EC" w14:paraId="2BCF10D4" w14:textId="77777777" w:rsidTr="009F1B27">
        <w:tc>
          <w:tcPr>
            <w:tcW w:w="7185" w:type="dxa"/>
          </w:tcPr>
          <w:p w14:paraId="5F2A760A"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Flight Schedule</w:t>
            </w:r>
          </w:p>
        </w:tc>
        <w:tc>
          <w:tcPr>
            <w:tcW w:w="1671" w:type="dxa"/>
          </w:tcPr>
          <w:p w14:paraId="7AFF3632"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FLI_04</w:t>
            </w:r>
          </w:p>
        </w:tc>
      </w:tr>
      <w:tr w:rsidR="00BB71A9" w:rsidRPr="000F79EC" w14:paraId="23EED7CF" w14:textId="77777777" w:rsidTr="009F1B27">
        <w:tc>
          <w:tcPr>
            <w:tcW w:w="8856" w:type="dxa"/>
            <w:gridSpan w:val="2"/>
          </w:tcPr>
          <w:p w14:paraId="41C567D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D2C6563" w14:textId="77777777" w:rsidR="00BB71A9" w:rsidRPr="00641E72" w:rsidRDefault="00BB71A9" w:rsidP="009F1B27">
            <w:pPr>
              <w:pStyle w:val="InfoBlue"/>
              <w:ind w:left="0"/>
            </w:pPr>
            <w:r>
              <w:rPr>
                <w:i w:val="0"/>
                <w:color w:val="auto"/>
              </w:rPr>
              <w:t>Airline’s Human Resource Manager – Wants to save cost on hiring extra staff to edit the flight schedule.</w:t>
            </w:r>
          </w:p>
          <w:p w14:paraId="3B3A641A"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4A1F0AD1" w14:textId="77777777" w:rsidR="00BB71A9" w:rsidRPr="000F79EC" w:rsidRDefault="00BB71A9" w:rsidP="009F1B27">
            <w:pPr>
              <w:pStyle w:val="InfoBlue"/>
              <w:spacing w:after="0"/>
              <w:ind w:left="0"/>
              <w:rPr>
                <w:color w:val="auto"/>
              </w:rPr>
            </w:pPr>
            <w:r>
              <w:rPr>
                <w:i w:val="0"/>
                <w:color w:val="auto"/>
              </w:rPr>
              <w:t>Flight Manager – Wants to quickly and conveniently edit the available flights that the airline can fly from and to.</w:t>
            </w:r>
          </w:p>
        </w:tc>
      </w:tr>
      <w:tr w:rsidR="00BB71A9" w:rsidRPr="000F79EC" w14:paraId="6C553D1C" w14:textId="77777777" w:rsidTr="009F1B27">
        <w:tc>
          <w:tcPr>
            <w:tcW w:w="8856" w:type="dxa"/>
            <w:gridSpan w:val="2"/>
          </w:tcPr>
          <w:p w14:paraId="1CD9D88C"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BB71A9" w:rsidRPr="000F79EC" w14:paraId="7DC4E34E" w14:textId="77777777" w:rsidTr="009F1B27">
        <w:tc>
          <w:tcPr>
            <w:tcW w:w="8856" w:type="dxa"/>
            <w:gridSpan w:val="2"/>
          </w:tcPr>
          <w:p w14:paraId="1D165B9A"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1591C904" w14:textId="77777777" w:rsidTr="009F1B27">
        <w:tc>
          <w:tcPr>
            <w:tcW w:w="8856" w:type="dxa"/>
            <w:gridSpan w:val="2"/>
          </w:tcPr>
          <w:p w14:paraId="055128AB"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BB71A9" w:rsidRPr="000F79EC" w14:paraId="471E507B" w14:textId="77777777" w:rsidTr="009F1B27">
        <w:tc>
          <w:tcPr>
            <w:tcW w:w="8856" w:type="dxa"/>
            <w:gridSpan w:val="2"/>
          </w:tcPr>
          <w:p w14:paraId="14D96E54" w14:textId="77777777" w:rsidR="00BB71A9" w:rsidRPr="000F79EC" w:rsidRDefault="00BB71A9" w:rsidP="009F1B27">
            <w:pPr>
              <w:pStyle w:val="InfoBlue"/>
              <w:spacing w:after="0"/>
              <w:ind w:left="0"/>
              <w:rPr>
                <w:b/>
                <w:i w:val="0"/>
                <w:color w:val="auto"/>
              </w:rPr>
            </w:pPr>
            <w:r w:rsidRPr="000F79EC">
              <w:rPr>
                <w:b/>
                <w:i w:val="0"/>
                <w:color w:val="auto"/>
              </w:rPr>
              <w:t>Normal flow:</w:t>
            </w:r>
          </w:p>
          <w:p w14:paraId="746A581E" w14:textId="77777777" w:rsidR="00BB71A9" w:rsidRPr="000F79EC" w:rsidRDefault="00BB71A9" w:rsidP="009F1B27">
            <w:pPr>
              <w:pStyle w:val="BodyText"/>
              <w:numPr>
                <w:ilvl w:val="0"/>
                <w:numId w:val="30"/>
              </w:numPr>
              <w:spacing w:after="0"/>
            </w:pPr>
            <w:r w:rsidRPr="000F79EC">
              <w:t>System prompts user if they want to add, modify or delete flight.</w:t>
            </w:r>
          </w:p>
          <w:p w14:paraId="2EC35B4E" w14:textId="77777777" w:rsidR="00BB71A9" w:rsidRPr="000F79EC" w:rsidRDefault="00BB71A9" w:rsidP="009F1B27">
            <w:pPr>
              <w:pStyle w:val="BodyText"/>
              <w:numPr>
                <w:ilvl w:val="0"/>
                <w:numId w:val="30"/>
              </w:numPr>
              <w:spacing w:after="0"/>
            </w:pPr>
            <w:r w:rsidRPr="000F79EC">
              <w:t>System displays the appropriate flow according to the user’s choice.</w:t>
            </w:r>
          </w:p>
          <w:p w14:paraId="1792821A" w14:textId="77777777" w:rsidR="00BB71A9" w:rsidRPr="000F79EC" w:rsidRDefault="00BB71A9" w:rsidP="009F1B27">
            <w:pPr>
              <w:pStyle w:val="BodyText"/>
              <w:numPr>
                <w:ilvl w:val="1"/>
                <w:numId w:val="30"/>
              </w:numPr>
              <w:spacing w:after="0"/>
            </w:pPr>
            <w:r w:rsidRPr="000F79EC">
              <w:t>Add flight – Sub-flow S1</w:t>
            </w:r>
          </w:p>
          <w:p w14:paraId="6A95CCD9" w14:textId="77777777" w:rsidR="00BB71A9" w:rsidRPr="000F79EC" w:rsidRDefault="00BB71A9" w:rsidP="009F1B27">
            <w:pPr>
              <w:pStyle w:val="BodyText"/>
              <w:numPr>
                <w:ilvl w:val="1"/>
                <w:numId w:val="30"/>
              </w:numPr>
              <w:spacing w:after="0"/>
            </w:pPr>
            <w:r w:rsidRPr="000F79EC">
              <w:t>Edit flight – Sub-flow S2</w:t>
            </w:r>
          </w:p>
          <w:p w14:paraId="0FE0A3E3" w14:textId="77777777" w:rsidR="00BB71A9" w:rsidRPr="000F79EC" w:rsidRDefault="00BB71A9" w:rsidP="009F1B27">
            <w:pPr>
              <w:pStyle w:val="BodyText"/>
              <w:numPr>
                <w:ilvl w:val="1"/>
                <w:numId w:val="30"/>
              </w:numPr>
              <w:spacing w:after="0"/>
            </w:pPr>
            <w:r w:rsidRPr="000F79EC">
              <w:t>Delete flight – Sub-flow S3</w:t>
            </w:r>
          </w:p>
          <w:p w14:paraId="37FBE307" w14:textId="77777777" w:rsidR="00BB71A9" w:rsidRPr="000F79EC" w:rsidRDefault="00BB71A9" w:rsidP="009F1B27">
            <w:pPr>
              <w:pStyle w:val="BodyText"/>
              <w:numPr>
                <w:ilvl w:val="0"/>
                <w:numId w:val="30"/>
              </w:numPr>
              <w:spacing w:after="0"/>
            </w:pPr>
            <w:r w:rsidRPr="000F79EC">
              <w:t>System returns to main menu.</w:t>
            </w:r>
          </w:p>
          <w:p w14:paraId="554159C9" w14:textId="77777777" w:rsidR="00BB71A9" w:rsidRPr="000F79EC" w:rsidRDefault="00BB71A9" w:rsidP="009F1B27">
            <w:pPr>
              <w:pStyle w:val="BodyText"/>
              <w:numPr>
                <w:ilvl w:val="0"/>
                <w:numId w:val="30"/>
              </w:numPr>
              <w:spacing w:after="0"/>
            </w:pPr>
            <w:r w:rsidRPr="000F79EC">
              <w:t>End</w:t>
            </w:r>
          </w:p>
        </w:tc>
      </w:tr>
      <w:tr w:rsidR="00BB71A9" w:rsidRPr="000F79EC" w14:paraId="0F57257C" w14:textId="77777777" w:rsidTr="009F1B27">
        <w:tc>
          <w:tcPr>
            <w:tcW w:w="8856" w:type="dxa"/>
            <w:gridSpan w:val="2"/>
          </w:tcPr>
          <w:p w14:paraId="71025E11" w14:textId="77777777" w:rsidR="00BB71A9" w:rsidRPr="000F79EC" w:rsidRDefault="00BB71A9" w:rsidP="009F1B27">
            <w:pPr>
              <w:pStyle w:val="InfoBlue"/>
              <w:spacing w:after="0"/>
              <w:ind w:left="0"/>
              <w:rPr>
                <w:i w:val="0"/>
                <w:color w:val="auto"/>
              </w:rPr>
            </w:pPr>
            <w:r w:rsidRPr="000F79EC">
              <w:rPr>
                <w:b/>
                <w:i w:val="0"/>
                <w:color w:val="auto"/>
              </w:rPr>
              <w:t xml:space="preserve">Sub-flows: </w:t>
            </w:r>
          </w:p>
          <w:p w14:paraId="02DF94C9" w14:textId="77777777" w:rsidR="00BB71A9" w:rsidRPr="000F79EC" w:rsidRDefault="00BB71A9" w:rsidP="009F1B27">
            <w:pPr>
              <w:pStyle w:val="BodyText"/>
              <w:spacing w:after="0"/>
            </w:pPr>
            <w:r w:rsidRPr="000F79EC">
              <w:t>S1: Add flight</w:t>
            </w:r>
          </w:p>
          <w:p w14:paraId="565B97FE" w14:textId="77777777" w:rsidR="00BB71A9" w:rsidRPr="000F79EC" w:rsidRDefault="00BB71A9" w:rsidP="009F1B27">
            <w:pPr>
              <w:pStyle w:val="BodyText"/>
              <w:numPr>
                <w:ilvl w:val="0"/>
                <w:numId w:val="31"/>
              </w:numPr>
              <w:spacing w:after="0"/>
            </w:pPr>
            <w:r w:rsidRPr="000F79EC">
              <w:t>System prompts user for the flight details.</w:t>
            </w:r>
          </w:p>
          <w:p w14:paraId="12E2D53A" w14:textId="77777777" w:rsidR="00BB71A9" w:rsidRPr="000F79EC" w:rsidRDefault="00BB71A9" w:rsidP="009F1B27">
            <w:pPr>
              <w:pStyle w:val="BodyText"/>
              <w:numPr>
                <w:ilvl w:val="0"/>
                <w:numId w:val="31"/>
              </w:numPr>
              <w:spacing w:after="0"/>
            </w:pPr>
            <w:r w:rsidRPr="000F79EC">
              <w:t>User enters the flight details into the system.</w:t>
            </w:r>
          </w:p>
          <w:p w14:paraId="231AD668" w14:textId="77777777" w:rsidR="00BB71A9" w:rsidRPr="000F79EC" w:rsidRDefault="00BB71A9" w:rsidP="009F1B27">
            <w:pPr>
              <w:pStyle w:val="BodyText"/>
              <w:numPr>
                <w:ilvl w:val="0"/>
                <w:numId w:val="31"/>
              </w:numPr>
              <w:spacing w:after="0"/>
            </w:pPr>
            <w:r w:rsidRPr="000F79EC">
              <w:t>If the system detects a mismatch in the input with the expected input, system displays error message and go to step 1; else go to step 4.</w:t>
            </w:r>
          </w:p>
          <w:p w14:paraId="57A0206F" w14:textId="77777777" w:rsidR="00BB71A9" w:rsidRPr="000F79EC" w:rsidRDefault="00BB71A9" w:rsidP="009F1B27">
            <w:pPr>
              <w:pStyle w:val="BodyText"/>
              <w:numPr>
                <w:ilvl w:val="0"/>
                <w:numId w:val="31"/>
              </w:numPr>
              <w:spacing w:after="0"/>
            </w:pPr>
            <w:r w:rsidRPr="000F79EC">
              <w:t xml:space="preserve">System </w:t>
            </w:r>
            <w:r>
              <w:t xml:space="preserve">displays a message saying </w:t>
            </w:r>
            <w:r w:rsidRPr="000F79EC">
              <w:t xml:space="preserve">the new </w:t>
            </w:r>
            <w:r>
              <w:t>flight</w:t>
            </w:r>
            <w:r w:rsidRPr="000F79EC">
              <w:t xml:space="preserve"> </w:t>
            </w:r>
            <w:r>
              <w:t>is saved</w:t>
            </w:r>
          </w:p>
          <w:p w14:paraId="35091532" w14:textId="77777777" w:rsidR="00BB71A9" w:rsidRPr="000F79EC" w:rsidRDefault="00BB71A9" w:rsidP="009F1B27">
            <w:pPr>
              <w:pStyle w:val="BodyText"/>
              <w:spacing w:after="0"/>
              <w:ind w:left="0"/>
            </w:pPr>
          </w:p>
          <w:p w14:paraId="387EF4F5" w14:textId="77777777" w:rsidR="00BB71A9" w:rsidRPr="000F79EC" w:rsidRDefault="00BB71A9" w:rsidP="009F1B27">
            <w:pPr>
              <w:pStyle w:val="BodyText"/>
              <w:spacing w:after="0"/>
            </w:pPr>
            <w:r w:rsidRPr="000F79EC">
              <w:t>S2: Edit flight</w:t>
            </w:r>
          </w:p>
          <w:p w14:paraId="79883404" w14:textId="77777777" w:rsidR="00BB71A9" w:rsidRPr="000F79EC" w:rsidRDefault="00BB71A9" w:rsidP="009F1B27">
            <w:pPr>
              <w:pStyle w:val="BodyText"/>
              <w:numPr>
                <w:ilvl w:val="0"/>
                <w:numId w:val="37"/>
              </w:numPr>
              <w:spacing w:after="0"/>
            </w:pPr>
            <w:r w:rsidRPr="000F79EC">
              <w:t>System</w:t>
            </w:r>
            <w:r>
              <w:t xml:space="preserve"> prompts user for the flight ID</w:t>
            </w:r>
            <w:r w:rsidRPr="000F79EC">
              <w:t>.</w:t>
            </w:r>
          </w:p>
          <w:p w14:paraId="7940758F" w14:textId="77777777" w:rsidR="00BB71A9" w:rsidRPr="000F79EC" w:rsidRDefault="00BB71A9" w:rsidP="009F1B27">
            <w:pPr>
              <w:pStyle w:val="BodyText"/>
              <w:numPr>
                <w:ilvl w:val="0"/>
                <w:numId w:val="37"/>
              </w:numPr>
              <w:spacing w:after="0"/>
            </w:pPr>
            <w:r w:rsidRPr="000F79EC">
              <w:t>User enters the flight ID into the system.</w:t>
            </w:r>
          </w:p>
          <w:p w14:paraId="38EAF5BF" w14:textId="77777777" w:rsidR="00BB71A9" w:rsidRPr="000F79EC" w:rsidRDefault="00BB71A9" w:rsidP="009F1B27">
            <w:pPr>
              <w:pStyle w:val="BodyText"/>
              <w:numPr>
                <w:ilvl w:val="0"/>
                <w:numId w:val="37"/>
              </w:numPr>
              <w:spacing w:after="0"/>
            </w:pPr>
            <w:r w:rsidRPr="000F79EC">
              <w:t>If the system cannot find the flight wi</w:t>
            </w:r>
            <w:r>
              <w:t xml:space="preserve">th the corresponding flight ID </w:t>
            </w:r>
            <w:r w:rsidRPr="000F79EC">
              <w:t>system displays error message and returns to step 1; else go to step 4.</w:t>
            </w:r>
          </w:p>
          <w:p w14:paraId="28E27189" w14:textId="77777777" w:rsidR="00BB71A9" w:rsidRPr="000F79EC" w:rsidRDefault="00BB71A9" w:rsidP="009F1B27">
            <w:pPr>
              <w:pStyle w:val="BodyText"/>
              <w:numPr>
                <w:ilvl w:val="0"/>
                <w:numId w:val="37"/>
              </w:numPr>
              <w:spacing w:after="0"/>
            </w:pPr>
            <w:r w:rsidRPr="000F79EC">
              <w:t>System displays all the flight details except for the flight ID in a numbered list and system prompts user to choose which detail they want to modify.</w:t>
            </w:r>
          </w:p>
          <w:p w14:paraId="122A63BF" w14:textId="77777777" w:rsidR="00BB71A9" w:rsidRPr="000F79EC" w:rsidRDefault="00BB71A9" w:rsidP="009F1B27">
            <w:pPr>
              <w:pStyle w:val="BodyText"/>
              <w:numPr>
                <w:ilvl w:val="0"/>
                <w:numId w:val="37"/>
              </w:numPr>
              <w:spacing w:after="0"/>
            </w:pPr>
            <w:r w:rsidRPr="000F79EC">
              <w:t>User enters the detail to modify by the associated number.</w:t>
            </w:r>
          </w:p>
          <w:p w14:paraId="7F415B18" w14:textId="77777777" w:rsidR="00BB71A9" w:rsidRPr="000F79EC" w:rsidRDefault="00BB71A9" w:rsidP="009F1B27">
            <w:pPr>
              <w:pStyle w:val="BodyText"/>
              <w:numPr>
                <w:ilvl w:val="0"/>
                <w:numId w:val="37"/>
              </w:numPr>
              <w:spacing w:after="0"/>
            </w:pPr>
            <w:r w:rsidRPr="000F79EC">
              <w:t>System prompts user for the updated detail.</w:t>
            </w:r>
          </w:p>
          <w:p w14:paraId="09509737" w14:textId="77777777" w:rsidR="00BB71A9" w:rsidRPr="000F79EC" w:rsidRDefault="00BB71A9" w:rsidP="009F1B27">
            <w:pPr>
              <w:pStyle w:val="BodyText"/>
              <w:numPr>
                <w:ilvl w:val="0"/>
                <w:numId w:val="37"/>
              </w:numPr>
              <w:spacing w:after="0"/>
            </w:pPr>
            <w:r w:rsidRPr="000F79EC">
              <w:lastRenderedPageBreak/>
              <w:t>User enters updated detail into the system.</w:t>
            </w:r>
          </w:p>
          <w:p w14:paraId="73C5D73E" w14:textId="77777777" w:rsidR="00BB71A9" w:rsidRPr="000F79EC" w:rsidRDefault="00BB71A9" w:rsidP="009F1B27">
            <w:pPr>
              <w:pStyle w:val="BodyText"/>
              <w:numPr>
                <w:ilvl w:val="0"/>
                <w:numId w:val="37"/>
              </w:numPr>
              <w:spacing w:after="0"/>
            </w:pPr>
            <w:r w:rsidRPr="000F79EC">
              <w:t>If the system detects an input mismatch, system displays error message and go to step 4; else go to step 9.</w:t>
            </w:r>
          </w:p>
          <w:p w14:paraId="07DF638E" w14:textId="77777777" w:rsidR="00BB71A9" w:rsidRPr="000F79EC" w:rsidRDefault="00BB71A9" w:rsidP="009F1B27">
            <w:pPr>
              <w:pStyle w:val="BodyText"/>
              <w:numPr>
                <w:ilvl w:val="0"/>
                <w:numId w:val="37"/>
              </w:numPr>
              <w:spacing w:after="0"/>
            </w:pPr>
            <w:r w:rsidRPr="000F79EC">
              <w:t xml:space="preserve">System </w:t>
            </w:r>
            <w:r>
              <w:t xml:space="preserve">displays a message saying </w:t>
            </w:r>
            <w:r w:rsidRPr="000F79EC">
              <w:t xml:space="preserve">the </w:t>
            </w:r>
            <w:r>
              <w:t>flight</w:t>
            </w:r>
            <w:r w:rsidRPr="000F79EC">
              <w:t xml:space="preserve"> </w:t>
            </w:r>
            <w:r>
              <w:t>is edited</w:t>
            </w:r>
            <w:r w:rsidRPr="000F79EC">
              <w:t>.</w:t>
            </w:r>
          </w:p>
          <w:p w14:paraId="1FFB0625" w14:textId="77777777" w:rsidR="00BB71A9" w:rsidRPr="000F79EC" w:rsidRDefault="00BB71A9" w:rsidP="009F1B27">
            <w:pPr>
              <w:pStyle w:val="BodyText"/>
              <w:spacing w:after="0"/>
            </w:pPr>
          </w:p>
          <w:p w14:paraId="7C277ED2" w14:textId="77777777" w:rsidR="00BB71A9" w:rsidRPr="000F79EC" w:rsidRDefault="00BB71A9" w:rsidP="009F1B27">
            <w:pPr>
              <w:pStyle w:val="BodyText"/>
              <w:spacing w:after="0"/>
            </w:pPr>
            <w:r w:rsidRPr="000F79EC">
              <w:t>S3: Delete flight</w:t>
            </w:r>
          </w:p>
          <w:p w14:paraId="12394623" w14:textId="77777777" w:rsidR="00BB71A9" w:rsidRPr="000F79EC" w:rsidRDefault="00BB71A9" w:rsidP="009F1B27">
            <w:pPr>
              <w:pStyle w:val="BodyText"/>
              <w:numPr>
                <w:ilvl w:val="0"/>
                <w:numId w:val="38"/>
              </w:numPr>
              <w:spacing w:after="0"/>
            </w:pPr>
            <w:r w:rsidRPr="000F79EC">
              <w:t>System</w:t>
            </w:r>
            <w:r>
              <w:t xml:space="preserve"> prompts user for the flight ID</w:t>
            </w:r>
            <w:r w:rsidRPr="000F79EC">
              <w:t>.</w:t>
            </w:r>
          </w:p>
          <w:p w14:paraId="3A446C54" w14:textId="77777777" w:rsidR="00BB71A9" w:rsidRPr="000F79EC" w:rsidRDefault="00BB71A9" w:rsidP="009F1B27">
            <w:pPr>
              <w:pStyle w:val="BodyText"/>
              <w:numPr>
                <w:ilvl w:val="0"/>
                <w:numId w:val="38"/>
              </w:numPr>
              <w:spacing w:after="0"/>
            </w:pPr>
            <w:r>
              <w:t>User enters the flight ID</w:t>
            </w:r>
            <w:r w:rsidRPr="000F79EC">
              <w:t xml:space="preserve"> into the system.</w:t>
            </w:r>
          </w:p>
          <w:p w14:paraId="6DFCB485" w14:textId="77777777" w:rsidR="00BB71A9" w:rsidRPr="000F79EC" w:rsidRDefault="00BB71A9" w:rsidP="009F1B27">
            <w:pPr>
              <w:pStyle w:val="BodyText"/>
              <w:numPr>
                <w:ilvl w:val="0"/>
                <w:numId w:val="38"/>
              </w:numPr>
              <w:spacing w:after="0"/>
            </w:pPr>
            <w:r w:rsidRPr="000F79EC">
              <w:t>If the system cannot find the flight with the corresponding flight ID system displays error message and returns to step 1; else go to step 4.</w:t>
            </w:r>
          </w:p>
          <w:p w14:paraId="12A642A3" w14:textId="77777777" w:rsidR="00BB71A9" w:rsidRPr="000F79EC" w:rsidRDefault="00BB71A9" w:rsidP="009F1B27">
            <w:pPr>
              <w:pStyle w:val="BodyText"/>
              <w:numPr>
                <w:ilvl w:val="0"/>
                <w:numId w:val="38"/>
              </w:numPr>
              <w:spacing w:after="0"/>
            </w:pPr>
            <w:r w:rsidRPr="000F79EC">
              <w:t xml:space="preserve">System </w:t>
            </w:r>
            <w:r>
              <w:t xml:space="preserve">displays a message saying </w:t>
            </w:r>
            <w:r w:rsidRPr="000F79EC">
              <w:t xml:space="preserve">the </w:t>
            </w:r>
            <w:r>
              <w:t>flight</w:t>
            </w:r>
            <w:r w:rsidRPr="000F79EC">
              <w:t xml:space="preserve"> </w:t>
            </w:r>
            <w:r>
              <w:t>is deleted</w:t>
            </w:r>
            <w:r w:rsidRPr="000F79EC">
              <w:t>.</w:t>
            </w:r>
          </w:p>
        </w:tc>
      </w:tr>
      <w:tr w:rsidR="00BB71A9" w:rsidRPr="000F79EC" w14:paraId="1697BF1B" w14:textId="77777777" w:rsidTr="009F1B27">
        <w:tc>
          <w:tcPr>
            <w:tcW w:w="8856" w:type="dxa"/>
            <w:gridSpan w:val="2"/>
          </w:tcPr>
          <w:p w14:paraId="1D45B75A"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568B2641" w14:textId="77777777" w:rsidR="00BB71A9" w:rsidRDefault="00BB71A9" w:rsidP="00BB71A9">
      <w:pPr>
        <w:pStyle w:val="Heading2"/>
        <w:widowControl/>
        <w:numPr>
          <w:ilvl w:val="0"/>
          <w:numId w:val="0"/>
        </w:numPr>
        <w:ind w:left="720"/>
      </w:pPr>
    </w:p>
    <w:p w14:paraId="33477557" w14:textId="77777777" w:rsidR="00BB71A9" w:rsidRPr="00526F2F" w:rsidRDefault="00BB71A9" w:rsidP="00BB71A9">
      <w:pPr>
        <w:pStyle w:val="Heading2"/>
      </w:pPr>
      <w:bookmarkStart w:id="39" w:name="_Toc294814128"/>
      <w:r>
        <w:t>Manage Airports</w:t>
      </w:r>
      <w:bookmarkEnd w:id="39"/>
    </w:p>
    <w:tbl>
      <w:tblPr>
        <w:tblStyle w:val="TableGrid"/>
        <w:tblW w:w="0" w:type="auto"/>
        <w:tblInd w:w="720" w:type="dxa"/>
        <w:tblLook w:val="04A0" w:firstRow="1" w:lastRow="0" w:firstColumn="1" w:lastColumn="0" w:noHBand="0" w:noVBand="1"/>
      </w:tblPr>
      <w:tblGrid>
        <w:gridCol w:w="7185"/>
        <w:gridCol w:w="1671"/>
      </w:tblGrid>
      <w:tr w:rsidR="00BB71A9" w:rsidRPr="000F79EC" w14:paraId="67A341DA" w14:textId="77777777" w:rsidTr="009F1B27">
        <w:tc>
          <w:tcPr>
            <w:tcW w:w="7185" w:type="dxa"/>
          </w:tcPr>
          <w:p w14:paraId="576D4965"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Airports</w:t>
            </w:r>
          </w:p>
        </w:tc>
        <w:tc>
          <w:tcPr>
            <w:tcW w:w="1671" w:type="dxa"/>
          </w:tcPr>
          <w:p w14:paraId="16A589C6"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FLI_02</w:t>
            </w:r>
          </w:p>
        </w:tc>
      </w:tr>
      <w:tr w:rsidR="00BB71A9" w:rsidRPr="000F79EC" w14:paraId="465A934C" w14:textId="77777777" w:rsidTr="009F1B27">
        <w:tc>
          <w:tcPr>
            <w:tcW w:w="8856" w:type="dxa"/>
            <w:gridSpan w:val="2"/>
          </w:tcPr>
          <w:p w14:paraId="7D2228A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27D7990" w14:textId="77777777" w:rsidR="00BB71A9" w:rsidRPr="00641E72" w:rsidRDefault="00BB71A9" w:rsidP="009F1B27">
            <w:pPr>
              <w:pStyle w:val="InfoBlue"/>
              <w:ind w:left="0"/>
            </w:pPr>
            <w:r>
              <w:rPr>
                <w:i w:val="0"/>
                <w:color w:val="auto"/>
              </w:rPr>
              <w:t>Airline’s Human Resource Manager – Wants to save cost on hiring extra staff to edit available airports that flights can take off from and land at.</w:t>
            </w:r>
          </w:p>
          <w:p w14:paraId="42AD5178"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0E1B3F5D" w14:textId="77777777" w:rsidR="00BB71A9" w:rsidRPr="000F79EC" w:rsidRDefault="00BB71A9" w:rsidP="009F1B27">
            <w:pPr>
              <w:pStyle w:val="InfoBlue"/>
              <w:spacing w:after="0"/>
              <w:ind w:left="0"/>
              <w:rPr>
                <w:color w:val="auto"/>
              </w:rPr>
            </w:pPr>
            <w:r>
              <w:rPr>
                <w:i w:val="0"/>
                <w:color w:val="auto"/>
              </w:rPr>
              <w:t>Flight Manager – Wants to quickly and conveniently edit the available airports that the airline can fly from and to.</w:t>
            </w:r>
          </w:p>
        </w:tc>
      </w:tr>
      <w:tr w:rsidR="00BB71A9" w:rsidRPr="000F79EC" w14:paraId="56E06774" w14:textId="77777777" w:rsidTr="009F1B27">
        <w:tc>
          <w:tcPr>
            <w:tcW w:w="8856" w:type="dxa"/>
            <w:gridSpan w:val="2"/>
          </w:tcPr>
          <w:p w14:paraId="1BD1B383"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BB71A9" w:rsidRPr="000F79EC" w14:paraId="2F73429B" w14:textId="77777777" w:rsidTr="009F1B27">
        <w:tc>
          <w:tcPr>
            <w:tcW w:w="8856" w:type="dxa"/>
            <w:gridSpan w:val="2"/>
          </w:tcPr>
          <w:p w14:paraId="79EDB630"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64AD0F88" w14:textId="77777777" w:rsidTr="009F1B27">
        <w:tc>
          <w:tcPr>
            <w:tcW w:w="8856" w:type="dxa"/>
            <w:gridSpan w:val="2"/>
          </w:tcPr>
          <w:p w14:paraId="73CEEED3"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BB71A9" w:rsidRPr="000F79EC" w14:paraId="3E1D18C3" w14:textId="77777777" w:rsidTr="009F1B27">
        <w:tc>
          <w:tcPr>
            <w:tcW w:w="8856" w:type="dxa"/>
            <w:gridSpan w:val="2"/>
          </w:tcPr>
          <w:p w14:paraId="5E39D069" w14:textId="77777777" w:rsidR="00BB71A9" w:rsidRPr="000F79EC" w:rsidRDefault="00BB71A9" w:rsidP="009F1B27">
            <w:pPr>
              <w:pStyle w:val="InfoBlue"/>
              <w:spacing w:after="0"/>
              <w:ind w:left="0"/>
              <w:rPr>
                <w:b/>
                <w:i w:val="0"/>
                <w:color w:val="auto"/>
              </w:rPr>
            </w:pPr>
            <w:r w:rsidRPr="000F79EC">
              <w:rPr>
                <w:b/>
                <w:i w:val="0"/>
                <w:color w:val="auto"/>
              </w:rPr>
              <w:t>Normal flow:</w:t>
            </w:r>
          </w:p>
          <w:p w14:paraId="6AFD3D95" w14:textId="77777777" w:rsidR="00BB71A9" w:rsidRPr="000F79EC" w:rsidRDefault="00BB71A9" w:rsidP="009F1B27">
            <w:pPr>
              <w:pStyle w:val="BodyText"/>
              <w:numPr>
                <w:ilvl w:val="0"/>
                <w:numId w:val="32"/>
              </w:numPr>
              <w:spacing w:after="0"/>
            </w:pPr>
            <w:r w:rsidRPr="000F79EC">
              <w:t>System prompts user if they want to add, modify or delete ai</w:t>
            </w:r>
            <w:r>
              <w:t>r</w:t>
            </w:r>
            <w:r w:rsidRPr="000F79EC">
              <w:t>port.</w:t>
            </w:r>
          </w:p>
          <w:p w14:paraId="10307D7C" w14:textId="77777777" w:rsidR="00BB71A9" w:rsidRPr="000F79EC" w:rsidRDefault="00BB71A9" w:rsidP="009F1B27">
            <w:pPr>
              <w:pStyle w:val="BodyText"/>
              <w:numPr>
                <w:ilvl w:val="0"/>
                <w:numId w:val="32"/>
              </w:numPr>
              <w:spacing w:after="0"/>
            </w:pPr>
            <w:r w:rsidRPr="000F79EC">
              <w:t>System displays the appropriate flow according to the user’s choice.</w:t>
            </w:r>
          </w:p>
          <w:p w14:paraId="2F4AB75E" w14:textId="77777777" w:rsidR="00BB71A9" w:rsidRPr="000F79EC" w:rsidRDefault="00BB71A9" w:rsidP="009F1B27">
            <w:pPr>
              <w:pStyle w:val="BodyText"/>
              <w:numPr>
                <w:ilvl w:val="1"/>
                <w:numId w:val="32"/>
              </w:numPr>
              <w:spacing w:after="0"/>
            </w:pPr>
            <w:r w:rsidRPr="000F79EC">
              <w:t>Add airport – Sub-flow S1</w:t>
            </w:r>
          </w:p>
          <w:p w14:paraId="60696943" w14:textId="77777777" w:rsidR="00BB71A9" w:rsidRPr="000F79EC" w:rsidRDefault="00BB71A9" w:rsidP="009F1B27">
            <w:pPr>
              <w:pStyle w:val="BodyText"/>
              <w:numPr>
                <w:ilvl w:val="1"/>
                <w:numId w:val="32"/>
              </w:numPr>
              <w:spacing w:after="0"/>
            </w:pPr>
            <w:r w:rsidRPr="000F79EC">
              <w:t>Edit flight – Sub-flow S2</w:t>
            </w:r>
          </w:p>
          <w:p w14:paraId="46F8208E" w14:textId="77777777" w:rsidR="00BB71A9" w:rsidRPr="000F79EC" w:rsidRDefault="00BB71A9" w:rsidP="009F1B27">
            <w:pPr>
              <w:pStyle w:val="BodyText"/>
              <w:numPr>
                <w:ilvl w:val="1"/>
                <w:numId w:val="32"/>
              </w:numPr>
              <w:spacing w:after="0"/>
            </w:pPr>
            <w:r w:rsidRPr="000F79EC">
              <w:t>Delete flight – Sub-flow S3</w:t>
            </w:r>
          </w:p>
          <w:p w14:paraId="3805D309" w14:textId="77777777" w:rsidR="00BB71A9" w:rsidRPr="000F79EC" w:rsidRDefault="00BB71A9" w:rsidP="009F1B27">
            <w:pPr>
              <w:pStyle w:val="BodyText"/>
              <w:numPr>
                <w:ilvl w:val="0"/>
                <w:numId w:val="32"/>
              </w:numPr>
              <w:spacing w:after="0"/>
            </w:pPr>
            <w:r w:rsidRPr="000F79EC">
              <w:t>System returns to main menu.</w:t>
            </w:r>
          </w:p>
          <w:p w14:paraId="527DC5E1" w14:textId="77777777" w:rsidR="00BB71A9" w:rsidRPr="000F79EC" w:rsidRDefault="00BB71A9" w:rsidP="009F1B27">
            <w:pPr>
              <w:pStyle w:val="BodyText"/>
              <w:numPr>
                <w:ilvl w:val="0"/>
                <w:numId w:val="32"/>
              </w:numPr>
              <w:spacing w:after="0"/>
            </w:pPr>
            <w:r w:rsidRPr="000F79EC">
              <w:t>End</w:t>
            </w:r>
          </w:p>
        </w:tc>
      </w:tr>
      <w:tr w:rsidR="00BB71A9" w:rsidRPr="000F79EC" w14:paraId="7DB7C256" w14:textId="77777777" w:rsidTr="009F1B27">
        <w:tc>
          <w:tcPr>
            <w:tcW w:w="8856" w:type="dxa"/>
            <w:gridSpan w:val="2"/>
          </w:tcPr>
          <w:p w14:paraId="7D4BCA60" w14:textId="77777777" w:rsidR="00BB71A9" w:rsidRPr="000F79EC" w:rsidRDefault="00BB71A9" w:rsidP="009F1B27">
            <w:pPr>
              <w:pStyle w:val="InfoBlue"/>
              <w:spacing w:after="0"/>
              <w:ind w:left="0"/>
              <w:rPr>
                <w:i w:val="0"/>
                <w:color w:val="auto"/>
              </w:rPr>
            </w:pPr>
            <w:r w:rsidRPr="000F79EC">
              <w:rPr>
                <w:b/>
                <w:i w:val="0"/>
                <w:color w:val="auto"/>
              </w:rPr>
              <w:t xml:space="preserve">Sub-flows: </w:t>
            </w:r>
          </w:p>
          <w:p w14:paraId="5F9FC766" w14:textId="77777777" w:rsidR="00BB71A9" w:rsidRPr="000F79EC" w:rsidRDefault="00BB71A9" w:rsidP="009F1B27">
            <w:pPr>
              <w:pStyle w:val="BodyText"/>
              <w:spacing w:after="0"/>
            </w:pPr>
            <w:r w:rsidRPr="000F79EC">
              <w:t>S1: Add airport</w:t>
            </w:r>
          </w:p>
          <w:p w14:paraId="0FB17E15" w14:textId="77777777" w:rsidR="00BB71A9" w:rsidRPr="000F79EC" w:rsidRDefault="00BB71A9" w:rsidP="009F1B27">
            <w:pPr>
              <w:pStyle w:val="BodyText"/>
              <w:numPr>
                <w:ilvl w:val="0"/>
                <w:numId w:val="33"/>
              </w:numPr>
              <w:spacing w:after="0"/>
            </w:pPr>
            <w:r w:rsidRPr="000F79EC">
              <w:t>System prompts user for the airport details.</w:t>
            </w:r>
          </w:p>
          <w:p w14:paraId="273E9FEE" w14:textId="77777777" w:rsidR="00BB71A9" w:rsidRPr="000F79EC" w:rsidRDefault="00BB71A9" w:rsidP="009F1B27">
            <w:pPr>
              <w:pStyle w:val="BodyText"/>
              <w:numPr>
                <w:ilvl w:val="0"/>
                <w:numId w:val="33"/>
              </w:numPr>
              <w:spacing w:after="0"/>
            </w:pPr>
            <w:r w:rsidRPr="000F79EC">
              <w:t>User enters the airport details into the system.</w:t>
            </w:r>
          </w:p>
          <w:p w14:paraId="288A3F0F" w14:textId="77777777" w:rsidR="00BB71A9" w:rsidRPr="000F79EC" w:rsidRDefault="00BB71A9" w:rsidP="009F1B27">
            <w:pPr>
              <w:pStyle w:val="BodyText"/>
              <w:numPr>
                <w:ilvl w:val="0"/>
                <w:numId w:val="33"/>
              </w:numPr>
              <w:spacing w:after="0"/>
            </w:pPr>
            <w:r w:rsidRPr="000F79EC">
              <w:t>If the system detects a mismatch in the input with the expected input, system displays error message and returns to step 1; else go to step 4.</w:t>
            </w:r>
          </w:p>
          <w:p w14:paraId="5AA1F4DE" w14:textId="77777777" w:rsidR="00BB71A9" w:rsidRPr="000F79EC" w:rsidRDefault="00BB71A9" w:rsidP="009F1B27">
            <w:pPr>
              <w:pStyle w:val="BodyText"/>
              <w:numPr>
                <w:ilvl w:val="0"/>
                <w:numId w:val="33"/>
              </w:numPr>
              <w:spacing w:after="0"/>
            </w:pPr>
            <w:r w:rsidRPr="000F79EC">
              <w:t>If the system detects a duplicate airport ID or airport name in the database, system displays an error and returns to step 1; else go to step 5.</w:t>
            </w:r>
          </w:p>
          <w:p w14:paraId="123BE15C" w14:textId="77777777" w:rsidR="00BB71A9" w:rsidRPr="000F79EC" w:rsidRDefault="00BB71A9" w:rsidP="009F1B27">
            <w:pPr>
              <w:pStyle w:val="BodyText"/>
              <w:numPr>
                <w:ilvl w:val="0"/>
                <w:numId w:val="33"/>
              </w:numPr>
              <w:spacing w:after="0"/>
            </w:pPr>
            <w:r w:rsidRPr="000F79EC">
              <w:t xml:space="preserve">System </w:t>
            </w:r>
            <w:r>
              <w:t xml:space="preserve">displays a message saying </w:t>
            </w:r>
            <w:r w:rsidRPr="000F79EC">
              <w:t xml:space="preserve">the </w:t>
            </w:r>
            <w:r>
              <w:t>new airport</w:t>
            </w:r>
            <w:r w:rsidRPr="000F79EC">
              <w:t xml:space="preserve"> </w:t>
            </w:r>
            <w:r>
              <w:t>is saved</w:t>
            </w:r>
            <w:r w:rsidRPr="000F79EC">
              <w:t>.</w:t>
            </w:r>
          </w:p>
          <w:p w14:paraId="1E4151CD" w14:textId="77777777" w:rsidR="00BB71A9" w:rsidRPr="000F79EC" w:rsidRDefault="00BB71A9" w:rsidP="009F1B27">
            <w:pPr>
              <w:pStyle w:val="BodyText"/>
              <w:spacing w:after="0"/>
              <w:ind w:left="0"/>
            </w:pPr>
          </w:p>
          <w:p w14:paraId="4AEBF4F9" w14:textId="77777777" w:rsidR="00BB71A9" w:rsidRPr="000F79EC" w:rsidRDefault="00BB71A9" w:rsidP="009F1B27">
            <w:pPr>
              <w:pStyle w:val="BodyText"/>
              <w:spacing w:after="0"/>
            </w:pPr>
            <w:r w:rsidRPr="000F79EC">
              <w:t>S2: Edit airport</w:t>
            </w:r>
          </w:p>
          <w:p w14:paraId="5921C395" w14:textId="77777777" w:rsidR="00BB71A9" w:rsidRPr="000F79EC" w:rsidRDefault="00BB71A9" w:rsidP="009F1B27">
            <w:pPr>
              <w:pStyle w:val="BodyText"/>
              <w:numPr>
                <w:ilvl w:val="0"/>
                <w:numId w:val="34"/>
              </w:numPr>
              <w:spacing w:after="0"/>
            </w:pPr>
            <w:r w:rsidRPr="000F79EC">
              <w:t xml:space="preserve">System prompts user for the airport </w:t>
            </w:r>
            <w:r>
              <w:t>IATA</w:t>
            </w:r>
            <w:r w:rsidRPr="000F79EC">
              <w:t>.</w:t>
            </w:r>
          </w:p>
          <w:p w14:paraId="7F58FDC5" w14:textId="77777777" w:rsidR="00BB71A9" w:rsidRPr="000F79EC" w:rsidRDefault="00BB71A9" w:rsidP="009F1B27">
            <w:pPr>
              <w:pStyle w:val="BodyText"/>
              <w:numPr>
                <w:ilvl w:val="0"/>
                <w:numId w:val="34"/>
              </w:numPr>
              <w:spacing w:after="0"/>
            </w:pPr>
            <w:r w:rsidRPr="000F79EC">
              <w:t xml:space="preserve">User enters the airport </w:t>
            </w:r>
            <w:r>
              <w:t>IATA</w:t>
            </w:r>
            <w:r w:rsidRPr="000F79EC">
              <w:t xml:space="preserve"> into the system.</w:t>
            </w:r>
          </w:p>
          <w:p w14:paraId="140C7C2F" w14:textId="77777777" w:rsidR="00BB71A9" w:rsidRPr="000F79EC" w:rsidRDefault="00BB71A9" w:rsidP="009F1B27">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3E04D63D" w14:textId="77777777" w:rsidR="00BB71A9" w:rsidRPr="000F79EC" w:rsidRDefault="00BB71A9" w:rsidP="009F1B27">
            <w:pPr>
              <w:pStyle w:val="BodyText"/>
              <w:numPr>
                <w:ilvl w:val="0"/>
                <w:numId w:val="34"/>
              </w:numPr>
              <w:spacing w:after="0"/>
            </w:pPr>
            <w:r w:rsidRPr="000F79EC">
              <w:t xml:space="preserve">System displays all the airport details except for the airport ID in a numbered list and system </w:t>
            </w:r>
            <w:r w:rsidRPr="000F79EC">
              <w:lastRenderedPageBreak/>
              <w:t>prompts user to choose which detail they want to modify.</w:t>
            </w:r>
          </w:p>
          <w:p w14:paraId="5A9BC0B8" w14:textId="77777777" w:rsidR="00BB71A9" w:rsidRPr="000F79EC" w:rsidRDefault="00BB71A9" w:rsidP="009F1B27">
            <w:pPr>
              <w:pStyle w:val="BodyText"/>
              <w:numPr>
                <w:ilvl w:val="0"/>
                <w:numId w:val="34"/>
              </w:numPr>
              <w:spacing w:after="0"/>
            </w:pPr>
            <w:r w:rsidRPr="000F79EC">
              <w:t>User enters the detail to modify by the associated number.</w:t>
            </w:r>
          </w:p>
          <w:p w14:paraId="243D3587" w14:textId="77777777" w:rsidR="00BB71A9" w:rsidRPr="000F79EC" w:rsidRDefault="00BB71A9" w:rsidP="009F1B27">
            <w:pPr>
              <w:pStyle w:val="BodyText"/>
              <w:numPr>
                <w:ilvl w:val="0"/>
                <w:numId w:val="34"/>
              </w:numPr>
              <w:spacing w:after="0"/>
            </w:pPr>
            <w:r w:rsidRPr="000F79EC">
              <w:t>System prompts user for the updated detail.</w:t>
            </w:r>
          </w:p>
          <w:p w14:paraId="5B3B37FC" w14:textId="77777777" w:rsidR="00BB71A9" w:rsidRPr="000F79EC" w:rsidRDefault="00BB71A9" w:rsidP="009F1B27">
            <w:pPr>
              <w:pStyle w:val="BodyText"/>
              <w:numPr>
                <w:ilvl w:val="0"/>
                <w:numId w:val="34"/>
              </w:numPr>
              <w:spacing w:after="0"/>
            </w:pPr>
            <w:r w:rsidRPr="000F79EC">
              <w:t>User enters updated detail into the system.</w:t>
            </w:r>
          </w:p>
          <w:p w14:paraId="09DFA461" w14:textId="77777777" w:rsidR="00BB71A9" w:rsidRPr="000F79EC" w:rsidRDefault="00BB71A9" w:rsidP="009F1B27">
            <w:pPr>
              <w:pStyle w:val="BodyText"/>
              <w:numPr>
                <w:ilvl w:val="0"/>
                <w:numId w:val="34"/>
              </w:numPr>
              <w:spacing w:after="0"/>
            </w:pPr>
            <w:r w:rsidRPr="000F79EC">
              <w:t>If the system detects an input mismatch, system displays error message and returns to step 4; else go to step 9.</w:t>
            </w:r>
          </w:p>
          <w:p w14:paraId="63B1CAF1" w14:textId="77777777" w:rsidR="00BB71A9" w:rsidRPr="000F79EC" w:rsidRDefault="00BB71A9" w:rsidP="009F1B27">
            <w:pPr>
              <w:pStyle w:val="BodyText"/>
              <w:numPr>
                <w:ilvl w:val="0"/>
                <w:numId w:val="34"/>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p w14:paraId="36C3781C" w14:textId="77777777" w:rsidR="00BB71A9" w:rsidRPr="000F79EC" w:rsidRDefault="00BB71A9" w:rsidP="009F1B27">
            <w:pPr>
              <w:pStyle w:val="BodyText"/>
              <w:spacing w:after="0"/>
            </w:pPr>
          </w:p>
          <w:p w14:paraId="03E3ADFB" w14:textId="77777777" w:rsidR="00BB71A9" w:rsidRPr="000F79EC" w:rsidRDefault="00BB71A9" w:rsidP="009F1B27">
            <w:pPr>
              <w:pStyle w:val="BodyText"/>
              <w:spacing w:after="0"/>
            </w:pPr>
            <w:r w:rsidRPr="000F79EC">
              <w:t>S3: Delete airport</w:t>
            </w:r>
          </w:p>
          <w:p w14:paraId="50962790" w14:textId="77777777" w:rsidR="00BB71A9" w:rsidRPr="000F79EC" w:rsidRDefault="00BB71A9" w:rsidP="009F1B27">
            <w:pPr>
              <w:pStyle w:val="BodyText"/>
              <w:numPr>
                <w:ilvl w:val="0"/>
                <w:numId w:val="35"/>
              </w:numPr>
              <w:spacing w:after="0"/>
            </w:pPr>
            <w:r w:rsidRPr="000F79EC">
              <w:t>System prompts user for the ai</w:t>
            </w:r>
            <w:r>
              <w:t>r</w:t>
            </w:r>
            <w:r w:rsidRPr="000F79EC">
              <w:t xml:space="preserve">port </w:t>
            </w:r>
            <w:r>
              <w:t>IATA</w:t>
            </w:r>
            <w:r w:rsidRPr="000F79EC">
              <w:t>.</w:t>
            </w:r>
          </w:p>
          <w:p w14:paraId="2B788DB0" w14:textId="77777777" w:rsidR="00BB71A9" w:rsidRPr="000F79EC" w:rsidRDefault="00BB71A9" w:rsidP="009F1B27">
            <w:pPr>
              <w:pStyle w:val="BodyText"/>
              <w:numPr>
                <w:ilvl w:val="0"/>
                <w:numId w:val="35"/>
              </w:numPr>
              <w:spacing w:after="0"/>
            </w:pPr>
            <w:r w:rsidRPr="000F79EC">
              <w:t xml:space="preserve">User enters the airport </w:t>
            </w:r>
            <w:r>
              <w:t>IATA</w:t>
            </w:r>
            <w:r w:rsidRPr="000F79EC">
              <w:t xml:space="preserve"> into the system.</w:t>
            </w:r>
          </w:p>
          <w:p w14:paraId="4AE072A0" w14:textId="77777777" w:rsidR="00BB71A9" w:rsidRPr="000F79EC" w:rsidRDefault="00BB71A9" w:rsidP="009F1B27">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1F9A4E3A" w14:textId="77777777" w:rsidR="00BB71A9" w:rsidRPr="000F79EC" w:rsidRDefault="00BB71A9" w:rsidP="009F1B27">
            <w:pPr>
              <w:pStyle w:val="BodyText"/>
              <w:numPr>
                <w:ilvl w:val="0"/>
                <w:numId w:val="35"/>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tc>
      </w:tr>
      <w:tr w:rsidR="00BB71A9" w:rsidRPr="000F79EC" w14:paraId="66DE6593" w14:textId="77777777" w:rsidTr="009F1B27">
        <w:tc>
          <w:tcPr>
            <w:tcW w:w="8856" w:type="dxa"/>
            <w:gridSpan w:val="2"/>
          </w:tcPr>
          <w:p w14:paraId="0DA75116"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CEB9529" w14:textId="77777777" w:rsidR="00BB71A9" w:rsidRDefault="00BB71A9" w:rsidP="00BB71A9">
      <w:pPr>
        <w:pStyle w:val="Heading2"/>
        <w:widowControl/>
        <w:numPr>
          <w:ilvl w:val="0"/>
          <w:numId w:val="0"/>
        </w:numPr>
        <w:ind w:left="720"/>
      </w:pPr>
    </w:p>
    <w:p w14:paraId="74C64126" w14:textId="77777777" w:rsidR="00BB71A9" w:rsidRPr="0011717E" w:rsidRDefault="00BB71A9" w:rsidP="00BB71A9">
      <w:pPr>
        <w:pStyle w:val="Heading2"/>
      </w:pPr>
      <w:bookmarkStart w:id="40" w:name="_Toc294814129"/>
      <w:r>
        <w:t>Move Passengers Between Flights</w:t>
      </w:r>
      <w:bookmarkEnd w:id="40"/>
    </w:p>
    <w:tbl>
      <w:tblPr>
        <w:tblStyle w:val="TableGrid"/>
        <w:tblW w:w="0" w:type="auto"/>
        <w:tblInd w:w="720" w:type="dxa"/>
        <w:tblLook w:val="04A0" w:firstRow="1" w:lastRow="0" w:firstColumn="1" w:lastColumn="0" w:noHBand="0" w:noVBand="1"/>
      </w:tblPr>
      <w:tblGrid>
        <w:gridCol w:w="7185"/>
        <w:gridCol w:w="1671"/>
      </w:tblGrid>
      <w:tr w:rsidR="00BB71A9" w:rsidRPr="000F79EC" w14:paraId="0C07BE8C" w14:textId="77777777" w:rsidTr="009F1B27">
        <w:tc>
          <w:tcPr>
            <w:tcW w:w="7185" w:type="dxa"/>
          </w:tcPr>
          <w:p w14:paraId="74BE475D"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42C49EA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RSV_01</w:t>
            </w:r>
          </w:p>
        </w:tc>
      </w:tr>
      <w:tr w:rsidR="00BB71A9" w:rsidRPr="000F79EC" w14:paraId="562A6379" w14:textId="77777777" w:rsidTr="009F1B27">
        <w:tc>
          <w:tcPr>
            <w:tcW w:w="8856" w:type="dxa"/>
            <w:gridSpan w:val="2"/>
          </w:tcPr>
          <w:p w14:paraId="2025ABB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03987C9" w14:textId="77777777" w:rsidR="00BB71A9" w:rsidRPr="00641E72" w:rsidRDefault="00BB71A9" w:rsidP="009F1B27">
            <w:pPr>
              <w:pStyle w:val="InfoBlue"/>
              <w:ind w:left="0"/>
            </w:pPr>
            <w:r>
              <w:rPr>
                <w:i w:val="0"/>
                <w:color w:val="auto"/>
              </w:rPr>
              <w:t>Airline’s Human Resource Manager – Wants to save cost on hiring extra staff to move passengers between flights</w:t>
            </w:r>
          </w:p>
          <w:p w14:paraId="1A1B10F9"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1B66E9F7" w14:textId="77777777" w:rsidR="00BB71A9" w:rsidRPr="000F79EC" w:rsidRDefault="00BB71A9" w:rsidP="009F1B27">
            <w:pPr>
              <w:pStyle w:val="InfoBlue"/>
              <w:spacing w:after="0"/>
              <w:ind w:left="0"/>
              <w:rPr>
                <w:color w:val="auto"/>
              </w:rPr>
            </w:pPr>
            <w:r>
              <w:rPr>
                <w:i w:val="0"/>
                <w:color w:val="auto"/>
              </w:rPr>
              <w:t>Reservation System Manager – Wants to quickly and conveniently move passengers between flights.</w:t>
            </w:r>
          </w:p>
        </w:tc>
      </w:tr>
      <w:tr w:rsidR="00BB71A9" w:rsidRPr="000F79EC" w14:paraId="606332E1" w14:textId="77777777" w:rsidTr="009F1B27">
        <w:tc>
          <w:tcPr>
            <w:tcW w:w="8856" w:type="dxa"/>
            <w:gridSpan w:val="2"/>
          </w:tcPr>
          <w:p w14:paraId="33370262"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BB71A9" w:rsidRPr="000F79EC" w14:paraId="201483C3" w14:textId="77777777" w:rsidTr="009F1B27">
        <w:tc>
          <w:tcPr>
            <w:tcW w:w="8856" w:type="dxa"/>
            <w:gridSpan w:val="2"/>
          </w:tcPr>
          <w:p w14:paraId="58A3D44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4746E867" w14:textId="77777777" w:rsidTr="009F1B27">
        <w:tc>
          <w:tcPr>
            <w:tcW w:w="8856" w:type="dxa"/>
            <w:gridSpan w:val="2"/>
          </w:tcPr>
          <w:p w14:paraId="4E0F97F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BB71A9" w:rsidRPr="000F79EC" w14:paraId="18D503FA" w14:textId="77777777" w:rsidTr="009F1B27">
        <w:tc>
          <w:tcPr>
            <w:tcW w:w="8856" w:type="dxa"/>
            <w:gridSpan w:val="2"/>
          </w:tcPr>
          <w:p w14:paraId="064E9E4C" w14:textId="77777777" w:rsidR="00BB71A9" w:rsidRPr="000F79EC" w:rsidRDefault="00BB71A9" w:rsidP="009F1B27">
            <w:pPr>
              <w:pStyle w:val="InfoBlue"/>
              <w:spacing w:after="0"/>
              <w:ind w:left="0"/>
              <w:rPr>
                <w:b/>
                <w:i w:val="0"/>
                <w:color w:val="auto"/>
              </w:rPr>
            </w:pPr>
            <w:r w:rsidRPr="000F79EC">
              <w:rPr>
                <w:b/>
                <w:i w:val="0"/>
                <w:color w:val="auto"/>
              </w:rPr>
              <w:t>Normal flow:</w:t>
            </w:r>
          </w:p>
          <w:p w14:paraId="111B8C26" w14:textId="77777777" w:rsidR="00BB71A9" w:rsidRPr="000F79EC" w:rsidRDefault="00BB71A9" w:rsidP="009F1B27">
            <w:pPr>
              <w:pStyle w:val="BodyText"/>
              <w:numPr>
                <w:ilvl w:val="0"/>
                <w:numId w:val="36"/>
              </w:numPr>
              <w:spacing w:after="0"/>
            </w:pPr>
            <w:r w:rsidRPr="000F79EC">
              <w:t>System prompts user for the flight ID of a flight.</w:t>
            </w:r>
          </w:p>
          <w:p w14:paraId="68DC4CAB" w14:textId="77777777" w:rsidR="00BB71A9" w:rsidRDefault="00BB71A9" w:rsidP="009F1B27">
            <w:pPr>
              <w:pStyle w:val="BodyText"/>
              <w:numPr>
                <w:ilvl w:val="0"/>
                <w:numId w:val="36"/>
              </w:numPr>
              <w:spacing w:after="0"/>
            </w:pPr>
            <w:r w:rsidRPr="000F79EC">
              <w:t>User enters the flight ID of a flight.</w:t>
            </w:r>
          </w:p>
          <w:p w14:paraId="6676252B" w14:textId="77777777" w:rsidR="00BB71A9" w:rsidRDefault="00BB71A9" w:rsidP="009F1B27">
            <w:pPr>
              <w:pStyle w:val="BodyText"/>
              <w:numPr>
                <w:ilvl w:val="0"/>
                <w:numId w:val="36"/>
              </w:numPr>
              <w:spacing w:after="0"/>
            </w:pPr>
            <w:r>
              <w:t>System displays a list of bookings for that flight numbered by the booking ID and prompts user to enter a booking.</w:t>
            </w:r>
          </w:p>
          <w:p w14:paraId="5D7CD5C9" w14:textId="77777777" w:rsidR="00BB71A9" w:rsidRPr="000F79EC" w:rsidRDefault="00BB71A9" w:rsidP="009F1B27">
            <w:pPr>
              <w:pStyle w:val="BodyText"/>
              <w:numPr>
                <w:ilvl w:val="0"/>
                <w:numId w:val="36"/>
              </w:numPr>
              <w:spacing w:after="0"/>
            </w:pPr>
            <w:r>
              <w:t>User enters a booking ID.</w:t>
            </w:r>
          </w:p>
          <w:p w14:paraId="192260D4" w14:textId="77777777" w:rsidR="00BB71A9" w:rsidRPr="000F79EC" w:rsidRDefault="00BB71A9" w:rsidP="009F1B27">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56E97291" w14:textId="77777777" w:rsidR="00BB71A9" w:rsidRPr="000F79EC" w:rsidRDefault="00BB71A9" w:rsidP="009F1B27">
            <w:pPr>
              <w:pStyle w:val="BodyText"/>
              <w:numPr>
                <w:ilvl w:val="0"/>
                <w:numId w:val="36"/>
              </w:numPr>
              <w:spacing w:after="0"/>
            </w:pPr>
            <w:r w:rsidRPr="000F79EC">
              <w:t>User enters flight ID into the system.</w:t>
            </w:r>
          </w:p>
          <w:p w14:paraId="54DCFE70" w14:textId="77777777" w:rsidR="00BB71A9" w:rsidRPr="000F79EC" w:rsidRDefault="00BB71A9" w:rsidP="009F1B27">
            <w:pPr>
              <w:pStyle w:val="BodyText"/>
              <w:numPr>
                <w:ilvl w:val="0"/>
                <w:numId w:val="36"/>
              </w:numPr>
              <w:spacing w:after="0"/>
            </w:pPr>
            <w:r w:rsidRPr="000F79EC">
              <w:t xml:space="preserve">System </w:t>
            </w:r>
            <w:r>
              <w:t>alerts the user that the move has been made</w:t>
            </w:r>
            <w:r w:rsidRPr="000F79EC">
              <w:t>.</w:t>
            </w:r>
          </w:p>
          <w:p w14:paraId="3D19FFC1" w14:textId="77777777" w:rsidR="00BB71A9" w:rsidRPr="000F79EC" w:rsidRDefault="00BB71A9" w:rsidP="009F1B27">
            <w:pPr>
              <w:pStyle w:val="BodyText"/>
              <w:numPr>
                <w:ilvl w:val="0"/>
                <w:numId w:val="36"/>
              </w:numPr>
              <w:spacing w:after="0"/>
            </w:pPr>
            <w:r w:rsidRPr="000F79EC">
              <w:t xml:space="preserve">System </w:t>
            </w:r>
            <w:r>
              <w:t>displays</w:t>
            </w:r>
            <w:r w:rsidRPr="000F79EC">
              <w:t xml:space="preserve"> main menu.</w:t>
            </w:r>
          </w:p>
          <w:p w14:paraId="29756CA0" w14:textId="77777777" w:rsidR="00BB71A9" w:rsidRPr="000F79EC" w:rsidRDefault="00BB71A9" w:rsidP="009F1B27">
            <w:pPr>
              <w:pStyle w:val="BodyText"/>
              <w:numPr>
                <w:ilvl w:val="0"/>
                <w:numId w:val="36"/>
              </w:numPr>
              <w:spacing w:after="0"/>
            </w:pPr>
            <w:r w:rsidRPr="000F79EC">
              <w:t>End</w:t>
            </w:r>
          </w:p>
        </w:tc>
      </w:tr>
      <w:tr w:rsidR="00BB71A9" w:rsidRPr="000F79EC" w14:paraId="722E424C" w14:textId="77777777" w:rsidTr="009F1B27">
        <w:tc>
          <w:tcPr>
            <w:tcW w:w="8856" w:type="dxa"/>
            <w:gridSpan w:val="2"/>
          </w:tcPr>
          <w:p w14:paraId="3F065D18"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7F80E86" w14:textId="77777777" w:rsidTr="009F1B27">
        <w:tc>
          <w:tcPr>
            <w:tcW w:w="8856" w:type="dxa"/>
            <w:gridSpan w:val="2"/>
          </w:tcPr>
          <w:p w14:paraId="73B262FB" w14:textId="77777777" w:rsidR="00BB71A9" w:rsidRPr="000F79EC" w:rsidRDefault="00BB71A9" w:rsidP="009F1B27">
            <w:pPr>
              <w:pStyle w:val="InfoBlue"/>
              <w:spacing w:after="0"/>
              <w:ind w:left="0"/>
              <w:rPr>
                <w:color w:val="auto"/>
              </w:rPr>
            </w:pPr>
            <w:r w:rsidRPr="000F79EC">
              <w:rPr>
                <w:b/>
                <w:i w:val="0"/>
                <w:color w:val="auto"/>
              </w:rPr>
              <w:t>Alternative/Exceptional flows:</w:t>
            </w:r>
          </w:p>
          <w:p w14:paraId="1D8C1D50" w14:textId="77777777" w:rsidR="00BB71A9" w:rsidRDefault="00BB71A9" w:rsidP="009F1B27">
            <w:pPr>
              <w:pStyle w:val="BodyText"/>
              <w:ind w:left="0"/>
            </w:pPr>
            <w:r>
              <w:t>2</w:t>
            </w:r>
            <w:r w:rsidRPr="000F79EC">
              <w:t xml:space="preserve">a User enters invalid flight: The </w:t>
            </w:r>
            <w:r w:rsidRPr="000F79EC">
              <w:rPr>
                <w:i/>
              </w:rPr>
              <w:t>Enter Invalid Flight</w:t>
            </w:r>
            <w:r w:rsidRPr="000F79EC">
              <w:t xml:space="preserve"> use</w:t>
            </w:r>
            <w:r>
              <w:t xml:space="preserve"> case is performed. Go to step 1</w:t>
            </w:r>
            <w:r w:rsidRPr="000F79EC">
              <w:t xml:space="preserve"> after execution.</w:t>
            </w:r>
          </w:p>
          <w:p w14:paraId="234D4FB8" w14:textId="77777777" w:rsidR="00BB71A9" w:rsidRPr="000F79EC" w:rsidRDefault="00BB71A9" w:rsidP="009F1B27">
            <w:pPr>
              <w:pStyle w:val="BodyText"/>
              <w:ind w:left="0"/>
            </w:pPr>
            <w:r>
              <w:t>6</w:t>
            </w:r>
            <w:r w:rsidRPr="000F79EC">
              <w:t xml:space="preserve">a User enters invalid flight: The </w:t>
            </w:r>
            <w:r w:rsidRPr="000F79EC">
              <w:rPr>
                <w:i/>
              </w:rPr>
              <w:t>Enter Invalid Flight</w:t>
            </w:r>
            <w:r w:rsidRPr="000F79EC">
              <w:t xml:space="preserve"> use</w:t>
            </w:r>
            <w:r>
              <w:t xml:space="preserve"> case is performed. Go to step 5</w:t>
            </w:r>
            <w:r w:rsidRPr="000F79EC">
              <w:t xml:space="preserve"> after execution.</w:t>
            </w:r>
          </w:p>
        </w:tc>
      </w:tr>
    </w:tbl>
    <w:p w14:paraId="32520BDD" w14:textId="77777777" w:rsidR="00BB71A9" w:rsidRDefault="00BB71A9" w:rsidP="00BB71A9">
      <w:pPr>
        <w:pStyle w:val="Heading2"/>
        <w:widowControl/>
        <w:numPr>
          <w:ilvl w:val="0"/>
          <w:numId w:val="0"/>
        </w:numPr>
      </w:pPr>
    </w:p>
    <w:p w14:paraId="109DE751" w14:textId="77777777" w:rsidR="00BB71A9" w:rsidRPr="00526F2F" w:rsidRDefault="00BB71A9" w:rsidP="00BB71A9">
      <w:pPr>
        <w:pStyle w:val="Heading2"/>
      </w:pPr>
      <w:bookmarkStart w:id="41" w:name="_Toc294814130"/>
      <w:r>
        <w:t>Set Ticket Prices</w:t>
      </w:r>
      <w:bookmarkEnd w:id="41"/>
    </w:p>
    <w:tbl>
      <w:tblPr>
        <w:tblStyle w:val="TableGrid"/>
        <w:tblW w:w="0" w:type="auto"/>
        <w:tblInd w:w="720" w:type="dxa"/>
        <w:tblLook w:val="04A0" w:firstRow="1" w:lastRow="0" w:firstColumn="1" w:lastColumn="0" w:noHBand="0" w:noVBand="1"/>
      </w:tblPr>
      <w:tblGrid>
        <w:gridCol w:w="7185"/>
        <w:gridCol w:w="1671"/>
      </w:tblGrid>
      <w:tr w:rsidR="00BB71A9" w:rsidRPr="000F79EC" w14:paraId="09CDF472" w14:textId="77777777" w:rsidTr="009F1B27">
        <w:tc>
          <w:tcPr>
            <w:tcW w:w="7185" w:type="dxa"/>
          </w:tcPr>
          <w:p w14:paraId="14BFD396"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1E24EE12"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RSV_03</w:t>
            </w:r>
          </w:p>
        </w:tc>
      </w:tr>
      <w:tr w:rsidR="00BB71A9" w:rsidRPr="000F79EC" w14:paraId="5F74C835" w14:textId="77777777" w:rsidTr="009F1B27">
        <w:tc>
          <w:tcPr>
            <w:tcW w:w="8856" w:type="dxa"/>
            <w:gridSpan w:val="2"/>
          </w:tcPr>
          <w:p w14:paraId="3D276CF7"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C8C185F" w14:textId="77777777" w:rsidR="00BB71A9" w:rsidRPr="00641E72" w:rsidRDefault="00BB71A9" w:rsidP="009F1B27">
            <w:pPr>
              <w:pStyle w:val="InfoBlue"/>
              <w:ind w:left="0"/>
            </w:pPr>
            <w:r>
              <w:rPr>
                <w:i w:val="0"/>
                <w:color w:val="auto"/>
              </w:rPr>
              <w:t>Airline’s Human Resource Manager – Wants to save cost on hiring extra staff to set ticket prices for flights.</w:t>
            </w:r>
          </w:p>
          <w:p w14:paraId="158FC9C8" w14:textId="77777777" w:rsidR="00BB71A9" w:rsidRDefault="00BB71A9" w:rsidP="009F1B27">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know what is the price of a flight during the booking process.</w:t>
            </w:r>
          </w:p>
          <w:p w14:paraId="483CCC41" w14:textId="77777777" w:rsidR="00BB71A9" w:rsidRPr="000F79EC" w:rsidRDefault="00BB71A9" w:rsidP="009F1B27">
            <w:pPr>
              <w:pStyle w:val="InfoBlue"/>
              <w:spacing w:after="0"/>
              <w:ind w:left="0"/>
              <w:rPr>
                <w:color w:val="auto"/>
              </w:rPr>
            </w:pPr>
            <w:r>
              <w:rPr>
                <w:i w:val="0"/>
                <w:color w:val="auto"/>
              </w:rPr>
              <w:t>Reservation System Manager – Wants to quickly and conveniently set the prices of flight tickets.</w:t>
            </w:r>
          </w:p>
        </w:tc>
      </w:tr>
      <w:tr w:rsidR="00BB71A9" w:rsidRPr="000F79EC" w14:paraId="6AAEAAAA" w14:textId="77777777" w:rsidTr="009F1B27">
        <w:tc>
          <w:tcPr>
            <w:tcW w:w="8856" w:type="dxa"/>
            <w:gridSpan w:val="2"/>
          </w:tcPr>
          <w:p w14:paraId="1E3176FE"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set the prices of tickets for flights.</w:t>
            </w:r>
          </w:p>
        </w:tc>
      </w:tr>
      <w:tr w:rsidR="00BB71A9" w:rsidRPr="000F79EC" w14:paraId="3757859D" w14:textId="77777777" w:rsidTr="009F1B27">
        <w:tc>
          <w:tcPr>
            <w:tcW w:w="8856" w:type="dxa"/>
            <w:gridSpan w:val="2"/>
          </w:tcPr>
          <w:p w14:paraId="49D62508"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8BEB95C" w14:textId="77777777" w:rsidTr="009F1B27">
        <w:tc>
          <w:tcPr>
            <w:tcW w:w="8856" w:type="dxa"/>
            <w:gridSpan w:val="2"/>
          </w:tcPr>
          <w:p w14:paraId="33ADAC7B"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BB71A9" w:rsidRPr="000F79EC" w14:paraId="19CC0585" w14:textId="77777777" w:rsidTr="009F1B27">
        <w:tc>
          <w:tcPr>
            <w:tcW w:w="8856" w:type="dxa"/>
            <w:gridSpan w:val="2"/>
          </w:tcPr>
          <w:p w14:paraId="37D9CD9F" w14:textId="77777777" w:rsidR="00BB71A9" w:rsidRPr="000F79EC" w:rsidRDefault="00BB71A9" w:rsidP="009F1B27">
            <w:pPr>
              <w:pStyle w:val="InfoBlue"/>
              <w:spacing w:after="0"/>
              <w:ind w:left="0"/>
              <w:rPr>
                <w:b/>
                <w:i w:val="0"/>
                <w:color w:val="auto"/>
              </w:rPr>
            </w:pPr>
            <w:r w:rsidRPr="000F79EC">
              <w:rPr>
                <w:b/>
                <w:i w:val="0"/>
                <w:color w:val="auto"/>
              </w:rPr>
              <w:t>Normal flow:</w:t>
            </w:r>
          </w:p>
          <w:p w14:paraId="39B22660" w14:textId="77777777" w:rsidR="00BB71A9" w:rsidRPr="000F79EC" w:rsidRDefault="00BB71A9" w:rsidP="009F1B27">
            <w:pPr>
              <w:pStyle w:val="BodyText"/>
              <w:numPr>
                <w:ilvl w:val="0"/>
                <w:numId w:val="39"/>
              </w:numPr>
              <w:spacing w:after="0"/>
            </w:pPr>
            <w:r w:rsidRPr="000F79EC">
              <w:t>System prompts user for the flight ID.</w:t>
            </w:r>
          </w:p>
          <w:p w14:paraId="02771402" w14:textId="77777777" w:rsidR="00BB71A9" w:rsidRPr="000F79EC" w:rsidRDefault="00BB71A9" w:rsidP="009F1B27">
            <w:pPr>
              <w:pStyle w:val="BodyText"/>
              <w:numPr>
                <w:ilvl w:val="0"/>
                <w:numId w:val="39"/>
              </w:numPr>
              <w:spacing w:after="0"/>
            </w:pPr>
            <w:r w:rsidRPr="000F79EC">
              <w:t>User enters flight ID.</w:t>
            </w:r>
          </w:p>
          <w:p w14:paraId="2D47501E" w14:textId="77777777" w:rsidR="00BB71A9" w:rsidRPr="000F79EC" w:rsidRDefault="00BB71A9" w:rsidP="009F1B27">
            <w:pPr>
              <w:pStyle w:val="BodyText"/>
              <w:numPr>
                <w:ilvl w:val="0"/>
                <w:numId w:val="39"/>
              </w:numPr>
              <w:spacing w:after="0"/>
            </w:pPr>
            <w:r w:rsidRPr="000F79EC">
              <w:t>System displays current price and prompts user for new price.</w:t>
            </w:r>
          </w:p>
          <w:p w14:paraId="23D95C01" w14:textId="77777777" w:rsidR="00BB71A9" w:rsidRPr="000F79EC" w:rsidRDefault="00BB71A9" w:rsidP="009F1B27">
            <w:pPr>
              <w:pStyle w:val="BodyText"/>
              <w:numPr>
                <w:ilvl w:val="0"/>
                <w:numId w:val="39"/>
              </w:numPr>
              <w:spacing w:after="0"/>
            </w:pPr>
            <w:r w:rsidRPr="000F79EC">
              <w:t>User enters new price.</w:t>
            </w:r>
          </w:p>
          <w:p w14:paraId="64AB5952" w14:textId="77777777" w:rsidR="00BB71A9" w:rsidRPr="000F79EC" w:rsidRDefault="00BB71A9" w:rsidP="009F1B27">
            <w:pPr>
              <w:pStyle w:val="BodyText"/>
              <w:numPr>
                <w:ilvl w:val="0"/>
                <w:numId w:val="39"/>
              </w:numPr>
              <w:spacing w:after="0"/>
            </w:pPr>
            <w:r w:rsidRPr="000F79EC">
              <w:t>System saves updated price to the database.</w:t>
            </w:r>
          </w:p>
          <w:p w14:paraId="1C8E7928" w14:textId="77777777" w:rsidR="00BB71A9" w:rsidRPr="000F79EC" w:rsidRDefault="00BB71A9" w:rsidP="009F1B27">
            <w:pPr>
              <w:pStyle w:val="BodyText"/>
              <w:numPr>
                <w:ilvl w:val="0"/>
                <w:numId w:val="39"/>
              </w:numPr>
              <w:spacing w:after="0"/>
            </w:pPr>
            <w:r w:rsidRPr="000F79EC">
              <w:t>System returns to main menu.</w:t>
            </w:r>
          </w:p>
          <w:p w14:paraId="20CAA942" w14:textId="77777777" w:rsidR="00BB71A9" w:rsidRPr="000F79EC" w:rsidRDefault="00BB71A9" w:rsidP="009F1B27">
            <w:pPr>
              <w:pStyle w:val="BodyText"/>
              <w:numPr>
                <w:ilvl w:val="0"/>
                <w:numId w:val="39"/>
              </w:numPr>
              <w:spacing w:after="0"/>
            </w:pPr>
            <w:r w:rsidRPr="000F79EC">
              <w:t>End</w:t>
            </w:r>
          </w:p>
        </w:tc>
      </w:tr>
      <w:tr w:rsidR="00BB71A9" w:rsidRPr="000F79EC" w14:paraId="6E3374B8" w14:textId="77777777" w:rsidTr="009F1B27">
        <w:tc>
          <w:tcPr>
            <w:tcW w:w="8856" w:type="dxa"/>
            <w:gridSpan w:val="2"/>
          </w:tcPr>
          <w:p w14:paraId="42FC902A"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21362C28" w14:textId="77777777" w:rsidTr="009F1B27">
        <w:tc>
          <w:tcPr>
            <w:tcW w:w="8856" w:type="dxa"/>
            <w:gridSpan w:val="2"/>
          </w:tcPr>
          <w:p w14:paraId="4711B267"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CF5E121" w14:textId="77777777" w:rsidR="00BB71A9" w:rsidRPr="000F79EC" w:rsidRDefault="00BB71A9" w:rsidP="009F1B27">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4FCA5BF2" w14:textId="77777777" w:rsidR="00BB71A9" w:rsidRPr="000F79EC" w:rsidRDefault="00BB71A9" w:rsidP="009F1B27">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3648BAD2" w14:textId="77777777" w:rsidR="00BB71A9" w:rsidRDefault="00BB71A9" w:rsidP="00BB71A9"/>
    <w:p w14:paraId="1F33DE49" w14:textId="77777777" w:rsidR="00BB71A9" w:rsidRDefault="00BB71A9" w:rsidP="00BB71A9"/>
    <w:p w14:paraId="23E361C0" w14:textId="77777777" w:rsidR="00BB71A9" w:rsidRPr="00526F2F" w:rsidRDefault="00BB71A9" w:rsidP="00BB71A9">
      <w:pPr>
        <w:pStyle w:val="Heading2"/>
      </w:pPr>
      <w:bookmarkStart w:id="42" w:name="_Toc294814131"/>
      <w:r>
        <w:t>Set Cancellation Fee</w:t>
      </w:r>
      <w:bookmarkEnd w:id="42"/>
    </w:p>
    <w:tbl>
      <w:tblPr>
        <w:tblStyle w:val="TableGrid"/>
        <w:tblW w:w="0" w:type="auto"/>
        <w:tblInd w:w="720" w:type="dxa"/>
        <w:tblLook w:val="04A0" w:firstRow="1" w:lastRow="0" w:firstColumn="1" w:lastColumn="0" w:noHBand="0" w:noVBand="1"/>
      </w:tblPr>
      <w:tblGrid>
        <w:gridCol w:w="7185"/>
        <w:gridCol w:w="1671"/>
      </w:tblGrid>
      <w:tr w:rsidR="00BB71A9" w:rsidRPr="000F79EC" w14:paraId="221935DC" w14:textId="77777777" w:rsidTr="009F1B27">
        <w:tc>
          <w:tcPr>
            <w:tcW w:w="7185" w:type="dxa"/>
          </w:tcPr>
          <w:p w14:paraId="6529C44F"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 xml:space="preserve">Set </w:t>
            </w:r>
            <w:r>
              <w:rPr>
                <w:i w:val="0"/>
                <w:color w:val="auto"/>
              </w:rPr>
              <w:t>Cancellation Fee</w:t>
            </w:r>
          </w:p>
        </w:tc>
        <w:tc>
          <w:tcPr>
            <w:tcW w:w="1671" w:type="dxa"/>
          </w:tcPr>
          <w:p w14:paraId="0E5D086F"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E075F4">
              <w:rPr>
                <w:i w:val="0"/>
                <w:color w:val="auto"/>
              </w:rPr>
              <w:t>RSV_04</w:t>
            </w:r>
          </w:p>
        </w:tc>
      </w:tr>
      <w:tr w:rsidR="00BB71A9" w:rsidRPr="000F79EC" w14:paraId="385410F3" w14:textId="77777777" w:rsidTr="009F1B27">
        <w:tc>
          <w:tcPr>
            <w:tcW w:w="8856" w:type="dxa"/>
            <w:gridSpan w:val="2"/>
          </w:tcPr>
          <w:p w14:paraId="3C3400DB"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211936C" w14:textId="77777777" w:rsidR="00BB71A9" w:rsidRDefault="00BB71A9" w:rsidP="009F1B27">
            <w:pPr>
              <w:pStyle w:val="InfoBlue"/>
              <w:ind w:left="0"/>
              <w:rPr>
                <w:i w:val="0"/>
                <w:color w:val="auto"/>
              </w:rPr>
            </w:pPr>
            <w:r>
              <w:rPr>
                <w:i w:val="0"/>
                <w:color w:val="auto"/>
              </w:rPr>
              <w:t>Airline’s Human Resource Manager – Wants to save cost on hiring extra staff to set cancellation fee for canceling bookings.</w:t>
            </w:r>
          </w:p>
          <w:p w14:paraId="6751631C" w14:textId="77777777" w:rsidR="00BB71A9" w:rsidRPr="00FA2F47" w:rsidRDefault="00BB71A9" w:rsidP="009F1B27">
            <w:pPr>
              <w:pStyle w:val="InfoBlue"/>
              <w:ind w:left="0"/>
              <w:rPr>
                <w:i w:val="0"/>
                <w:color w:val="auto"/>
              </w:rPr>
            </w:pPr>
            <w:r>
              <w:rPr>
                <w:i w:val="0"/>
                <w:color w:val="auto"/>
              </w:rPr>
              <w:t>Reservation System Manager – Wants to quickly and conveniently set cancellation fee for canceling bookings.</w:t>
            </w:r>
          </w:p>
        </w:tc>
      </w:tr>
      <w:tr w:rsidR="00BB71A9" w:rsidRPr="000F79EC" w14:paraId="036A10E6" w14:textId="77777777" w:rsidTr="009F1B27">
        <w:tc>
          <w:tcPr>
            <w:tcW w:w="8856" w:type="dxa"/>
            <w:gridSpan w:val="2"/>
          </w:tcPr>
          <w:p w14:paraId="0C1B03B6" w14:textId="77777777" w:rsidR="00BB71A9" w:rsidRPr="000F79EC" w:rsidRDefault="00BB71A9" w:rsidP="009F1B27">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cancellation fee for canceling bookings.</w:t>
            </w:r>
          </w:p>
        </w:tc>
      </w:tr>
      <w:tr w:rsidR="00BB71A9" w:rsidRPr="000F79EC" w14:paraId="64DD73C7" w14:textId="77777777" w:rsidTr="009F1B27">
        <w:tc>
          <w:tcPr>
            <w:tcW w:w="8856" w:type="dxa"/>
            <w:gridSpan w:val="2"/>
          </w:tcPr>
          <w:p w14:paraId="1716E860"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501C6044" w14:textId="77777777" w:rsidTr="009F1B27">
        <w:tc>
          <w:tcPr>
            <w:tcW w:w="8856" w:type="dxa"/>
            <w:gridSpan w:val="2"/>
          </w:tcPr>
          <w:p w14:paraId="1EAF8F62"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BB71A9" w:rsidRPr="000F79EC" w14:paraId="4FC81DF5" w14:textId="77777777" w:rsidTr="009F1B27">
        <w:tc>
          <w:tcPr>
            <w:tcW w:w="8856" w:type="dxa"/>
            <w:gridSpan w:val="2"/>
          </w:tcPr>
          <w:p w14:paraId="6BA5FD59" w14:textId="77777777" w:rsidR="00BB71A9" w:rsidRPr="000F79EC" w:rsidRDefault="00BB71A9" w:rsidP="009F1B27">
            <w:pPr>
              <w:pStyle w:val="InfoBlue"/>
              <w:spacing w:after="0"/>
              <w:ind w:left="0"/>
              <w:rPr>
                <w:b/>
                <w:i w:val="0"/>
                <w:color w:val="auto"/>
              </w:rPr>
            </w:pPr>
            <w:r w:rsidRPr="000F79EC">
              <w:rPr>
                <w:b/>
                <w:i w:val="0"/>
                <w:color w:val="auto"/>
              </w:rPr>
              <w:t>Normal flow:</w:t>
            </w:r>
          </w:p>
          <w:p w14:paraId="59F527B5" w14:textId="77777777" w:rsidR="00BB71A9" w:rsidRDefault="00BB71A9" w:rsidP="009F1B27">
            <w:pPr>
              <w:pStyle w:val="BodyText"/>
              <w:numPr>
                <w:ilvl w:val="0"/>
                <w:numId w:val="60"/>
              </w:numPr>
              <w:spacing w:after="0"/>
            </w:pPr>
            <w:r>
              <w:t>System displays the current cancellation fee.</w:t>
            </w:r>
          </w:p>
          <w:p w14:paraId="2D0125A5" w14:textId="77777777" w:rsidR="00BB71A9" w:rsidRPr="000F79EC" w:rsidRDefault="00BB71A9" w:rsidP="009F1B27">
            <w:pPr>
              <w:pStyle w:val="BodyText"/>
              <w:numPr>
                <w:ilvl w:val="0"/>
                <w:numId w:val="60"/>
              </w:numPr>
              <w:spacing w:after="0"/>
            </w:pPr>
            <w:r w:rsidRPr="000F79EC">
              <w:t xml:space="preserve">System prompts user </w:t>
            </w:r>
            <w:r>
              <w:t>to enter the new cancellation fee</w:t>
            </w:r>
            <w:r w:rsidRPr="000F79EC">
              <w:t>.</w:t>
            </w:r>
          </w:p>
          <w:p w14:paraId="200DEB15" w14:textId="77777777" w:rsidR="00BB71A9" w:rsidRPr="000F79EC" w:rsidRDefault="00BB71A9" w:rsidP="009F1B27">
            <w:pPr>
              <w:pStyle w:val="BodyText"/>
              <w:numPr>
                <w:ilvl w:val="0"/>
                <w:numId w:val="60"/>
              </w:numPr>
              <w:spacing w:after="0"/>
            </w:pPr>
            <w:r w:rsidRPr="000F79EC">
              <w:t xml:space="preserve">User enters </w:t>
            </w:r>
            <w:r>
              <w:t>cancellation fee.</w:t>
            </w:r>
          </w:p>
          <w:p w14:paraId="51004AB0" w14:textId="77777777" w:rsidR="00BB71A9" w:rsidRPr="000F79EC" w:rsidRDefault="00BB71A9" w:rsidP="009F1B27">
            <w:pPr>
              <w:pStyle w:val="BodyText"/>
              <w:numPr>
                <w:ilvl w:val="0"/>
                <w:numId w:val="60"/>
              </w:numPr>
              <w:spacing w:after="0"/>
            </w:pPr>
            <w:r w:rsidRPr="000F79EC">
              <w:t xml:space="preserve">System displays </w:t>
            </w:r>
            <w:r>
              <w:t>a message saying that the cancellation fee has been saved.</w:t>
            </w:r>
          </w:p>
          <w:p w14:paraId="133E1569" w14:textId="77777777" w:rsidR="00BB71A9" w:rsidRPr="000F79EC" w:rsidRDefault="00BB71A9" w:rsidP="009F1B27">
            <w:pPr>
              <w:pStyle w:val="BodyText"/>
              <w:numPr>
                <w:ilvl w:val="0"/>
                <w:numId w:val="60"/>
              </w:numPr>
              <w:spacing w:after="0"/>
            </w:pPr>
            <w:r w:rsidRPr="000F79EC">
              <w:t>End</w:t>
            </w:r>
          </w:p>
        </w:tc>
      </w:tr>
      <w:tr w:rsidR="00BB71A9" w:rsidRPr="000F79EC" w14:paraId="5CC59D40" w14:textId="77777777" w:rsidTr="009F1B27">
        <w:tc>
          <w:tcPr>
            <w:tcW w:w="8856" w:type="dxa"/>
            <w:gridSpan w:val="2"/>
          </w:tcPr>
          <w:p w14:paraId="4B321E6A"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27F4A18D" w14:textId="77777777" w:rsidTr="009F1B27">
        <w:tc>
          <w:tcPr>
            <w:tcW w:w="8856" w:type="dxa"/>
            <w:gridSpan w:val="2"/>
          </w:tcPr>
          <w:p w14:paraId="242E8ACD" w14:textId="77777777" w:rsidR="00BB71A9" w:rsidRPr="000F79EC" w:rsidRDefault="00BB71A9" w:rsidP="009F1B27">
            <w:pPr>
              <w:pStyle w:val="InfoBlue"/>
              <w:spacing w:after="0"/>
              <w:ind w:left="0"/>
            </w:pPr>
            <w:r w:rsidRPr="000F79EC">
              <w:rPr>
                <w:b/>
                <w:i w:val="0"/>
                <w:color w:val="auto"/>
              </w:rPr>
              <w:t>Alternative/Exceptional flows:</w:t>
            </w:r>
            <w:r w:rsidRPr="000F79EC">
              <w:t>.</w:t>
            </w:r>
          </w:p>
          <w:p w14:paraId="288F9930" w14:textId="77777777" w:rsidR="00BB71A9" w:rsidRPr="000F79EC" w:rsidRDefault="00BB71A9" w:rsidP="009F1B27">
            <w:pPr>
              <w:pStyle w:val="BodyText"/>
              <w:ind w:left="0"/>
            </w:pPr>
            <w:r>
              <w:t>3</w:t>
            </w:r>
            <w:r w:rsidRPr="000F79EC">
              <w:t xml:space="preserve">a User enters invalid price: The </w:t>
            </w:r>
            <w:r w:rsidRPr="000F79EC">
              <w:rPr>
                <w:i/>
              </w:rPr>
              <w:t>Enter Invalid Price</w:t>
            </w:r>
            <w:r w:rsidRPr="000F79EC">
              <w:t xml:space="preserve"> use</w:t>
            </w:r>
            <w:r>
              <w:t xml:space="preserve"> case is performed. Go to step 2</w:t>
            </w:r>
            <w:r w:rsidRPr="000F79EC">
              <w:t xml:space="preserve"> after execution.</w:t>
            </w:r>
          </w:p>
        </w:tc>
      </w:tr>
    </w:tbl>
    <w:p w14:paraId="6EE67344" w14:textId="77777777" w:rsidR="00BB71A9" w:rsidRDefault="00BB71A9" w:rsidP="00BB71A9"/>
    <w:p w14:paraId="19E0D7C4" w14:textId="77777777" w:rsidR="00BB71A9" w:rsidRDefault="00BB71A9" w:rsidP="00BB71A9"/>
    <w:p w14:paraId="61C22895" w14:textId="77777777" w:rsidR="00BB71A9" w:rsidRPr="00526F2F" w:rsidRDefault="00BB71A9" w:rsidP="00BB71A9">
      <w:pPr>
        <w:pStyle w:val="Heading2"/>
      </w:pPr>
      <w:bookmarkStart w:id="43" w:name="_Toc294814132"/>
      <w:r>
        <w:t>Set Frequent Flier Point Discount Ratio</w:t>
      </w:r>
      <w:bookmarkEnd w:id="43"/>
    </w:p>
    <w:tbl>
      <w:tblPr>
        <w:tblStyle w:val="TableGrid"/>
        <w:tblW w:w="0" w:type="auto"/>
        <w:tblInd w:w="720" w:type="dxa"/>
        <w:tblLook w:val="04A0" w:firstRow="1" w:lastRow="0" w:firstColumn="1" w:lastColumn="0" w:noHBand="0" w:noVBand="1"/>
      </w:tblPr>
      <w:tblGrid>
        <w:gridCol w:w="7185"/>
        <w:gridCol w:w="1671"/>
      </w:tblGrid>
      <w:tr w:rsidR="00BB71A9" w:rsidRPr="000F79EC" w14:paraId="60CCC249" w14:textId="77777777" w:rsidTr="009F1B27">
        <w:tc>
          <w:tcPr>
            <w:tcW w:w="7185" w:type="dxa"/>
          </w:tcPr>
          <w:p w14:paraId="709BC6AD" w14:textId="77777777" w:rsidR="00BB71A9" w:rsidRPr="000F79EC" w:rsidRDefault="00BB71A9" w:rsidP="009F1B27">
            <w:pPr>
              <w:pStyle w:val="InfoBlue"/>
              <w:spacing w:after="0" w:line="240" w:lineRule="auto"/>
              <w:ind w:left="0"/>
              <w:rPr>
                <w:i w:val="0"/>
                <w:color w:val="auto"/>
              </w:rPr>
            </w:pPr>
            <w:r w:rsidRPr="000F79EC">
              <w:rPr>
                <w:b/>
                <w:i w:val="0"/>
                <w:color w:val="auto"/>
              </w:rPr>
              <w:t xml:space="preserve">Name: </w:t>
            </w:r>
            <w:r w:rsidRPr="00B1467E">
              <w:rPr>
                <w:i w:val="0"/>
                <w:color w:val="auto"/>
              </w:rPr>
              <w:t>Set Frequent Flier</w:t>
            </w:r>
            <w:r>
              <w:rPr>
                <w:i w:val="0"/>
                <w:color w:val="auto"/>
              </w:rPr>
              <w:t xml:space="preserve"> </w:t>
            </w:r>
            <w:r w:rsidRPr="00B1467E">
              <w:rPr>
                <w:i w:val="0"/>
                <w:color w:val="auto"/>
              </w:rPr>
              <w:t>Point Discount Ratio</w:t>
            </w:r>
          </w:p>
        </w:tc>
        <w:tc>
          <w:tcPr>
            <w:tcW w:w="1671" w:type="dxa"/>
          </w:tcPr>
          <w:p w14:paraId="2321BFEE"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E075F4">
              <w:rPr>
                <w:i w:val="0"/>
                <w:color w:val="auto"/>
              </w:rPr>
              <w:t>RSV_0</w:t>
            </w:r>
            <w:r>
              <w:rPr>
                <w:i w:val="0"/>
                <w:color w:val="auto"/>
              </w:rPr>
              <w:t>5</w:t>
            </w:r>
          </w:p>
        </w:tc>
      </w:tr>
      <w:tr w:rsidR="00BB71A9" w:rsidRPr="000F79EC" w14:paraId="166D8748" w14:textId="77777777" w:rsidTr="009F1B27">
        <w:tc>
          <w:tcPr>
            <w:tcW w:w="8856" w:type="dxa"/>
            <w:gridSpan w:val="2"/>
          </w:tcPr>
          <w:p w14:paraId="2A46468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50CAB57" w14:textId="77777777" w:rsidR="00BB71A9" w:rsidRDefault="00BB71A9" w:rsidP="009F1B27">
            <w:pPr>
              <w:pStyle w:val="InfoBlue"/>
              <w:ind w:left="0"/>
              <w:rPr>
                <w:i w:val="0"/>
                <w:color w:val="auto"/>
              </w:rPr>
            </w:pPr>
            <w:r>
              <w:rPr>
                <w:i w:val="0"/>
                <w:color w:val="auto"/>
              </w:rPr>
              <w:t>Airline’s Human Resource Manager – Wants to save cost on hiring extra staff to set the discount ratio.</w:t>
            </w:r>
          </w:p>
          <w:p w14:paraId="321623F0" w14:textId="77777777" w:rsidR="00BB71A9" w:rsidRPr="00FA2F47" w:rsidRDefault="00BB71A9" w:rsidP="009F1B27">
            <w:pPr>
              <w:pStyle w:val="InfoBlue"/>
              <w:ind w:left="0"/>
              <w:rPr>
                <w:i w:val="0"/>
                <w:color w:val="auto"/>
              </w:rPr>
            </w:pPr>
            <w:r>
              <w:rPr>
                <w:i w:val="0"/>
                <w:color w:val="auto"/>
              </w:rPr>
              <w:lastRenderedPageBreak/>
              <w:t>Reservation System Manager – Wants to quickly and conveniently set discount ratio.</w:t>
            </w:r>
          </w:p>
        </w:tc>
      </w:tr>
      <w:tr w:rsidR="00BB71A9" w:rsidRPr="000F79EC" w14:paraId="20BA6277" w14:textId="77777777" w:rsidTr="009F1B27">
        <w:tc>
          <w:tcPr>
            <w:tcW w:w="8856" w:type="dxa"/>
            <w:gridSpan w:val="2"/>
          </w:tcPr>
          <w:p w14:paraId="02EB8783" w14:textId="77777777" w:rsidR="00BB71A9" w:rsidRPr="000F79EC" w:rsidRDefault="00BB71A9" w:rsidP="009F1B27">
            <w:pPr>
              <w:pStyle w:val="InfoBlue"/>
              <w:ind w:left="0"/>
              <w:rPr>
                <w:i w:val="0"/>
                <w:color w:val="auto"/>
              </w:rPr>
            </w:pPr>
            <w:r w:rsidRPr="000F79EC">
              <w:rPr>
                <w:b/>
                <w:i w:val="0"/>
                <w:color w:val="auto"/>
              </w:rPr>
              <w:lastRenderedPageBreak/>
              <w:t xml:space="preserve">Description: </w:t>
            </w:r>
            <w:r w:rsidRPr="000F79EC">
              <w:rPr>
                <w:i w:val="0"/>
                <w:color w:val="auto"/>
              </w:rPr>
              <w:t xml:space="preserve">User wants to </w:t>
            </w:r>
            <w:r>
              <w:rPr>
                <w:i w:val="0"/>
                <w:color w:val="auto"/>
              </w:rPr>
              <w:t>set the discount ratio for the frequent flier points.</w:t>
            </w:r>
          </w:p>
        </w:tc>
      </w:tr>
      <w:tr w:rsidR="00BB71A9" w:rsidRPr="000F79EC" w14:paraId="6B92DAB9" w14:textId="77777777" w:rsidTr="009F1B27">
        <w:tc>
          <w:tcPr>
            <w:tcW w:w="8856" w:type="dxa"/>
            <w:gridSpan w:val="2"/>
          </w:tcPr>
          <w:p w14:paraId="296039B7"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0A4F7BE6" w14:textId="77777777" w:rsidTr="009F1B27">
        <w:tc>
          <w:tcPr>
            <w:tcW w:w="8856" w:type="dxa"/>
            <w:gridSpan w:val="2"/>
          </w:tcPr>
          <w:p w14:paraId="7BDDE2B7"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Frequent Flier Point Discount Ratio</w:t>
            </w:r>
            <w:r w:rsidRPr="000F79EC">
              <w:rPr>
                <w:color w:val="auto"/>
              </w:rPr>
              <w:t xml:space="preserve"> </w:t>
            </w:r>
            <w:r w:rsidRPr="000F79EC">
              <w:rPr>
                <w:i w:val="0"/>
                <w:color w:val="auto"/>
              </w:rPr>
              <w:t>option from the main menu.</w:t>
            </w:r>
          </w:p>
        </w:tc>
      </w:tr>
      <w:tr w:rsidR="00BB71A9" w:rsidRPr="000F79EC" w14:paraId="5DC9B5FD" w14:textId="77777777" w:rsidTr="009F1B27">
        <w:tc>
          <w:tcPr>
            <w:tcW w:w="8856" w:type="dxa"/>
            <w:gridSpan w:val="2"/>
          </w:tcPr>
          <w:p w14:paraId="2650CBF2" w14:textId="77777777" w:rsidR="00BB71A9" w:rsidRPr="000F79EC" w:rsidRDefault="00BB71A9" w:rsidP="009F1B27">
            <w:pPr>
              <w:pStyle w:val="InfoBlue"/>
              <w:spacing w:after="0"/>
              <w:ind w:left="0"/>
              <w:rPr>
                <w:b/>
                <w:i w:val="0"/>
                <w:color w:val="auto"/>
              </w:rPr>
            </w:pPr>
            <w:r w:rsidRPr="000F79EC">
              <w:rPr>
                <w:b/>
                <w:i w:val="0"/>
                <w:color w:val="auto"/>
              </w:rPr>
              <w:t>Normal flow:</w:t>
            </w:r>
          </w:p>
          <w:p w14:paraId="04ACCEE5" w14:textId="77777777" w:rsidR="00BB71A9" w:rsidRDefault="00BB71A9" w:rsidP="009F1B27">
            <w:pPr>
              <w:pStyle w:val="BodyText"/>
              <w:numPr>
                <w:ilvl w:val="0"/>
                <w:numId w:val="61"/>
              </w:numPr>
              <w:spacing w:after="0"/>
            </w:pPr>
            <w:r>
              <w:t>System displays the current discount ratio.</w:t>
            </w:r>
          </w:p>
          <w:p w14:paraId="7489E1B5" w14:textId="77777777" w:rsidR="00BB71A9" w:rsidRPr="000F79EC" w:rsidRDefault="00BB71A9" w:rsidP="009F1B27">
            <w:pPr>
              <w:pStyle w:val="BodyText"/>
              <w:numPr>
                <w:ilvl w:val="0"/>
                <w:numId w:val="61"/>
              </w:numPr>
              <w:spacing w:after="0"/>
            </w:pPr>
            <w:r w:rsidRPr="000F79EC">
              <w:t xml:space="preserve">System prompts user </w:t>
            </w:r>
            <w:r>
              <w:t>to enter the new discount ratio</w:t>
            </w:r>
            <w:r w:rsidRPr="000F79EC">
              <w:t>.</w:t>
            </w:r>
          </w:p>
          <w:p w14:paraId="68A4D7A2" w14:textId="77777777" w:rsidR="00BB71A9" w:rsidRPr="000F79EC" w:rsidRDefault="00BB71A9" w:rsidP="009F1B27">
            <w:pPr>
              <w:pStyle w:val="BodyText"/>
              <w:numPr>
                <w:ilvl w:val="0"/>
                <w:numId w:val="61"/>
              </w:numPr>
              <w:spacing w:after="0"/>
            </w:pPr>
            <w:r w:rsidRPr="000F79EC">
              <w:t xml:space="preserve">User enters </w:t>
            </w:r>
            <w:r>
              <w:t>discount ratio.</w:t>
            </w:r>
          </w:p>
          <w:p w14:paraId="16F15DDC" w14:textId="77777777" w:rsidR="00BB71A9" w:rsidRPr="000F79EC" w:rsidRDefault="00BB71A9" w:rsidP="009F1B27">
            <w:pPr>
              <w:pStyle w:val="BodyText"/>
              <w:numPr>
                <w:ilvl w:val="0"/>
                <w:numId w:val="61"/>
              </w:numPr>
              <w:spacing w:after="0"/>
            </w:pPr>
            <w:r w:rsidRPr="000F79EC">
              <w:t xml:space="preserve">System displays </w:t>
            </w:r>
            <w:r>
              <w:t>a message saying that the discount ratio has been saved.</w:t>
            </w:r>
          </w:p>
          <w:p w14:paraId="44AA8C00" w14:textId="77777777" w:rsidR="00BB71A9" w:rsidRPr="000F79EC" w:rsidRDefault="00BB71A9" w:rsidP="009F1B27">
            <w:pPr>
              <w:pStyle w:val="BodyText"/>
              <w:numPr>
                <w:ilvl w:val="0"/>
                <w:numId w:val="61"/>
              </w:numPr>
              <w:spacing w:after="0"/>
            </w:pPr>
            <w:r w:rsidRPr="000F79EC">
              <w:t>End</w:t>
            </w:r>
          </w:p>
        </w:tc>
      </w:tr>
      <w:tr w:rsidR="00BB71A9" w:rsidRPr="000F79EC" w14:paraId="1F69E177" w14:textId="77777777" w:rsidTr="009F1B27">
        <w:tc>
          <w:tcPr>
            <w:tcW w:w="8856" w:type="dxa"/>
            <w:gridSpan w:val="2"/>
          </w:tcPr>
          <w:p w14:paraId="1E578A85"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35CCF2F7" w14:textId="77777777" w:rsidTr="009F1B27">
        <w:tc>
          <w:tcPr>
            <w:tcW w:w="8856" w:type="dxa"/>
            <w:gridSpan w:val="2"/>
          </w:tcPr>
          <w:p w14:paraId="3BFB6135" w14:textId="77777777" w:rsidR="00BB71A9" w:rsidRPr="000F79EC" w:rsidRDefault="00BB71A9" w:rsidP="009F1B27">
            <w:pPr>
              <w:pStyle w:val="InfoBlue"/>
              <w:spacing w:after="0"/>
              <w:ind w:left="0"/>
            </w:pPr>
            <w:r w:rsidRPr="000F79EC">
              <w:rPr>
                <w:b/>
                <w:i w:val="0"/>
                <w:color w:val="auto"/>
              </w:rPr>
              <w:t>Alternative/Exceptional flows:</w:t>
            </w:r>
            <w:r w:rsidRPr="000F79EC">
              <w:t>.</w:t>
            </w:r>
            <w:r>
              <w:rPr>
                <w:i w:val="0"/>
                <w:color w:val="auto"/>
              </w:rPr>
              <w:t xml:space="preserve"> None</w:t>
            </w:r>
          </w:p>
        </w:tc>
      </w:tr>
    </w:tbl>
    <w:p w14:paraId="1291B6DD" w14:textId="77777777" w:rsidR="00BB71A9" w:rsidRDefault="00BB71A9" w:rsidP="00BB71A9">
      <w:pPr>
        <w:pStyle w:val="Heading2"/>
        <w:widowControl/>
        <w:numPr>
          <w:ilvl w:val="0"/>
          <w:numId w:val="0"/>
        </w:numPr>
        <w:ind w:left="720"/>
      </w:pPr>
    </w:p>
    <w:p w14:paraId="7B20FA8C" w14:textId="77777777" w:rsidR="00BB71A9" w:rsidRPr="00526F2F" w:rsidRDefault="00BB71A9" w:rsidP="00BB71A9">
      <w:pPr>
        <w:pStyle w:val="Heading2"/>
      </w:pPr>
      <w:bookmarkStart w:id="44" w:name="_Toc294814133"/>
      <w:r>
        <w:t>Change Passenger Seating</w:t>
      </w:r>
      <w:bookmarkEnd w:id="44"/>
    </w:p>
    <w:tbl>
      <w:tblPr>
        <w:tblStyle w:val="TableGrid"/>
        <w:tblW w:w="0" w:type="auto"/>
        <w:tblInd w:w="720" w:type="dxa"/>
        <w:tblLook w:val="04A0" w:firstRow="1" w:lastRow="0" w:firstColumn="1" w:lastColumn="0" w:noHBand="0" w:noVBand="1"/>
      </w:tblPr>
      <w:tblGrid>
        <w:gridCol w:w="7185"/>
        <w:gridCol w:w="1671"/>
      </w:tblGrid>
      <w:tr w:rsidR="00BB71A9" w:rsidRPr="000F79EC" w14:paraId="15CE1F5A" w14:textId="77777777" w:rsidTr="009F1B27">
        <w:tc>
          <w:tcPr>
            <w:tcW w:w="7185" w:type="dxa"/>
          </w:tcPr>
          <w:p w14:paraId="3B38CAE4"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0CCC546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RSV_02</w:t>
            </w:r>
          </w:p>
        </w:tc>
      </w:tr>
      <w:tr w:rsidR="00BB71A9" w:rsidRPr="000F79EC" w14:paraId="4A43D942" w14:textId="77777777" w:rsidTr="009F1B27">
        <w:tc>
          <w:tcPr>
            <w:tcW w:w="8856" w:type="dxa"/>
            <w:gridSpan w:val="2"/>
          </w:tcPr>
          <w:p w14:paraId="1F957AD1"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4956377" w14:textId="77777777" w:rsidR="00BB71A9" w:rsidRPr="00641E72" w:rsidRDefault="00BB71A9" w:rsidP="009F1B27">
            <w:pPr>
              <w:pStyle w:val="InfoBlue"/>
              <w:ind w:left="0"/>
            </w:pPr>
            <w:r>
              <w:rPr>
                <w:i w:val="0"/>
                <w:color w:val="auto"/>
              </w:rPr>
              <w:t>Airline’s Human Resource Manager – Wants to save cost on hiring extra staff to change the seating of passengers within a flight.</w:t>
            </w:r>
          </w:p>
          <w:p w14:paraId="3215A745"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03BED025" w14:textId="77777777" w:rsidR="00BB71A9" w:rsidRPr="000F79EC" w:rsidRDefault="00BB71A9" w:rsidP="009F1B27">
            <w:pPr>
              <w:pStyle w:val="InfoBlue"/>
              <w:spacing w:after="0"/>
              <w:ind w:left="0"/>
              <w:rPr>
                <w:color w:val="auto"/>
              </w:rPr>
            </w:pPr>
            <w:r>
              <w:rPr>
                <w:i w:val="0"/>
                <w:color w:val="auto"/>
              </w:rPr>
              <w:t>Reservation System Manager – Wants to quickly and conveniently edit the seating of passengers within a flight.</w:t>
            </w:r>
          </w:p>
        </w:tc>
      </w:tr>
      <w:tr w:rsidR="00BB71A9" w:rsidRPr="000F79EC" w14:paraId="1F1F974D" w14:textId="77777777" w:rsidTr="009F1B27">
        <w:tc>
          <w:tcPr>
            <w:tcW w:w="8856" w:type="dxa"/>
            <w:gridSpan w:val="2"/>
          </w:tcPr>
          <w:p w14:paraId="27F28D33"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BB71A9" w:rsidRPr="000F79EC" w14:paraId="7784E279" w14:textId="77777777" w:rsidTr="009F1B27">
        <w:tc>
          <w:tcPr>
            <w:tcW w:w="8856" w:type="dxa"/>
            <w:gridSpan w:val="2"/>
          </w:tcPr>
          <w:p w14:paraId="19FC1A2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1D7C283" w14:textId="77777777" w:rsidTr="009F1B27">
        <w:tc>
          <w:tcPr>
            <w:tcW w:w="8856" w:type="dxa"/>
            <w:gridSpan w:val="2"/>
          </w:tcPr>
          <w:p w14:paraId="3FF129A7"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Change Passenger Seat</w:t>
            </w:r>
            <w:r>
              <w:rPr>
                <w:color w:val="auto"/>
              </w:rPr>
              <w:t>ing</w:t>
            </w:r>
            <w:r w:rsidRPr="000F79EC">
              <w:rPr>
                <w:color w:val="auto"/>
              </w:rPr>
              <w:t xml:space="preserve"> </w:t>
            </w:r>
            <w:r w:rsidRPr="000F79EC">
              <w:rPr>
                <w:i w:val="0"/>
                <w:color w:val="auto"/>
              </w:rPr>
              <w:t>option from the main menu.</w:t>
            </w:r>
          </w:p>
        </w:tc>
      </w:tr>
      <w:tr w:rsidR="00BB71A9" w:rsidRPr="000F79EC" w14:paraId="46F73BF7" w14:textId="77777777" w:rsidTr="009F1B27">
        <w:tc>
          <w:tcPr>
            <w:tcW w:w="8856" w:type="dxa"/>
            <w:gridSpan w:val="2"/>
          </w:tcPr>
          <w:p w14:paraId="6D4DE312" w14:textId="77777777" w:rsidR="00BB71A9" w:rsidRPr="000F79EC" w:rsidRDefault="00BB71A9" w:rsidP="009F1B27">
            <w:pPr>
              <w:pStyle w:val="InfoBlue"/>
              <w:spacing w:after="0"/>
              <w:ind w:left="0"/>
              <w:rPr>
                <w:b/>
                <w:i w:val="0"/>
                <w:color w:val="auto"/>
              </w:rPr>
            </w:pPr>
            <w:r w:rsidRPr="000F79EC">
              <w:rPr>
                <w:b/>
                <w:i w:val="0"/>
                <w:color w:val="auto"/>
              </w:rPr>
              <w:t>Normal flow:</w:t>
            </w:r>
          </w:p>
          <w:p w14:paraId="600D0E51" w14:textId="77777777" w:rsidR="00BB71A9" w:rsidRPr="000F79EC" w:rsidRDefault="00BB71A9" w:rsidP="009F1B27">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6FEB1F1A" w14:textId="77777777" w:rsidR="00BB71A9" w:rsidRPr="000F79EC" w:rsidRDefault="00BB71A9" w:rsidP="009F1B27">
            <w:pPr>
              <w:pStyle w:val="BodyText"/>
              <w:numPr>
                <w:ilvl w:val="0"/>
                <w:numId w:val="40"/>
              </w:numPr>
              <w:spacing w:after="0"/>
            </w:pPr>
            <w:r w:rsidRPr="000F79EC">
              <w:t>For each customer, system prompts user to enter the seat number for the customer.</w:t>
            </w:r>
          </w:p>
          <w:p w14:paraId="2A1514F1" w14:textId="77777777" w:rsidR="00BB71A9" w:rsidRPr="000F79EC" w:rsidRDefault="00BB71A9" w:rsidP="009F1B27">
            <w:pPr>
              <w:pStyle w:val="BodyText"/>
              <w:numPr>
                <w:ilvl w:val="0"/>
                <w:numId w:val="40"/>
              </w:numPr>
              <w:spacing w:after="0"/>
            </w:pPr>
            <w:r w:rsidRPr="000F79EC">
              <w:t xml:space="preserve">System </w:t>
            </w:r>
            <w:r>
              <w:t>displays a success message.</w:t>
            </w:r>
          </w:p>
          <w:p w14:paraId="05D13BFE" w14:textId="77777777" w:rsidR="00BB71A9" w:rsidRPr="000F79EC" w:rsidRDefault="00BB71A9" w:rsidP="009F1B27">
            <w:pPr>
              <w:pStyle w:val="BodyText"/>
              <w:numPr>
                <w:ilvl w:val="0"/>
                <w:numId w:val="40"/>
              </w:numPr>
              <w:spacing w:after="0"/>
            </w:pPr>
            <w:r w:rsidRPr="000F79EC">
              <w:t>End</w:t>
            </w:r>
          </w:p>
        </w:tc>
      </w:tr>
      <w:tr w:rsidR="00BB71A9" w:rsidRPr="000F79EC" w14:paraId="2778062D" w14:textId="77777777" w:rsidTr="009F1B27">
        <w:tc>
          <w:tcPr>
            <w:tcW w:w="8856" w:type="dxa"/>
            <w:gridSpan w:val="2"/>
          </w:tcPr>
          <w:p w14:paraId="15C45185"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CD777D5" w14:textId="77777777" w:rsidTr="009F1B27">
        <w:tc>
          <w:tcPr>
            <w:tcW w:w="8856" w:type="dxa"/>
            <w:gridSpan w:val="2"/>
          </w:tcPr>
          <w:p w14:paraId="4291C24A" w14:textId="77777777" w:rsidR="00BB71A9" w:rsidRPr="000F79EC" w:rsidRDefault="00BB71A9" w:rsidP="009F1B27">
            <w:pPr>
              <w:pStyle w:val="InfoBlue"/>
              <w:spacing w:after="0"/>
              <w:ind w:left="0"/>
            </w:pPr>
            <w:r w:rsidRPr="000F79EC">
              <w:rPr>
                <w:b/>
                <w:i w:val="0"/>
                <w:color w:val="auto"/>
              </w:rPr>
              <w:t>Alternative/Exceptional flows:</w:t>
            </w:r>
            <w:r w:rsidRPr="000F79EC">
              <w:rPr>
                <w:i w:val="0"/>
                <w:color w:val="auto"/>
              </w:rPr>
              <w:t xml:space="preserve"> </w:t>
            </w:r>
          </w:p>
        </w:tc>
      </w:tr>
    </w:tbl>
    <w:p w14:paraId="211D1640" w14:textId="77777777" w:rsidR="00BB71A9" w:rsidRDefault="00BB71A9" w:rsidP="00BB71A9">
      <w:pPr>
        <w:pStyle w:val="Heading2"/>
        <w:widowControl/>
        <w:numPr>
          <w:ilvl w:val="0"/>
          <w:numId w:val="0"/>
        </w:numPr>
        <w:ind w:left="720"/>
      </w:pPr>
    </w:p>
    <w:p w14:paraId="73EB5011" w14:textId="77777777" w:rsidR="00BB71A9" w:rsidRPr="00526F2F" w:rsidRDefault="00BB71A9" w:rsidP="00BB71A9">
      <w:pPr>
        <w:pStyle w:val="Heading2"/>
      </w:pPr>
      <w:bookmarkStart w:id="45" w:name="_Toc294814134"/>
      <w:r>
        <w:t>Edit Watch and No Fly List</w:t>
      </w:r>
      <w:bookmarkEnd w:id="45"/>
    </w:p>
    <w:tbl>
      <w:tblPr>
        <w:tblStyle w:val="TableGrid"/>
        <w:tblW w:w="0" w:type="auto"/>
        <w:tblInd w:w="720" w:type="dxa"/>
        <w:tblLook w:val="04A0" w:firstRow="1" w:lastRow="0" w:firstColumn="1" w:lastColumn="0" w:noHBand="0" w:noVBand="1"/>
      </w:tblPr>
      <w:tblGrid>
        <w:gridCol w:w="7185"/>
        <w:gridCol w:w="1671"/>
      </w:tblGrid>
      <w:tr w:rsidR="00BB71A9" w:rsidRPr="000F79EC" w14:paraId="571BAB1A" w14:textId="77777777" w:rsidTr="009F1B27">
        <w:tc>
          <w:tcPr>
            <w:tcW w:w="7185" w:type="dxa"/>
          </w:tcPr>
          <w:p w14:paraId="256B8C92"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29FC823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ACC_06</w:t>
            </w:r>
          </w:p>
        </w:tc>
      </w:tr>
      <w:tr w:rsidR="00BB71A9" w:rsidRPr="000F79EC" w14:paraId="7C9A6996" w14:textId="77777777" w:rsidTr="009F1B27">
        <w:tc>
          <w:tcPr>
            <w:tcW w:w="8856" w:type="dxa"/>
            <w:gridSpan w:val="2"/>
          </w:tcPr>
          <w:p w14:paraId="5B7FF6B6"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57287E08" w14:textId="77777777" w:rsidR="00BB71A9" w:rsidRPr="00641E72" w:rsidRDefault="00BB71A9" w:rsidP="009F1B27">
            <w:pPr>
              <w:pStyle w:val="InfoBlue"/>
              <w:ind w:left="0"/>
            </w:pPr>
            <w:r>
              <w:rPr>
                <w:i w:val="0"/>
                <w:color w:val="auto"/>
              </w:rPr>
              <w:t>Airline’s Human Resource Manager – Wants to save cost on hiring extra staff to edit and manage the watch and no fly list.</w:t>
            </w:r>
          </w:p>
          <w:p w14:paraId="4777D18C"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5AAEBD20" w14:textId="77777777" w:rsidR="00BB71A9" w:rsidRPr="000F79EC" w:rsidRDefault="00BB71A9" w:rsidP="009F1B27">
            <w:pPr>
              <w:pStyle w:val="InfoBlue"/>
              <w:spacing w:after="0"/>
              <w:ind w:left="0"/>
              <w:rPr>
                <w:color w:val="auto"/>
              </w:rPr>
            </w:pPr>
            <w:r>
              <w:rPr>
                <w:i w:val="0"/>
                <w:color w:val="auto"/>
              </w:rPr>
              <w:t>Reservation System Manager and Profile System Manager – Wants to quickly and conveniently edit the watch and no fly list.</w:t>
            </w:r>
          </w:p>
        </w:tc>
      </w:tr>
      <w:tr w:rsidR="00BB71A9" w:rsidRPr="000F79EC" w14:paraId="6444BFBA" w14:textId="77777777" w:rsidTr="009F1B27">
        <w:tc>
          <w:tcPr>
            <w:tcW w:w="8856" w:type="dxa"/>
            <w:gridSpan w:val="2"/>
          </w:tcPr>
          <w:p w14:paraId="4AD18E16"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The user wants to edit the watch and no fly list.</w:t>
            </w:r>
          </w:p>
        </w:tc>
      </w:tr>
      <w:tr w:rsidR="00BB71A9" w:rsidRPr="000F79EC" w14:paraId="01B0CA6E" w14:textId="77777777" w:rsidTr="009F1B27">
        <w:tc>
          <w:tcPr>
            <w:tcW w:w="8856" w:type="dxa"/>
            <w:gridSpan w:val="2"/>
          </w:tcPr>
          <w:p w14:paraId="3C7C2554"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BB71A9" w:rsidRPr="000F79EC" w14:paraId="59D019C8" w14:textId="77777777" w:rsidTr="009F1B27">
        <w:tc>
          <w:tcPr>
            <w:tcW w:w="8856" w:type="dxa"/>
            <w:gridSpan w:val="2"/>
          </w:tcPr>
          <w:p w14:paraId="7652994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BB71A9" w:rsidRPr="000F79EC" w14:paraId="65D37F90" w14:textId="77777777" w:rsidTr="009F1B27">
        <w:tc>
          <w:tcPr>
            <w:tcW w:w="8856" w:type="dxa"/>
            <w:gridSpan w:val="2"/>
          </w:tcPr>
          <w:p w14:paraId="1F79F356" w14:textId="77777777" w:rsidR="00BB71A9" w:rsidRPr="000F79EC" w:rsidRDefault="00BB71A9" w:rsidP="009F1B27">
            <w:pPr>
              <w:pStyle w:val="InfoBlue"/>
              <w:spacing w:after="0"/>
              <w:ind w:left="0"/>
              <w:rPr>
                <w:b/>
                <w:i w:val="0"/>
                <w:color w:val="auto"/>
              </w:rPr>
            </w:pPr>
            <w:r w:rsidRPr="000F79EC">
              <w:rPr>
                <w:b/>
                <w:i w:val="0"/>
                <w:color w:val="auto"/>
              </w:rPr>
              <w:t>Normal flow:</w:t>
            </w:r>
          </w:p>
          <w:p w14:paraId="2478F061" w14:textId="77777777" w:rsidR="00BB71A9" w:rsidRPr="000F79EC" w:rsidRDefault="00BB71A9" w:rsidP="009F1B27">
            <w:pPr>
              <w:pStyle w:val="BodyText"/>
              <w:numPr>
                <w:ilvl w:val="0"/>
                <w:numId w:val="41"/>
              </w:numPr>
              <w:spacing w:after="0"/>
            </w:pPr>
            <w:r w:rsidRPr="000F79EC">
              <w:lastRenderedPageBreak/>
              <w:t>System prompts user for the username of a customer.</w:t>
            </w:r>
          </w:p>
          <w:p w14:paraId="4EAA6D50" w14:textId="77777777" w:rsidR="00BB71A9" w:rsidRPr="000F79EC" w:rsidRDefault="00BB71A9" w:rsidP="009F1B27">
            <w:pPr>
              <w:pStyle w:val="BodyText"/>
              <w:numPr>
                <w:ilvl w:val="0"/>
                <w:numId w:val="41"/>
              </w:numPr>
              <w:spacing w:after="0"/>
            </w:pPr>
            <w:r w:rsidRPr="000F79EC">
              <w:t>User enters the username of a customer.</w:t>
            </w:r>
          </w:p>
          <w:p w14:paraId="7B30791D" w14:textId="77777777" w:rsidR="00BB71A9" w:rsidRPr="000F79EC" w:rsidRDefault="00BB71A9" w:rsidP="009F1B27">
            <w:pPr>
              <w:pStyle w:val="BodyText"/>
              <w:numPr>
                <w:ilvl w:val="0"/>
                <w:numId w:val="41"/>
              </w:numPr>
              <w:spacing w:after="0"/>
            </w:pPr>
            <w:r w:rsidRPr="000F79EC">
              <w:t>System displays the customer’s present flying status as recorded in the system and prompts the user for the new flying status.</w:t>
            </w:r>
          </w:p>
          <w:p w14:paraId="0DA352B0" w14:textId="77777777" w:rsidR="00BB71A9" w:rsidRPr="000F79EC" w:rsidRDefault="00BB71A9" w:rsidP="009F1B27">
            <w:pPr>
              <w:pStyle w:val="BodyText"/>
              <w:numPr>
                <w:ilvl w:val="0"/>
                <w:numId w:val="41"/>
              </w:numPr>
              <w:spacing w:after="0"/>
            </w:pPr>
            <w:r w:rsidRPr="000F79EC">
              <w:t>User enters the new flying status for the customer.</w:t>
            </w:r>
          </w:p>
          <w:p w14:paraId="4DA7D4DF" w14:textId="77777777" w:rsidR="00BB71A9" w:rsidRPr="000F79EC" w:rsidRDefault="00BB71A9" w:rsidP="009F1B27">
            <w:pPr>
              <w:pStyle w:val="BodyText"/>
              <w:numPr>
                <w:ilvl w:val="0"/>
                <w:numId w:val="41"/>
              </w:numPr>
              <w:spacing w:after="0"/>
            </w:pPr>
            <w:r w:rsidRPr="000F79EC">
              <w:t xml:space="preserve">System </w:t>
            </w:r>
            <w:r>
              <w:t>displays a success message</w:t>
            </w:r>
            <w:r w:rsidRPr="000F79EC">
              <w:t>.</w:t>
            </w:r>
          </w:p>
          <w:p w14:paraId="3A9E4BEC" w14:textId="77777777" w:rsidR="00BB71A9" w:rsidRPr="000F79EC" w:rsidRDefault="00BB71A9" w:rsidP="009F1B27">
            <w:pPr>
              <w:pStyle w:val="BodyText"/>
              <w:numPr>
                <w:ilvl w:val="0"/>
                <w:numId w:val="41"/>
              </w:numPr>
              <w:spacing w:after="0"/>
            </w:pPr>
            <w:r w:rsidRPr="000F79EC">
              <w:t>End</w:t>
            </w:r>
          </w:p>
        </w:tc>
      </w:tr>
      <w:tr w:rsidR="00BB71A9" w:rsidRPr="000F79EC" w14:paraId="6F15D02B" w14:textId="77777777" w:rsidTr="009F1B27">
        <w:tc>
          <w:tcPr>
            <w:tcW w:w="8856" w:type="dxa"/>
            <w:gridSpan w:val="2"/>
          </w:tcPr>
          <w:p w14:paraId="7DD1A78D"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BB71A9" w:rsidRPr="000F79EC" w14:paraId="365755A1" w14:textId="77777777" w:rsidTr="009F1B27">
        <w:tc>
          <w:tcPr>
            <w:tcW w:w="8856" w:type="dxa"/>
            <w:gridSpan w:val="2"/>
          </w:tcPr>
          <w:p w14:paraId="32DFFCE1" w14:textId="77777777" w:rsidR="00BB71A9" w:rsidRPr="000F79EC" w:rsidRDefault="00BB71A9" w:rsidP="009F1B27">
            <w:pPr>
              <w:pStyle w:val="InfoBlue"/>
              <w:spacing w:after="0"/>
              <w:ind w:left="0"/>
              <w:rPr>
                <w:i w:val="0"/>
                <w:color w:val="auto"/>
              </w:rPr>
            </w:pPr>
            <w:r w:rsidRPr="000F79EC">
              <w:rPr>
                <w:b/>
                <w:i w:val="0"/>
                <w:color w:val="auto"/>
              </w:rPr>
              <w:t>Alternative/Exceptional flows:</w:t>
            </w:r>
          </w:p>
          <w:p w14:paraId="55F515EF" w14:textId="77777777" w:rsidR="00BB71A9" w:rsidRPr="000F79EC" w:rsidRDefault="00BB71A9" w:rsidP="009F1B27">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4F7CD93B" w14:textId="77777777" w:rsidR="00BB71A9" w:rsidRDefault="00BB71A9" w:rsidP="00BB71A9">
      <w:pPr>
        <w:pStyle w:val="Heading2"/>
        <w:widowControl/>
        <w:numPr>
          <w:ilvl w:val="0"/>
          <w:numId w:val="0"/>
        </w:numPr>
        <w:ind w:left="720"/>
      </w:pPr>
    </w:p>
    <w:p w14:paraId="03A67AD0" w14:textId="77777777" w:rsidR="00BB71A9" w:rsidRPr="00526F2F" w:rsidRDefault="00BB71A9" w:rsidP="00BB71A9">
      <w:pPr>
        <w:pStyle w:val="Heading2"/>
      </w:pPr>
      <w:bookmarkStart w:id="46" w:name="_Toc294814135"/>
      <w:r>
        <w:t>Enter Invalid Flight</w:t>
      </w:r>
      <w:bookmarkEnd w:id="46"/>
    </w:p>
    <w:tbl>
      <w:tblPr>
        <w:tblStyle w:val="TableGrid"/>
        <w:tblW w:w="0" w:type="auto"/>
        <w:tblInd w:w="720" w:type="dxa"/>
        <w:tblLook w:val="04A0" w:firstRow="1" w:lastRow="0" w:firstColumn="1" w:lastColumn="0" w:noHBand="0" w:noVBand="1"/>
      </w:tblPr>
      <w:tblGrid>
        <w:gridCol w:w="7185"/>
        <w:gridCol w:w="1671"/>
      </w:tblGrid>
      <w:tr w:rsidR="00BB71A9" w:rsidRPr="000F79EC" w14:paraId="7C6A9BF1" w14:textId="77777777" w:rsidTr="009F1B27">
        <w:tc>
          <w:tcPr>
            <w:tcW w:w="7185" w:type="dxa"/>
          </w:tcPr>
          <w:p w14:paraId="24C230E4"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48DA5E90"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BB71A9" w:rsidRPr="000F79EC" w14:paraId="4F2BED31" w14:textId="77777777" w:rsidTr="009F1B27">
        <w:tc>
          <w:tcPr>
            <w:tcW w:w="8856" w:type="dxa"/>
            <w:gridSpan w:val="2"/>
          </w:tcPr>
          <w:p w14:paraId="20ED6064" w14:textId="77777777" w:rsidR="00BB71A9" w:rsidRDefault="00BB71A9" w:rsidP="009F1B27">
            <w:pPr>
              <w:pStyle w:val="InfoBlue"/>
              <w:spacing w:after="0"/>
              <w:ind w:left="0"/>
              <w:rPr>
                <w:i w:val="0"/>
                <w:color w:val="auto"/>
              </w:rPr>
            </w:pPr>
            <w:r w:rsidRPr="000F79EC">
              <w:rPr>
                <w:b/>
                <w:i w:val="0"/>
                <w:color w:val="auto"/>
              </w:rPr>
              <w:t>Stakeholders and goals:</w:t>
            </w:r>
          </w:p>
          <w:p w14:paraId="4D97AF46" w14:textId="77777777" w:rsidR="00BB71A9" w:rsidRPr="000F79EC" w:rsidRDefault="00BB71A9" w:rsidP="009F1B27">
            <w:pPr>
              <w:pStyle w:val="InfoBlue"/>
              <w:spacing w:after="0"/>
              <w:ind w:left="0"/>
              <w:rPr>
                <w:color w:val="auto"/>
              </w:rPr>
            </w:pPr>
            <w:r>
              <w:rPr>
                <w:i w:val="0"/>
                <w:color w:val="auto"/>
              </w:rPr>
              <w:t>Reservation System Manager – Wants to know whether the flight details that were entered are valid or not.</w:t>
            </w:r>
          </w:p>
        </w:tc>
      </w:tr>
      <w:tr w:rsidR="00BB71A9" w:rsidRPr="000F79EC" w14:paraId="5A798FC9" w14:textId="77777777" w:rsidTr="009F1B27">
        <w:tc>
          <w:tcPr>
            <w:tcW w:w="8856" w:type="dxa"/>
            <w:gridSpan w:val="2"/>
          </w:tcPr>
          <w:p w14:paraId="633745B1"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BB71A9" w:rsidRPr="000F79EC" w14:paraId="5411236B" w14:textId="77777777" w:rsidTr="009F1B27">
        <w:tc>
          <w:tcPr>
            <w:tcW w:w="8856" w:type="dxa"/>
            <w:gridSpan w:val="2"/>
          </w:tcPr>
          <w:p w14:paraId="048DEEDC"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07773F03" w14:textId="77777777" w:rsidTr="009F1B27">
        <w:tc>
          <w:tcPr>
            <w:tcW w:w="8856" w:type="dxa"/>
            <w:gridSpan w:val="2"/>
          </w:tcPr>
          <w:p w14:paraId="3088B43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BB71A9" w:rsidRPr="000F79EC" w14:paraId="4941291E" w14:textId="77777777" w:rsidTr="009F1B27">
        <w:tc>
          <w:tcPr>
            <w:tcW w:w="8856" w:type="dxa"/>
            <w:gridSpan w:val="2"/>
          </w:tcPr>
          <w:p w14:paraId="04B90812" w14:textId="77777777" w:rsidR="00BB71A9" w:rsidRPr="000F79EC" w:rsidRDefault="00BB71A9" w:rsidP="009F1B27">
            <w:pPr>
              <w:pStyle w:val="InfoBlue"/>
              <w:spacing w:after="0"/>
              <w:ind w:left="0"/>
              <w:rPr>
                <w:b/>
                <w:i w:val="0"/>
                <w:color w:val="auto"/>
              </w:rPr>
            </w:pPr>
            <w:r w:rsidRPr="000F79EC">
              <w:rPr>
                <w:b/>
                <w:i w:val="0"/>
                <w:color w:val="auto"/>
              </w:rPr>
              <w:t>Normal flow:</w:t>
            </w:r>
          </w:p>
          <w:p w14:paraId="497753EF" w14:textId="77777777" w:rsidR="00BB71A9" w:rsidRPr="000F79EC" w:rsidRDefault="00BB71A9" w:rsidP="009F1B27">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01DBD6EA" w14:textId="77777777" w:rsidR="00BB71A9" w:rsidRPr="000F79EC" w:rsidRDefault="00BB71A9" w:rsidP="009F1B27">
            <w:pPr>
              <w:pStyle w:val="BodyText"/>
              <w:numPr>
                <w:ilvl w:val="0"/>
                <w:numId w:val="42"/>
              </w:numPr>
              <w:spacing w:after="0"/>
            </w:pPr>
            <w:r w:rsidRPr="000F79EC">
              <w:t>System displays an error message.</w:t>
            </w:r>
          </w:p>
          <w:p w14:paraId="69D06F60" w14:textId="77777777" w:rsidR="00BB71A9" w:rsidRPr="000F79EC" w:rsidRDefault="00BB71A9" w:rsidP="009F1B27">
            <w:pPr>
              <w:pStyle w:val="BodyText"/>
              <w:numPr>
                <w:ilvl w:val="0"/>
                <w:numId w:val="42"/>
              </w:numPr>
              <w:spacing w:after="0"/>
            </w:pPr>
            <w:r w:rsidRPr="000F79EC">
              <w:t>User acknowledges the error message.</w:t>
            </w:r>
          </w:p>
          <w:p w14:paraId="7C4DA1B2" w14:textId="77777777" w:rsidR="00BB71A9" w:rsidRPr="000F79EC" w:rsidRDefault="00BB71A9" w:rsidP="009F1B27">
            <w:pPr>
              <w:pStyle w:val="BodyText"/>
              <w:numPr>
                <w:ilvl w:val="0"/>
                <w:numId w:val="42"/>
              </w:numPr>
              <w:spacing w:after="0"/>
            </w:pPr>
            <w:r w:rsidRPr="000F79EC">
              <w:t>End</w:t>
            </w:r>
          </w:p>
        </w:tc>
      </w:tr>
      <w:tr w:rsidR="00BB71A9" w:rsidRPr="000F79EC" w14:paraId="39CC0F25" w14:textId="77777777" w:rsidTr="009F1B27">
        <w:tc>
          <w:tcPr>
            <w:tcW w:w="8856" w:type="dxa"/>
            <w:gridSpan w:val="2"/>
          </w:tcPr>
          <w:p w14:paraId="63D33CB0"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223B573" w14:textId="77777777" w:rsidTr="009F1B27">
        <w:tc>
          <w:tcPr>
            <w:tcW w:w="8856" w:type="dxa"/>
            <w:gridSpan w:val="2"/>
          </w:tcPr>
          <w:p w14:paraId="646DC4CC"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EF4F9D6" w14:textId="77777777" w:rsidR="00BB71A9" w:rsidRDefault="00BB71A9" w:rsidP="00BB71A9">
      <w:pPr>
        <w:pStyle w:val="Heading2"/>
        <w:widowControl/>
        <w:numPr>
          <w:ilvl w:val="0"/>
          <w:numId w:val="0"/>
        </w:numPr>
        <w:ind w:left="720"/>
      </w:pPr>
    </w:p>
    <w:p w14:paraId="67214049" w14:textId="77777777" w:rsidR="00BB71A9" w:rsidRPr="00526F2F" w:rsidRDefault="00BB71A9" w:rsidP="00BB71A9">
      <w:pPr>
        <w:pStyle w:val="Heading2"/>
      </w:pPr>
      <w:bookmarkStart w:id="47" w:name="_Toc294814136"/>
      <w:r>
        <w:t>Enter Invalid Price</w:t>
      </w:r>
      <w:bookmarkEnd w:id="47"/>
    </w:p>
    <w:tbl>
      <w:tblPr>
        <w:tblStyle w:val="TableGrid"/>
        <w:tblW w:w="0" w:type="auto"/>
        <w:tblInd w:w="720" w:type="dxa"/>
        <w:tblLook w:val="04A0" w:firstRow="1" w:lastRow="0" w:firstColumn="1" w:lastColumn="0" w:noHBand="0" w:noVBand="1"/>
      </w:tblPr>
      <w:tblGrid>
        <w:gridCol w:w="7185"/>
        <w:gridCol w:w="1671"/>
      </w:tblGrid>
      <w:tr w:rsidR="00BB71A9" w:rsidRPr="000F79EC" w14:paraId="769C7F1E" w14:textId="77777777" w:rsidTr="009F1B27">
        <w:tc>
          <w:tcPr>
            <w:tcW w:w="7185" w:type="dxa"/>
          </w:tcPr>
          <w:p w14:paraId="01AC1D8B"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42F61BFD"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BB71A9" w:rsidRPr="000F79EC" w14:paraId="4C7BE09B" w14:textId="77777777" w:rsidTr="009F1B27">
        <w:tc>
          <w:tcPr>
            <w:tcW w:w="8856" w:type="dxa"/>
            <w:gridSpan w:val="2"/>
          </w:tcPr>
          <w:p w14:paraId="6CC59A4E"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73BD9EA4" w14:textId="77777777" w:rsidR="00BB71A9" w:rsidRPr="000F79EC" w:rsidRDefault="00BB71A9" w:rsidP="009F1B27">
            <w:pPr>
              <w:pStyle w:val="InfoBlue"/>
              <w:spacing w:after="0"/>
              <w:ind w:left="0"/>
              <w:rPr>
                <w:color w:val="auto"/>
              </w:rPr>
            </w:pPr>
            <w:r>
              <w:rPr>
                <w:i w:val="0"/>
                <w:color w:val="auto"/>
              </w:rPr>
              <w:t>Reservation System Manager – Wants to know whether the price that was entered is valid or not.</w:t>
            </w:r>
          </w:p>
        </w:tc>
      </w:tr>
      <w:tr w:rsidR="00BB71A9" w:rsidRPr="000F79EC" w14:paraId="72643783" w14:textId="77777777" w:rsidTr="009F1B27">
        <w:tc>
          <w:tcPr>
            <w:tcW w:w="8856" w:type="dxa"/>
            <w:gridSpan w:val="2"/>
          </w:tcPr>
          <w:p w14:paraId="47646ADB"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BB71A9" w:rsidRPr="000F79EC" w14:paraId="203C5747" w14:textId="77777777" w:rsidTr="009F1B27">
        <w:tc>
          <w:tcPr>
            <w:tcW w:w="8856" w:type="dxa"/>
            <w:gridSpan w:val="2"/>
          </w:tcPr>
          <w:p w14:paraId="09B28245"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F3965AD" w14:textId="77777777" w:rsidTr="009F1B27">
        <w:tc>
          <w:tcPr>
            <w:tcW w:w="8856" w:type="dxa"/>
            <w:gridSpan w:val="2"/>
          </w:tcPr>
          <w:p w14:paraId="45ECF9D6"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BB71A9" w:rsidRPr="000F79EC" w14:paraId="01D2914E" w14:textId="77777777" w:rsidTr="009F1B27">
        <w:tc>
          <w:tcPr>
            <w:tcW w:w="8856" w:type="dxa"/>
            <w:gridSpan w:val="2"/>
          </w:tcPr>
          <w:p w14:paraId="47FE7D02" w14:textId="77777777" w:rsidR="00BB71A9" w:rsidRPr="000F79EC" w:rsidRDefault="00BB71A9" w:rsidP="009F1B27">
            <w:pPr>
              <w:pStyle w:val="InfoBlue"/>
              <w:spacing w:after="0"/>
              <w:ind w:left="0"/>
              <w:rPr>
                <w:b/>
                <w:i w:val="0"/>
                <w:color w:val="auto"/>
              </w:rPr>
            </w:pPr>
            <w:r w:rsidRPr="000F79EC">
              <w:rPr>
                <w:b/>
                <w:i w:val="0"/>
                <w:color w:val="auto"/>
              </w:rPr>
              <w:t>Normal flow:</w:t>
            </w:r>
          </w:p>
          <w:p w14:paraId="090E836E" w14:textId="77777777" w:rsidR="00BB71A9" w:rsidRPr="000F79EC" w:rsidRDefault="00BB71A9" w:rsidP="009F1B27">
            <w:pPr>
              <w:pStyle w:val="BodyText"/>
              <w:numPr>
                <w:ilvl w:val="0"/>
                <w:numId w:val="43"/>
              </w:numPr>
              <w:spacing w:after="0"/>
            </w:pPr>
            <w:r w:rsidRPr="000F79EC">
              <w:t>System detects that the details of the entered ticket price is invalid.</w:t>
            </w:r>
          </w:p>
          <w:p w14:paraId="0CD4D44D" w14:textId="77777777" w:rsidR="00BB71A9" w:rsidRPr="000F79EC" w:rsidRDefault="00BB71A9" w:rsidP="009F1B27">
            <w:pPr>
              <w:pStyle w:val="BodyText"/>
              <w:numPr>
                <w:ilvl w:val="0"/>
                <w:numId w:val="43"/>
              </w:numPr>
              <w:spacing w:after="0"/>
            </w:pPr>
            <w:r w:rsidRPr="000F79EC">
              <w:t>System displays an error message.</w:t>
            </w:r>
          </w:p>
          <w:p w14:paraId="5BE1506F" w14:textId="77777777" w:rsidR="00BB71A9" w:rsidRPr="000F79EC" w:rsidRDefault="00BB71A9" w:rsidP="009F1B27">
            <w:pPr>
              <w:pStyle w:val="BodyText"/>
              <w:numPr>
                <w:ilvl w:val="0"/>
                <w:numId w:val="43"/>
              </w:numPr>
              <w:spacing w:after="0"/>
            </w:pPr>
            <w:r w:rsidRPr="000F79EC">
              <w:t>User acknowledges the error message.</w:t>
            </w:r>
          </w:p>
          <w:p w14:paraId="6DD79095" w14:textId="77777777" w:rsidR="00BB71A9" w:rsidRPr="000F79EC" w:rsidRDefault="00BB71A9" w:rsidP="009F1B27">
            <w:pPr>
              <w:pStyle w:val="BodyText"/>
              <w:numPr>
                <w:ilvl w:val="0"/>
                <w:numId w:val="43"/>
              </w:numPr>
              <w:spacing w:after="0"/>
            </w:pPr>
            <w:r w:rsidRPr="000F79EC">
              <w:t>End</w:t>
            </w:r>
          </w:p>
        </w:tc>
      </w:tr>
      <w:tr w:rsidR="00BB71A9" w:rsidRPr="000F79EC" w14:paraId="221B2442" w14:textId="77777777" w:rsidTr="009F1B27">
        <w:tc>
          <w:tcPr>
            <w:tcW w:w="8856" w:type="dxa"/>
            <w:gridSpan w:val="2"/>
          </w:tcPr>
          <w:p w14:paraId="061D037A"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7DB367E4" w14:textId="77777777" w:rsidTr="009F1B27">
        <w:tc>
          <w:tcPr>
            <w:tcW w:w="8856" w:type="dxa"/>
            <w:gridSpan w:val="2"/>
          </w:tcPr>
          <w:p w14:paraId="064AC6A5"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6A58402" w14:textId="77777777" w:rsidR="00BB71A9" w:rsidRPr="00526F2F" w:rsidRDefault="00BB71A9" w:rsidP="00BB71A9">
      <w:pPr>
        <w:pStyle w:val="Heading2"/>
      </w:pPr>
      <w:bookmarkStart w:id="48" w:name="_Toc294814137"/>
      <w:r>
        <w:t>Enter Flight and Customer Details</w:t>
      </w:r>
      <w:bookmarkEnd w:id="48"/>
    </w:p>
    <w:tbl>
      <w:tblPr>
        <w:tblStyle w:val="TableGrid"/>
        <w:tblW w:w="0" w:type="auto"/>
        <w:tblInd w:w="720" w:type="dxa"/>
        <w:tblLook w:val="04A0" w:firstRow="1" w:lastRow="0" w:firstColumn="1" w:lastColumn="0" w:noHBand="0" w:noVBand="1"/>
      </w:tblPr>
      <w:tblGrid>
        <w:gridCol w:w="7185"/>
        <w:gridCol w:w="1671"/>
      </w:tblGrid>
      <w:tr w:rsidR="00BB71A9" w:rsidRPr="000F79EC" w14:paraId="096FAFD5" w14:textId="77777777" w:rsidTr="009F1B27">
        <w:tc>
          <w:tcPr>
            <w:tcW w:w="7185" w:type="dxa"/>
          </w:tcPr>
          <w:p w14:paraId="76C631CA"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2C711642"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RSV_01</w:t>
            </w:r>
          </w:p>
        </w:tc>
      </w:tr>
      <w:tr w:rsidR="00BB71A9" w:rsidRPr="000F79EC" w14:paraId="59A80E3D" w14:textId="77777777" w:rsidTr="009F1B27">
        <w:tc>
          <w:tcPr>
            <w:tcW w:w="8856" w:type="dxa"/>
            <w:gridSpan w:val="2"/>
          </w:tcPr>
          <w:p w14:paraId="1CB9274B" w14:textId="77777777" w:rsidR="00BB71A9" w:rsidRDefault="00BB71A9" w:rsidP="009F1B27">
            <w:pPr>
              <w:pStyle w:val="InfoBlue"/>
              <w:spacing w:after="0"/>
              <w:ind w:left="0"/>
              <w:rPr>
                <w:i w:val="0"/>
                <w:color w:val="auto"/>
              </w:rPr>
            </w:pPr>
            <w:r w:rsidRPr="000F79EC">
              <w:rPr>
                <w:b/>
                <w:i w:val="0"/>
                <w:color w:val="auto"/>
              </w:rPr>
              <w:t>Stakeholders and goals:</w:t>
            </w:r>
          </w:p>
          <w:p w14:paraId="06252278" w14:textId="77777777" w:rsidR="00BB71A9" w:rsidRPr="000F79EC" w:rsidRDefault="00BB71A9" w:rsidP="009F1B27">
            <w:pPr>
              <w:pStyle w:val="InfoBlue"/>
              <w:spacing w:after="0"/>
              <w:ind w:left="0"/>
              <w:rPr>
                <w:color w:val="auto"/>
              </w:rPr>
            </w:pPr>
            <w:r>
              <w:rPr>
                <w:i w:val="0"/>
                <w:color w:val="auto"/>
              </w:rPr>
              <w:t>Reservation System Manager – Wants to have a way to enter a flight and customer details.</w:t>
            </w:r>
          </w:p>
        </w:tc>
      </w:tr>
      <w:tr w:rsidR="00BB71A9" w:rsidRPr="000F79EC" w14:paraId="20DE8077" w14:textId="77777777" w:rsidTr="009F1B27">
        <w:tc>
          <w:tcPr>
            <w:tcW w:w="8856" w:type="dxa"/>
            <w:gridSpan w:val="2"/>
          </w:tcPr>
          <w:p w14:paraId="1F37204A"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BB71A9" w:rsidRPr="000F79EC" w14:paraId="12C400DB" w14:textId="77777777" w:rsidTr="009F1B27">
        <w:tc>
          <w:tcPr>
            <w:tcW w:w="8856" w:type="dxa"/>
            <w:gridSpan w:val="2"/>
          </w:tcPr>
          <w:p w14:paraId="12F316F2"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F8C55AA" w14:textId="77777777" w:rsidTr="009F1B27">
        <w:tc>
          <w:tcPr>
            <w:tcW w:w="8856" w:type="dxa"/>
            <w:gridSpan w:val="2"/>
          </w:tcPr>
          <w:p w14:paraId="04619B38"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BB71A9" w:rsidRPr="000F79EC" w14:paraId="7D7BCB42" w14:textId="77777777" w:rsidTr="009F1B27">
        <w:tc>
          <w:tcPr>
            <w:tcW w:w="8856" w:type="dxa"/>
            <w:gridSpan w:val="2"/>
          </w:tcPr>
          <w:p w14:paraId="35BF1594" w14:textId="77777777" w:rsidR="00BB71A9" w:rsidRPr="000F79EC" w:rsidRDefault="00BB71A9" w:rsidP="009F1B27">
            <w:pPr>
              <w:pStyle w:val="InfoBlue"/>
              <w:spacing w:after="0"/>
              <w:ind w:left="0"/>
              <w:rPr>
                <w:b/>
                <w:i w:val="0"/>
                <w:color w:val="auto"/>
              </w:rPr>
            </w:pPr>
            <w:r w:rsidRPr="000F79EC">
              <w:rPr>
                <w:b/>
                <w:i w:val="0"/>
                <w:color w:val="auto"/>
              </w:rPr>
              <w:t>Normal flow:</w:t>
            </w:r>
          </w:p>
          <w:p w14:paraId="7EAB98CB" w14:textId="77777777" w:rsidR="00BB71A9" w:rsidRPr="000F79EC" w:rsidRDefault="00BB71A9" w:rsidP="009F1B27">
            <w:pPr>
              <w:pStyle w:val="BodyText"/>
              <w:numPr>
                <w:ilvl w:val="0"/>
                <w:numId w:val="45"/>
              </w:numPr>
              <w:spacing w:after="0"/>
            </w:pPr>
            <w:r w:rsidRPr="000F79EC">
              <w:t>System prompts user for the flight ID of a flight.</w:t>
            </w:r>
          </w:p>
          <w:p w14:paraId="18118F45" w14:textId="77777777" w:rsidR="00BB71A9" w:rsidRPr="000F79EC" w:rsidRDefault="00BB71A9" w:rsidP="009F1B27">
            <w:pPr>
              <w:pStyle w:val="BodyText"/>
              <w:numPr>
                <w:ilvl w:val="0"/>
                <w:numId w:val="45"/>
              </w:numPr>
              <w:spacing w:after="0"/>
            </w:pPr>
            <w:r w:rsidRPr="000F79EC">
              <w:t>User enters the flight ID of a flight.</w:t>
            </w:r>
          </w:p>
          <w:p w14:paraId="74B216B7" w14:textId="77777777" w:rsidR="00BB71A9" w:rsidRPr="000F79EC" w:rsidRDefault="00BB71A9" w:rsidP="009F1B27">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6F1E63B6" w14:textId="77777777" w:rsidR="00BB71A9" w:rsidRPr="000F79EC" w:rsidRDefault="00BB71A9" w:rsidP="009F1B27">
            <w:pPr>
              <w:pStyle w:val="BodyText"/>
              <w:numPr>
                <w:ilvl w:val="0"/>
                <w:numId w:val="45"/>
              </w:numPr>
              <w:spacing w:after="0"/>
            </w:pPr>
            <w:r w:rsidRPr="000F79EC">
              <w:t>User enters the usernames of the customers that they want to select.</w:t>
            </w:r>
          </w:p>
          <w:p w14:paraId="7BE4396B" w14:textId="77777777" w:rsidR="00BB71A9" w:rsidRPr="000F79EC" w:rsidRDefault="00BB71A9" w:rsidP="009F1B27">
            <w:pPr>
              <w:pStyle w:val="BodyText"/>
              <w:numPr>
                <w:ilvl w:val="0"/>
                <w:numId w:val="45"/>
              </w:numPr>
              <w:spacing w:after="0"/>
            </w:pPr>
            <w:r w:rsidRPr="000F79EC">
              <w:t>End</w:t>
            </w:r>
          </w:p>
        </w:tc>
      </w:tr>
      <w:tr w:rsidR="00BB71A9" w:rsidRPr="000F79EC" w14:paraId="36E97D7F" w14:textId="77777777" w:rsidTr="009F1B27">
        <w:tc>
          <w:tcPr>
            <w:tcW w:w="8856" w:type="dxa"/>
            <w:gridSpan w:val="2"/>
          </w:tcPr>
          <w:p w14:paraId="113199E4"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48823D90" w14:textId="77777777" w:rsidTr="009F1B27">
        <w:tc>
          <w:tcPr>
            <w:tcW w:w="8856" w:type="dxa"/>
            <w:gridSpan w:val="2"/>
          </w:tcPr>
          <w:p w14:paraId="3680376C"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FDAEC3E" w14:textId="77777777" w:rsidR="00BB71A9" w:rsidRPr="000F79EC" w:rsidRDefault="00BB71A9" w:rsidP="009F1B27">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3CA607B3" w14:textId="77777777" w:rsidR="00BB71A9" w:rsidRPr="000F79EC" w:rsidRDefault="00BB71A9" w:rsidP="009F1B27">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4780877E" w14:textId="77777777" w:rsidR="00BB71A9" w:rsidRDefault="00BB71A9" w:rsidP="00BB71A9">
      <w:pPr>
        <w:pStyle w:val="Heading2"/>
        <w:widowControl/>
        <w:numPr>
          <w:ilvl w:val="0"/>
          <w:numId w:val="0"/>
        </w:numPr>
        <w:ind w:left="720"/>
      </w:pPr>
    </w:p>
    <w:p w14:paraId="28DABFDF" w14:textId="77777777" w:rsidR="00BB71A9" w:rsidRPr="00526F2F" w:rsidRDefault="00BB71A9" w:rsidP="00BB71A9">
      <w:pPr>
        <w:pStyle w:val="Heading2"/>
      </w:pPr>
      <w:bookmarkStart w:id="49" w:name="_Toc294814138"/>
      <w:r>
        <w:t>Edit Travel Agency and Customer Account</w:t>
      </w:r>
      <w:bookmarkEnd w:id="49"/>
    </w:p>
    <w:tbl>
      <w:tblPr>
        <w:tblStyle w:val="TableGrid"/>
        <w:tblW w:w="0" w:type="auto"/>
        <w:tblInd w:w="720" w:type="dxa"/>
        <w:tblLook w:val="04A0" w:firstRow="1" w:lastRow="0" w:firstColumn="1" w:lastColumn="0" w:noHBand="0" w:noVBand="1"/>
      </w:tblPr>
      <w:tblGrid>
        <w:gridCol w:w="7185"/>
        <w:gridCol w:w="1671"/>
      </w:tblGrid>
      <w:tr w:rsidR="00BB71A9" w:rsidRPr="000F79EC" w14:paraId="7430927D" w14:textId="77777777" w:rsidTr="009F1B27">
        <w:tc>
          <w:tcPr>
            <w:tcW w:w="7185" w:type="dxa"/>
          </w:tcPr>
          <w:p w14:paraId="6AFF925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699E2CFB"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RSV_02</w:t>
            </w:r>
          </w:p>
        </w:tc>
      </w:tr>
      <w:tr w:rsidR="00BB71A9" w:rsidRPr="000F79EC" w14:paraId="2A57CB5B" w14:textId="77777777" w:rsidTr="009F1B27">
        <w:tc>
          <w:tcPr>
            <w:tcW w:w="8856" w:type="dxa"/>
            <w:gridSpan w:val="2"/>
          </w:tcPr>
          <w:p w14:paraId="0670C88A"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FCA04D1" w14:textId="77777777" w:rsidR="00BB71A9" w:rsidRDefault="00BB71A9" w:rsidP="009F1B27">
            <w:pPr>
              <w:pStyle w:val="InfoBlue"/>
              <w:ind w:left="0"/>
              <w:rPr>
                <w:i w:val="0"/>
                <w:color w:val="auto"/>
              </w:rPr>
            </w:pPr>
            <w:r>
              <w:rPr>
                <w:i w:val="0"/>
                <w:color w:val="auto"/>
              </w:rPr>
              <w:t>Airline’s Human Resource Manager – Wants to save cost on hiring extra staff to edit and manage travel agency and customer accounts.</w:t>
            </w:r>
          </w:p>
          <w:p w14:paraId="74277F9E" w14:textId="77777777" w:rsidR="00BB71A9" w:rsidRPr="000F79EC" w:rsidRDefault="00BB71A9" w:rsidP="009F1B27">
            <w:pPr>
              <w:pStyle w:val="InfoBlue"/>
              <w:spacing w:after="0"/>
              <w:ind w:left="0"/>
              <w:rPr>
                <w:color w:val="auto"/>
              </w:rPr>
            </w:pPr>
            <w:r>
              <w:rPr>
                <w:i w:val="0"/>
                <w:color w:val="auto"/>
              </w:rPr>
              <w:t>Profile System Manager – Wants to quickly and conveniently edit travel agency and customer accounts.</w:t>
            </w:r>
          </w:p>
        </w:tc>
      </w:tr>
      <w:tr w:rsidR="00BB71A9" w:rsidRPr="000F79EC" w14:paraId="6770F34F" w14:textId="77777777" w:rsidTr="009F1B27">
        <w:tc>
          <w:tcPr>
            <w:tcW w:w="8856" w:type="dxa"/>
            <w:gridSpan w:val="2"/>
          </w:tcPr>
          <w:p w14:paraId="05213EC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BB71A9" w:rsidRPr="000F79EC" w14:paraId="0A84FECD" w14:textId="77777777" w:rsidTr="009F1B27">
        <w:tc>
          <w:tcPr>
            <w:tcW w:w="8856" w:type="dxa"/>
            <w:gridSpan w:val="2"/>
          </w:tcPr>
          <w:p w14:paraId="73331A4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BB71A9" w:rsidRPr="000F79EC" w14:paraId="60A4FF1E" w14:textId="77777777" w:rsidTr="009F1B27">
        <w:tc>
          <w:tcPr>
            <w:tcW w:w="8856" w:type="dxa"/>
            <w:gridSpan w:val="2"/>
          </w:tcPr>
          <w:p w14:paraId="2B2FB7A5"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BB71A9" w:rsidRPr="000F79EC" w14:paraId="664748E3" w14:textId="77777777" w:rsidTr="009F1B27">
        <w:tc>
          <w:tcPr>
            <w:tcW w:w="8856" w:type="dxa"/>
            <w:gridSpan w:val="2"/>
          </w:tcPr>
          <w:p w14:paraId="34DC1B5C" w14:textId="77777777" w:rsidR="00BB71A9" w:rsidRPr="000F79EC" w:rsidRDefault="00BB71A9" w:rsidP="009F1B27">
            <w:pPr>
              <w:pStyle w:val="InfoBlue"/>
              <w:spacing w:after="0"/>
              <w:ind w:left="0"/>
              <w:rPr>
                <w:b/>
                <w:i w:val="0"/>
                <w:color w:val="auto"/>
              </w:rPr>
            </w:pPr>
            <w:r w:rsidRPr="000F79EC">
              <w:rPr>
                <w:b/>
                <w:i w:val="0"/>
                <w:color w:val="auto"/>
              </w:rPr>
              <w:t>Normal flow:</w:t>
            </w:r>
          </w:p>
          <w:p w14:paraId="7B125CC1" w14:textId="77777777" w:rsidR="00BB71A9" w:rsidRPr="000F79EC" w:rsidRDefault="00BB71A9" w:rsidP="009F1B27">
            <w:pPr>
              <w:pStyle w:val="BodyText"/>
              <w:numPr>
                <w:ilvl w:val="0"/>
                <w:numId w:val="46"/>
              </w:numPr>
              <w:spacing w:after="0"/>
            </w:pPr>
            <w:r w:rsidRPr="000F79EC">
              <w:t>System prompts the user to enter a username of a travel agency or a customer.</w:t>
            </w:r>
          </w:p>
          <w:p w14:paraId="0A7D4B22" w14:textId="77777777" w:rsidR="00BB71A9" w:rsidRPr="000F79EC" w:rsidRDefault="00BB71A9" w:rsidP="009F1B27">
            <w:pPr>
              <w:pStyle w:val="BodyText"/>
              <w:numPr>
                <w:ilvl w:val="0"/>
                <w:numId w:val="46"/>
              </w:numPr>
              <w:spacing w:after="0"/>
            </w:pPr>
            <w:r w:rsidRPr="000F79EC">
              <w:t>User enters a username into the system.</w:t>
            </w:r>
          </w:p>
          <w:p w14:paraId="03B803F0" w14:textId="77777777" w:rsidR="00BB71A9" w:rsidRPr="000F79EC" w:rsidRDefault="00BB71A9" w:rsidP="009F1B27">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457BC496" w14:textId="77777777" w:rsidR="00BB71A9" w:rsidRPr="000F79EC" w:rsidRDefault="00BB71A9" w:rsidP="009F1B27">
            <w:pPr>
              <w:pStyle w:val="BodyText"/>
              <w:numPr>
                <w:ilvl w:val="0"/>
                <w:numId w:val="46"/>
              </w:numPr>
              <w:spacing w:after="0"/>
            </w:pPr>
            <w:r w:rsidRPr="000F79EC">
              <w:t>User enters the number corresponding to the detail that they want to edit.</w:t>
            </w:r>
          </w:p>
          <w:p w14:paraId="38318363" w14:textId="77777777" w:rsidR="00BB71A9" w:rsidRPr="000F79EC" w:rsidRDefault="00BB71A9" w:rsidP="009F1B27">
            <w:pPr>
              <w:pStyle w:val="BodyText"/>
              <w:numPr>
                <w:ilvl w:val="0"/>
                <w:numId w:val="46"/>
              </w:numPr>
              <w:spacing w:after="0"/>
            </w:pPr>
            <w:r w:rsidRPr="000F79EC">
              <w:t>System prompts user for the new detail.</w:t>
            </w:r>
          </w:p>
          <w:p w14:paraId="5E8A3F16" w14:textId="77777777" w:rsidR="00BB71A9" w:rsidRPr="000F79EC" w:rsidRDefault="00BB71A9" w:rsidP="009F1B27">
            <w:pPr>
              <w:pStyle w:val="BodyText"/>
              <w:numPr>
                <w:ilvl w:val="0"/>
                <w:numId w:val="46"/>
              </w:numPr>
              <w:spacing w:after="0"/>
            </w:pPr>
            <w:r w:rsidRPr="000F79EC">
              <w:t>User enters the new detail into the system.</w:t>
            </w:r>
          </w:p>
          <w:p w14:paraId="78A30BD3" w14:textId="77777777" w:rsidR="00BB71A9" w:rsidRPr="000F79EC" w:rsidRDefault="00BB71A9" w:rsidP="009F1B27">
            <w:pPr>
              <w:pStyle w:val="BodyText"/>
              <w:numPr>
                <w:ilvl w:val="0"/>
                <w:numId w:val="46"/>
              </w:numPr>
              <w:spacing w:after="0"/>
            </w:pPr>
            <w:r w:rsidRPr="000F79EC">
              <w:t xml:space="preserve">System </w:t>
            </w:r>
            <w:r>
              <w:t>displays success message</w:t>
            </w:r>
          </w:p>
          <w:p w14:paraId="22099FE1" w14:textId="77777777" w:rsidR="00BB71A9" w:rsidRPr="000F79EC" w:rsidRDefault="00BB71A9" w:rsidP="009F1B27">
            <w:pPr>
              <w:pStyle w:val="BodyText"/>
              <w:numPr>
                <w:ilvl w:val="0"/>
                <w:numId w:val="46"/>
              </w:numPr>
              <w:spacing w:after="0"/>
            </w:pPr>
            <w:r w:rsidRPr="000F79EC">
              <w:t>End</w:t>
            </w:r>
          </w:p>
        </w:tc>
      </w:tr>
      <w:tr w:rsidR="00BB71A9" w:rsidRPr="000F79EC" w14:paraId="18CAB223" w14:textId="77777777" w:rsidTr="009F1B27">
        <w:tc>
          <w:tcPr>
            <w:tcW w:w="8856" w:type="dxa"/>
            <w:gridSpan w:val="2"/>
          </w:tcPr>
          <w:p w14:paraId="57C4179C"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1C92C9D" w14:textId="77777777" w:rsidTr="009F1B27">
        <w:tc>
          <w:tcPr>
            <w:tcW w:w="8856" w:type="dxa"/>
            <w:gridSpan w:val="2"/>
          </w:tcPr>
          <w:p w14:paraId="3320A2DC"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614A9F7" w14:textId="77777777" w:rsidR="00BB71A9" w:rsidRPr="000F79EC" w:rsidRDefault="00BB71A9" w:rsidP="009F1B27">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7DC1729A" w14:textId="77777777" w:rsidR="00BB71A9" w:rsidRPr="00526F2F" w:rsidRDefault="00BB71A9" w:rsidP="00BB71A9">
      <w:pPr>
        <w:pStyle w:val="Heading2"/>
      </w:pPr>
      <w:bookmarkStart w:id="50" w:name="_Toc294814139"/>
      <w:r>
        <w:t>Close Account</w:t>
      </w:r>
      <w:bookmarkEnd w:id="50"/>
    </w:p>
    <w:tbl>
      <w:tblPr>
        <w:tblStyle w:val="TableGrid"/>
        <w:tblW w:w="0" w:type="auto"/>
        <w:tblInd w:w="720" w:type="dxa"/>
        <w:tblLook w:val="04A0" w:firstRow="1" w:lastRow="0" w:firstColumn="1" w:lastColumn="0" w:noHBand="0" w:noVBand="1"/>
      </w:tblPr>
      <w:tblGrid>
        <w:gridCol w:w="7185"/>
        <w:gridCol w:w="1671"/>
      </w:tblGrid>
      <w:tr w:rsidR="00BB71A9" w:rsidRPr="000F79EC" w14:paraId="2495E6C8" w14:textId="77777777" w:rsidTr="009F1B27">
        <w:tc>
          <w:tcPr>
            <w:tcW w:w="7185" w:type="dxa"/>
          </w:tcPr>
          <w:p w14:paraId="0156698C"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6B1BCD0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ACC_04</w:t>
            </w:r>
          </w:p>
        </w:tc>
      </w:tr>
      <w:tr w:rsidR="00BB71A9" w:rsidRPr="000F79EC" w14:paraId="2AE10D7F" w14:textId="77777777" w:rsidTr="009F1B27">
        <w:tc>
          <w:tcPr>
            <w:tcW w:w="8856" w:type="dxa"/>
            <w:gridSpan w:val="2"/>
          </w:tcPr>
          <w:p w14:paraId="25C3461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F65E755" w14:textId="77777777" w:rsidR="00BB71A9" w:rsidRPr="00641E72" w:rsidRDefault="00BB71A9" w:rsidP="009F1B27">
            <w:pPr>
              <w:pStyle w:val="InfoBlue"/>
              <w:ind w:left="0"/>
            </w:pPr>
            <w:r>
              <w:rPr>
                <w:i w:val="0"/>
                <w:color w:val="auto"/>
              </w:rPr>
              <w:t>Airline’s Human Resource Manager – Wants to save cost on hiring extra staff to close travel agency and customer accounts.</w:t>
            </w:r>
          </w:p>
          <w:p w14:paraId="13687A14"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2A200EB5" w14:textId="77777777" w:rsidR="00BB71A9" w:rsidRPr="000F79EC" w:rsidRDefault="00BB71A9" w:rsidP="009F1B27">
            <w:pPr>
              <w:pStyle w:val="InfoBlue"/>
              <w:spacing w:after="0"/>
              <w:ind w:left="0"/>
              <w:rPr>
                <w:color w:val="auto"/>
              </w:rPr>
            </w:pPr>
            <w:r>
              <w:rPr>
                <w:i w:val="0"/>
                <w:color w:val="auto"/>
              </w:rPr>
              <w:lastRenderedPageBreak/>
              <w:t>Profile System Manager – Wants to quickly and conveniently close a travel agency or customer’s account.</w:t>
            </w:r>
          </w:p>
        </w:tc>
      </w:tr>
      <w:tr w:rsidR="00BB71A9" w:rsidRPr="000F79EC" w14:paraId="33C16E48" w14:textId="77777777" w:rsidTr="009F1B27">
        <w:tc>
          <w:tcPr>
            <w:tcW w:w="8856" w:type="dxa"/>
            <w:gridSpan w:val="2"/>
          </w:tcPr>
          <w:p w14:paraId="16CF8F84"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close a travel agency or customer account.</w:t>
            </w:r>
          </w:p>
        </w:tc>
      </w:tr>
      <w:tr w:rsidR="00BB71A9" w:rsidRPr="000F79EC" w14:paraId="74C0A375" w14:textId="77777777" w:rsidTr="009F1B27">
        <w:tc>
          <w:tcPr>
            <w:tcW w:w="8856" w:type="dxa"/>
            <w:gridSpan w:val="2"/>
          </w:tcPr>
          <w:p w14:paraId="1EB083E5"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BB71A9" w:rsidRPr="000F79EC" w14:paraId="7C2C09E9" w14:textId="77777777" w:rsidTr="009F1B27">
        <w:tc>
          <w:tcPr>
            <w:tcW w:w="8856" w:type="dxa"/>
            <w:gridSpan w:val="2"/>
          </w:tcPr>
          <w:p w14:paraId="1D4BB358"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BB71A9" w:rsidRPr="000F79EC" w14:paraId="2CD87BC5" w14:textId="77777777" w:rsidTr="009F1B27">
        <w:tc>
          <w:tcPr>
            <w:tcW w:w="8856" w:type="dxa"/>
            <w:gridSpan w:val="2"/>
          </w:tcPr>
          <w:p w14:paraId="408532C5" w14:textId="77777777" w:rsidR="00BB71A9" w:rsidRPr="000F79EC" w:rsidRDefault="00BB71A9" w:rsidP="009F1B27">
            <w:pPr>
              <w:pStyle w:val="InfoBlue"/>
              <w:spacing w:after="0"/>
              <w:ind w:left="0"/>
              <w:rPr>
                <w:b/>
                <w:i w:val="0"/>
                <w:color w:val="auto"/>
              </w:rPr>
            </w:pPr>
            <w:r w:rsidRPr="000F79EC">
              <w:rPr>
                <w:b/>
                <w:i w:val="0"/>
                <w:color w:val="auto"/>
              </w:rPr>
              <w:t>Normal flow:</w:t>
            </w:r>
          </w:p>
          <w:p w14:paraId="50F9849C" w14:textId="77777777" w:rsidR="00BB71A9" w:rsidRPr="000F79EC" w:rsidRDefault="00BB71A9" w:rsidP="009F1B27">
            <w:pPr>
              <w:pStyle w:val="BodyText"/>
              <w:numPr>
                <w:ilvl w:val="0"/>
                <w:numId w:val="47"/>
              </w:numPr>
              <w:spacing w:after="0"/>
            </w:pPr>
            <w:r w:rsidRPr="000F79EC">
              <w:t>If the user is a Profile System Manager, system prompts the user to enter a username of a travel agency or a customer; else go to step 4.</w:t>
            </w:r>
          </w:p>
          <w:p w14:paraId="0F6134BC" w14:textId="77777777" w:rsidR="00BB71A9" w:rsidRPr="000F79EC" w:rsidRDefault="00BB71A9" w:rsidP="009F1B27">
            <w:pPr>
              <w:pStyle w:val="BodyText"/>
              <w:numPr>
                <w:ilvl w:val="0"/>
                <w:numId w:val="47"/>
              </w:numPr>
              <w:spacing w:after="0"/>
            </w:pPr>
            <w:r w:rsidRPr="000F79EC">
              <w:t>User enters a username into the system.</w:t>
            </w:r>
          </w:p>
          <w:p w14:paraId="1F30BE88" w14:textId="77777777" w:rsidR="00BB71A9" w:rsidRPr="000F79EC" w:rsidRDefault="00BB71A9" w:rsidP="009F1B27">
            <w:pPr>
              <w:pStyle w:val="BodyText"/>
              <w:numPr>
                <w:ilvl w:val="0"/>
                <w:numId w:val="47"/>
              </w:numPr>
              <w:spacing w:after="0"/>
            </w:pPr>
            <w:r w:rsidRPr="000F79EC">
              <w:t>System displays details of the travel agency or customer that matches the corresponding username.</w:t>
            </w:r>
          </w:p>
          <w:p w14:paraId="2C0A1DA8" w14:textId="77777777" w:rsidR="00BB71A9" w:rsidRPr="000F79EC" w:rsidRDefault="00BB71A9" w:rsidP="009F1B27">
            <w:pPr>
              <w:pStyle w:val="BodyText"/>
              <w:numPr>
                <w:ilvl w:val="0"/>
                <w:numId w:val="47"/>
              </w:numPr>
              <w:spacing w:after="0"/>
            </w:pPr>
            <w:r w:rsidRPr="000F79EC">
              <w:t>System prompts the user to confirm whether want to delete the account.</w:t>
            </w:r>
          </w:p>
          <w:p w14:paraId="1B207CFE" w14:textId="77777777" w:rsidR="00BB71A9" w:rsidRPr="000F79EC" w:rsidRDefault="00BB71A9" w:rsidP="009F1B27">
            <w:pPr>
              <w:pStyle w:val="BodyText"/>
              <w:numPr>
                <w:ilvl w:val="0"/>
                <w:numId w:val="47"/>
              </w:numPr>
              <w:spacing w:after="0"/>
            </w:pPr>
            <w:r w:rsidRPr="000F79EC">
              <w:t>User enters their confirmation.</w:t>
            </w:r>
          </w:p>
          <w:p w14:paraId="4867D046" w14:textId="77777777" w:rsidR="00BB71A9" w:rsidRPr="000F79EC" w:rsidRDefault="00BB71A9" w:rsidP="009F1B27">
            <w:pPr>
              <w:pStyle w:val="BodyText"/>
              <w:numPr>
                <w:ilvl w:val="0"/>
                <w:numId w:val="47"/>
              </w:numPr>
              <w:spacing w:after="0"/>
            </w:pPr>
            <w:r w:rsidRPr="000F79EC">
              <w:t>System deletes the selected travel agency or customer from the database.</w:t>
            </w:r>
          </w:p>
          <w:p w14:paraId="51ADE984" w14:textId="77777777" w:rsidR="00BB71A9" w:rsidRPr="000F79EC" w:rsidRDefault="00BB71A9" w:rsidP="009F1B27">
            <w:pPr>
              <w:pStyle w:val="BodyText"/>
              <w:numPr>
                <w:ilvl w:val="0"/>
                <w:numId w:val="47"/>
              </w:numPr>
              <w:spacing w:after="0"/>
            </w:pPr>
            <w:r w:rsidRPr="000F79EC">
              <w:t>System returns to main menu.</w:t>
            </w:r>
          </w:p>
          <w:p w14:paraId="17E44FDC" w14:textId="77777777" w:rsidR="00BB71A9" w:rsidRPr="000F79EC" w:rsidRDefault="00BB71A9" w:rsidP="009F1B27">
            <w:pPr>
              <w:pStyle w:val="BodyText"/>
              <w:numPr>
                <w:ilvl w:val="0"/>
                <w:numId w:val="47"/>
              </w:numPr>
              <w:spacing w:after="0"/>
            </w:pPr>
            <w:r w:rsidRPr="000F79EC">
              <w:t>End</w:t>
            </w:r>
          </w:p>
        </w:tc>
      </w:tr>
      <w:tr w:rsidR="00BB71A9" w:rsidRPr="000F79EC" w14:paraId="11541E1A" w14:textId="77777777" w:rsidTr="009F1B27">
        <w:tc>
          <w:tcPr>
            <w:tcW w:w="8856" w:type="dxa"/>
            <w:gridSpan w:val="2"/>
          </w:tcPr>
          <w:p w14:paraId="08110E09"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32E8B4C3" w14:textId="77777777" w:rsidTr="009F1B27">
        <w:tc>
          <w:tcPr>
            <w:tcW w:w="8856" w:type="dxa"/>
            <w:gridSpan w:val="2"/>
          </w:tcPr>
          <w:p w14:paraId="63139313"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0FE329F" w14:textId="77777777" w:rsidR="00BB71A9" w:rsidRPr="000F79EC" w:rsidRDefault="00BB71A9" w:rsidP="009F1B27">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246B5CC2" w14:textId="77777777" w:rsidR="00BB71A9" w:rsidRDefault="00BB71A9" w:rsidP="00BB71A9">
      <w:pPr>
        <w:pStyle w:val="Heading2"/>
        <w:widowControl/>
        <w:numPr>
          <w:ilvl w:val="0"/>
          <w:numId w:val="0"/>
        </w:numPr>
        <w:ind w:left="720"/>
      </w:pPr>
    </w:p>
    <w:p w14:paraId="45D23B22" w14:textId="77777777" w:rsidR="00BB71A9" w:rsidRPr="00526F2F" w:rsidRDefault="00BB71A9" w:rsidP="00BB71A9">
      <w:pPr>
        <w:pStyle w:val="Heading2"/>
      </w:pPr>
      <w:bookmarkStart w:id="51" w:name="_Toc294814140"/>
      <w:r>
        <w:t>Create Staff Profile</w:t>
      </w:r>
      <w:bookmarkEnd w:id="51"/>
    </w:p>
    <w:tbl>
      <w:tblPr>
        <w:tblStyle w:val="TableGrid"/>
        <w:tblW w:w="0" w:type="auto"/>
        <w:tblInd w:w="720" w:type="dxa"/>
        <w:tblLook w:val="04A0" w:firstRow="1" w:lastRow="0" w:firstColumn="1" w:lastColumn="0" w:noHBand="0" w:noVBand="1"/>
      </w:tblPr>
      <w:tblGrid>
        <w:gridCol w:w="7185"/>
        <w:gridCol w:w="1671"/>
      </w:tblGrid>
      <w:tr w:rsidR="00BB71A9" w:rsidRPr="000F79EC" w14:paraId="5A70A624" w14:textId="77777777" w:rsidTr="009F1B27">
        <w:tc>
          <w:tcPr>
            <w:tcW w:w="7185" w:type="dxa"/>
          </w:tcPr>
          <w:p w14:paraId="2D334F79"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247C9519"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SA_01</w:t>
            </w:r>
          </w:p>
        </w:tc>
      </w:tr>
      <w:tr w:rsidR="00BB71A9" w:rsidRPr="000F79EC" w14:paraId="4ECBF2F4" w14:textId="77777777" w:rsidTr="009F1B27">
        <w:tc>
          <w:tcPr>
            <w:tcW w:w="8856" w:type="dxa"/>
            <w:gridSpan w:val="2"/>
          </w:tcPr>
          <w:p w14:paraId="2EA2868D"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C10900A" w14:textId="77777777" w:rsidR="00BB71A9" w:rsidRPr="00303FD6" w:rsidRDefault="00BB71A9" w:rsidP="009F1B27">
            <w:pPr>
              <w:pStyle w:val="InfoBlue"/>
              <w:ind w:left="0"/>
            </w:pPr>
            <w:r>
              <w:rPr>
                <w:i w:val="0"/>
                <w:color w:val="auto"/>
              </w:rPr>
              <w:t>Airline’s Human Resource Manager – Wants to save cost on hiring extra staff to create staff profiles</w:t>
            </w:r>
            <w:r>
              <w:t>.</w:t>
            </w:r>
          </w:p>
          <w:p w14:paraId="127287AF" w14:textId="77777777" w:rsidR="00BB71A9" w:rsidRPr="000F79EC" w:rsidRDefault="00BB71A9" w:rsidP="009F1B27">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BB71A9" w:rsidRPr="000F79EC" w14:paraId="521AC784" w14:textId="77777777" w:rsidTr="009F1B27">
        <w:tc>
          <w:tcPr>
            <w:tcW w:w="8856" w:type="dxa"/>
            <w:gridSpan w:val="2"/>
          </w:tcPr>
          <w:p w14:paraId="01346531"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BB71A9" w:rsidRPr="000F79EC" w14:paraId="030DE2B0" w14:textId="77777777" w:rsidTr="009F1B27">
        <w:tc>
          <w:tcPr>
            <w:tcW w:w="8856" w:type="dxa"/>
            <w:gridSpan w:val="2"/>
          </w:tcPr>
          <w:p w14:paraId="6864EE11"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BB71A9" w:rsidRPr="000F79EC" w14:paraId="089C104A" w14:textId="77777777" w:rsidTr="009F1B27">
        <w:tc>
          <w:tcPr>
            <w:tcW w:w="8856" w:type="dxa"/>
            <w:gridSpan w:val="2"/>
          </w:tcPr>
          <w:p w14:paraId="46BE2B9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BB71A9" w:rsidRPr="000F79EC" w14:paraId="4FB7A339" w14:textId="77777777" w:rsidTr="009F1B27">
        <w:tc>
          <w:tcPr>
            <w:tcW w:w="8856" w:type="dxa"/>
            <w:gridSpan w:val="2"/>
          </w:tcPr>
          <w:p w14:paraId="6629A0BA" w14:textId="77777777" w:rsidR="00BB71A9" w:rsidRPr="000F79EC" w:rsidRDefault="00BB71A9" w:rsidP="009F1B27">
            <w:pPr>
              <w:pStyle w:val="InfoBlue"/>
              <w:spacing w:after="0"/>
              <w:ind w:left="0"/>
              <w:rPr>
                <w:b/>
                <w:i w:val="0"/>
                <w:color w:val="auto"/>
              </w:rPr>
            </w:pPr>
            <w:r w:rsidRPr="000F79EC">
              <w:rPr>
                <w:b/>
                <w:i w:val="0"/>
                <w:color w:val="auto"/>
              </w:rPr>
              <w:t>Normal flow:</w:t>
            </w:r>
          </w:p>
          <w:p w14:paraId="6607E219" w14:textId="77777777" w:rsidR="00BB71A9" w:rsidRPr="000F79EC" w:rsidRDefault="00BB71A9" w:rsidP="009F1B27">
            <w:pPr>
              <w:pStyle w:val="BodyText"/>
              <w:numPr>
                <w:ilvl w:val="0"/>
                <w:numId w:val="49"/>
              </w:numPr>
              <w:spacing w:after="0"/>
            </w:pPr>
            <w:r w:rsidRPr="000F79EC">
              <w:t xml:space="preserve">System prompts the user to enter </w:t>
            </w:r>
            <w:r>
              <w:t>staff details.</w:t>
            </w:r>
          </w:p>
          <w:p w14:paraId="5779D3D0" w14:textId="77777777" w:rsidR="00BB71A9" w:rsidRDefault="00BB71A9" w:rsidP="009F1B27">
            <w:pPr>
              <w:pStyle w:val="BodyText"/>
              <w:numPr>
                <w:ilvl w:val="0"/>
                <w:numId w:val="49"/>
              </w:numPr>
              <w:spacing w:after="0"/>
            </w:pPr>
            <w:r>
              <w:t>User enters a staff details</w:t>
            </w:r>
            <w:r w:rsidRPr="000F79EC">
              <w:t xml:space="preserve"> into the system.</w:t>
            </w:r>
          </w:p>
          <w:p w14:paraId="77BFC0A1" w14:textId="77777777" w:rsidR="00BB71A9" w:rsidRPr="000F79EC" w:rsidRDefault="00BB71A9" w:rsidP="009F1B27">
            <w:pPr>
              <w:pStyle w:val="BodyText"/>
              <w:numPr>
                <w:ilvl w:val="0"/>
                <w:numId w:val="49"/>
              </w:numPr>
              <w:spacing w:after="0"/>
            </w:pPr>
            <w:r>
              <w:t xml:space="preserve">System displays a success message. </w:t>
            </w:r>
          </w:p>
          <w:p w14:paraId="124DDA2D" w14:textId="77777777" w:rsidR="00BB71A9" w:rsidRPr="000F79EC" w:rsidRDefault="00BB71A9" w:rsidP="009F1B27">
            <w:pPr>
              <w:pStyle w:val="BodyText"/>
              <w:numPr>
                <w:ilvl w:val="0"/>
                <w:numId w:val="49"/>
              </w:numPr>
              <w:spacing w:after="0"/>
            </w:pPr>
            <w:r w:rsidRPr="000F79EC">
              <w:t>End</w:t>
            </w:r>
          </w:p>
        </w:tc>
      </w:tr>
      <w:tr w:rsidR="00BB71A9" w:rsidRPr="000F79EC" w14:paraId="6830A56A" w14:textId="77777777" w:rsidTr="009F1B27">
        <w:tc>
          <w:tcPr>
            <w:tcW w:w="8856" w:type="dxa"/>
            <w:gridSpan w:val="2"/>
          </w:tcPr>
          <w:p w14:paraId="52FDA85C" w14:textId="77777777" w:rsidR="00BB71A9" w:rsidRPr="00A54259" w:rsidRDefault="00BB71A9" w:rsidP="009F1B27">
            <w:pPr>
              <w:pStyle w:val="InfoBlue"/>
              <w:spacing w:after="0"/>
              <w:ind w:left="0"/>
              <w:rPr>
                <w:i w:val="0"/>
                <w:color w:val="auto"/>
              </w:rPr>
            </w:pPr>
            <w:r w:rsidRPr="000F79EC">
              <w:rPr>
                <w:b/>
                <w:i w:val="0"/>
                <w:color w:val="auto"/>
              </w:rPr>
              <w:t xml:space="preserve">Sub-flows: </w:t>
            </w:r>
            <w:r>
              <w:rPr>
                <w:i w:val="0"/>
                <w:color w:val="auto"/>
              </w:rPr>
              <w:t>None</w:t>
            </w:r>
          </w:p>
        </w:tc>
      </w:tr>
      <w:tr w:rsidR="00BB71A9" w:rsidRPr="000F79EC" w14:paraId="2FE57C18" w14:textId="77777777" w:rsidTr="009F1B27">
        <w:tc>
          <w:tcPr>
            <w:tcW w:w="8856" w:type="dxa"/>
            <w:gridSpan w:val="2"/>
          </w:tcPr>
          <w:p w14:paraId="2D46C51A" w14:textId="77777777" w:rsidR="00BB71A9"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F043803" w14:textId="77777777" w:rsidR="00BB71A9" w:rsidRPr="00851EF7" w:rsidRDefault="00BB71A9" w:rsidP="009F1B2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1D6769E" w14:textId="77777777" w:rsidR="00BB71A9" w:rsidRDefault="00BB71A9" w:rsidP="00BB71A9"/>
    <w:p w14:paraId="6B915354" w14:textId="77777777" w:rsidR="00BB71A9" w:rsidRDefault="00BB71A9" w:rsidP="00BB71A9"/>
    <w:p w14:paraId="4136A5BE" w14:textId="77777777" w:rsidR="00BB71A9" w:rsidRPr="00526F2F" w:rsidRDefault="00BB71A9" w:rsidP="00BB71A9">
      <w:pPr>
        <w:pStyle w:val="Heading2"/>
      </w:pPr>
      <w:bookmarkStart w:id="52" w:name="_Toc294814141"/>
      <w:r>
        <w:t>Edit Staff Profiles</w:t>
      </w:r>
      <w:bookmarkEnd w:id="52"/>
    </w:p>
    <w:tbl>
      <w:tblPr>
        <w:tblStyle w:val="TableGrid"/>
        <w:tblW w:w="0" w:type="auto"/>
        <w:tblInd w:w="720" w:type="dxa"/>
        <w:tblLook w:val="04A0" w:firstRow="1" w:lastRow="0" w:firstColumn="1" w:lastColumn="0" w:noHBand="0" w:noVBand="1"/>
      </w:tblPr>
      <w:tblGrid>
        <w:gridCol w:w="7185"/>
        <w:gridCol w:w="1671"/>
      </w:tblGrid>
      <w:tr w:rsidR="00BB71A9" w:rsidRPr="000F79EC" w14:paraId="2E00D933" w14:textId="77777777" w:rsidTr="009F1B27">
        <w:tc>
          <w:tcPr>
            <w:tcW w:w="7185" w:type="dxa"/>
          </w:tcPr>
          <w:p w14:paraId="688136F9"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4026DD34"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SA_02</w:t>
            </w:r>
          </w:p>
        </w:tc>
      </w:tr>
      <w:tr w:rsidR="00BB71A9" w:rsidRPr="000F79EC" w14:paraId="1378FE22" w14:textId="77777777" w:rsidTr="009F1B27">
        <w:tc>
          <w:tcPr>
            <w:tcW w:w="8856" w:type="dxa"/>
            <w:gridSpan w:val="2"/>
          </w:tcPr>
          <w:p w14:paraId="7199540A"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239EDA9" w14:textId="77777777" w:rsidR="00BB71A9" w:rsidRPr="00303FD6" w:rsidRDefault="00BB71A9" w:rsidP="009F1B27">
            <w:pPr>
              <w:pStyle w:val="InfoBlue"/>
              <w:ind w:left="0"/>
            </w:pPr>
            <w:r>
              <w:rPr>
                <w:i w:val="0"/>
                <w:color w:val="auto"/>
              </w:rPr>
              <w:t>Airline’s Human Resource Manager – Wants to save cost on hiring extra staff to edit staff profiles</w:t>
            </w:r>
            <w:r>
              <w:t>.</w:t>
            </w:r>
          </w:p>
          <w:p w14:paraId="235F20C6" w14:textId="77777777" w:rsidR="00BB71A9" w:rsidRPr="000F79EC" w:rsidRDefault="00BB71A9" w:rsidP="009F1B27">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BB71A9" w:rsidRPr="000F79EC" w14:paraId="384FD564" w14:textId="77777777" w:rsidTr="009F1B27">
        <w:tc>
          <w:tcPr>
            <w:tcW w:w="8856" w:type="dxa"/>
            <w:gridSpan w:val="2"/>
          </w:tcPr>
          <w:p w14:paraId="23BA2CA7" w14:textId="77777777" w:rsidR="00BB71A9" w:rsidRPr="000F79EC" w:rsidRDefault="00BB71A9" w:rsidP="009F1B27">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BB71A9" w:rsidRPr="000F79EC" w14:paraId="25315D55" w14:textId="77777777" w:rsidTr="009F1B27">
        <w:tc>
          <w:tcPr>
            <w:tcW w:w="8856" w:type="dxa"/>
            <w:gridSpan w:val="2"/>
          </w:tcPr>
          <w:p w14:paraId="69BA252F"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BB71A9" w:rsidRPr="000F79EC" w14:paraId="46CFB6C7" w14:textId="77777777" w:rsidTr="009F1B27">
        <w:tc>
          <w:tcPr>
            <w:tcW w:w="8856" w:type="dxa"/>
            <w:gridSpan w:val="2"/>
          </w:tcPr>
          <w:p w14:paraId="71D656E0" w14:textId="77777777" w:rsidR="00BB71A9" w:rsidRPr="000F79EC" w:rsidRDefault="00BB71A9" w:rsidP="009F1B27">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BB71A9" w:rsidRPr="000F79EC" w14:paraId="0664D583" w14:textId="77777777" w:rsidTr="009F1B27">
        <w:tc>
          <w:tcPr>
            <w:tcW w:w="8856" w:type="dxa"/>
            <w:gridSpan w:val="2"/>
          </w:tcPr>
          <w:p w14:paraId="29A3BD3F" w14:textId="77777777" w:rsidR="00BB71A9" w:rsidRPr="000F79EC" w:rsidRDefault="00BB71A9" w:rsidP="009F1B27">
            <w:pPr>
              <w:pStyle w:val="InfoBlue"/>
              <w:spacing w:after="0"/>
              <w:ind w:left="0"/>
              <w:rPr>
                <w:b/>
                <w:i w:val="0"/>
                <w:color w:val="auto"/>
              </w:rPr>
            </w:pPr>
            <w:r w:rsidRPr="000F79EC">
              <w:rPr>
                <w:b/>
                <w:i w:val="0"/>
                <w:color w:val="auto"/>
              </w:rPr>
              <w:lastRenderedPageBreak/>
              <w:t>Normal flow:</w:t>
            </w:r>
          </w:p>
          <w:p w14:paraId="099FE245" w14:textId="77777777" w:rsidR="00BB71A9" w:rsidRPr="000F79EC" w:rsidRDefault="00BB71A9" w:rsidP="009F1B27">
            <w:pPr>
              <w:pStyle w:val="BodyText"/>
              <w:numPr>
                <w:ilvl w:val="0"/>
                <w:numId w:val="50"/>
              </w:numPr>
              <w:spacing w:after="0"/>
            </w:pPr>
            <w:r w:rsidRPr="000F79EC">
              <w:t xml:space="preserve">System prompts user for the username of </w:t>
            </w:r>
            <w:r>
              <w:t>a staff</w:t>
            </w:r>
            <w:r w:rsidRPr="000F79EC">
              <w:t>.</w:t>
            </w:r>
          </w:p>
          <w:p w14:paraId="55B83660" w14:textId="77777777" w:rsidR="00BB71A9" w:rsidRPr="000F79EC" w:rsidRDefault="00BB71A9" w:rsidP="009F1B27">
            <w:pPr>
              <w:pStyle w:val="BodyText"/>
              <w:numPr>
                <w:ilvl w:val="0"/>
                <w:numId w:val="50"/>
              </w:numPr>
              <w:spacing w:after="0"/>
            </w:pPr>
            <w:r w:rsidRPr="000F79EC">
              <w:t xml:space="preserve">User enters </w:t>
            </w:r>
            <w:r>
              <w:t>the username of a staff</w:t>
            </w:r>
            <w:r w:rsidRPr="000F79EC">
              <w:t>.</w:t>
            </w:r>
          </w:p>
          <w:p w14:paraId="170ADB64" w14:textId="77777777" w:rsidR="00BB71A9" w:rsidRPr="000F79EC" w:rsidRDefault="00BB71A9" w:rsidP="009F1B27">
            <w:pPr>
              <w:pStyle w:val="BodyText"/>
              <w:numPr>
                <w:ilvl w:val="0"/>
                <w:numId w:val="50"/>
              </w:numPr>
              <w:spacing w:after="0"/>
            </w:pPr>
            <w:r>
              <w:t xml:space="preserve">System displays the staff details in a numbered list and </w:t>
            </w:r>
            <w:r w:rsidRPr="000F79EC">
              <w:t>prompts user for the number associated with the detail.</w:t>
            </w:r>
          </w:p>
          <w:p w14:paraId="168F4EFE" w14:textId="77777777" w:rsidR="00BB71A9" w:rsidRDefault="00BB71A9" w:rsidP="009F1B27">
            <w:pPr>
              <w:pStyle w:val="BodyText"/>
              <w:numPr>
                <w:ilvl w:val="0"/>
                <w:numId w:val="50"/>
              </w:numPr>
              <w:spacing w:after="0"/>
            </w:pPr>
            <w:r w:rsidRPr="000F79EC">
              <w:t xml:space="preserve">User selects the </w:t>
            </w:r>
            <w:r>
              <w:t>staff</w:t>
            </w:r>
            <w:r w:rsidRPr="000F79EC">
              <w:t xml:space="preserve"> detail that they want to modify by the number.</w:t>
            </w:r>
          </w:p>
          <w:p w14:paraId="12D61A94" w14:textId="77777777" w:rsidR="00BB71A9" w:rsidRPr="000F79EC" w:rsidRDefault="00BB71A9" w:rsidP="009F1B27">
            <w:pPr>
              <w:pStyle w:val="BodyText"/>
              <w:numPr>
                <w:ilvl w:val="0"/>
                <w:numId w:val="50"/>
              </w:numPr>
              <w:spacing w:after="0"/>
            </w:pPr>
            <w:r w:rsidRPr="000F79EC">
              <w:t>System displays a prompt to retrieve input.</w:t>
            </w:r>
          </w:p>
          <w:p w14:paraId="3AC64B00" w14:textId="77777777" w:rsidR="00BB71A9" w:rsidRPr="000F79EC" w:rsidRDefault="00BB71A9" w:rsidP="009F1B27">
            <w:pPr>
              <w:pStyle w:val="BodyText"/>
              <w:numPr>
                <w:ilvl w:val="0"/>
                <w:numId w:val="50"/>
              </w:numPr>
              <w:spacing w:after="0"/>
            </w:pPr>
            <w:r w:rsidRPr="000F79EC">
              <w:t>User enters new detail.</w:t>
            </w:r>
          </w:p>
          <w:p w14:paraId="6438116B" w14:textId="77777777" w:rsidR="00BB71A9" w:rsidRDefault="00BB71A9" w:rsidP="009F1B27">
            <w:pPr>
              <w:pStyle w:val="BodyText"/>
              <w:numPr>
                <w:ilvl w:val="0"/>
                <w:numId w:val="50"/>
              </w:numPr>
              <w:spacing w:after="0"/>
            </w:pPr>
            <w:r w:rsidRPr="000F79EC">
              <w:t>System returns to the main menu.</w:t>
            </w:r>
          </w:p>
          <w:p w14:paraId="56012E94" w14:textId="77777777" w:rsidR="00BB71A9" w:rsidRPr="000F79EC" w:rsidRDefault="00BB71A9" w:rsidP="009F1B27">
            <w:pPr>
              <w:pStyle w:val="BodyText"/>
              <w:numPr>
                <w:ilvl w:val="0"/>
                <w:numId w:val="50"/>
              </w:numPr>
              <w:spacing w:after="0"/>
            </w:pPr>
            <w:r w:rsidRPr="000F79EC">
              <w:t>End</w:t>
            </w:r>
          </w:p>
        </w:tc>
      </w:tr>
      <w:tr w:rsidR="00BB71A9" w:rsidRPr="000F79EC" w14:paraId="224BCDB2" w14:textId="77777777" w:rsidTr="009F1B27">
        <w:tc>
          <w:tcPr>
            <w:tcW w:w="8856" w:type="dxa"/>
            <w:gridSpan w:val="2"/>
          </w:tcPr>
          <w:p w14:paraId="655FABB9"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35A4B0A8" w14:textId="77777777" w:rsidTr="009F1B27">
        <w:tc>
          <w:tcPr>
            <w:tcW w:w="8856" w:type="dxa"/>
            <w:gridSpan w:val="2"/>
          </w:tcPr>
          <w:p w14:paraId="511EF84F"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C28D5F4" w14:textId="77777777" w:rsidR="00BB71A9" w:rsidRPr="000F79EC" w:rsidRDefault="00BB71A9" w:rsidP="009F1B27">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0A19EDA8" w14:textId="77777777" w:rsidR="00BB71A9" w:rsidRDefault="00BB71A9" w:rsidP="00BB71A9">
      <w:pPr>
        <w:pStyle w:val="Heading2"/>
        <w:widowControl/>
        <w:numPr>
          <w:ilvl w:val="0"/>
          <w:numId w:val="0"/>
        </w:numPr>
        <w:ind w:left="720"/>
      </w:pPr>
    </w:p>
    <w:p w14:paraId="1FBF0A98" w14:textId="77777777" w:rsidR="00BB71A9" w:rsidRPr="00526F2F" w:rsidRDefault="00BB71A9" w:rsidP="00BB71A9">
      <w:pPr>
        <w:pStyle w:val="Heading2"/>
      </w:pPr>
      <w:bookmarkStart w:id="53" w:name="_Toc294814142"/>
      <w:r>
        <w:t>Change Password</w:t>
      </w:r>
      <w:bookmarkEnd w:id="53"/>
    </w:p>
    <w:tbl>
      <w:tblPr>
        <w:tblStyle w:val="TableGrid"/>
        <w:tblW w:w="0" w:type="auto"/>
        <w:tblInd w:w="720" w:type="dxa"/>
        <w:tblLook w:val="04A0" w:firstRow="1" w:lastRow="0" w:firstColumn="1" w:lastColumn="0" w:noHBand="0" w:noVBand="1"/>
      </w:tblPr>
      <w:tblGrid>
        <w:gridCol w:w="7185"/>
        <w:gridCol w:w="1671"/>
      </w:tblGrid>
      <w:tr w:rsidR="00BB71A9" w:rsidRPr="000F79EC" w14:paraId="55F31972" w14:textId="77777777" w:rsidTr="009F1B27">
        <w:tc>
          <w:tcPr>
            <w:tcW w:w="7185" w:type="dxa"/>
          </w:tcPr>
          <w:p w14:paraId="7F062469"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29AFBD04"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ACC_03</w:t>
            </w:r>
          </w:p>
        </w:tc>
      </w:tr>
      <w:tr w:rsidR="00BB71A9" w:rsidRPr="000F79EC" w14:paraId="57309CE8" w14:textId="77777777" w:rsidTr="009F1B27">
        <w:tc>
          <w:tcPr>
            <w:tcW w:w="8856" w:type="dxa"/>
            <w:gridSpan w:val="2"/>
          </w:tcPr>
          <w:p w14:paraId="6A23FFD4"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021A6AEB" w14:textId="77777777" w:rsidR="00BB71A9" w:rsidRPr="00303FD6" w:rsidRDefault="00BB71A9" w:rsidP="009F1B27">
            <w:pPr>
              <w:pStyle w:val="InfoBlue"/>
              <w:ind w:left="0"/>
            </w:pPr>
            <w:r>
              <w:rPr>
                <w:i w:val="0"/>
                <w:color w:val="auto"/>
              </w:rPr>
              <w:t>Airline’s Human Resource Manager – Wants to save cost on hiring extra staff to edit staff profiles</w:t>
            </w:r>
            <w:r>
              <w:t>.</w:t>
            </w:r>
          </w:p>
          <w:p w14:paraId="4A84795C" w14:textId="77777777" w:rsidR="00BB71A9" w:rsidRPr="000F79EC" w:rsidRDefault="00BB71A9" w:rsidP="009F1B27">
            <w:pPr>
              <w:pStyle w:val="InfoBlue"/>
              <w:spacing w:after="0"/>
              <w:ind w:left="0"/>
              <w:rPr>
                <w:i w:val="0"/>
                <w:color w:val="auto"/>
              </w:rPr>
            </w:pPr>
            <w:r>
              <w:rPr>
                <w:i w:val="0"/>
                <w:color w:val="auto"/>
              </w:rPr>
              <w:t>Normal Staff – Wants to change the existing password or the default password set by the system administrator.</w:t>
            </w:r>
          </w:p>
        </w:tc>
      </w:tr>
      <w:tr w:rsidR="00BB71A9" w:rsidRPr="000F79EC" w14:paraId="4CE2ADFF" w14:textId="77777777" w:rsidTr="009F1B27">
        <w:tc>
          <w:tcPr>
            <w:tcW w:w="8856" w:type="dxa"/>
            <w:gridSpan w:val="2"/>
          </w:tcPr>
          <w:p w14:paraId="7F0062FE" w14:textId="77777777" w:rsidR="00BB71A9" w:rsidRPr="000F79EC" w:rsidRDefault="00BB71A9" w:rsidP="009F1B27">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BB71A9" w:rsidRPr="000F79EC" w14:paraId="5DA1A944" w14:textId="77777777" w:rsidTr="009F1B27">
        <w:tc>
          <w:tcPr>
            <w:tcW w:w="8856" w:type="dxa"/>
            <w:gridSpan w:val="2"/>
          </w:tcPr>
          <w:p w14:paraId="2F39F611"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BB71A9" w:rsidRPr="000F79EC" w14:paraId="5258BD0C" w14:textId="77777777" w:rsidTr="009F1B27">
        <w:tc>
          <w:tcPr>
            <w:tcW w:w="8856" w:type="dxa"/>
            <w:gridSpan w:val="2"/>
          </w:tcPr>
          <w:p w14:paraId="1DE76D4C" w14:textId="77777777" w:rsidR="00BB71A9" w:rsidRPr="000F79EC" w:rsidRDefault="00BB71A9" w:rsidP="009F1B27">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BB71A9" w:rsidRPr="000F79EC" w14:paraId="64D71D19" w14:textId="77777777" w:rsidTr="009F1B27">
        <w:tc>
          <w:tcPr>
            <w:tcW w:w="8856" w:type="dxa"/>
            <w:gridSpan w:val="2"/>
          </w:tcPr>
          <w:p w14:paraId="3159574B" w14:textId="77777777" w:rsidR="00BB71A9" w:rsidRPr="000F79EC" w:rsidRDefault="00BB71A9" w:rsidP="009F1B27">
            <w:pPr>
              <w:pStyle w:val="InfoBlue"/>
              <w:spacing w:after="0"/>
              <w:ind w:left="0"/>
              <w:rPr>
                <w:b/>
                <w:i w:val="0"/>
                <w:color w:val="auto"/>
              </w:rPr>
            </w:pPr>
            <w:r w:rsidRPr="000F79EC">
              <w:rPr>
                <w:b/>
                <w:i w:val="0"/>
                <w:color w:val="auto"/>
              </w:rPr>
              <w:t>Normal flow:</w:t>
            </w:r>
          </w:p>
          <w:p w14:paraId="4B769B3B" w14:textId="77777777" w:rsidR="00BB71A9" w:rsidRDefault="00BB71A9" w:rsidP="009F1B27">
            <w:pPr>
              <w:pStyle w:val="BodyText"/>
              <w:numPr>
                <w:ilvl w:val="0"/>
                <w:numId w:val="51"/>
              </w:numPr>
              <w:spacing w:after="0"/>
            </w:pPr>
            <w:r>
              <w:t>System prompts user for current password.</w:t>
            </w:r>
          </w:p>
          <w:p w14:paraId="202E0F1C" w14:textId="77777777" w:rsidR="00BB71A9" w:rsidRDefault="00BB71A9" w:rsidP="009F1B27">
            <w:pPr>
              <w:pStyle w:val="BodyText"/>
              <w:numPr>
                <w:ilvl w:val="0"/>
                <w:numId w:val="51"/>
              </w:numPr>
              <w:spacing w:after="0"/>
            </w:pPr>
            <w:r>
              <w:t>User enters current password.</w:t>
            </w:r>
          </w:p>
          <w:p w14:paraId="2206757F" w14:textId="77777777" w:rsidR="00BB71A9" w:rsidRDefault="00BB71A9" w:rsidP="009F1B27">
            <w:pPr>
              <w:pStyle w:val="BodyText"/>
              <w:numPr>
                <w:ilvl w:val="0"/>
                <w:numId w:val="51"/>
              </w:numPr>
              <w:spacing w:after="0"/>
            </w:pPr>
            <w:r>
              <w:t>System prompts user for new password.</w:t>
            </w:r>
          </w:p>
          <w:p w14:paraId="6CD6582F" w14:textId="77777777" w:rsidR="00BB71A9" w:rsidRDefault="00BB71A9" w:rsidP="009F1B27">
            <w:pPr>
              <w:pStyle w:val="BodyText"/>
              <w:numPr>
                <w:ilvl w:val="0"/>
                <w:numId w:val="51"/>
              </w:numPr>
              <w:spacing w:after="0"/>
            </w:pPr>
            <w:r>
              <w:t>User enters new password.</w:t>
            </w:r>
          </w:p>
          <w:p w14:paraId="7601F51D" w14:textId="77777777" w:rsidR="00BB71A9" w:rsidRDefault="00BB71A9" w:rsidP="009F1B27">
            <w:pPr>
              <w:pStyle w:val="BodyText"/>
              <w:numPr>
                <w:ilvl w:val="0"/>
                <w:numId w:val="51"/>
              </w:numPr>
              <w:spacing w:after="0"/>
            </w:pPr>
            <w:r>
              <w:t>System returns to main menu.</w:t>
            </w:r>
          </w:p>
          <w:p w14:paraId="4425450F" w14:textId="77777777" w:rsidR="00BB71A9" w:rsidRPr="000F79EC" w:rsidRDefault="00BB71A9" w:rsidP="009F1B27">
            <w:pPr>
              <w:pStyle w:val="BodyText"/>
              <w:numPr>
                <w:ilvl w:val="0"/>
                <w:numId w:val="51"/>
              </w:numPr>
              <w:spacing w:after="0"/>
            </w:pPr>
            <w:r w:rsidRPr="000F79EC">
              <w:t>End</w:t>
            </w:r>
          </w:p>
        </w:tc>
      </w:tr>
      <w:tr w:rsidR="00BB71A9" w:rsidRPr="000F79EC" w14:paraId="0BCA9639" w14:textId="77777777" w:rsidTr="009F1B27">
        <w:tc>
          <w:tcPr>
            <w:tcW w:w="8856" w:type="dxa"/>
            <w:gridSpan w:val="2"/>
          </w:tcPr>
          <w:p w14:paraId="2B844151"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7D9A740D" w14:textId="77777777" w:rsidTr="009F1B27">
        <w:tc>
          <w:tcPr>
            <w:tcW w:w="8856" w:type="dxa"/>
            <w:gridSpan w:val="2"/>
          </w:tcPr>
          <w:p w14:paraId="75F1BB5B"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5AD8A2B" w14:textId="77777777" w:rsidR="00BB71A9" w:rsidRPr="00BC34A4" w:rsidRDefault="00BB71A9" w:rsidP="009F1B27">
            <w:pPr>
              <w:pStyle w:val="BodyText"/>
              <w:ind w:left="0"/>
            </w:pPr>
            <w:r>
              <w:t xml:space="preserve">2a User enters invalid password: The </w:t>
            </w:r>
            <w:r>
              <w:rPr>
                <w:i/>
              </w:rPr>
              <w:t>Enter Invalid Password</w:t>
            </w:r>
            <w:r>
              <w:t xml:space="preserve"> use case is performed. Go to step 1 after execution.</w:t>
            </w:r>
          </w:p>
        </w:tc>
      </w:tr>
    </w:tbl>
    <w:p w14:paraId="29630E29" w14:textId="77777777" w:rsidR="00BB71A9" w:rsidRDefault="00BB71A9" w:rsidP="00BB71A9">
      <w:pPr>
        <w:pStyle w:val="Heading2"/>
        <w:widowControl/>
        <w:numPr>
          <w:ilvl w:val="0"/>
          <w:numId w:val="0"/>
        </w:numPr>
        <w:ind w:left="720"/>
      </w:pPr>
    </w:p>
    <w:p w14:paraId="5823030D" w14:textId="77777777" w:rsidR="00BB71A9" w:rsidRPr="00C822A0" w:rsidRDefault="00BB71A9" w:rsidP="00BB71A9"/>
    <w:p w14:paraId="5238E07D" w14:textId="77777777" w:rsidR="00BB71A9" w:rsidRPr="00526F2F" w:rsidRDefault="00BB71A9" w:rsidP="00BB71A9">
      <w:pPr>
        <w:pStyle w:val="Heading2"/>
      </w:pPr>
      <w:bookmarkStart w:id="54" w:name="_Toc294814143"/>
      <w:r>
        <w:t>Enter Invalid Password</w:t>
      </w:r>
      <w:bookmarkEnd w:id="54"/>
    </w:p>
    <w:tbl>
      <w:tblPr>
        <w:tblStyle w:val="TableGrid"/>
        <w:tblW w:w="0" w:type="auto"/>
        <w:tblInd w:w="720" w:type="dxa"/>
        <w:tblLook w:val="04A0" w:firstRow="1" w:lastRow="0" w:firstColumn="1" w:lastColumn="0" w:noHBand="0" w:noVBand="1"/>
      </w:tblPr>
      <w:tblGrid>
        <w:gridCol w:w="7185"/>
        <w:gridCol w:w="1671"/>
      </w:tblGrid>
      <w:tr w:rsidR="00BB71A9" w:rsidRPr="000F79EC" w14:paraId="2B89551A" w14:textId="77777777" w:rsidTr="009F1B27">
        <w:tc>
          <w:tcPr>
            <w:tcW w:w="7185" w:type="dxa"/>
          </w:tcPr>
          <w:p w14:paraId="6B090249"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53A9936B" w14:textId="77777777" w:rsidR="00BB71A9" w:rsidRPr="000F79EC" w:rsidRDefault="00BB71A9" w:rsidP="009F1B27">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BB71A9" w:rsidRPr="000F79EC" w14:paraId="2FC37AFA" w14:textId="77777777" w:rsidTr="009F1B27">
        <w:tc>
          <w:tcPr>
            <w:tcW w:w="8856" w:type="dxa"/>
            <w:gridSpan w:val="2"/>
          </w:tcPr>
          <w:p w14:paraId="4E928922"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6A3AA27" w14:textId="77777777" w:rsidR="00BB71A9" w:rsidRPr="000F79EC" w:rsidRDefault="00BB71A9" w:rsidP="009F1B27">
            <w:pPr>
              <w:pStyle w:val="InfoBlue"/>
              <w:spacing w:after="0"/>
              <w:ind w:left="0"/>
              <w:rPr>
                <w:i w:val="0"/>
                <w:color w:val="auto"/>
              </w:rPr>
            </w:pPr>
            <w:r>
              <w:rPr>
                <w:i w:val="0"/>
                <w:color w:val="auto"/>
              </w:rPr>
              <w:t>Normal Staff – Wants to know whether the entered password is correct or not.</w:t>
            </w:r>
          </w:p>
        </w:tc>
      </w:tr>
      <w:tr w:rsidR="00BB71A9" w:rsidRPr="000F79EC" w14:paraId="4A029447" w14:textId="77777777" w:rsidTr="009F1B27">
        <w:tc>
          <w:tcPr>
            <w:tcW w:w="8856" w:type="dxa"/>
            <w:gridSpan w:val="2"/>
          </w:tcPr>
          <w:p w14:paraId="7951965E" w14:textId="77777777" w:rsidR="00BB71A9" w:rsidRPr="000F79EC" w:rsidRDefault="00BB71A9" w:rsidP="009F1B27">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BB71A9" w:rsidRPr="000F79EC" w14:paraId="5C46CF63" w14:textId="77777777" w:rsidTr="009F1B27">
        <w:tc>
          <w:tcPr>
            <w:tcW w:w="8856" w:type="dxa"/>
            <w:gridSpan w:val="2"/>
          </w:tcPr>
          <w:p w14:paraId="5FFF32A5"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BB71A9" w:rsidRPr="000F79EC" w14:paraId="3E576B36" w14:textId="77777777" w:rsidTr="009F1B27">
        <w:tc>
          <w:tcPr>
            <w:tcW w:w="8856" w:type="dxa"/>
            <w:gridSpan w:val="2"/>
          </w:tcPr>
          <w:p w14:paraId="238EF4F0" w14:textId="77777777" w:rsidR="00BB71A9" w:rsidRPr="000F79EC" w:rsidRDefault="00BB71A9" w:rsidP="009F1B27">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BB71A9" w:rsidRPr="000F79EC" w14:paraId="3677D1B2" w14:textId="77777777" w:rsidTr="009F1B27">
        <w:tc>
          <w:tcPr>
            <w:tcW w:w="8856" w:type="dxa"/>
            <w:gridSpan w:val="2"/>
          </w:tcPr>
          <w:p w14:paraId="3AB8D028" w14:textId="77777777" w:rsidR="00BB71A9" w:rsidRPr="000F79EC" w:rsidRDefault="00BB71A9" w:rsidP="009F1B27">
            <w:pPr>
              <w:pStyle w:val="InfoBlue"/>
              <w:spacing w:after="0"/>
              <w:ind w:left="0"/>
              <w:rPr>
                <w:b/>
                <w:i w:val="0"/>
                <w:color w:val="auto"/>
              </w:rPr>
            </w:pPr>
            <w:r w:rsidRPr="000F79EC">
              <w:rPr>
                <w:b/>
                <w:i w:val="0"/>
                <w:color w:val="auto"/>
              </w:rPr>
              <w:t>Normal flow:</w:t>
            </w:r>
          </w:p>
          <w:p w14:paraId="5F166AB1" w14:textId="77777777" w:rsidR="00BB71A9" w:rsidRDefault="00BB71A9" w:rsidP="009F1B27">
            <w:pPr>
              <w:pStyle w:val="BodyText"/>
              <w:numPr>
                <w:ilvl w:val="0"/>
                <w:numId w:val="52"/>
              </w:numPr>
              <w:spacing w:after="0"/>
            </w:pPr>
            <w:r>
              <w:t>System checks that the entered password does not match the password in the database.</w:t>
            </w:r>
          </w:p>
          <w:p w14:paraId="7A07F22C" w14:textId="77777777" w:rsidR="00BB71A9" w:rsidRDefault="00BB71A9" w:rsidP="009F1B27">
            <w:pPr>
              <w:pStyle w:val="BodyText"/>
              <w:numPr>
                <w:ilvl w:val="0"/>
                <w:numId w:val="52"/>
              </w:numPr>
              <w:spacing w:after="0"/>
            </w:pPr>
            <w:r>
              <w:t>System displays an error message.</w:t>
            </w:r>
          </w:p>
          <w:p w14:paraId="1DE27514" w14:textId="77777777" w:rsidR="00BB71A9" w:rsidRDefault="00BB71A9" w:rsidP="009F1B27">
            <w:pPr>
              <w:pStyle w:val="BodyText"/>
              <w:numPr>
                <w:ilvl w:val="0"/>
                <w:numId w:val="52"/>
              </w:numPr>
              <w:spacing w:after="0"/>
            </w:pPr>
            <w:r>
              <w:lastRenderedPageBreak/>
              <w:t>User acknowledges the error message.</w:t>
            </w:r>
          </w:p>
          <w:p w14:paraId="13B233BF" w14:textId="77777777" w:rsidR="00BB71A9" w:rsidRPr="000F79EC" w:rsidRDefault="00BB71A9" w:rsidP="009F1B27">
            <w:pPr>
              <w:pStyle w:val="BodyText"/>
              <w:numPr>
                <w:ilvl w:val="0"/>
                <w:numId w:val="52"/>
              </w:numPr>
              <w:spacing w:after="0"/>
            </w:pPr>
            <w:r w:rsidRPr="000F79EC">
              <w:t>End</w:t>
            </w:r>
          </w:p>
        </w:tc>
      </w:tr>
      <w:tr w:rsidR="00BB71A9" w:rsidRPr="000F79EC" w14:paraId="7EAEAE4F" w14:textId="77777777" w:rsidTr="009F1B27">
        <w:tc>
          <w:tcPr>
            <w:tcW w:w="8856" w:type="dxa"/>
            <w:gridSpan w:val="2"/>
          </w:tcPr>
          <w:p w14:paraId="2DB4730E"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BB71A9" w:rsidRPr="000F79EC" w14:paraId="607963FA" w14:textId="77777777" w:rsidTr="009F1B27">
        <w:tc>
          <w:tcPr>
            <w:tcW w:w="8856" w:type="dxa"/>
            <w:gridSpan w:val="2"/>
          </w:tcPr>
          <w:p w14:paraId="0E61FED2" w14:textId="77777777" w:rsidR="00BB71A9" w:rsidRPr="00BC34A4" w:rsidRDefault="00BB71A9" w:rsidP="009F1B27">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2BFD55AC" w14:textId="77777777" w:rsidR="00BB71A9" w:rsidRPr="000F79EC" w:rsidRDefault="00BB71A9" w:rsidP="00BB71A9"/>
    <w:p w14:paraId="30CC77E2" w14:textId="77777777" w:rsidR="00BB71A9" w:rsidRPr="00626366" w:rsidRDefault="00BB71A9" w:rsidP="00BB71A9"/>
    <w:p w14:paraId="2F1FEF1F" w14:textId="77777777" w:rsidR="00BB71A9" w:rsidRPr="00526F2F" w:rsidRDefault="00BB71A9" w:rsidP="00BB71A9"/>
    <w:p w14:paraId="77253FD1" w14:textId="77777777" w:rsidR="00BB71A9" w:rsidRPr="0046384B" w:rsidRDefault="00BB71A9" w:rsidP="00BB71A9"/>
    <w:p w14:paraId="6B0E20AC" w14:textId="77777777" w:rsidR="00BB71A9" w:rsidRPr="000549A7" w:rsidRDefault="00BB71A9" w:rsidP="00BB71A9"/>
    <w:p w14:paraId="1808481E" w14:textId="77777777" w:rsidR="00BB71A9" w:rsidRPr="003A0A4C" w:rsidRDefault="00BB71A9" w:rsidP="00BB71A9"/>
    <w:p w14:paraId="10C37474" w14:textId="77777777" w:rsidR="00BB71A9" w:rsidRDefault="00BB71A9" w:rsidP="00BB71A9"/>
    <w:p w14:paraId="3557398B" w14:textId="77777777" w:rsidR="00BB71A9" w:rsidRPr="00BB71A9" w:rsidRDefault="00BB71A9" w:rsidP="00BB71A9"/>
    <w:p w14:paraId="67FAB9C2" w14:textId="77777777" w:rsidR="00FB3D49" w:rsidRPr="00BB71A9" w:rsidRDefault="00FB3D49" w:rsidP="00BB71A9"/>
    <w:sectPr w:rsidR="00FB3D49" w:rsidRPr="00BB71A9">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4014EA" w:rsidRDefault="004014EA">
      <w:pPr>
        <w:spacing w:line="240" w:lineRule="auto"/>
      </w:pPr>
      <w:r>
        <w:separator/>
      </w:r>
    </w:p>
  </w:endnote>
  <w:endnote w:type="continuationSeparator" w:id="0">
    <w:p w14:paraId="5C8D6E3C" w14:textId="77777777" w:rsidR="004014EA" w:rsidRDefault="0040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BB71A9" w14:paraId="544386E4" w14:textId="77777777" w:rsidTr="006A2862">
      <w:tc>
        <w:tcPr>
          <w:tcW w:w="3085" w:type="dxa"/>
          <w:tcBorders>
            <w:top w:val="nil"/>
            <w:left w:val="nil"/>
            <w:bottom w:val="nil"/>
            <w:right w:val="nil"/>
          </w:tcBorders>
        </w:tcPr>
        <w:p w14:paraId="4A0FFF1B" w14:textId="77777777" w:rsidR="00BB71A9" w:rsidRDefault="00BB71A9">
          <w:pPr>
            <w:ind w:right="360"/>
            <w:rPr>
              <w:sz w:val="24"/>
            </w:rPr>
          </w:pPr>
          <w:r>
            <w:t>Confidential</w:t>
          </w:r>
        </w:p>
      </w:tc>
      <w:tc>
        <w:tcPr>
          <w:tcW w:w="3969" w:type="dxa"/>
          <w:tcBorders>
            <w:top w:val="nil"/>
            <w:left w:val="nil"/>
            <w:bottom w:val="nil"/>
            <w:right w:val="nil"/>
          </w:tcBorders>
        </w:tcPr>
        <w:p w14:paraId="62BA9C0D" w14:textId="77777777" w:rsidR="00BB71A9" w:rsidRDefault="00BB71A9"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2C01987C" w14:textId="77777777" w:rsidR="00BB71A9" w:rsidRDefault="00BB71A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3D9ABB5C" w14:textId="77777777" w:rsidR="00BB71A9" w:rsidRDefault="00BB71A9">
    <w:pPr>
      <w:pStyle w:val="Footer"/>
    </w:pPr>
  </w:p>
  <w:p w14:paraId="74128CCA" w14:textId="77777777" w:rsidR="00BB71A9" w:rsidRDefault="00BB71A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4014EA" w14:paraId="25864B91" w14:textId="77777777" w:rsidTr="006A2862">
      <w:tc>
        <w:tcPr>
          <w:tcW w:w="3085" w:type="dxa"/>
          <w:tcBorders>
            <w:top w:val="nil"/>
            <w:left w:val="nil"/>
            <w:bottom w:val="nil"/>
            <w:right w:val="nil"/>
          </w:tcBorders>
        </w:tcPr>
        <w:p w14:paraId="2F1DAC97" w14:textId="77777777" w:rsidR="004014EA" w:rsidRDefault="004014EA">
          <w:pPr>
            <w:ind w:right="360"/>
            <w:rPr>
              <w:sz w:val="24"/>
            </w:rPr>
          </w:pPr>
          <w:r>
            <w:t>Confidential</w:t>
          </w:r>
        </w:p>
      </w:tc>
      <w:tc>
        <w:tcPr>
          <w:tcW w:w="3969" w:type="dxa"/>
          <w:tcBorders>
            <w:top w:val="nil"/>
            <w:left w:val="nil"/>
            <w:bottom w:val="nil"/>
            <w:right w:val="nil"/>
          </w:tcBorders>
        </w:tcPr>
        <w:p w14:paraId="2072EF34" w14:textId="61301721" w:rsidR="004014EA" w:rsidRDefault="004014EA"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4014EA" w:rsidRDefault="004014E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B71A9">
            <w:rPr>
              <w:rStyle w:val="PageNumber"/>
              <w:noProof/>
            </w:rPr>
            <w:t>5</w:t>
          </w:r>
          <w:r>
            <w:rPr>
              <w:rStyle w:val="PageNumber"/>
            </w:rPr>
            <w:fldChar w:fldCharType="end"/>
          </w:r>
        </w:p>
      </w:tc>
    </w:tr>
  </w:tbl>
  <w:p w14:paraId="2C0DC8E0" w14:textId="77777777" w:rsidR="004014EA" w:rsidRDefault="00401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4014EA" w:rsidRDefault="004014EA">
      <w:pPr>
        <w:spacing w:line="240" w:lineRule="auto"/>
      </w:pPr>
      <w:r>
        <w:separator/>
      </w:r>
    </w:p>
  </w:footnote>
  <w:footnote w:type="continuationSeparator" w:id="0">
    <w:p w14:paraId="52DCD1C0" w14:textId="77777777" w:rsidR="004014EA" w:rsidRDefault="004014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744BD" w14:textId="77777777" w:rsidR="00BB71A9" w:rsidRDefault="00BB71A9">
    <w:pPr>
      <w:rPr>
        <w:sz w:val="24"/>
      </w:rPr>
    </w:pPr>
  </w:p>
  <w:p w14:paraId="0EE4B006" w14:textId="77777777" w:rsidR="00BB71A9" w:rsidRDefault="00BB71A9">
    <w:pPr>
      <w:pBdr>
        <w:top w:val="single" w:sz="6" w:space="1" w:color="auto"/>
      </w:pBdr>
      <w:rPr>
        <w:sz w:val="24"/>
      </w:rPr>
    </w:pPr>
  </w:p>
  <w:p w14:paraId="764193D8" w14:textId="77777777" w:rsidR="00BB71A9" w:rsidRDefault="00BB71A9">
    <w:pPr>
      <w:pBdr>
        <w:bottom w:val="single" w:sz="6" w:space="1" w:color="auto"/>
      </w:pBdr>
      <w:jc w:val="right"/>
      <w:rPr>
        <w:rFonts w:ascii="Arial" w:hAnsi="Arial"/>
        <w:b/>
        <w:sz w:val="36"/>
      </w:rPr>
    </w:pPr>
    <w:r>
      <w:rPr>
        <w:rFonts w:ascii="Arial" w:hAnsi="Arial"/>
        <w:b/>
        <w:sz w:val="36"/>
      </w:rPr>
      <w:t>King Kong Software Company</w:t>
    </w:r>
  </w:p>
  <w:p w14:paraId="4CD1BD9E" w14:textId="77777777" w:rsidR="00BB71A9" w:rsidRDefault="00BB71A9">
    <w:pPr>
      <w:pBdr>
        <w:bottom w:val="single" w:sz="6" w:space="1" w:color="auto"/>
      </w:pBdr>
      <w:jc w:val="right"/>
      <w:rPr>
        <w:sz w:val="24"/>
      </w:rPr>
    </w:pPr>
  </w:p>
  <w:p w14:paraId="25642719" w14:textId="77777777" w:rsidR="00BB71A9" w:rsidRDefault="00BB71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014EA" w14:paraId="641C5B11" w14:textId="77777777">
      <w:tc>
        <w:tcPr>
          <w:tcW w:w="6379" w:type="dxa"/>
        </w:tcPr>
        <w:p w14:paraId="227E28C8" w14:textId="77777777" w:rsidR="004014EA" w:rsidRDefault="004014EA">
          <w:r>
            <w:t>Flight Manangement System</w:t>
          </w:r>
        </w:p>
      </w:tc>
      <w:tc>
        <w:tcPr>
          <w:tcW w:w="3179" w:type="dxa"/>
        </w:tcPr>
        <w:p w14:paraId="5CEF51A7" w14:textId="6F8071E7" w:rsidR="004014EA" w:rsidRDefault="00C9242A">
          <w:pPr>
            <w:tabs>
              <w:tab w:val="left" w:pos="1135"/>
            </w:tabs>
            <w:spacing w:before="40"/>
            <w:ind w:right="68"/>
          </w:pPr>
          <w:r>
            <w:t xml:space="preserve">  Version:           2.1</w:t>
          </w:r>
        </w:p>
      </w:tc>
    </w:tr>
    <w:tr w:rsidR="004014EA" w14:paraId="366303D7" w14:textId="77777777">
      <w:tc>
        <w:tcPr>
          <w:tcW w:w="6379" w:type="dxa"/>
        </w:tcPr>
        <w:p w14:paraId="2EDE8E7E" w14:textId="7F405EF7" w:rsidR="004014EA" w:rsidRDefault="00BB71A9" w:rsidP="001A0D69">
          <w:r>
            <w:fldChar w:fldCharType="begin"/>
          </w:r>
          <w:r>
            <w:instrText xml:space="preserve">title  \* Mergeformat </w:instrText>
          </w:r>
          <w:r>
            <w:fldChar w:fldCharType="separate"/>
          </w:r>
          <w:r w:rsidR="004014EA">
            <w:t>Use Case Specification and Description</w:t>
          </w:r>
          <w:r>
            <w:fldChar w:fldCharType="end"/>
          </w:r>
        </w:p>
      </w:tc>
      <w:tc>
        <w:tcPr>
          <w:tcW w:w="3179" w:type="dxa"/>
        </w:tcPr>
        <w:p w14:paraId="2B0D4028" w14:textId="6A81A6C3" w:rsidR="004014EA" w:rsidRDefault="00C9242A" w:rsidP="00C9242A">
          <w:r>
            <w:t xml:space="preserve">  Date:  </w:t>
          </w:r>
          <w:r w:rsidR="004014EA">
            <w:t>1/</w:t>
          </w:r>
          <w:r>
            <w:t>June</w:t>
          </w:r>
          <w:r w:rsidR="004014EA">
            <w:t>/2015</w:t>
          </w:r>
        </w:p>
      </w:tc>
    </w:tr>
    <w:tr w:rsidR="004014EA" w14:paraId="35247C6C" w14:textId="77777777">
      <w:tc>
        <w:tcPr>
          <w:tcW w:w="9558" w:type="dxa"/>
          <w:gridSpan w:val="2"/>
        </w:tcPr>
        <w:p w14:paraId="0F97299F" w14:textId="79E8A5B4" w:rsidR="004014EA" w:rsidRDefault="004014EA" w:rsidP="001A0D69">
          <w:r>
            <w:t>Use Case Specification and Description.docx</w:t>
          </w:r>
        </w:p>
      </w:tc>
    </w:tr>
  </w:tbl>
  <w:p w14:paraId="53C615E6" w14:textId="77777777" w:rsidR="004014EA" w:rsidRDefault="004014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67A22"/>
    <w:multiLevelType w:val="hybridMultilevel"/>
    <w:tmpl w:val="264ED8E4"/>
    <w:lvl w:ilvl="0" w:tplc="4794725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E7F1C"/>
    <w:multiLevelType w:val="hybridMultilevel"/>
    <w:tmpl w:val="2F6A628A"/>
    <w:lvl w:ilvl="0" w:tplc="4794725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FE83272"/>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3D0A3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53981"/>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73CF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6E5277D"/>
    <w:multiLevelType w:val="multilevel"/>
    <w:tmpl w:val="264ED8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45"/>
  </w:num>
  <w:num w:numId="5">
    <w:abstractNumId w:val="46"/>
  </w:num>
  <w:num w:numId="6">
    <w:abstractNumId w:val="57"/>
  </w:num>
  <w:num w:numId="7">
    <w:abstractNumId w:val="50"/>
  </w:num>
  <w:num w:numId="8">
    <w:abstractNumId w:val="13"/>
  </w:num>
  <w:num w:numId="9">
    <w:abstractNumId w:val="38"/>
  </w:num>
  <w:num w:numId="10">
    <w:abstractNumId w:val="30"/>
  </w:num>
  <w:num w:numId="11">
    <w:abstractNumId w:val="12"/>
  </w:num>
  <w:num w:numId="12">
    <w:abstractNumId w:val="37"/>
  </w:num>
  <w:num w:numId="13">
    <w:abstractNumId w:val="47"/>
  </w:num>
  <w:num w:numId="14">
    <w:abstractNumId w:val="5"/>
  </w:num>
  <w:num w:numId="15">
    <w:abstractNumId w:val="40"/>
  </w:num>
  <w:num w:numId="16">
    <w:abstractNumId w:val="29"/>
  </w:num>
  <w:num w:numId="17">
    <w:abstractNumId w:val="58"/>
  </w:num>
  <w:num w:numId="18">
    <w:abstractNumId w:val="26"/>
  </w:num>
  <w:num w:numId="19">
    <w:abstractNumId w:val="41"/>
  </w:num>
  <w:num w:numId="20">
    <w:abstractNumId w:val="21"/>
  </w:num>
  <w:num w:numId="21">
    <w:abstractNumId w:val="28"/>
  </w:num>
  <w:num w:numId="22">
    <w:abstractNumId w:val="24"/>
  </w:num>
  <w:num w:numId="23">
    <w:abstractNumId w:val="8"/>
  </w:num>
  <w:num w:numId="24">
    <w:abstractNumId w:val="11"/>
  </w:num>
  <w:num w:numId="25">
    <w:abstractNumId w:val="22"/>
  </w:num>
  <w:num w:numId="26">
    <w:abstractNumId w:val="59"/>
  </w:num>
  <w:num w:numId="27">
    <w:abstractNumId w:val="51"/>
  </w:num>
  <w:num w:numId="28">
    <w:abstractNumId w:val="17"/>
  </w:num>
  <w:num w:numId="29">
    <w:abstractNumId w:val="39"/>
  </w:num>
  <w:num w:numId="30">
    <w:abstractNumId w:val="60"/>
  </w:num>
  <w:num w:numId="31">
    <w:abstractNumId w:val="1"/>
  </w:num>
  <w:num w:numId="32">
    <w:abstractNumId w:val="43"/>
  </w:num>
  <w:num w:numId="33">
    <w:abstractNumId w:val="35"/>
  </w:num>
  <w:num w:numId="34">
    <w:abstractNumId w:val="44"/>
  </w:num>
  <w:num w:numId="35">
    <w:abstractNumId w:val="36"/>
  </w:num>
  <w:num w:numId="36">
    <w:abstractNumId w:val="49"/>
  </w:num>
  <w:num w:numId="37">
    <w:abstractNumId w:val="15"/>
  </w:num>
  <w:num w:numId="38">
    <w:abstractNumId w:val="16"/>
  </w:num>
  <w:num w:numId="39">
    <w:abstractNumId w:val="32"/>
  </w:num>
  <w:num w:numId="40">
    <w:abstractNumId w:val="34"/>
  </w:num>
  <w:num w:numId="41">
    <w:abstractNumId w:val="7"/>
  </w:num>
  <w:num w:numId="42">
    <w:abstractNumId w:val="2"/>
  </w:num>
  <w:num w:numId="43">
    <w:abstractNumId w:val="14"/>
  </w:num>
  <w:num w:numId="44">
    <w:abstractNumId w:val="23"/>
  </w:num>
  <w:num w:numId="45">
    <w:abstractNumId w:val="55"/>
  </w:num>
  <w:num w:numId="46">
    <w:abstractNumId w:val="42"/>
  </w:num>
  <w:num w:numId="47">
    <w:abstractNumId w:val="33"/>
  </w:num>
  <w:num w:numId="48">
    <w:abstractNumId w:val="54"/>
  </w:num>
  <w:num w:numId="49">
    <w:abstractNumId w:val="9"/>
  </w:num>
  <w:num w:numId="50">
    <w:abstractNumId w:val="3"/>
  </w:num>
  <w:num w:numId="51">
    <w:abstractNumId w:val="48"/>
  </w:num>
  <w:num w:numId="52">
    <w:abstractNumId w:val="56"/>
  </w:num>
  <w:num w:numId="53">
    <w:abstractNumId w:val="18"/>
  </w:num>
  <w:num w:numId="54">
    <w:abstractNumId w:val="52"/>
  </w:num>
  <w:num w:numId="55">
    <w:abstractNumId w:val="27"/>
  </w:num>
  <w:num w:numId="56">
    <w:abstractNumId w:val="19"/>
  </w:num>
  <w:num w:numId="57">
    <w:abstractNumId w:val="4"/>
  </w:num>
  <w:num w:numId="58">
    <w:abstractNumId w:val="53"/>
  </w:num>
  <w:num w:numId="59">
    <w:abstractNumId w:val="6"/>
  </w:num>
  <w:num w:numId="60">
    <w:abstractNumId w:val="25"/>
  </w:num>
  <w:num w:numId="61">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0C2C"/>
    <w:rsid w:val="000063EC"/>
    <w:rsid w:val="00013152"/>
    <w:rsid w:val="00013E6A"/>
    <w:rsid w:val="00021F91"/>
    <w:rsid w:val="00027EED"/>
    <w:rsid w:val="00032702"/>
    <w:rsid w:val="0004390C"/>
    <w:rsid w:val="00045E81"/>
    <w:rsid w:val="00046E41"/>
    <w:rsid w:val="00051D23"/>
    <w:rsid w:val="000549A7"/>
    <w:rsid w:val="000563AB"/>
    <w:rsid w:val="00057BAA"/>
    <w:rsid w:val="000631BC"/>
    <w:rsid w:val="0006525E"/>
    <w:rsid w:val="00082E2A"/>
    <w:rsid w:val="000848A1"/>
    <w:rsid w:val="00084FF4"/>
    <w:rsid w:val="00092D67"/>
    <w:rsid w:val="00095E93"/>
    <w:rsid w:val="000962FB"/>
    <w:rsid w:val="000A62CC"/>
    <w:rsid w:val="000B14AF"/>
    <w:rsid w:val="000B1E7B"/>
    <w:rsid w:val="000B6E33"/>
    <w:rsid w:val="000B7458"/>
    <w:rsid w:val="000C6BA5"/>
    <w:rsid w:val="000C76AD"/>
    <w:rsid w:val="000D2241"/>
    <w:rsid w:val="000D2CE3"/>
    <w:rsid w:val="000D3EE3"/>
    <w:rsid w:val="000F02C3"/>
    <w:rsid w:val="000F48EE"/>
    <w:rsid w:val="000F79EC"/>
    <w:rsid w:val="00102ECF"/>
    <w:rsid w:val="0011103B"/>
    <w:rsid w:val="001124A0"/>
    <w:rsid w:val="00114E49"/>
    <w:rsid w:val="0011717E"/>
    <w:rsid w:val="00120B3E"/>
    <w:rsid w:val="00124B5A"/>
    <w:rsid w:val="00130B59"/>
    <w:rsid w:val="00132FA1"/>
    <w:rsid w:val="00134126"/>
    <w:rsid w:val="00134BF8"/>
    <w:rsid w:val="00136E56"/>
    <w:rsid w:val="00137302"/>
    <w:rsid w:val="00140FFB"/>
    <w:rsid w:val="00141D1B"/>
    <w:rsid w:val="00144BBF"/>
    <w:rsid w:val="00144C60"/>
    <w:rsid w:val="00150FBE"/>
    <w:rsid w:val="001520CB"/>
    <w:rsid w:val="001654A9"/>
    <w:rsid w:val="001721DB"/>
    <w:rsid w:val="001871F2"/>
    <w:rsid w:val="001940D1"/>
    <w:rsid w:val="00197A60"/>
    <w:rsid w:val="001A0D69"/>
    <w:rsid w:val="001A426F"/>
    <w:rsid w:val="001A6C0E"/>
    <w:rsid w:val="001B1A01"/>
    <w:rsid w:val="001B310B"/>
    <w:rsid w:val="001B5933"/>
    <w:rsid w:val="001B6962"/>
    <w:rsid w:val="001B7743"/>
    <w:rsid w:val="001C5594"/>
    <w:rsid w:val="001C72D2"/>
    <w:rsid w:val="001D55E3"/>
    <w:rsid w:val="001E7281"/>
    <w:rsid w:val="001F2B45"/>
    <w:rsid w:val="001F4F0D"/>
    <w:rsid w:val="001F7D70"/>
    <w:rsid w:val="00201866"/>
    <w:rsid w:val="00207B1C"/>
    <w:rsid w:val="00207E8E"/>
    <w:rsid w:val="002122C1"/>
    <w:rsid w:val="00214020"/>
    <w:rsid w:val="002232FF"/>
    <w:rsid w:val="0022331A"/>
    <w:rsid w:val="00230C0E"/>
    <w:rsid w:val="00241618"/>
    <w:rsid w:val="00247888"/>
    <w:rsid w:val="00250A82"/>
    <w:rsid w:val="002550FC"/>
    <w:rsid w:val="00257DFB"/>
    <w:rsid w:val="00272F94"/>
    <w:rsid w:val="002736D2"/>
    <w:rsid w:val="002759C1"/>
    <w:rsid w:val="00286D17"/>
    <w:rsid w:val="00286E9E"/>
    <w:rsid w:val="002954C8"/>
    <w:rsid w:val="00295614"/>
    <w:rsid w:val="00296885"/>
    <w:rsid w:val="002A341D"/>
    <w:rsid w:val="002A3572"/>
    <w:rsid w:val="002A760E"/>
    <w:rsid w:val="002B0D32"/>
    <w:rsid w:val="002B2DAE"/>
    <w:rsid w:val="002B5604"/>
    <w:rsid w:val="002C3933"/>
    <w:rsid w:val="002C62A8"/>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5136A"/>
    <w:rsid w:val="00360482"/>
    <w:rsid w:val="003611DF"/>
    <w:rsid w:val="003642C4"/>
    <w:rsid w:val="00366AAF"/>
    <w:rsid w:val="00371731"/>
    <w:rsid w:val="00390BFC"/>
    <w:rsid w:val="00390F61"/>
    <w:rsid w:val="003934FA"/>
    <w:rsid w:val="0039453D"/>
    <w:rsid w:val="0039518B"/>
    <w:rsid w:val="00395F8B"/>
    <w:rsid w:val="003A0A4C"/>
    <w:rsid w:val="003A2459"/>
    <w:rsid w:val="003A45B1"/>
    <w:rsid w:val="003A5E43"/>
    <w:rsid w:val="003A6221"/>
    <w:rsid w:val="003B22A7"/>
    <w:rsid w:val="003B285C"/>
    <w:rsid w:val="003B3333"/>
    <w:rsid w:val="003B34F6"/>
    <w:rsid w:val="003C2EEF"/>
    <w:rsid w:val="003D703C"/>
    <w:rsid w:val="003E16FC"/>
    <w:rsid w:val="003E338B"/>
    <w:rsid w:val="003E3AE5"/>
    <w:rsid w:val="003E437B"/>
    <w:rsid w:val="003E48FC"/>
    <w:rsid w:val="003F1E55"/>
    <w:rsid w:val="003F5A2B"/>
    <w:rsid w:val="003F7F52"/>
    <w:rsid w:val="004014EA"/>
    <w:rsid w:val="004044C2"/>
    <w:rsid w:val="0041252E"/>
    <w:rsid w:val="0043138A"/>
    <w:rsid w:val="004332F8"/>
    <w:rsid w:val="004346FE"/>
    <w:rsid w:val="00434862"/>
    <w:rsid w:val="00434FDC"/>
    <w:rsid w:val="00440511"/>
    <w:rsid w:val="00450769"/>
    <w:rsid w:val="00451FEA"/>
    <w:rsid w:val="00456818"/>
    <w:rsid w:val="00461292"/>
    <w:rsid w:val="0046384B"/>
    <w:rsid w:val="00463E0B"/>
    <w:rsid w:val="00471409"/>
    <w:rsid w:val="00473098"/>
    <w:rsid w:val="004820E2"/>
    <w:rsid w:val="00482219"/>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6F2F"/>
    <w:rsid w:val="00527F88"/>
    <w:rsid w:val="0053445A"/>
    <w:rsid w:val="005360C8"/>
    <w:rsid w:val="00544619"/>
    <w:rsid w:val="005455E4"/>
    <w:rsid w:val="005462EB"/>
    <w:rsid w:val="00552BE4"/>
    <w:rsid w:val="005543D9"/>
    <w:rsid w:val="0055625A"/>
    <w:rsid w:val="00563B03"/>
    <w:rsid w:val="0056455E"/>
    <w:rsid w:val="00564B27"/>
    <w:rsid w:val="00571C59"/>
    <w:rsid w:val="00572639"/>
    <w:rsid w:val="00574474"/>
    <w:rsid w:val="00574975"/>
    <w:rsid w:val="00582DBC"/>
    <w:rsid w:val="00584A83"/>
    <w:rsid w:val="00585045"/>
    <w:rsid w:val="00587BC5"/>
    <w:rsid w:val="00593CAA"/>
    <w:rsid w:val="00596555"/>
    <w:rsid w:val="005A05B6"/>
    <w:rsid w:val="005C0DD3"/>
    <w:rsid w:val="005C4395"/>
    <w:rsid w:val="005C44A0"/>
    <w:rsid w:val="005C4CB4"/>
    <w:rsid w:val="005D0988"/>
    <w:rsid w:val="005D10D4"/>
    <w:rsid w:val="005D1CD5"/>
    <w:rsid w:val="005D4F23"/>
    <w:rsid w:val="005D67E6"/>
    <w:rsid w:val="005E682B"/>
    <w:rsid w:val="005F5021"/>
    <w:rsid w:val="005F6EFA"/>
    <w:rsid w:val="005F73D8"/>
    <w:rsid w:val="00600EB8"/>
    <w:rsid w:val="00611587"/>
    <w:rsid w:val="00614ECD"/>
    <w:rsid w:val="00622504"/>
    <w:rsid w:val="00626366"/>
    <w:rsid w:val="00631337"/>
    <w:rsid w:val="0063334D"/>
    <w:rsid w:val="006335F2"/>
    <w:rsid w:val="00637BBD"/>
    <w:rsid w:val="00641E72"/>
    <w:rsid w:val="00645055"/>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3E90"/>
    <w:rsid w:val="006B781E"/>
    <w:rsid w:val="006C0E05"/>
    <w:rsid w:val="006C6468"/>
    <w:rsid w:val="006D5E31"/>
    <w:rsid w:val="006D7AC0"/>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161C"/>
    <w:rsid w:val="00764DF6"/>
    <w:rsid w:val="0076520B"/>
    <w:rsid w:val="007779A9"/>
    <w:rsid w:val="00781003"/>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B11"/>
    <w:rsid w:val="00803C99"/>
    <w:rsid w:val="0080511F"/>
    <w:rsid w:val="008079BA"/>
    <w:rsid w:val="00810A9D"/>
    <w:rsid w:val="00812736"/>
    <w:rsid w:val="00820837"/>
    <w:rsid w:val="00821080"/>
    <w:rsid w:val="00827533"/>
    <w:rsid w:val="008363B7"/>
    <w:rsid w:val="0084335A"/>
    <w:rsid w:val="00846DCF"/>
    <w:rsid w:val="0085108C"/>
    <w:rsid w:val="00851EF7"/>
    <w:rsid w:val="008524F3"/>
    <w:rsid w:val="00855C97"/>
    <w:rsid w:val="008567CE"/>
    <w:rsid w:val="00863B3E"/>
    <w:rsid w:val="008641CA"/>
    <w:rsid w:val="008657D3"/>
    <w:rsid w:val="0086759B"/>
    <w:rsid w:val="008677A5"/>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2315"/>
    <w:rsid w:val="008C32BF"/>
    <w:rsid w:val="008C3550"/>
    <w:rsid w:val="008E16E9"/>
    <w:rsid w:val="008E544D"/>
    <w:rsid w:val="008F518E"/>
    <w:rsid w:val="00903DF5"/>
    <w:rsid w:val="00905F3D"/>
    <w:rsid w:val="00914FE8"/>
    <w:rsid w:val="00917B20"/>
    <w:rsid w:val="00922E69"/>
    <w:rsid w:val="00924D02"/>
    <w:rsid w:val="009324CB"/>
    <w:rsid w:val="0094212C"/>
    <w:rsid w:val="00946838"/>
    <w:rsid w:val="00951D91"/>
    <w:rsid w:val="0095297D"/>
    <w:rsid w:val="00954F12"/>
    <w:rsid w:val="00965D64"/>
    <w:rsid w:val="009711F3"/>
    <w:rsid w:val="009720CA"/>
    <w:rsid w:val="0097581C"/>
    <w:rsid w:val="00980F51"/>
    <w:rsid w:val="0098303C"/>
    <w:rsid w:val="00990479"/>
    <w:rsid w:val="009A4B18"/>
    <w:rsid w:val="009A6D8E"/>
    <w:rsid w:val="009B047C"/>
    <w:rsid w:val="009B06AA"/>
    <w:rsid w:val="009B3A83"/>
    <w:rsid w:val="009B53E3"/>
    <w:rsid w:val="009C2191"/>
    <w:rsid w:val="009C4906"/>
    <w:rsid w:val="009D4C84"/>
    <w:rsid w:val="009D4EDF"/>
    <w:rsid w:val="009D504B"/>
    <w:rsid w:val="009D6961"/>
    <w:rsid w:val="009E1F4D"/>
    <w:rsid w:val="009E4F90"/>
    <w:rsid w:val="009E551B"/>
    <w:rsid w:val="009F3E4E"/>
    <w:rsid w:val="009F6714"/>
    <w:rsid w:val="009F722C"/>
    <w:rsid w:val="00A02FDC"/>
    <w:rsid w:val="00A06E43"/>
    <w:rsid w:val="00A114C1"/>
    <w:rsid w:val="00A145C3"/>
    <w:rsid w:val="00A176D1"/>
    <w:rsid w:val="00A21B5D"/>
    <w:rsid w:val="00A240B3"/>
    <w:rsid w:val="00A2614F"/>
    <w:rsid w:val="00A326BA"/>
    <w:rsid w:val="00A377B2"/>
    <w:rsid w:val="00A40410"/>
    <w:rsid w:val="00A443DE"/>
    <w:rsid w:val="00A45321"/>
    <w:rsid w:val="00A47886"/>
    <w:rsid w:val="00A521EB"/>
    <w:rsid w:val="00A540A7"/>
    <w:rsid w:val="00A54259"/>
    <w:rsid w:val="00A54B11"/>
    <w:rsid w:val="00A658EB"/>
    <w:rsid w:val="00A67F85"/>
    <w:rsid w:val="00A75516"/>
    <w:rsid w:val="00A77728"/>
    <w:rsid w:val="00A817B2"/>
    <w:rsid w:val="00A904B9"/>
    <w:rsid w:val="00AB210F"/>
    <w:rsid w:val="00AC112B"/>
    <w:rsid w:val="00AC4155"/>
    <w:rsid w:val="00AC5719"/>
    <w:rsid w:val="00AC7A1F"/>
    <w:rsid w:val="00AD02FE"/>
    <w:rsid w:val="00AD422A"/>
    <w:rsid w:val="00AE74B4"/>
    <w:rsid w:val="00AF3641"/>
    <w:rsid w:val="00AF4107"/>
    <w:rsid w:val="00B10136"/>
    <w:rsid w:val="00B10E3B"/>
    <w:rsid w:val="00B12177"/>
    <w:rsid w:val="00B12864"/>
    <w:rsid w:val="00B1467E"/>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0E13"/>
    <w:rsid w:val="00B90E77"/>
    <w:rsid w:val="00B979C5"/>
    <w:rsid w:val="00BA260A"/>
    <w:rsid w:val="00BA30EA"/>
    <w:rsid w:val="00BB71A9"/>
    <w:rsid w:val="00BC3427"/>
    <w:rsid w:val="00BC34A4"/>
    <w:rsid w:val="00BC390F"/>
    <w:rsid w:val="00BC4468"/>
    <w:rsid w:val="00BC6202"/>
    <w:rsid w:val="00BD1A17"/>
    <w:rsid w:val="00BD4347"/>
    <w:rsid w:val="00BD4675"/>
    <w:rsid w:val="00BD66C9"/>
    <w:rsid w:val="00BE521C"/>
    <w:rsid w:val="00BE75C2"/>
    <w:rsid w:val="00BF4652"/>
    <w:rsid w:val="00BF5C0A"/>
    <w:rsid w:val="00C02DA9"/>
    <w:rsid w:val="00C14750"/>
    <w:rsid w:val="00C1633C"/>
    <w:rsid w:val="00C169F5"/>
    <w:rsid w:val="00C23759"/>
    <w:rsid w:val="00C23C3A"/>
    <w:rsid w:val="00C255E2"/>
    <w:rsid w:val="00C3180D"/>
    <w:rsid w:val="00C356E3"/>
    <w:rsid w:val="00C36090"/>
    <w:rsid w:val="00C4327F"/>
    <w:rsid w:val="00C4356F"/>
    <w:rsid w:val="00C61D27"/>
    <w:rsid w:val="00C660DC"/>
    <w:rsid w:val="00C71A07"/>
    <w:rsid w:val="00C7384A"/>
    <w:rsid w:val="00C74AE5"/>
    <w:rsid w:val="00C76558"/>
    <w:rsid w:val="00C77D01"/>
    <w:rsid w:val="00C822A0"/>
    <w:rsid w:val="00C85876"/>
    <w:rsid w:val="00C867E2"/>
    <w:rsid w:val="00C9242A"/>
    <w:rsid w:val="00C94EE4"/>
    <w:rsid w:val="00C9717A"/>
    <w:rsid w:val="00C977CA"/>
    <w:rsid w:val="00CB5A44"/>
    <w:rsid w:val="00CB6B93"/>
    <w:rsid w:val="00CB78A6"/>
    <w:rsid w:val="00CC2A76"/>
    <w:rsid w:val="00CC2EB5"/>
    <w:rsid w:val="00CC4CE6"/>
    <w:rsid w:val="00CC72C3"/>
    <w:rsid w:val="00CD3D56"/>
    <w:rsid w:val="00CD525A"/>
    <w:rsid w:val="00CD6E1C"/>
    <w:rsid w:val="00CE5EF1"/>
    <w:rsid w:val="00CE7F76"/>
    <w:rsid w:val="00CF058C"/>
    <w:rsid w:val="00CF6DEA"/>
    <w:rsid w:val="00D03E6E"/>
    <w:rsid w:val="00D0477F"/>
    <w:rsid w:val="00D06863"/>
    <w:rsid w:val="00D07E7D"/>
    <w:rsid w:val="00D1165C"/>
    <w:rsid w:val="00D13F83"/>
    <w:rsid w:val="00D362C7"/>
    <w:rsid w:val="00D44132"/>
    <w:rsid w:val="00D444A0"/>
    <w:rsid w:val="00D527AD"/>
    <w:rsid w:val="00D528E7"/>
    <w:rsid w:val="00D5566E"/>
    <w:rsid w:val="00D5594C"/>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94BF8"/>
    <w:rsid w:val="00DB0AC6"/>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075F4"/>
    <w:rsid w:val="00E15BDF"/>
    <w:rsid w:val="00E212C8"/>
    <w:rsid w:val="00E40524"/>
    <w:rsid w:val="00E43115"/>
    <w:rsid w:val="00E4336A"/>
    <w:rsid w:val="00E43CA3"/>
    <w:rsid w:val="00E52BC0"/>
    <w:rsid w:val="00E552E7"/>
    <w:rsid w:val="00E60D6C"/>
    <w:rsid w:val="00E63519"/>
    <w:rsid w:val="00E7181F"/>
    <w:rsid w:val="00E73D6C"/>
    <w:rsid w:val="00E760A5"/>
    <w:rsid w:val="00E77020"/>
    <w:rsid w:val="00E80D32"/>
    <w:rsid w:val="00E83DCE"/>
    <w:rsid w:val="00E859C1"/>
    <w:rsid w:val="00E933C4"/>
    <w:rsid w:val="00E9746C"/>
    <w:rsid w:val="00EA0813"/>
    <w:rsid w:val="00EA5032"/>
    <w:rsid w:val="00EA5D0A"/>
    <w:rsid w:val="00EA5EAC"/>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15F3C"/>
    <w:rsid w:val="00F208E9"/>
    <w:rsid w:val="00F211C5"/>
    <w:rsid w:val="00F31D47"/>
    <w:rsid w:val="00F345BB"/>
    <w:rsid w:val="00F43A05"/>
    <w:rsid w:val="00F45048"/>
    <w:rsid w:val="00F457E1"/>
    <w:rsid w:val="00F50CE3"/>
    <w:rsid w:val="00F513D6"/>
    <w:rsid w:val="00F5233B"/>
    <w:rsid w:val="00F52C36"/>
    <w:rsid w:val="00F541FE"/>
    <w:rsid w:val="00F677E1"/>
    <w:rsid w:val="00F7156D"/>
    <w:rsid w:val="00F74728"/>
    <w:rsid w:val="00F760AC"/>
    <w:rsid w:val="00F76118"/>
    <w:rsid w:val="00F7773E"/>
    <w:rsid w:val="00F877E9"/>
    <w:rsid w:val="00F90998"/>
    <w:rsid w:val="00F92811"/>
    <w:rsid w:val="00FA0DA0"/>
    <w:rsid w:val="00FA2F47"/>
    <w:rsid w:val="00FA6E07"/>
    <w:rsid w:val="00FB3D49"/>
    <w:rsid w:val="00FC0397"/>
    <w:rsid w:val="00FC15AB"/>
    <w:rsid w:val="00FC1F3A"/>
    <w:rsid w:val="00FC40CD"/>
    <w:rsid w:val="00FC6A90"/>
    <w:rsid w:val="00FC7A9D"/>
    <w:rsid w:val="00FD1030"/>
    <w:rsid w:val="00FD429A"/>
    <w:rsid w:val="00FD595A"/>
    <w:rsid w:val="00FE09A6"/>
    <w:rsid w:val="00FE2BE8"/>
    <w:rsid w:val="00FF10F8"/>
    <w:rsid w:val="00FF287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 w:type="paragraph" w:styleId="ListParagraph">
    <w:name w:val="List Paragraph"/>
    <w:basedOn w:val="Normal"/>
    <w:uiPriority w:val="34"/>
    <w:qFormat/>
    <w:rsid w:val="00C9242A"/>
    <w:pPr>
      <w:ind w:left="720"/>
      <w:contextualSpacing/>
    </w:pPr>
  </w:style>
  <w:style w:type="paragraph" w:styleId="BalloonText">
    <w:name w:val="Balloon Text"/>
    <w:basedOn w:val="Normal"/>
    <w:link w:val="BalloonTextChar"/>
    <w:uiPriority w:val="99"/>
    <w:semiHidden/>
    <w:unhideWhenUsed/>
    <w:rsid w:val="00144BB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B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 w:type="paragraph" w:styleId="ListParagraph">
    <w:name w:val="List Paragraph"/>
    <w:basedOn w:val="Normal"/>
    <w:uiPriority w:val="34"/>
    <w:qFormat/>
    <w:rsid w:val="00C9242A"/>
    <w:pPr>
      <w:ind w:left="720"/>
      <w:contextualSpacing/>
    </w:pPr>
  </w:style>
  <w:style w:type="paragraph" w:styleId="BalloonText">
    <w:name w:val="Balloon Text"/>
    <w:basedOn w:val="Normal"/>
    <w:link w:val="BalloonTextChar"/>
    <w:uiPriority w:val="99"/>
    <w:semiHidden/>
    <w:unhideWhenUsed/>
    <w:rsid w:val="00144BB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B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64324087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1222</TotalTime>
  <Pages>13</Pages>
  <Words>7137</Words>
  <Characters>40687</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532</cp:revision>
  <cp:lastPrinted>1900-12-31T14:00:00Z</cp:lastPrinted>
  <dcterms:created xsi:type="dcterms:W3CDTF">2015-04-11T02:28:00Z</dcterms:created>
  <dcterms:modified xsi:type="dcterms:W3CDTF">2015-06-01T11:39:00Z</dcterms:modified>
</cp:coreProperties>
</file>