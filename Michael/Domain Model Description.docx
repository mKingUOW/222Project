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A548D" w14:textId="58DA0886" w:rsidR="00F823E4" w:rsidRDefault="00F823E4" w:rsidP="008079BA">
      <w:pPr>
        <w:pStyle w:val="Title"/>
        <w:jc w:val="right"/>
      </w:pPr>
      <w:r>
        <w:t>Appendix E</w:t>
      </w:r>
    </w:p>
    <w:p w14:paraId="46B0438D" w14:textId="77777777" w:rsidR="008079BA" w:rsidRPr="000F79EC" w:rsidRDefault="008079BA" w:rsidP="008079BA">
      <w:pPr>
        <w:pStyle w:val="Title"/>
        <w:jc w:val="right"/>
      </w:pPr>
      <w:r w:rsidRPr="000F79EC">
        <w:t>Flight Management System</w:t>
      </w:r>
    </w:p>
    <w:p w14:paraId="731C4253" w14:textId="10A3B9C0" w:rsidR="008079BA" w:rsidRPr="000F79EC" w:rsidRDefault="0069513D" w:rsidP="008079BA">
      <w:pPr>
        <w:pStyle w:val="Title"/>
        <w:jc w:val="right"/>
      </w:pPr>
      <w:r>
        <w:t>Domain Model Description</w:t>
      </w:r>
    </w:p>
    <w:p w14:paraId="1E295CA5" w14:textId="77777777" w:rsidR="008079BA" w:rsidRPr="000F79EC" w:rsidRDefault="008079BA" w:rsidP="008079BA">
      <w:pPr>
        <w:pStyle w:val="Title"/>
        <w:jc w:val="right"/>
      </w:pPr>
    </w:p>
    <w:p w14:paraId="33D3EE66" w14:textId="1B3A5658" w:rsidR="008079BA" w:rsidRPr="000F79EC" w:rsidRDefault="0069513D" w:rsidP="008079BA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46D8B54" w14:textId="77777777" w:rsidR="008079BA" w:rsidRPr="000F79EC" w:rsidRDefault="008079BA" w:rsidP="008079BA"/>
    <w:p w14:paraId="59871245" w14:textId="77777777" w:rsidR="008079BA" w:rsidRPr="000F79EC" w:rsidRDefault="008079BA" w:rsidP="008079BA"/>
    <w:p w14:paraId="2DD4CB77" w14:textId="77777777" w:rsidR="008079BA" w:rsidRPr="000F79EC" w:rsidRDefault="008079BA" w:rsidP="008079BA">
      <w:pPr>
        <w:pStyle w:val="BodyText"/>
      </w:pPr>
    </w:p>
    <w:p w14:paraId="578E6B5F" w14:textId="77777777" w:rsidR="008079BA" w:rsidRPr="000F79EC" w:rsidRDefault="008079BA" w:rsidP="008079BA">
      <w:pPr>
        <w:pStyle w:val="BodyText"/>
      </w:pPr>
    </w:p>
    <w:p w14:paraId="0DB9FEDF" w14:textId="77777777" w:rsidR="008079BA" w:rsidRPr="000F79EC" w:rsidRDefault="008079BA" w:rsidP="008079BA">
      <w:pPr>
        <w:sectPr w:rsidR="008079BA" w:rsidRPr="000F79E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735EF2" w14:textId="77777777" w:rsidR="008079BA" w:rsidRPr="000F79EC" w:rsidRDefault="008079BA" w:rsidP="008079BA">
      <w:pPr>
        <w:pStyle w:val="Title"/>
      </w:pPr>
      <w:r w:rsidRPr="000F79EC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079BA" w:rsidRPr="000F79EC" w14:paraId="47ABBB69" w14:textId="77777777" w:rsidTr="002B2DAE">
        <w:tc>
          <w:tcPr>
            <w:tcW w:w="2304" w:type="dxa"/>
          </w:tcPr>
          <w:p w14:paraId="6C0E2AA6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87201B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E7AB1D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9C4264" w14:textId="77777777" w:rsidR="008079BA" w:rsidRPr="000F79EC" w:rsidRDefault="008079BA" w:rsidP="002B2DAE">
            <w:pPr>
              <w:pStyle w:val="Tabletext"/>
              <w:jc w:val="center"/>
              <w:rPr>
                <w:b/>
              </w:rPr>
            </w:pPr>
            <w:r w:rsidRPr="000F79EC">
              <w:rPr>
                <w:b/>
              </w:rPr>
              <w:t>Author</w:t>
            </w:r>
          </w:p>
        </w:tc>
      </w:tr>
      <w:tr w:rsidR="008079BA" w:rsidRPr="000F79EC" w14:paraId="75DEDBE0" w14:textId="77777777" w:rsidTr="002B2DAE">
        <w:tc>
          <w:tcPr>
            <w:tcW w:w="2304" w:type="dxa"/>
          </w:tcPr>
          <w:p w14:paraId="2241971E" w14:textId="33D6B555" w:rsidR="008079BA" w:rsidRPr="000F79EC" w:rsidRDefault="001F21B1" w:rsidP="002B2DAE">
            <w:pPr>
              <w:pStyle w:val="Tabletext"/>
            </w:pPr>
            <w:r>
              <w:t>20</w:t>
            </w:r>
            <w:r w:rsidR="008079BA" w:rsidRPr="000F79EC">
              <w:t>/Apr/2015</w:t>
            </w:r>
          </w:p>
        </w:tc>
        <w:tc>
          <w:tcPr>
            <w:tcW w:w="1152" w:type="dxa"/>
          </w:tcPr>
          <w:p w14:paraId="494F29EC" w14:textId="77777777" w:rsidR="008079BA" w:rsidRPr="000F79EC" w:rsidRDefault="008079BA" w:rsidP="002B2DAE">
            <w:pPr>
              <w:pStyle w:val="Tabletext"/>
            </w:pPr>
            <w:r w:rsidRPr="000F79EC">
              <w:t>1.0</w:t>
            </w:r>
          </w:p>
        </w:tc>
        <w:tc>
          <w:tcPr>
            <w:tcW w:w="3744" w:type="dxa"/>
          </w:tcPr>
          <w:p w14:paraId="7D081C45" w14:textId="02E9F424" w:rsidR="008079BA" w:rsidRPr="000F79EC" w:rsidRDefault="008079BA" w:rsidP="001F21B1">
            <w:pPr>
              <w:pStyle w:val="Tabletext"/>
            </w:pPr>
            <w:r w:rsidRPr="000F79EC">
              <w:t xml:space="preserve">Created the </w:t>
            </w:r>
            <w:r w:rsidR="001F21B1">
              <w:t xml:space="preserve">domain model description </w:t>
            </w:r>
            <w:r w:rsidRPr="000F79EC">
              <w:t>document</w:t>
            </w:r>
          </w:p>
        </w:tc>
        <w:tc>
          <w:tcPr>
            <w:tcW w:w="2304" w:type="dxa"/>
          </w:tcPr>
          <w:p w14:paraId="3B318598" w14:textId="77777777" w:rsidR="008079BA" w:rsidRPr="000F79EC" w:rsidRDefault="008079BA" w:rsidP="002B2DAE">
            <w:pPr>
              <w:pStyle w:val="Tabletext"/>
            </w:pPr>
            <w:r w:rsidRPr="000F79EC">
              <w:t>Michael Kong</w:t>
            </w:r>
          </w:p>
        </w:tc>
      </w:tr>
    </w:tbl>
    <w:p w14:paraId="17CBF8D1" w14:textId="233E0F66" w:rsidR="008079BA" w:rsidRPr="000F79EC" w:rsidRDefault="008079BA" w:rsidP="008079BA"/>
    <w:p w14:paraId="07153695" w14:textId="77777777" w:rsidR="008079BA" w:rsidRPr="000F79EC" w:rsidRDefault="008079BA" w:rsidP="008079BA">
      <w:pPr>
        <w:pStyle w:val="Title"/>
      </w:pPr>
      <w:r w:rsidRPr="000F79EC">
        <w:br w:type="page"/>
      </w:r>
      <w:r w:rsidRPr="000F79EC">
        <w:lastRenderedPageBreak/>
        <w:t>Table of Contents</w:t>
      </w:r>
    </w:p>
    <w:p w14:paraId="2D90E30E" w14:textId="77777777" w:rsidR="00F8342D" w:rsidRDefault="00F8342D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rFonts w:ascii="Arial" w:hAnsi="Arial" w:cs="Arial"/>
          <w:b w:val="0"/>
          <w:caps/>
        </w:rPr>
        <w:fldChar w:fldCharType="begin"/>
      </w:r>
      <w:r>
        <w:rPr>
          <w:rFonts w:ascii="Arial" w:hAnsi="Arial" w:cs="Arial"/>
          <w:b w:val="0"/>
          <w:caps/>
        </w:rPr>
        <w:instrText xml:space="preserve"> TOC \o "1-3" </w:instrText>
      </w:r>
      <w:r>
        <w:rPr>
          <w:rFonts w:ascii="Arial" w:hAnsi="Arial" w:cs="Arial"/>
          <w:b w:val="0"/>
          <w:caps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34CB4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826D35" w14:textId="77777777" w:rsidR="00F8342D" w:rsidRDefault="00F8342D">
      <w:pPr>
        <w:pStyle w:val="TOC1"/>
        <w:tabs>
          <w:tab w:val="left" w:pos="438"/>
          <w:tab w:val="right" w:leader="dot" w:pos="9350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Domain Model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A45F99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44627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Normal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340A48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Abstract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7B23E6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System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1D3426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6690EA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Reporting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D22544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Profile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C8DBF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Reservation System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06D5BE" w14:textId="77777777" w:rsidR="00F8342D" w:rsidRDefault="00F8342D">
      <w:pPr>
        <w:pStyle w:val="TOC2"/>
        <w:tabs>
          <w:tab w:val="left" w:pos="75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2AF84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543E75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Travel Agency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ECF0BB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Report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C3B3A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2.13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 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D925AA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2.14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86E5DE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2.15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Booking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2D39E8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2.16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136554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2.17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231E82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2.18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Airport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5636A6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2.19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7B347A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2.20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Seat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9912AD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2.21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Plane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6E2EF9" w14:textId="77777777" w:rsidR="00F8342D" w:rsidRDefault="00F8342D">
      <w:pPr>
        <w:pStyle w:val="TOC2"/>
        <w:tabs>
          <w:tab w:val="left" w:pos="882"/>
          <w:tab w:val="right" w:leader="dot" w:pos="9350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2.22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Class: Address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_Toc291183341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E19D9C" w14:textId="2B33D3F1" w:rsidR="0041252E" w:rsidRPr="000F79EC" w:rsidRDefault="00F8342D" w:rsidP="0041252E">
      <w:pPr>
        <w:pStyle w:val="TOC2"/>
        <w:tabs>
          <w:tab w:val="left" w:pos="1022"/>
        </w:tabs>
        <w:rPr>
          <w:rFonts w:ascii="Arial" w:eastAsiaTheme="minorEastAsia" w:hAnsi="Arial" w:cstheme="minorBidi"/>
          <w:noProof/>
          <w:sz w:val="24"/>
          <w:szCs w:val="24"/>
          <w:lang w:eastAsia="ja-JP"/>
        </w:rPr>
      </w:pPr>
      <w:r>
        <w:rPr>
          <w:rFonts w:ascii="Arial" w:hAnsi="Arial" w:cs="Arial"/>
          <w:b w:val="0"/>
          <w:caps/>
          <w:sz w:val="24"/>
          <w:szCs w:val="24"/>
        </w:rPr>
        <w:fldChar w:fldCharType="end"/>
      </w:r>
    </w:p>
    <w:p w14:paraId="1E97D392" w14:textId="51ABDD86" w:rsidR="008079BA" w:rsidRPr="000F79EC" w:rsidRDefault="008079BA" w:rsidP="008079BA">
      <w:pPr>
        <w:pStyle w:val="Title"/>
      </w:pPr>
      <w:r w:rsidRPr="000F79EC">
        <w:br w:type="page"/>
      </w:r>
      <w:fldSimple w:instr="title  \* Mergeformat ">
        <w:r w:rsidR="00D75A6C">
          <w:t>Domain Model</w:t>
        </w:r>
        <w:r w:rsidR="003E338B" w:rsidRPr="000F79EC">
          <w:t xml:space="preserve"> Description</w:t>
        </w:r>
      </w:fldSimple>
      <w:bookmarkStart w:id="0" w:name="_Toc423410237"/>
      <w:bookmarkStart w:id="1" w:name="_Toc425054503"/>
      <w:r w:rsidRPr="000F79EC">
        <w:t xml:space="preserve"> </w:t>
      </w:r>
      <w:bookmarkEnd w:id="0"/>
      <w:bookmarkEnd w:id="1"/>
    </w:p>
    <w:p w14:paraId="419C3A3E" w14:textId="77777777" w:rsidR="008079BA" w:rsidRPr="000F79EC" w:rsidRDefault="008079BA" w:rsidP="008079BA">
      <w:pPr>
        <w:pStyle w:val="InfoBlue"/>
        <w:rPr>
          <w:color w:val="auto"/>
        </w:rPr>
      </w:pPr>
    </w:p>
    <w:p w14:paraId="21732AD3" w14:textId="77777777" w:rsidR="008079BA" w:rsidRPr="000F79EC" w:rsidRDefault="008079BA" w:rsidP="008079BA">
      <w:pPr>
        <w:pStyle w:val="Heading1"/>
      </w:pPr>
      <w:bookmarkStart w:id="2" w:name="_Toc423410238"/>
      <w:bookmarkStart w:id="3" w:name="_Toc425054504"/>
      <w:bookmarkStart w:id="4" w:name="_Toc291183317"/>
      <w:r w:rsidRPr="000F79EC">
        <w:t>Introduction</w:t>
      </w:r>
      <w:bookmarkEnd w:id="4"/>
    </w:p>
    <w:p w14:paraId="5A3EB35F" w14:textId="77777777" w:rsidR="008079BA" w:rsidRPr="000F79EC" w:rsidRDefault="008079BA" w:rsidP="008079BA">
      <w:pPr>
        <w:pStyle w:val="Heading2"/>
      </w:pPr>
      <w:bookmarkStart w:id="5" w:name="_Toc291183318"/>
      <w:r w:rsidRPr="000F79EC">
        <w:t>Brief Description</w:t>
      </w:r>
      <w:bookmarkEnd w:id="2"/>
      <w:bookmarkEnd w:id="3"/>
      <w:bookmarkEnd w:id="5"/>
    </w:p>
    <w:p w14:paraId="327431BB" w14:textId="4AC6DED7" w:rsidR="008079BA" w:rsidRDefault="008079BA" w:rsidP="00303133">
      <w:pPr>
        <w:pStyle w:val="InfoBlue"/>
        <w:ind w:left="426"/>
        <w:rPr>
          <w:i w:val="0"/>
          <w:color w:val="auto"/>
        </w:rPr>
      </w:pPr>
      <w:r w:rsidRPr="000F79EC">
        <w:rPr>
          <w:i w:val="0"/>
          <w:color w:val="auto"/>
        </w:rPr>
        <w:t xml:space="preserve">This document covers all the </w:t>
      </w:r>
      <w:r w:rsidR="008D4D19">
        <w:rPr>
          <w:i w:val="0"/>
          <w:color w:val="auto"/>
        </w:rPr>
        <w:t>classes that are involved in the Flight Management System. For each class that exists in this domain model, the description of it shall be as follows:</w:t>
      </w:r>
    </w:p>
    <w:p w14:paraId="34A22088" w14:textId="3B0388AF" w:rsidR="008D4D19" w:rsidRDefault="008D4D19" w:rsidP="008D4D19">
      <w:pPr>
        <w:pStyle w:val="BodyText"/>
        <w:numPr>
          <w:ilvl w:val="0"/>
          <w:numId w:val="53"/>
        </w:numPr>
      </w:pPr>
      <w:r>
        <w:t>Class Name</w:t>
      </w:r>
    </w:p>
    <w:p w14:paraId="119F70C7" w14:textId="0F691819" w:rsidR="008D4D19" w:rsidRDefault="008D4D19" w:rsidP="008D4D19">
      <w:pPr>
        <w:pStyle w:val="BodyText"/>
        <w:numPr>
          <w:ilvl w:val="0"/>
          <w:numId w:val="53"/>
        </w:numPr>
      </w:pPr>
      <w:r>
        <w:t>Short Description</w:t>
      </w:r>
    </w:p>
    <w:p w14:paraId="02968C8F" w14:textId="2602326A" w:rsidR="00165C8D" w:rsidRDefault="00165C8D" w:rsidP="008D4D19">
      <w:pPr>
        <w:pStyle w:val="BodyText"/>
        <w:numPr>
          <w:ilvl w:val="0"/>
          <w:numId w:val="53"/>
        </w:numPr>
      </w:pPr>
      <w:r>
        <w:t>List of Attributes</w:t>
      </w:r>
    </w:p>
    <w:p w14:paraId="649AE9A4" w14:textId="3D54E453" w:rsidR="00165C8D" w:rsidRDefault="00165C8D" w:rsidP="008D4D19">
      <w:pPr>
        <w:pStyle w:val="BodyText"/>
        <w:numPr>
          <w:ilvl w:val="0"/>
          <w:numId w:val="53"/>
        </w:numPr>
      </w:pPr>
      <w:r>
        <w:t>List of Operations</w:t>
      </w:r>
    </w:p>
    <w:p w14:paraId="794A0E89" w14:textId="66AAF7DB" w:rsidR="00197800" w:rsidRDefault="00197800" w:rsidP="001F5FA1">
      <w:pPr>
        <w:pStyle w:val="BodyText"/>
        <w:numPr>
          <w:ilvl w:val="1"/>
          <w:numId w:val="53"/>
        </w:numPr>
      </w:pPr>
      <w:r>
        <w:t>For each operation</w:t>
      </w:r>
      <w:r w:rsidR="00F8342D">
        <w:t>:</w:t>
      </w:r>
    </w:p>
    <w:p w14:paraId="47F38498" w14:textId="6432949B" w:rsidR="001F5FA1" w:rsidRDefault="001F5FA1" w:rsidP="00197800">
      <w:pPr>
        <w:pStyle w:val="BodyText"/>
        <w:numPr>
          <w:ilvl w:val="2"/>
          <w:numId w:val="53"/>
        </w:numPr>
      </w:pPr>
      <w:r>
        <w:t>Operation name</w:t>
      </w:r>
    </w:p>
    <w:p w14:paraId="7F74D77A" w14:textId="0ED52759" w:rsidR="00197800" w:rsidRDefault="00197800" w:rsidP="00197800">
      <w:pPr>
        <w:pStyle w:val="BodyText"/>
        <w:numPr>
          <w:ilvl w:val="2"/>
          <w:numId w:val="53"/>
        </w:numPr>
      </w:pPr>
      <w:r>
        <w:t>Return value</w:t>
      </w:r>
    </w:p>
    <w:p w14:paraId="68D00177" w14:textId="22533123" w:rsidR="00197800" w:rsidRPr="008D4D19" w:rsidRDefault="00197800" w:rsidP="00197800">
      <w:pPr>
        <w:pStyle w:val="BodyText"/>
        <w:numPr>
          <w:ilvl w:val="2"/>
          <w:numId w:val="53"/>
        </w:numPr>
      </w:pPr>
      <w:r>
        <w:t>Brief description</w:t>
      </w:r>
    </w:p>
    <w:p w14:paraId="2ED40FEB" w14:textId="5EA663CF" w:rsidR="008079BA" w:rsidRDefault="00F27967" w:rsidP="00303133">
      <w:pPr>
        <w:pStyle w:val="BodyText"/>
        <w:ind w:left="426"/>
      </w:pPr>
      <w:r>
        <w:t xml:space="preserve">The goal of this document is to assist in </w:t>
      </w:r>
      <w:r w:rsidR="00C66350">
        <w:t xml:space="preserve">understanding the function of </w:t>
      </w:r>
      <w:r w:rsidR="007F03F4">
        <w:t>each class and</w:t>
      </w:r>
      <w:r w:rsidR="00C66350">
        <w:t xml:space="preserve"> </w:t>
      </w:r>
      <w:r>
        <w:t xml:space="preserve">the relationships between the </w:t>
      </w:r>
      <w:r w:rsidR="003B4C4B">
        <w:t>classes</w:t>
      </w:r>
      <w:r w:rsidR="007F03F4">
        <w:t>.</w:t>
      </w:r>
    </w:p>
    <w:p w14:paraId="2B3976C8" w14:textId="77777777" w:rsidR="00F27967" w:rsidRPr="000F79EC" w:rsidRDefault="00F27967" w:rsidP="008079BA">
      <w:pPr>
        <w:pStyle w:val="BodyText"/>
      </w:pPr>
    </w:p>
    <w:p w14:paraId="187380C4" w14:textId="6FA31408" w:rsidR="008079BA" w:rsidRDefault="008D4D19" w:rsidP="008079BA">
      <w:pPr>
        <w:pStyle w:val="Heading1"/>
        <w:widowControl/>
      </w:pPr>
      <w:bookmarkStart w:id="6" w:name="_Toc291183319"/>
      <w:r>
        <w:t>Domain Model Description</w:t>
      </w:r>
      <w:bookmarkEnd w:id="6"/>
    </w:p>
    <w:p w14:paraId="44ABB649" w14:textId="71A3389E" w:rsidR="00165C8D" w:rsidRDefault="001C47AA" w:rsidP="00165C8D">
      <w:pPr>
        <w:pStyle w:val="Heading2"/>
      </w:pPr>
      <w:bookmarkStart w:id="7" w:name="_Toc291183320"/>
      <w:r>
        <w:t xml:space="preserve">Class: </w:t>
      </w:r>
      <w:r w:rsidR="00165C8D">
        <w:t>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5C8D" w14:paraId="2F2027D4" w14:textId="77777777" w:rsidTr="00165C8D">
        <w:tc>
          <w:tcPr>
            <w:tcW w:w="9576" w:type="dxa"/>
          </w:tcPr>
          <w:p w14:paraId="25B1C004" w14:textId="5EDDA45E" w:rsidR="00165C8D" w:rsidRPr="00165C8D" w:rsidRDefault="00165C8D" w:rsidP="00165C8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User</w:t>
            </w:r>
          </w:p>
        </w:tc>
      </w:tr>
      <w:tr w:rsidR="00DE7E62" w14:paraId="65107670" w14:textId="77777777" w:rsidTr="00165C8D">
        <w:tc>
          <w:tcPr>
            <w:tcW w:w="9576" w:type="dxa"/>
          </w:tcPr>
          <w:p w14:paraId="228F0DC8" w14:textId="0B64241B" w:rsidR="00DE7E62" w:rsidRPr="00DE7E62" w:rsidRDefault="00DE7E62" w:rsidP="00165C8D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165C8D" w14:paraId="6FDAE87D" w14:textId="77777777" w:rsidTr="00165C8D">
        <w:tc>
          <w:tcPr>
            <w:tcW w:w="9576" w:type="dxa"/>
          </w:tcPr>
          <w:p w14:paraId="7FA4C9B4" w14:textId="3C178388" w:rsidR="00165C8D" w:rsidRPr="00165C8D" w:rsidRDefault="00165C8D" w:rsidP="00253A22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253A22">
              <w:t xml:space="preserve">defines the basic attributes and </w:t>
            </w:r>
            <w:r w:rsidR="00B7513C">
              <w:t>operations</w:t>
            </w:r>
            <w:r w:rsidR="00253A22">
              <w:t xml:space="preserve"> that all users of the system must have.</w:t>
            </w:r>
          </w:p>
        </w:tc>
      </w:tr>
      <w:tr w:rsidR="00104517" w14:paraId="73CE4DF2" w14:textId="77777777" w:rsidTr="00165C8D">
        <w:tc>
          <w:tcPr>
            <w:tcW w:w="9576" w:type="dxa"/>
          </w:tcPr>
          <w:p w14:paraId="33F0D8AE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7EBB4817" w14:textId="34E1D0C7" w:rsidR="00E2771C" w:rsidRDefault="00E2771C" w:rsidP="00E2771C">
            <w:r>
              <w:t>email: String type</w:t>
            </w:r>
            <w:r w:rsidR="009A78EF">
              <w:t>.</w:t>
            </w:r>
          </w:p>
          <w:p w14:paraId="6CD6497E" w14:textId="5CE5CA0C" w:rsidR="00AC7996" w:rsidRPr="00104517" w:rsidRDefault="00E2771C" w:rsidP="00E2771C">
            <w:r>
              <w:t>password: String type, but it will be hashed.</w:t>
            </w:r>
          </w:p>
        </w:tc>
      </w:tr>
      <w:tr w:rsidR="00104517" w14:paraId="7B94B1A0" w14:textId="77777777" w:rsidTr="00165C8D">
        <w:tc>
          <w:tcPr>
            <w:tcW w:w="9576" w:type="dxa"/>
          </w:tcPr>
          <w:p w14:paraId="39B567C0" w14:textId="77777777" w:rsidR="00104517" w:rsidRDefault="00104517" w:rsidP="00165C8D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2F9025A" w14:textId="77777777" w:rsidR="0063080D" w:rsidRDefault="0063080D" w:rsidP="0063080D">
            <w:r>
              <w:t>login(): void</w:t>
            </w:r>
          </w:p>
          <w:p w14:paraId="00463094" w14:textId="7ACDBF0D" w:rsidR="0063080D" w:rsidRDefault="0063080D" w:rsidP="0063080D">
            <w:r>
              <w:t>This method allows the user to login to the system.</w:t>
            </w:r>
          </w:p>
          <w:p w14:paraId="1FC24495" w14:textId="77777777" w:rsidR="0063080D" w:rsidRDefault="0063080D" w:rsidP="0063080D"/>
          <w:p w14:paraId="4227436B" w14:textId="77777777" w:rsidR="00AC7996" w:rsidRDefault="0063080D" w:rsidP="0063080D">
            <w:r>
              <w:t>logout(): void</w:t>
            </w:r>
          </w:p>
          <w:p w14:paraId="4C9141C3" w14:textId="775236B6" w:rsidR="0063080D" w:rsidRPr="00AC7996" w:rsidRDefault="0063080D" w:rsidP="0063080D">
            <w:r>
              <w:t>This method allows the user to logout of the system.</w:t>
            </w:r>
          </w:p>
        </w:tc>
      </w:tr>
    </w:tbl>
    <w:p w14:paraId="76581019" w14:textId="092176F1" w:rsidR="00165C8D" w:rsidRDefault="00165C8D" w:rsidP="00165C8D"/>
    <w:p w14:paraId="3B0B3109" w14:textId="6A41FB16" w:rsidR="00FB71A2" w:rsidRDefault="001C47AA" w:rsidP="00FB71A2">
      <w:pPr>
        <w:pStyle w:val="Heading2"/>
      </w:pPr>
      <w:bookmarkStart w:id="8" w:name="_Toc291183321"/>
      <w:r>
        <w:t xml:space="preserve">Class: </w:t>
      </w:r>
      <w:r w:rsidR="00FB71A2">
        <w:t>Normal Staff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36E4D950" w14:textId="77777777" w:rsidTr="001C47AA">
        <w:tc>
          <w:tcPr>
            <w:tcW w:w="9576" w:type="dxa"/>
          </w:tcPr>
          <w:p w14:paraId="3764F3AC" w14:textId="5A53E8D0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Normal Staff</w:t>
            </w:r>
          </w:p>
        </w:tc>
      </w:tr>
      <w:tr w:rsidR="00FB71A2" w14:paraId="16D41A7E" w14:textId="77777777" w:rsidTr="001C47AA">
        <w:tc>
          <w:tcPr>
            <w:tcW w:w="9576" w:type="dxa"/>
          </w:tcPr>
          <w:p w14:paraId="0471A503" w14:textId="7D4E288E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0EAA3C76" w14:textId="77777777" w:rsidTr="001C47AA">
        <w:tc>
          <w:tcPr>
            <w:tcW w:w="9576" w:type="dxa"/>
          </w:tcPr>
          <w:p w14:paraId="6209024D" w14:textId="41D235FB" w:rsidR="00FB71A2" w:rsidRPr="00165C8D" w:rsidRDefault="00FB71A2" w:rsidP="00D86E8B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765200">
              <w:t xml:space="preserve">defines </w:t>
            </w:r>
            <w:r w:rsidR="00D86E8B">
              <w:t>common functionalities for all the managers and normal staff.</w:t>
            </w:r>
          </w:p>
        </w:tc>
      </w:tr>
      <w:tr w:rsidR="00FB71A2" w14:paraId="1E267399" w14:textId="77777777" w:rsidTr="001C47AA">
        <w:tc>
          <w:tcPr>
            <w:tcW w:w="9576" w:type="dxa"/>
          </w:tcPr>
          <w:p w14:paraId="33DE315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E17B277" w14:textId="7468A23D" w:rsidR="00FB71A2" w:rsidRPr="00104517" w:rsidRDefault="00F814D8" w:rsidP="001C47AA">
            <w:r>
              <w:t>name: String type.</w:t>
            </w:r>
          </w:p>
        </w:tc>
      </w:tr>
      <w:tr w:rsidR="00FB71A2" w14:paraId="22265AA0" w14:textId="77777777" w:rsidTr="001C47AA">
        <w:tc>
          <w:tcPr>
            <w:tcW w:w="9576" w:type="dxa"/>
          </w:tcPr>
          <w:p w14:paraId="442D6B81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CA4EF9D" w14:textId="77777777" w:rsidR="00F814D8" w:rsidRDefault="00F814D8" w:rsidP="00F814D8">
            <w:r>
              <w:t>getReport(): void</w:t>
            </w:r>
          </w:p>
          <w:p w14:paraId="1D9A0105" w14:textId="5190BA4D" w:rsidR="00F814D8" w:rsidRDefault="00F814D8" w:rsidP="00F814D8">
            <w:r>
              <w:t xml:space="preserve">This method allows the normal staff to get a report from the </w:t>
            </w:r>
            <w:r w:rsidR="00973D62">
              <w:t>Report Builder</w:t>
            </w:r>
            <w:r>
              <w:t xml:space="preserve"> class.</w:t>
            </w:r>
          </w:p>
          <w:p w14:paraId="3825CECB" w14:textId="77777777" w:rsidR="00F814D8" w:rsidRDefault="00F814D8" w:rsidP="00F814D8"/>
          <w:p w14:paraId="5E89542B" w14:textId="178CAE5E" w:rsidR="00F814D8" w:rsidRDefault="00F814D8" w:rsidP="00F814D8">
            <w:r>
              <w:lastRenderedPageBreak/>
              <w:t>editCustomerServices(): void</w:t>
            </w:r>
          </w:p>
          <w:p w14:paraId="1D8E97DE" w14:textId="6E81885F" w:rsidR="00973D62" w:rsidRDefault="00632722" w:rsidP="00F814D8">
            <w:r>
              <w:t>This method allows normal staff to edit customer services.</w:t>
            </w:r>
          </w:p>
          <w:p w14:paraId="0264D65A" w14:textId="77777777" w:rsidR="00973D62" w:rsidRDefault="00973D62" w:rsidP="00F814D8"/>
          <w:p w14:paraId="7A59A409" w14:textId="77777777" w:rsidR="00FB71A2" w:rsidRDefault="00F814D8" w:rsidP="00F814D8">
            <w:r>
              <w:t>makeBookingForCustomer(): void</w:t>
            </w:r>
          </w:p>
          <w:p w14:paraId="1D82132D" w14:textId="2BE7025C" w:rsidR="00632722" w:rsidRPr="00AC7996" w:rsidRDefault="00632722" w:rsidP="00F814D8">
            <w:r>
              <w:t>This method allows normal staff to make booking for customers.</w:t>
            </w:r>
          </w:p>
        </w:tc>
      </w:tr>
    </w:tbl>
    <w:p w14:paraId="10F7AFD7" w14:textId="77777777" w:rsidR="00165C8D" w:rsidRDefault="00165C8D" w:rsidP="00165C8D"/>
    <w:p w14:paraId="7A2B3445" w14:textId="23EAA499" w:rsidR="00FB71A2" w:rsidRDefault="001C47AA" w:rsidP="00FB71A2">
      <w:pPr>
        <w:pStyle w:val="Heading2"/>
      </w:pPr>
      <w:bookmarkStart w:id="9" w:name="_Toc291183322"/>
      <w:r>
        <w:t xml:space="preserve">Class: </w:t>
      </w:r>
      <w:r w:rsidR="00FB71A2">
        <w:t xml:space="preserve">Abstract </w:t>
      </w:r>
      <w:r w:rsidR="00504160">
        <w:t>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03C65AAE" w14:textId="77777777" w:rsidTr="001C47AA">
        <w:tc>
          <w:tcPr>
            <w:tcW w:w="9576" w:type="dxa"/>
          </w:tcPr>
          <w:p w14:paraId="6681271C" w14:textId="0F8AE034" w:rsidR="00FB71A2" w:rsidRPr="00165C8D" w:rsidRDefault="00FB71A2" w:rsidP="005041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Abstract </w:t>
            </w:r>
            <w:r w:rsidR="00504160">
              <w:t>Customer</w:t>
            </w:r>
          </w:p>
        </w:tc>
      </w:tr>
      <w:tr w:rsidR="00FB71A2" w14:paraId="483CD92F" w14:textId="77777777" w:rsidTr="001C47AA">
        <w:tc>
          <w:tcPr>
            <w:tcW w:w="9576" w:type="dxa"/>
          </w:tcPr>
          <w:p w14:paraId="6B918233" w14:textId="6280E0C0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723CC0A8" w14:textId="77777777" w:rsidTr="001C47AA">
        <w:tc>
          <w:tcPr>
            <w:tcW w:w="9576" w:type="dxa"/>
          </w:tcPr>
          <w:p w14:paraId="6164C740" w14:textId="61437887" w:rsidR="00FB71A2" w:rsidRPr="00165C8D" w:rsidRDefault="00FB71A2" w:rsidP="001C47AA">
            <w:r>
              <w:rPr>
                <w:b/>
              </w:rPr>
              <w:t xml:space="preserve">Short Description: </w:t>
            </w:r>
            <w:r>
              <w:t xml:space="preserve">This </w:t>
            </w:r>
            <w:r w:rsidR="00765200">
              <w:t xml:space="preserve">abstract </w:t>
            </w:r>
            <w:r>
              <w:t xml:space="preserve">class </w:t>
            </w:r>
            <w:r w:rsidR="00765200">
              <w:t xml:space="preserve">defines the basic attributes and </w:t>
            </w:r>
            <w:r w:rsidR="00B7513C">
              <w:t>operations</w:t>
            </w:r>
            <w:r w:rsidR="00765200">
              <w:t xml:space="preserve"> that the Customer and Travel Agency classes will have.</w:t>
            </w:r>
            <w:r w:rsidR="00D86E8B">
              <w:t xml:space="preserve"> This class cannot be instantiated</w:t>
            </w:r>
            <w:r w:rsidR="00977358">
              <w:t>.</w:t>
            </w:r>
          </w:p>
        </w:tc>
      </w:tr>
      <w:tr w:rsidR="00FB71A2" w14:paraId="6875DC49" w14:textId="77777777" w:rsidTr="001C47AA">
        <w:tc>
          <w:tcPr>
            <w:tcW w:w="9576" w:type="dxa"/>
          </w:tcPr>
          <w:p w14:paraId="1FB7E824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F86533A" w14:textId="5DA45971" w:rsidR="00A61F2E" w:rsidRDefault="00A61F2E" w:rsidP="00A61F2E">
            <w:r>
              <w:t xml:space="preserve">phone_number: String type. </w:t>
            </w:r>
          </w:p>
          <w:p w14:paraId="4F33B1FC" w14:textId="050825D6" w:rsidR="00A61F2E" w:rsidRDefault="00A61F2E" w:rsidP="00A61F2E">
            <w:r>
              <w:t>address: Address type. Defined in the Address class.</w:t>
            </w:r>
          </w:p>
          <w:p w14:paraId="0D3FE931" w14:textId="2B22C53E" w:rsidR="00A61F2E" w:rsidRDefault="00A61F2E" w:rsidP="00A61F2E">
            <w:r>
              <w:t>credit_card_type: String</w:t>
            </w:r>
            <w:r w:rsidR="00344D14">
              <w:t xml:space="preserve"> type.</w:t>
            </w:r>
          </w:p>
          <w:p w14:paraId="6D517156" w14:textId="64A80D4A" w:rsidR="00FB71A2" w:rsidRPr="00104517" w:rsidRDefault="00A61F2E" w:rsidP="00A61F2E">
            <w:r>
              <w:t>credit_card_number: String</w:t>
            </w:r>
            <w:r w:rsidR="00344D14">
              <w:t xml:space="preserve"> type.</w:t>
            </w:r>
            <w:r w:rsidR="00464EA5">
              <w:t xml:space="preserve"> </w:t>
            </w:r>
          </w:p>
        </w:tc>
      </w:tr>
      <w:tr w:rsidR="00FB71A2" w14:paraId="6FA68B10" w14:textId="77777777" w:rsidTr="001C47AA">
        <w:tc>
          <w:tcPr>
            <w:tcW w:w="9576" w:type="dxa"/>
          </w:tcPr>
          <w:p w14:paraId="0C90DA07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19F60A8" w14:textId="77777777" w:rsidR="00BA22D0" w:rsidRDefault="00BA22D0" w:rsidP="00BA22D0">
            <w:r>
              <w:t>editServices(): void</w:t>
            </w:r>
          </w:p>
          <w:p w14:paraId="65CF178E" w14:textId="06D4728E" w:rsidR="00BA22D0" w:rsidRDefault="00BA22D0" w:rsidP="00BA22D0">
            <w:r>
              <w:t>This method allows subclasses to edit services within a booking.</w:t>
            </w:r>
          </w:p>
          <w:p w14:paraId="54C78F62" w14:textId="77777777" w:rsidR="00BA22D0" w:rsidRDefault="00BA22D0" w:rsidP="00BA22D0"/>
          <w:p w14:paraId="6A4BE66B" w14:textId="7DCD5769" w:rsidR="00BA22D0" w:rsidRDefault="00BA22D0" w:rsidP="00BA22D0">
            <w:r>
              <w:t>closeAccount(): void</w:t>
            </w:r>
          </w:p>
          <w:p w14:paraId="1F3B5DCC" w14:textId="0707C11A" w:rsidR="00BA22D0" w:rsidRDefault="00BA22D0" w:rsidP="00BA22D0">
            <w:r>
              <w:t>This method allows subclasses to close their account.</w:t>
            </w:r>
          </w:p>
          <w:p w14:paraId="438A1507" w14:textId="77777777" w:rsidR="00BA22D0" w:rsidRDefault="00BA22D0" w:rsidP="00BA22D0"/>
          <w:p w14:paraId="7CD38B75" w14:textId="692E9866" w:rsidR="00BA22D0" w:rsidRDefault="00BA22D0" w:rsidP="00BA22D0">
            <w:r>
              <w:t>cancelBooking(): void</w:t>
            </w:r>
          </w:p>
          <w:p w14:paraId="23F934CE" w14:textId="2A6B8EE4" w:rsidR="00BA22D0" w:rsidRDefault="00BA22D0" w:rsidP="00BA22D0">
            <w:r>
              <w:t>This method allows subclasses to cancel bookings.</w:t>
            </w:r>
          </w:p>
          <w:p w14:paraId="4F87B35F" w14:textId="77777777" w:rsidR="00BA22D0" w:rsidRDefault="00BA22D0" w:rsidP="00BA22D0"/>
          <w:p w14:paraId="5A99F99E" w14:textId="3B9968AE" w:rsidR="00BA22D0" w:rsidRDefault="00BA22D0" w:rsidP="00BA22D0">
            <w:r>
              <w:t>editAccount(): void</w:t>
            </w:r>
          </w:p>
          <w:p w14:paraId="1A752DD4" w14:textId="1C6BCDBF" w:rsidR="00BA22D0" w:rsidRDefault="00BA22D0" w:rsidP="00BA22D0">
            <w:r>
              <w:t>This method allows subclasses to edit the account details.</w:t>
            </w:r>
          </w:p>
          <w:p w14:paraId="7B558250" w14:textId="77777777" w:rsidR="00BA22D0" w:rsidRDefault="00BA22D0" w:rsidP="00BA22D0"/>
          <w:p w14:paraId="6EC0E6E9" w14:textId="77777777" w:rsidR="00FB71A2" w:rsidRDefault="00BA22D0" w:rsidP="00BA22D0">
            <w:r>
              <w:t>makeBooking(): void</w:t>
            </w:r>
          </w:p>
          <w:p w14:paraId="2C08FB89" w14:textId="28FCD810" w:rsidR="00BA22D0" w:rsidRPr="00AC7996" w:rsidRDefault="00BA22D0" w:rsidP="00BA22D0">
            <w:r>
              <w:t>This method allows subclassses to make booking.</w:t>
            </w:r>
          </w:p>
        </w:tc>
      </w:tr>
    </w:tbl>
    <w:p w14:paraId="3A76C9DF" w14:textId="77777777" w:rsidR="00FB71A2" w:rsidRDefault="00FB71A2" w:rsidP="00165C8D"/>
    <w:p w14:paraId="4F30E97E" w14:textId="435F6A9B" w:rsidR="00FB71A2" w:rsidRDefault="001C47AA" w:rsidP="00FB71A2">
      <w:pPr>
        <w:pStyle w:val="Heading2"/>
      </w:pPr>
      <w:bookmarkStart w:id="10" w:name="_Toc291183323"/>
      <w:r>
        <w:t xml:space="preserve">Class: </w:t>
      </w:r>
      <w:r w:rsidR="00FB71A2">
        <w:t>System Administrator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4F00FFD4" w14:textId="77777777" w:rsidTr="001C47AA">
        <w:tc>
          <w:tcPr>
            <w:tcW w:w="9576" w:type="dxa"/>
          </w:tcPr>
          <w:p w14:paraId="227A75AC" w14:textId="2ECE9E11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System Administrator</w:t>
            </w:r>
          </w:p>
        </w:tc>
      </w:tr>
      <w:tr w:rsidR="00FB71A2" w14:paraId="224C18EB" w14:textId="77777777" w:rsidTr="001C47AA">
        <w:tc>
          <w:tcPr>
            <w:tcW w:w="9576" w:type="dxa"/>
          </w:tcPr>
          <w:p w14:paraId="746358A1" w14:textId="590CDDD5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User</w:t>
            </w:r>
          </w:p>
        </w:tc>
      </w:tr>
      <w:tr w:rsidR="00FB71A2" w14:paraId="1DB69A43" w14:textId="77777777" w:rsidTr="001C47AA">
        <w:tc>
          <w:tcPr>
            <w:tcW w:w="9576" w:type="dxa"/>
          </w:tcPr>
          <w:p w14:paraId="5C64AFBC" w14:textId="067B98C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 xml:space="preserve">defines </w:t>
            </w:r>
            <w:r w:rsidR="00977358">
              <w:t>what the System Administrator can do.</w:t>
            </w:r>
            <w:r w:rsidR="00536CAE">
              <w:t xml:space="preserve"> </w:t>
            </w:r>
            <w:r w:rsidR="00B37559">
              <w:t>A single instance of this class models the system administrator.</w:t>
            </w:r>
          </w:p>
        </w:tc>
      </w:tr>
      <w:tr w:rsidR="00FB71A2" w14:paraId="1FB34454" w14:textId="77777777" w:rsidTr="001C47AA">
        <w:tc>
          <w:tcPr>
            <w:tcW w:w="9576" w:type="dxa"/>
          </w:tcPr>
          <w:p w14:paraId="5F7ED4B6" w14:textId="6FA3DC49" w:rsidR="00FB71A2" w:rsidRPr="004B6A4B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  <w:r w:rsidR="004B6A4B">
              <w:rPr>
                <w:b/>
              </w:rPr>
              <w:t xml:space="preserve"> </w:t>
            </w:r>
            <w:r w:rsidR="004B6A4B" w:rsidRPr="004B6A4B">
              <w:t>None</w:t>
            </w:r>
          </w:p>
        </w:tc>
      </w:tr>
      <w:tr w:rsidR="00FB71A2" w14:paraId="008FF842" w14:textId="77777777" w:rsidTr="001C47AA">
        <w:tc>
          <w:tcPr>
            <w:tcW w:w="9576" w:type="dxa"/>
          </w:tcPr>
          <w:p w14:paraId="3B511346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15A5CCD5" w14:textId="35412DFD" w:rsidR="005E637F" w:rsidRDefault="005E637F" w:rsidP="005E637F">
            <w:r>
              <w:t>createStaffProfile(): void</w:t>
            </w:r>
          </w:p>
          <w:p w14:paraId="06C9853C" w14:textId="4C199051" w:rsidR="005E637F" w:rsidRDefault="007D7D1E" w:rsidP="005E637F">
            <w:r>
              <w:t>This method allows the system administrator to create staff profiles.</w:t>
            </w:r>
          </w:p>
          <w:p w14:paraId="7C091527" w14:textId="77777777" w:rsidR="005E637F" w:rsidRDefault="005E637F" w:rsidP="005E637F"/>
          <w:p w14:paraId="0BC24D7E" w14:textId="77777777" w:rsidR="00FB71A2" w:rsidRDefault="005E637F" w:rsidP="005E637F">
            <w:r>
              <w:t>editStaffProfile(): void</w:t>
            </w:r>
          </w:p>
          <w:p w14:paraId="305D2638" w14:textId="38239AFD" w:rsidR="007D7D1E" w:rsidRPr="00AC7996" w:rsidRDefault="007D7D1E" w:rsidP="005E637F">
            <w:r>
              <w:t>This method allows the system administator to edit staff profiles.</w:t>
            </w:r>
          </w:p>
        </w:tc>
      </w:tr>
    </w:tbl>
    <w:p w14:paraId="00B231E6" w14:textId="77777777" w:rsidR="00FB71A2" w:rsidRDefault="00FB71A2" w:rsidP="00165C8D"/>
    <w:p w14:paraId="7065A325" w14:textId="3E898D15" w:rsidR="00FB71A2" w:rsidRDefault="001C47AA" w:rsidP="00FB71A2">
      <w:pPr>
        <w:pStyle w:val="Heading2"/>
      </w:pPr>
      <w:bookmarkStart w:id="11" w:name="_Toc291183324"/>
      <w:r>
        <w:t xml:space="preserve">Class: </w:t>
      </w:r>
      <w:r w:rsidR="00FB71A2">
        <w:t>Service System Manager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7E742D9" w14:textId="77777777" w:rsidTr="001C47AA">
        <w:tc>
          <w:tcPr>
            <w:tcW w:w="9576" w:type="dxa"/>
          </w:tcPr>
          <w:p w14:paraId="0630C44C" w14:textId="4E0E6C4A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 System Manager</w:t>
            </w:r>
          </w:p>
        </w:tc>
      </w:tr>
      <w:tr w:rsidR="00FB71A2" w14:paraId="6E063F2C" w14:textId="77777777" w:rsidTr="001C47AA">
        <w:tc>
          <w:tcPr>
            <w:tcW w:w="9576" w:type="dxa"/>
          </w:tcPr>
          <w:p w14:paraId="1DFC2AE4" w14:textId="758B3AE3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5801EB38" w14:textId="77777777" w:rsidTr="001C47AA">
        <w:tc>
          <w:tcPr>
            <w:tcW w:w="9576" w:type="dxa"/>
          </w:tcPr>
          <w:p w14:paraId="00B26CBB" w14:textId="22114F8C" w:rsidR="00FB71A2" w:rsidRPr="00165C8D" w:rsidRDefault="00FB71A2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B7513C">
              <w:t xml:space="preserve">defines the attributes that the Service System Manager will have and the operations </w:t>
            </w:r>
            <w:r w:rsidR="00B7513C">
              <w:lastRenderedPageBreak/>
              <w:t>that the Service System Manager can perform.</w:t>
            </w:r>
            <w:r w:rsidR="00B37559">
              <w:t xml:space="preserve"> A single instance of this class models the service system manager.</w:t>
            </w:r>
          </w:p>
        </w:tc>
      </w:tr>
      <w:tr w:rsidR="00FB71A2" w14:paraId="08A93F4B" w14:textId="77777777" w:rsidTr="001C47AA">
        <w:tc>
          <w:tcPr>
            <w:tcW w:w="9576" w:type="dxa"/>
          </w:tcPr>
          <w:p w14:paraId="727B8BA5" w14:textId="256E4553" w:rsidR="00FB71A2" w:rsidRPr="007D7D1E" w:rsidRDefault="00FB71A2" w:rsidP="001C47AA">
            <w:r>
              <w:rPr>
                <w:b/>
              </w:rPr>
              <w:lastRenderedPageBreak/>
              <w:t xml:space="preserve">List of Attributes: </w:t>
            </w:r>
            <w:r w:rsidR="007D7D1E">
              <w:t>None</w:t>
            </w:r>
          </w:p>
        </w:tc>
      </w:tr>
      <w:tr w:rsidR="00FB71A2" w14:paraId="08575BD8" w14:textId="77777777" w:rsidTr="001C47AA">
        <w:tc>
          <w:tcPr>
            <w:tcW w:w="9576" w:type="dxa"/>
          </w:tcPr>
          <w:p w14:paraId="5FEDC795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1E60B42E" w14:textId="77777777" w:rsidR="007D7D1E" w:rsidRDefault="007D7D1E" w:rsidP="007D7D1E">
            <w:r>
              <w:t>+ addServices(): void</w:t>
            </w:r>
          </w:p>
          <w:p w14:paraId="252D89C2" w14:textId="44BB4166" w:rsidR="007D7D1E" w:rsidRDefault="007D7D1E" w:rsidP="007D7D1E">
            <w:r>
              <w:t>This method allows the service system manager to add services.</w:t>
            </w:r>
          </w:p>
          <w:p w14:paraId="5F0A8E19" w14:textId="77777777" w:rsidR="007D7D1E" w:rsidRDefault="007D7D1E" w:rsidP="007D7D1E"/>
          <w:p w14:paraId="7EECFCA2" w14:textId="77777777" w:rsidR="007D7D1E" w:rsidRDefault="007D7D1E" w:rsidP="007D7D1E">
            <w:r>
              <w:t>+ removeServices(): void</w:t>
            </w:r>
          </w:p>
          <w:p w14:paraId="5EC8C30A" w14:textId="3387A815" w:rsidR="007D7D1E" w:rsidRDefault="007D7D1E" w:rsidP="007D7D1E">
            <w:r>
              <w:t>This method allows the service system manager to remove services.</w:t>
            </w:r>
          </w:p>
          <w:p w14:paraId="56EF406E" w14:textId="77777777" w:rsidR="007D7D1E" w:rsidRDefault="007D7D1E" w:rsidP="007D7D1E"/>
          <w:p w14:paraId="64A4CE55" w14:textId="77777777" w:rsidR="007D7D1E" w:rsidRDefault="007D7D1E" w:rsidP="007D7D1E">
            <w:r>
              <w:t>+ editServicePrice(): void</w:t>
            </w:r>
          </w:p>
          <w:p w14:paraId="76480B96" w14:textId="605BAF27" w:rsidR="007D7D1E" w:rsidRDefault="007D7D1E" w:rsidP="007D7D1E">
            <w:r>
              <w:t>This method allows the service system manager to edit the prices of services.</w:t>
            </w:r>
          </w:p>
          <w:p w14:paraId="44F17127" w14:textId="77777777" w:rsidR="007D7D1E" w:rsidRDefault="007D7D1E" w:rsidP="007D7D1E"/>
          <w:p w14:paraId="385B62FB" w14:textId="77777777" w:rsidR="00FB71A2" w:rsidRDefault="007D7D1E" w:rsidP="007D7D1E">
            <w:r>
              <w:t>+ editServiceAvailability(): void</w:t>
            </w:r>
          </w:p>
          <w:p w14:paraId="400E86D4" w14:textId="4BF3A9B6" w:rsidR="007D7D1E" w:rsidRPr="00AC7996" w:rsidRDefault="007D7D1E" w:rsidP="007D7D1E">
            <w:r>
              <w:t>This method allows the service system manager to edit the availability of the services.</w:t>
            </w:r>
          </w:p>
        </w:tc>
      </w:tr>
    </w:tbl>
    <w:p w14:paraId="5DA725E5" w14:textId="77777777" w:rsidR="00FB71A2" w:rsidRDefault="00FB71A2" w:rsidP="00165C8D"/>
    <w:p w14:paraId="4DADEA0C" w14:textId="3DF63F83" w:rsidR="00FB71A2" w:rsidRDefault="001C47AA" w:rsidP="00FB71A2">
      <w:pPr>
        <w:pStyle w:val="Heading2"/>
      </w:pPr>
      <w:bookmarkStart w:id="12" w:name="_Toc291183325"/>
      <w:r>
        <w:t xml:space="preserve">Class: </w:t>
      </w:r>
      <w:r w:rsidR="00FB71A2">
        <w:t>Reporting System Manager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142E8BA7" w14:textId="77777777" w:rsidTr="001C47AA">
        <w:tc>
          <w:tcPr>
            <w:tcW w:w="9576" w:type="dxa"/>
          </w:tcPr>
          <w:p w14:paraId="23F8A068" w14:textId="0C09BB02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Reporting System Manager</w:t>
            </w:r>
          </w:p>
        </w:tc>
      </w:tr>
      <w:tr w:rsidR="00FB71A2" w14:paraId="7C78C781" w14:textId="77777777" w:rsidTr="001C47AA">
        <w:tc>
          <w:tcPr>
            <w:tcW w:w="9576" w:type="dxa"/>
          </w:tcPr>
          <w:p w14:paraId="58B03F49" w14:textId="027DE6B7" w:rsidR="00FB71A2" w:rsidRPr="00DE7E62" w:rsidRDefault="00FB71A2" w:rsidP="00FB71A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FB71A2" w14:paraId="2233F207" w14:textId="77777777" w:rsidTr="001C47AA">
        <w:tc>
          <w:tcPr>
            <w:tcW w:w="9576" w:type="dxa"/>
          </w:tcPr>
          <w:p w14:paraId="408AA6F6" w14:textId="4209EC41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Reporting System Manager will have and the operations that the Reporting System Manager can perform.</w:t>
            </w:r>
            <w:r w:rsidR="00B37559">
              <w:t xml:space="preserve"> A single instance of this class models the reporting system manager.</w:t>
            </w:r>
          </w:p>
        </w:tc>
      </w:tr>
      <w:tr w:rsidR="00FB71A2" w14:paraId="1FA189BB" w14:textId="77777777" w:rsidTr="001C47AA">
        <w:tc>
          <w:tcPr>
            <w:tcW w:w="9576" w:type="dxa"/>
          </w:tcPr>
          <w:p w14:paraId="3DA5E07A" w14:textId="13EC786C" w:rsidR="00FB71A2" w:rsidRPr="007F3BDB" w:rsidRDefault="00FB71A2" w:rsidP="001C47AA">
            <w:r>
              <w:rPr>
                <w:b/>
              </w:rPr>
              <w:t xml:space="preserve">List of Attributes: </w:t>
            </w:r>
            <w:r w:rsidR="007F3BDB">
              <w:t>None</w:t>
            </w:r>
          </w:p>
        </w:tc>
      </w:tr>
      <w:tr w:rsidR="00FB71A2" w14:paraId="22EB72E2" w14:textId="77777777" w:rsidTr="001C47AA">
        <w:tc>
          <w:tcPr>
            <w:tcW w:w="9576" w:type="dxa"/>
          </w:tcPr>
          <w:p w14:paraId="132D8382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3A09F6C" w14:textId="77777777" w:rsidR="007F3BDB" w:rsidRDefault="007F3BDB" w:rsidP="007F3BDB">
            <w:r w:rsidRPr="00AC1744">
              <w:t>manageReports(): void</w:t>
            </w:r>
          </w:p>
          <w:p w14:paraId="541ACB05" w14:textId="7EDC10A4" w:rsidR="00FB71A2" w:rsidRPr="00AC7996" w:rsidRDefault="007F3BDB" w:rsidP="007F3BDB">
            <w:r>
              <w:t>This method allows the profile system manager to manage the types of reports that can be produced by the Report Builder.</w:t>
            </w:r>
          </w:p>
        </w:tc>
      </w:tr>
    </w:tbl>
    <w:p w14:paraId="795F0774" w14:textId="77777777" w:rsidR="00FB71A2" w:rsidRDefault="00FB71A2" w:rsidP="00165C8D"/>
    <w:p w14:paraId="70485331" w14:textId="2AEF591C" w:rsidR="00FB71A2" w:rsidRDefault="001C47AA" w:rsidP="00FB71A2">
      <w:pPr>
        <w:pStyle w:val="Heading2"/>
      </w:pPr>
      <w:bookmarkStart w:id="13" w:name="_Toc291183326"/>
      <w:r>
        <w:t xml:space="preserve">Class: </w:t>
      </w:r>
      <w:r w:rsidR="00FB71A2">
        <w:t>Profile System Manager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71A2" w14:paraId="6F049864" w14:textId="77777777" w:rsidTr="001C47AA">
        <w:tc>
          <w:tcPr>
            <w:tcW w:w="9576" w:type="dxa"/>
          </w:tcPr>
          <w:p w14:paraId="21AC6DFF" w14:textId="52DA864B" w:rsidR="00FB71A2" w:rsidRPr="00165C8D" w:rsidRDefault="00FB71A2" w:rsidP="00FB71A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Profile System Manager</w:t>
            </w:r>
          </w:p>
        </w:tc>
      </w:tr>
      <w:tr w:rsidR="00FB71A2" w14:paraId="0EEC60BF" w14:textId="77777777" w:rsidTr="001C47AA">
        <w:tc>
          <w:tcPr>
            <w:tcW w:w="9576" w:type="dxa"/>
          </w:tcPr>
          <w:p w14:paraId="1E571C7B" w14:textId="27CD5A97" w:rsidR="00FB71A2" w:rsidRPr="00DE7E62" w:rsidRDefault="00FB71A2" w:rsidP="003C160E">
            <w:r>
              <w:rPr>
                <w:b/>
              </w:rPr>
              <w:t xml:space="preserve">Superclasses: </w:t>
            </w:r>
            <w:r w:rsidR="003C160E">
              <w:t>Normal Staff</w:t>
            </w:r>
          </w:p>
        </w:tc>
      </w:tr>
      <w:tr w:rsidR="00FB71A2" w14:paraId="74DFC4F2" w14:textId="77777777" w:rsidTr="001C47AA">
        <w:tc>
          <w:tcPr>
            <w:tcW w:w="9576" w:type="dxa"/>
          </w:tcPr>
          <w:p w14:paraId="1D482C7F" w14:textId="25B5CE49" w:rsidR="00FB71A2" w:rsidRPr="00165C8D" w:rsidRDefault="00FB71A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Profile System Manager will have and the operations that the Profile System Manager can perform.</w:t>
            </w:r>
            <w:r w:rsidR="00B37559">
              <w:t xml:space="preserve"> A single instance of this class models the profile system manager.</w:t>
            </w:r>
          </w:p>
        </w:tc>
      </w:tr>
      <w:tr w:rsidR="00FB71A2" w14:paraId="63753DC2" w14:textId="77777777" w:rsidTr="001C47AA">
        <w:tc>
          <w:tcPr>
            <w:tcW w:w="9576" w:type="dxa"/>
          </w:tcPr>
          <w:p w14:paraId="002340B0" w14:textId="15ADB4D2" w:rsidR="00FB71A2" w:rsidRPr="00AC1744" w:rsidRDefault="00FB71A2" w:rsidP="001C47AA">
            <w:r>
              <w:rPr>
                <w:b/>
              </w:rPr>
              <w:t xml:space="preserve">List of Attributes: </w:t>
            </w:r>
            <w:r w:rsidR="00AC1744">
              <w:t>None</w:t>
            </w:r>
          </w:p>
        </w:tc>
      </w:tr>
      <w:tr w:rsidR="00FB71A2" w14:paraId="7202093D" w14:textId="77777777" w:rsidTr="001C47AA">
        <w:tc>
          <w:tcPr>
            <w:tcW w:w="9576" w:type="dxa"/>
          </w:tcPr>
          <w:p w14:paraId="23CF208F" w14:textId="77777777" w:rsidR="00FB71A2" w:rsidRDefault="00FB71A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49864E1D" w14:textId="3FA012AF" w:rsidR="00E75B49" w:rsidRDefault="00E75B49" w:rsidP="00E75B49">
            <w:r>
              <w:t>editWatchAndNoFlyList(): void</w:t>
            </w:r>
          </w:p>
          <w:p w14:paraId="73A11E4F" w14:textId="61D3ACC0" w:rsidR="00E75B49" w:rsidRDefault="00E75B49" w:rsidP="00E75B49">
            <w:r>
              <w:t>This method allows the profile system manager to edit the watch and no fly list.</w:t>
            </w:r>
          </w:p>
          <w:p w14:paraId="0714AF91" w14:textId="77777777" w:rsidR="00E75B49" w:rsidRDefault="00E75B49" w:rsidP="00E75B49"/>
          <w:p w14:paraId="10973C1C" w14:textId="77777777" w:rsidR="00AC1744" w:rsidRDefault="00E75B49" w:rsidP="00E75B49">
            <w:r>
              <w:t>+ editCustomerProfiles(): void</w:t>
            </w:r>
          </w:p>
          <w:p w14:paraId="5C20D115" w14:textId="14E9C967" w:rsidR="00E75B49" w:rsidRPr="00AC7996" w:rsidRDefault="00E75B49" w:rsidP="00E75B49">
            <w:r>
              <w:t>This method allows the profile system manager to edit the profiles of customers and travel agencies.</w:t>
            </w:r>
          </w:p>
        </w:tc>
      </w:tr>
    </w:tbl>
    <w:p w14:paraId="3308B659" w14:textId="77777777" w:rsidR="00FB71A2" w:rsidRDefault="00FB71A2" w:rsidP="00165C8D"/>
    <w:p w14:paraId="5AAA6A69" w14:textId="3B3A5CD1" w:rsidR="003C160E" w:rsidRDefault="001C47AA" w:rsidP="003C160E">
      <w:pPr>
        <w:pStyle w:val="Heading2"/>
      </w:pPr>
      <w:bookmarkStart w:id="14" w:name="_Toc291183327"/>
      <w:r>
        <w:t xml:space="preserve">Class: </w:t>
      </w:r>
      <w:r w:rsidR="003C160E">
        <w:t>Reservation System Manager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60E" w14:paraId="48CD6FB4" w14:textId="77777777" w:rsidTr="001C47AA">
        <w:tc>
          <w:tcPr>
            <w:tcW w:w="9576" w:type="dxa"/>
          </w:tcPr>
          <w:p w14:paraId="56C11848" w14:textId="04708B19" w:rsidR="003C160E" w:rsidRPr="00165C8D" w:rsidRDefault="003C160E" w:rsidP="003C160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Reservation System Manager</w:t>
            </w:r>
          </w:p>
        </w:tc>
      </w:tr>
      <w:tr w:rsidR="003C160E" w14:paraId="0494D456" w14:textId="77777777" w:rsidTr="001C47AA">
        <w:tc>
          <w:tcPr>
            <w:tcW w:w="9576" w:type="dxa"/>
          </w:tcPr>
          <w:p w14:paraId="0C43154D" w14:textId="3A7E953D" w:rsidR="003C160E" w:rsidRPr="00DE7E62" w:rsidRDefault="003C160E" w:rsidP="003C160E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3C160E" w14:paraId="669D44ED" w14:textId="77777777" w:rsidTr="001C47AA">
        <w:tc>
          <w:tcPr>
            <w:tcW w:w="9576" w:type="dxa"/>
          </w:tcPr>
          <w:p w14:paraId="5CA2A4E8" w14:textId="6A6B6854" w:rsidR="003C160E" w:rsidRPr="00165C8D" w:rsidRDefault="003C160E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Reservation System Manager will have and the operations that the Reservation System Manager can perform.</w:t>
            </w:r>
            <w:r w:rsidR="00B37559">
              <w:t xml:space="preserve"> A single instance of this class models reservation system manager.</w:t>
            </w:r>
          </w:p>
        </w:tc>
      </w:tr>
      <w:tr w:rsidR="003C160E" w14:paraId="25C7111A" w14:textId="77777777" w:rsidTr="001C47AA">
        <w:tc>
          <w:tcPr>
            <w:tcW w:w="9576" w:type="dxa"/>
          </w:tcPr>
          <w:p w14:paraId="146C9CC6" w14:textId="0A571AA6" w:rsidR="003C160E" w:rsidRPr="00D80682" w:rsidRDefault="003C160E" w:rsidP="001C47AA">
            <w:r>
              <w:rPr>
                <w:b/>
              </w:rPr>
              <w:t xml:space="preserve">List of Attributes: </w:t>
            </w:r>
            <w:r w:rsidR="00D80682">
              <w:t>None</w:t>
            </w:r>
          </w:p>
        </w:tc>
      </w:tr>
      <w:tr w:rsidR="003C160E" w14:paraId="5559840A" w14:textId="77777777" w:rsidTr="001C47AA">
        <w:tc>
          <w:tcPr>
            <w:tcW w:w="9576" w:type="dxa"/>
          </w:tcPr>
          <w:p w14:paraId="60E7DC9F" w14:textId="77777777" w:rsidR="003C160E" w:rsidRDefault="003C160E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5148FE2B" w14:textId="77777777" w:rsidR="00D80682" w:rsidRDefault="00D80682" w:rsidP="00D80682">
            <w:r>
              <w:t>setTicketPrices(): void</w:t>
            </w:r>
          </w:p>
          <w:p w14:paraId="18D3E136" w14:textId="551E7106" w:rsidR="00D80682" w:rsidRDefault="00D80682" w:rsidP="00D80682">
            <w:r>
              <w:lastRenderedPageBreak/>
              <w:t>This method allows the reservation system manager to set the prices of flight tickets.</w:t>
            </w:r>
          </w:p>
          <w:p w14:paraId="13739B6D" w14:textId="77777777" w:rsidR="00D80682" w:rsidRDefault="00D80682" w:rsidP="00D80682"/>
          <w:p w14:paraId="784BA29E" w14:textId="4351CDE6" w:rsidR="00D80682" w:rsidRDefault="00D80682" w:rsidP="00D80682">
            <w:r>
              <w:t>editWatchAndNoFlyList(): void</w:t>
            </w:r>
          </w:p>
          <w:p w14:paraId="50107A70" w14:textId="2CE21B0D" w:rsidR="00D80682" w:rsidRDefault="00D80682" w:rsidP="00D80682">
            <w:r>
              <w:t>This method allows the reservation system manager to edit the watch and no fly list.</w:t>
            </w:r>
          </w:p>
          <w:p w14:paraId="18727863" w14:textId="77777777" w:rsidR="00D80682" w:rsidRDefault="00D80682" w:rsidP="00D80682"/>
          <w:p w14:paraId="08AA6FED" w14:textId="3454BC4F" w:rsidR="00D80682" w:rsidRDefault="00D80682" w:rsidP="00D80682">
            <w:r>
              <w:t>movePassengersBetweenFlights(): void</w:t>
            </w:r>
          </w:p>
          <w:p w14:paraId="31C8EEAD" w14:textId="64CAD01B" w:rsidR="00D80682" w:rsidRDefault="00D80682" w:rsidP="00D80682">
            <w:r>
              <w:t>This method allows the reservation system manager to move customers between flights.</w:t>
            </w:r>
          </w:p>
          <w:p w14:paraId="3B283174" w14:textId="77777777" w:rsidR="00D80682" w:rsidRDefault="00D80682" w:rsidP="00D80682"/>
          <w:p w14:paraId="1F0A5E1A" w14:textId="0F56F527" w:rsidR="003C160E" w:rsidRDefault="00D80682" w:rsidP="00D80682">
            <w:r>
              <w:t>changePassengerSeating(): void</w:t>
            </w:r>
          </w:p>
          <w:p w14:paraId="3A07B939" w14:textId="0452ED9B" w:rsidR="00D80682" w:rsidRPr="00AC7996" w:rsidRDefault="00D80682" w:rsidP="00D80682">
            <w:r>
              <w:t>This method allows the reservation system manager to change the seatings of customers within a flight.</w:t>
            </w:r>
          </w:p>
        </w:tc>
      </w:tr>
    </w:tbl>
    <w:p w14:paraId="536EBF36" w14:textId="77777777" w:rsidR="003C160E" w:rsidRDefault="003C160E" w:rsidP="00165C8D"/>
    <w:p w14:paraId="1417A11B" w14:textId="49078901" w:rsidR="006D4D62" w:rsidRDefault="001C47AA" w:rsidP="006D4D62">
      <w:pPr>
        <w:pStyle w:val="Heading2"/>
      </w:pPr>
      <w:bookmarkStart w:id="15" w:name="_Toc291183328"/>
      <w:r>
        <w:t xml:space="preserve">Class: </w:t>
      </w:r>
      <w:r w:rsidR="006D4D62">
        <w:t>Flight Manager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45981B2E" w14:textId="77777777" w:rsidTr="001C47AA">
        <w:tc>
          <w:tcPr>
            <w:tcW w:w="9576" w:type="dxa"/>
          </w:tcPr>
          <w:p w14:paraId="698C474C" w14:textId="773EC059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Flight Manager</w:t>
            </w:r>
          </w:p>
        </w:tc>
      </w:tr>
      <w:tr w:rsidR="006D4D62" w14:paraId="76007ED4" w14:textId="77777777" w:rsidTr="001C47AA">
        <w:tc>
          <w:tcPr>
            <w:tcW w:w="9576" w:type="dxa"/>
          </w:tcPr>
          <w:p w14:paraId="7757951D" w14:textId="0F255DEA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Normal Staff</w:t>
            </w:r>
          </w:p>
        </w:tc>
      </w:tr>
      <w:tr w:rsidR="006D4D62" w14:paraId="25CEABC8" w14:textId="77777777" w:rsidTr="001C47AA">
        <w:tc>
          <w:tcPr>
            <w:tcW w:w="9576" w:type="dxa"/>
          </w:tcPr>
          <w:p w14:paraId="0C0E909E" w14:textId="53DE84CB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Flight Manager will have and the operations that the Flight Manager can perform.</w:t>
            </w:r>
            <w:r w:rsidR="00B37559">
              <w:t xml:space="preserve"> A single instance of this class models flight manager.</w:t>
            </w:r>
          </w:p>
        </w:tc>
      </w:tr>
      <w:tr w:rsidR="006D4D62" w14:paraId="75C0622F" w14:textId="77777777" w:rsidTr="001C47AA">
        <w:tc>
          <w:tcPr>
            <w:tcW w:w="9576" w:type="dxa"/>
          </w:tcPr>
          <w:p w14:paraId="2A1EAC2F" w14:textId="0D23502B" w:rsidR="006D4D62" w:rsidRPr="005A7DBC" w:rsidRDefault="006D4D62" w:rsidP="001C47AA">
            <w:r>
              <w:rPr>
                <w:b/>
              </w:rPr>
              <w:t xml:space="preserve">List of Attributes: </w:t>
            </w:r>
            <w:r w:rsidR="005A7DBC">
              <w:t>None</w:t>
            </w:r>
          </w:p>
        </w:tc>
      </w:tr>
      <w:tr w:rsidR="006D4D62" w14:paraId="7F98238F" w14:textId="77777777" w:rsidTr="001C47AA">
        <w:tc>
          <w:tcPr>
            <w:tcW w:w="9576" w:type="dxa"/>
          </w:tcPr>
          <w:p w14:paraId="7083A07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A005754" w14:textId="77777777" w:rsidR="005A7DBC" w:rsidRDefault="005A7DBC" w:rsidP="005A7DBC">
            <w:r>
              <w:t>editRoutes(): void</w:t>
            </w:r>
          </w:p>
          <w:p w14:paraId="238E9799" w14:textId="1C6CC512" w:rsidR="005A7DBC" w:rsidRDefault="005A7DBC" w:rsidP="005A7DBC">
            <w:r>
              <w:t>This method allows the flight manager to edit the routes that the airline can take.</w:t>
            </w:r>
          </w:p>
          <w:p w14:paraId="305A89FF" w14:textId="77777777" w:rsidR="005A7DBC" w:rsidRDefault="005A7DBC" w:rsidP="005A7DBC"/>
          <w:p w14:paraId="4A22F1CE" w14:textId="1EC72D28" w:rsidR="005A7DBC" w:rsidRDefault="005A7DBC" w:rsidP="005A7DBC">
            <w:r>
              <w:t>editFleet(): void</w:t>
            </w:r>
          </w:p>
          <w:p w14:paraId="13D0F751" w14:textId="35889F56" w:rsidR="005A7DBC" w:rsidRDefault="005A7DBC" w:rsidP="005A7DBC">
            <w:r>
              <w:t>This method allows the flight manager to edit the current planes in the airline’s fleet.</w:t>
            </w:r>
          </w:p>
          <w:p w14:paraId="52ACA59B" w14:textId="77777777" w:rsidR="005A7DBC" w:rsidRDefault="005A7DBC" w:rsidP="005A7DBC"/>
          <w:p w14:paraId="39A33FD5" w14:textId="5A1C1F76" w:rsidR="005A7DBC" w:rsidRDefault="005A7DBC" w:rsidP="005A7DBC">
            <w:r>
              <w:t>editFlightSchedule(): void</w:t>
            </w:r>
          </w:p>
          <w:p w14:paraId="55556841" w14:textId="72B91521" w:rsidR="005A7DBC" w:rsidRDefault="005A7DBC" w:rsidP="005A7DBC">
            <w:r>
              <w:t>This method allows the flight manager to edit the flight schedule of the airline.</w:t>
            </w:r>
          </w:p>
          <w:p w14:paraId="488D606D" w14:textId="77777777" w:rsidR="005A7DBC" w:rsidRDefault="005A7DBC" w:rsidP="005A7DBC"/>
          <w:p w14:paraId="416C8388" w14:textId="77777777" w:rsidR="006D4D62" w:rsidRDefault="005A7DBC" w:rsidP="005A7DBC">
            <w:r>
              <w:t>editAirports(): void</w:t>
            </w:r>
          </w:p>
          <w:p w14:paraId="04B06ED2" w14:textId="14D39D19" w:rsidR="005A7DBC" w:rsidRPr="00AC7996" w:rsidRDefault="005A7DBC" w:rsidP="001E7597">
            <w:r>
              <w:t xml:space="preserve">This method allows the flight manager to edit the </w:t>
            </w:r>
            <w:r w:rsidR="001E7597">
              <w:t>source and destination airports.</w:t>
            </w:r>
          </w:p>
        </w:tc>
      </w:tr>
    </w:tbl>
    <w:p w14:paraId="2A29791A" w14:textId="77777777" w:rsidR="006D4D62" w:rsidRDefault="006D4D62" w:rsidP="00165C8D"/>
    <w:p w14:paraId="6DEFD278" w14:textId="411FC55A" w:rsidR="006D4D62" w:rsidRDefault="001C47AA" w:rsidP="006D4D62">
      <w:pPr>
        <w:pStyle w:val="Heading2"/>
      </w:pPr>
      <w:bookmarkStart w:id="16" w:name="_Toc291183329"/>
      <w:r>
        <w:t xml:space="preserve">Class: </w:t>
      </w:r>
      <w:r w:rsidR="006D4D62">
        <w:t>Customer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198371A0" w14:textId="77777777" w:rsidTr="001C47AA">
        <w:tc>
          <w:tcPr>
            <w:tcW w:w="9576" w:type="dxa"/>
          </w:tcPr>
          <w:p w14:paraId="246A3517" w14:textId="71A63843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Customer</w:t>
            </w:r>
          </w:p>
        </w:tc>
      </w:tr>
      <w:tr w:rsidR="006D4D62" w14:paraId="4A721B5E" w14:textId="77777777" w:rsidTr="001C47AA">
        <w:tc>
          <w:tcPr>
            <w:tcW w:w="9576" w:type="dxa"/>
          </w:tcPr>
          <w:p w14:paraId="62AAB86D" w14:textId="353948AF" w:rsidR="006D4D62" w:rsidRPr="00DE7E62" w:rsidRDefault="006D4D62" w:rsidP="001C47AA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4A941ABA" w14:textId="77777777" w:rsidTr="001C47AA">
        <w:tc>
          <w:tcPr>
            <w:tcW w:w="9576" w:type="dxa"/>
          </w:tcPr>
          <w:p w14:paraId="1690C2F6" w14:textId="19C31DE0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B7513C">
              <w:t>This class defines the attributes that the Customer will have and the operations that the Customer can perform.</w:t>
            </w:r>
            <w:r w:rsidR="00D226C6">
              <w:t xml:space="preserve"> </w:t>
            </w:r>
            <w:r w:rsidR="00B37559">
              <w:t>A single instance of this class models a single customer. Therefore, a</w:t>
            </w:r>
            <w:r w:rsidR="00D226C6">
              <w:t>ll customers of the system will interact with an instance of this class to operate the system.</w:t>
            </w:r>
          </w:p>
        </w:tc>
      </w:tr>
      <w:tr w:rsidR="006D4D62" w14:paraId="3EC49CCE" w14:textId="77777777" w:rsidTr="001C47AA">
        <w:tc>
          <w:tcPr>
            <w:tcW w:w="9576" w:type="dxa"/>
          </w:tcPr>
          <w:p w14:paraId="2ED236B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C061EB4" w14:textId="64622BEC" w:rsidR="00E23554" w:rsidRDefault="00E23554" w:rsidP="00E23554">
            <w:r>
              <w:t>title: String type</w:t>
            </w:r>
          </w:p>
          <w:p w14:paraId="41D4DE52" w14:textId="253BDC92" w:rsidR="00E23554" w:rsidRDefault="00E23554" w:rsidP="00E23554">
            <w:r>
              <w:t>first_name: String type</w:t>
            </w:r>
          </w:p>
          <w:p w14:paraId="1E61BE3E" w14:textId="04898CBB" w:rsidR="00E23554" w:rsidRDefault="00E23554" w:rsidP="00E23554">
            <w:r>
              <w:t>last_name: String type</w:t>
            </w:r>
          </w:p>
          <w:p w14:paraId="26CC0AD2" w14:textId="2BE8A48C" w:rsidR="00E23554" w:rsidRDefault="00E23554" w:rsidP="00E23554">
            <w:r>
              <w:t>date_of_birth: Date type defined in the Date class.</w:t>
            </w:r>
          </w:p>
          <w:p w14:paraId="7CC7D9E6" w14:textId="58DB8EB3" w:rsidR="00E23554" w:rsidRDefault="00E23554" w:rsidP="00E23554">
            <w:r>
              <w:t>gender: char</w:t>
            </w:r>
            <w:r w:rsidR="003401DD">
              <w:t xml:space="preserve"> type (M/F)</w:t>
            </w:r>
          </w:p>
          <w:p w14:paraId="19FF54ED" w14:textId="00611606" w:rsidR="00E23554" w:rsidRDefault="00E23554" w:rsidP="00E23554">
            <w:r>
              <w:t>frequent_flier_points: int</w:t>
            </w:r>
            <w:r w:rsidR="00884D3B">
              <w:t xml:space="preserve"> type</w:t>
            </w:r>
            <w:r w:rsidR="00D12B2A">
              <w:t xml:space="preserve"> (if implementation language allows unsigned, then unsigned would be better because points can never contain a negative value)</w:t>
            </w:r>
          </w:p>
          <w:p w14:paraId="7369D20D" w14:textId="55FA4893" w:rsidR="00E23554" w:rsidRDefault="00E23554" w:rsidP="00E23554">
            <w:r>
              <w:t>passport_status: boolean</w:t>
            </w:r>
            <w:r w:rsidR="00D12B2A">
              <w:t xml:space="preserve"> type (True/False)</w:t>
            </w:r>
          </w:p>
          <w:p w14:paraId="518A394A" w14:textId="28F151BC" w:rsidR="006D4D62" w:rsidRPr="00104517" w:rsidRDefault="00E23554" w:rsidP="00E23554">
            <w:r>
              <w:t>no_fly_status: String</w:t>
            </w:r>
            <w:r w:rsidR="00D12B2A">
              <w:t xml:space="preserve"> type (Watch, No Fly, NULL)</w:t>
            </w:r>
          </w:p>
        </w:tc>
      </w:tr>
      <w:tr w:rsidR="006D4D62" w14:paraId="6C7EB815" w14:textId="77777777" w:rsidTr="001C47AA">
        <w:tc>
          <w:tcPr>
            <w:tcW w:w="9576" w:type="dxa"/>
          </w:tcPr>
          <w:p w14:paraId="4BE00723" w14:textId="140972A5" w:rsidR="006D4D62" w:rsidRPr="00E23554" w:rsidRDefault="006D4D62" w:rsidP="001C47AA">
            <w:r>
              <w:rPr>
                <w:b/>
              </w:rPr>
              <w:t xml:space="preserve">List of Operations: </w:t>
            </w:r>
            <w:r w:rsidR="00E23554">
              <w:t>None</w:t>
            </w:r>
          </w:p>
        </w:tc>
      </w:tr>
    </w:tbl>
    <w:p w14:paraId="2790829F" w14:textId="77777777" w:rsidR="006D4D62" w:rsidRDefault="006D4D62" w:rsidP="00165C8D"/>
    <w:p w14:paraId="06100B70" w14:textId="7AE2ED4D" w:rsidR="006D4D62" w:rsidRDefault="001C47AA" w:rsidP="006D4D62">
      <w:pPr>
        <w:pStyle w:val="Heading2"/>
      </w:pPr>
      <w:bookmarkStart w:id="17" w:name="_Toc291183330"/>
      <w:r>
        <w:lastRenderedPageBreak/>
        <w:t xml:space="preserve">Class: </w:t>
      </w:r>
      <w:r w:rsidR="006D4D62">
        <w:t>Travel Agency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257B6556" w14:textId="77777777" w:rsidTr="001C47AA">
        <w:tc>
          <w:tcPr>
            <w:tcW w:w="9576" w:type="dxa"/>
          </w:tcPr>
          <w:p w14:paraId="30937EFC" w14:textId="19BF15B2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Travel Agency</w:t>
            </w:r>
          </w:p>
        </w:tc>
      </w:tr>
      <w:tr w:rsidR="006D4D62" w14:paraId="25196DC3" w14:textId="77777777" w:rsidTr="001C47AA">
        <w:tc>
          <w:tcPr>
            <w:tcW w:w="9576" w:type="dxa"/>
          </w:tcPr>
          <w:p w14:paraId="09EB5B47" w14:textId="46CF20BD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Abstract User</w:t>
            </w:r>
          </w:p>
        </w:tc>
      </w:tr>
      <w:tr w:rsidR="006D4D62" w14:paraId="7143271D" w14:textId="77777777" w:rsidTr="001C47AA">
        <w:tc>
          <w:tcPr>
            <w:tcW w:w="9576" w:type="dxa"/>
          </w:tcPr>
          <w:p w14:paraId="5B94A9CE" w14:textId="41FF3C31" w:rsidR="006D4D62" w:rsidRPr="00165C8D" w:rsidRDefault="006D4D62" w:rsidP="00B37559">
            <w:r>
              <w:rPr>
                <w:b/>
              </w:rPr>
              <w:t xml:space="preserve">Short Description: </w:t>
            </w:r>
            <w:r w:rsidR="007275A1">
              <w:t>This class defines the attributes that the Travel Agency will have and the operations that the Travel Agency can perform.</w:t>
            </w:r>
            <w:r w:rsidR="00D226C6">
              <w:t xml:space="preserve"> </w:t>
            </w:r>
            <w:r w:rsidR="00B37559">
              <w:t>A single instance of this class models a single travel agency. Therefore, a</w:t>
            </w:r>
            <w:r w:rsidR="00D226C6">
              <w:t xml:space="preserve">ll travel agencies will interact with an instance of this class to operate the system. </w:t>
            </w:r>
          </w:p>
        </w:tc>
      </w:tr>
      <w:tr w:rsidR="006D4D62" w14:paraId="2CD27187" w14:textId="77777777" w:rsidTr="001C47AA">
        <w:tc>
          <w:tcPr>
            <w:tcW w:w="9576" w:type="dxa"/>
          </w:tcPr>
          <w:p w14:paraId="3840773A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1C2AB0EF" w14:textId="4FCE0339" w:rsidR="006D4D62" w:rsidRPr="00104517" w:rsidRDefault="009D660A" w:rsidP="001C47AA">
            <w:r>
              <w:t>name: String type</w:t>
            </w:r>
          </w:p>
        </w:tc>
      </w:tr>
      <w:tr w:rsidR="006D4D62" w14:paraId="1E95119B" w14:textId="77777777" w:rsidTr="001C47AA">
        <w:tc>
          <w:tcPr>
            <w:tcW w:w="9576" w:type="dxa"/>
          </w:tcPr>
          <w:p w14:paraId="3D346860" w14:textId="1F73DBFA" w:rsidR="006D4D62" w:rsidRPr="009D660A" w:rsidRDefault="006D4D62" w:rsidP="001C47AA">
            <w:r>
              <w:rPr>
                <w:b/>
              </w:rPr>
              <w:t xml:space="preserve">List of Operations: </w:t>
            </w:r>
            <w:r w:rsidR="009D660A">
              <w:t>None</w:t>
            </w:r>
          </w:p>
        </w:tc>
      </w:tr>
    </w:tbl>
    <w:p w14:paraId="1327D412" w14:textId="77777777" w:rsidR="006D4D62" w:rsidRDefault="006D4D62" w:rsidP="00165C8D"/>
    <w:p w14:paraId="5BD197DE" w14:textId="455A472A" w:rsidR="006D4D62" w:rsidRDefault="00DA3ED8" w:rsidP="006D4D62">
      <w:pPr>
        <w:pStyle w:val="Heading2"/>
      </w:pPr>
      <w:bookmarkStart w:id="18" w:name="_Toc291183331"/>
      <w:r>
        <w:t xml:space="preserve">Class: </w:t>
      </w:r>
      <w:r w:rsidR="006D4D62">
        <w:t>Report Builder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D62" w14:paraId="530E032C" w14:textId="77777777" w:rsidTr="001C47AA">
        <w:tc>
          <w:tcPr>
            <w:tcW w:w="9576" w:type="dxa"/>
          </w:tcPr>
          <w:p w14:paraId="12BC0B66" w14:textId="034FC677" w:rsidR="006D4D62" w:rsidRPr="00165C8D" w:rsidRDefault="006D4D62" w:rsidP="006D4D6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Report Builder</w:t>
            </w:r>
          </w:p>
        </w:tc>
      </w:tr>
      <w:tr w:rsidR="006D4D62" w14:paraId="2108A381" w14:textId="77777777" w:rsidTr="001C47AA">
        <w:tc>
          <w:tcPr>
            <w:tcW w:w="9576" w:type="dxa"/>
          </w:tcPr>
          <w:p w14:paraId="5B9C94E3" w14:textId="373CC40C" w:rsidR="006D4D62" w:rsidRPr="00DE7E62" w:rsidRDefault="006D4D62" w:rsidP="006D4D62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6D4D62" w14:paraId="2808305E" w14:textId="77777777" w:rsidTr="001C47AA">
        <w:tc>
          <w:tcPr>
            <w:tcW w:w="9576" w:type="dxa"/>
          </w:tcPr>
          <w:p w14:paraId="637559F0" w14:textId="099C85D8" w:rsidR="006D4D62" w:rsidRPr="00165C8D" w:rsidRDefault="006D4D62" w:rsidP="006C142B">
            <w:r>
              <w:rPr>
                <w:b/>
              </w:rPr>
              <w:t xml:space="preserve">Short Description: </w:t>
            </w:r>
            <w:r w:rsidR="007275A1">
              <w:t>This class defines the attributes that the Report Builder will have and the operations that the Report Builder can perform.</w:t>
            </w:r>
            <w:r w:rsidR="00502570">
              <w:t xml:space="preserve"> It builds a different report types based on the message given to </w:t>
            </w:r>
            <w:r w:rsidR="006C142B">
              <w:t>it</w:t>
            </w:r>
            <w:r w:rsidR="00502570">
              <w:t>.</w:t>
            </w:r>
          </w:p>
        </w:tc>
      </w:tr>
      <w:tr w:rsidR="006D4D62" w14:paraId="6EF3ADB7" w14:textId="77777777" w:rsidTr="001C47AA">
        <w:tc>
          <w:tcPr>
            <w:tcW w:w="9576" w:type="dxa"/>
          </w:tcPr>
          <w:p w14:paraId="3C7BA848" w14:textId="5BFD1EC6" w:rsidR="006D4D62" w:rsidRPr="00F9472E" w:rsidRDefault="006D4D62" w:rsidP="001C47AA">
            <w:r>
              <w:rPr>
                <w:b/>
              </w:rPr>
              <w:t xml:space="preserve">List of Attributes: </w:t>
            </w:r>
            <w:r w:rsidR="00F9472E">
              <w:t>None</w:t>
            </w:r>
          </w:p>
        </w:tc>
      </w:tr>
      <w:tr w:rsidR="006D4D62" w14:paraId="6259E41D" w14:textId="77777777" w:rsidTr="001C47AA">
        <w:tc>
          <w:tcPr>
            <w:tcW w:w="9576" w:type="dxa"/>
          </w:tcPr>
          <w:p w14:paraId="155C4456" w14:textId="77777777" w:rsidR="006D4D62" w:rsidRDefault="006D4D62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03E46A36" w14:textId="50254EB3" w:rsidR="00F9472E" w:rsidRDefault="00F9472E" w:rsidP="00F9472E">
            <w:r>
              <w:t>Report Builder()</w:t>
            </w:r>
          </w:p>
          <w:p w14:paraId="4248FB60" w14:textId="0B8237ED" w:rsidR="00F9472E" w:rsidRDefault="00F9472E" w:rsidP="00F9472E">
            <w:r>
              <w:t xml:space="preserve">The constructor here is private because the methods in this class will be </w:t>
            </w:r>
            <w:r w:rsidR="00110926">
              <w:t>class</w:t>
            </w:r>
            <w:r>
              <w:t xml:space="preserve"> methods.</w:t>
            </w:r>
          </w:p>
          <w:p w14:paraId="2202D70B" w14:textId="77777777" w:rsidR="00F9472E" w:rsidRDefault="00F9472E" w:rsidP="00F9472E"/>
          <w:p w14:paraId="24AD4BD9" w14:textId="77777777" w:rsidR="006D4D62" w:rsidRDefault="00F9472E" w:rsidP="00F9472E">
            <w:pPr>
              <w:rPr>
                <w:u w:val="single"/>
              </w:rPr>
            </w:pPr>
            <w:r w:rsidRPr="00F9472E">
              <w:rPr>
                <w:u w:val="single"/>
              </w:rPr>
              <w:t>generateReport(type: int): void</w:t>
            </w:r>
          </w:p>
          <w:p w14:paraId="0FB65EA7" w14:textId="4BF1D914" w:rsidR="00110926" w:rsidRPr="00110926" w:rsidRDefault="00110926" w:rsidP="00F9472E">
            <w:r>
              <w:t>This method is a class method that users of this function will call. It takes an int argument “type” to know what report to generate.</w:t>
            </w:r>
          </w:p>
        </w:tc>
      </w:tr>
    </w:tbl>
    <w:p w14:paraId="6A806C8F" w14:textId="77777777" w:rsidR="006D4D62" w:rsidRDefault="006D4D62" w:rsidP="00165C8D"/>
    <w:p w14:paraId="316272C4" w14:textId="7EE5B9F9" w:rsidR="005F1E60" w:rsidRDefault="00DA3ED8" w:rsidP="005F1E60">
      <w:pPr>
        <w:pStyle w:val="Heading2"/>
      </w:pPr>
      <w:bookmarkStart w:id="19" w:name="_Toc291183332"/>
      <w:r>
        <w:t xml:space="preserve">Class: </w:t>
      </w:r>
      <w:r w:rsidR="00D86E8B">
        <w:t>Flight</w:t>
      </w:r>
      <w:r w:rsidR="005F1E60">
        <w:t xml:space="preserve"> Price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3DBE6C49" w14:textId="77777777" w:rsidTr="001C47AA">
        <w:tc>
          <w:tcPr>
            <w:tcW w:w="9576" w:type="dxa"/>
          </w:tcPr>
          <w:p w14:paraId="28D991E3" w14:textId="34D671DF" w:rsidR="005F1E60" w:rsidRPr="00165C8D" w:rsidRDefault="005F1E60" w:rsidP="00D86E8B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D86E8B">
              <w:t>Flight</w:t>
            </w:r>
            <w:r>
              <w:t xml:space="preserve"> Price</w:t>
            </w:r>
          </w:p>
        </w:tc>
      </w:tr>
      <w:tr w:rsidR="005F1E60" w14:paraId="1C9B4462" w14:textId="77777777" w:rsidTr="001C47AA">
        <w:tc>
          <w:tcPr>
            <w:tcW w:w="9576" w:type="dxa"/>
          </w:tcPr>
          <w:p w14:paraId="4D4CF68C" w14:textId="5876EF4A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B94209D" w14:textId="77777777" w:rsidTr="001C47AA">
        <w:tc>
          <w:tcPr>
            <w:tcW w:w="9576" w:type="dxa"/>
          </w:tcPr>
          <w:p w14:paraId="0B9B302F" w14:textId="6E49E233" w:rsidR="005F1E60" w:rsidRPr="00165C8D" w:rsidRDefault="005F1E60" w:rsidP="00B51CDC">
            <w:r>
              <w:rPr>
                <w:b/>
              </w:rPr>
              <w:t xml:space="preserve">Short Description: </w:t>
            </w:r>
            <w:r w:rsidR="00D86E8B">
              <w:t xml:space="preserve">This class defines the </w:t>
            </w:r>
            <w:r w:rsidR="00B37559">
              <w:t>attributes that connect</w:t>
            </w:r>
            <w:r w:rsidR="008C0294">
              <w:t xml:space="preserve"> a flight to its price and</w:t>
            </w:r>
            <w:r w:rsidR="00D86E8B">
              <w:t xml:space="preserve"> the operations </w:t>
            </w:r>
            <w:r w:rsidR="00D226C6">
              <w:t xml:space="preserve">that </w:t>
            </w:r>
            <w:r w:rsidR="008C0294">
              <w:t>can be used</w:t>
            </w:r>
            <w:r w:rsidR="00D86E8B">
              <w:t xml:space="preserve"> </w:t>
            </w:r>
            <w:r w:rsidR="008C0294">
              <w:t>to manipulate those attributes</w:t>
            </w:r>
            <w:r w:rsidR="00D86E8B">
              <w:t>.</w:t>
            </w:r>
            <w:r w:rsidR="00B37559">
              <w:t xml:space="preserve"> </w:t>
            </w:r>
          </w:p>
        </w:tc>
      </w:tr>
      <w:tr w:rsidR="005F1E60" w14:paraId="793506A3" w14:textId="77777777" w:rsidTr="001C47AA">
        <w:tc>
          <w:tcPr>
            <w:tcW w:w="9576" w:type="dxa"/>
          </w:tcPr>
          <w:p w14:paraId="5CB400F3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93246F0" w14:textId="1E304C5C" w:rsidR="0085052C" w:rsidRDefault="0085052C" w:rsidP="0085052C">
            <w:r>
              <w:t>flight: Flight type. Defined in the Flight class. It is a reference to the Flight object that this price is associated with.</w:t>
            </w:r>
          </w:p>
          <w:p w14:paraId="009542EC" w14:textId="3DEE2290" w:rsidR="005F1E60" w:rsidRPr="00104517" w:rsidRDefault="0085052C" w:rsidP="0085052C">
            <w:r>
              <w:t>price: double type.</w:t>
            </w:r>
          </w:p>
        </w:tc>
      </w:tr>
      <w:tr w:rsidR="005F1E60" w14:paraId="2309133F" w14:textId="77777777" w:rsidTr="001C47AA">
        <w:tc>
          <w:tcPr>
            <w:tcW w:w="9576" w:type="dxa"/>
          </w:tcPr>
          <w:p w14:paraId="4E44088E" w14:textId="6FD9CB1C" w:rsidR="005F1E60" w:rsidRPr="004D728C" w:rsidRDefault="005F1E60" w:rsidP="001C47AA">
            <w:r>
              <w:rPr>
                <w:b/>
              </w:rPr>
              <w:t xml:space="preserve">List of Operations: </w:t>
            </w:r>
            <w:r w:rsidR="004D728C">
              <w:t>None</w:t>
            </w:r>
          </w:p>
        </w:tc>
      </w:tr>
    </w:tbl>
    <w:p w14:paraId="089403CD" w14:textId="77777777" w:rsidR="005F1E60" w:rsidRDefault="005F1E60" w:rsidP="00165C8D"/>
    <w:p w14:paraId="52723F46" w14:textId="5A48D257" w:rsidR="005F1E60" w:rsidRDefault="00DA3ED8" w:rsidP="005F1E60">
      <w:pPr>
        <w:pStyle w:val="Heading2"/>
      </w:pPr>
      <w:bookmarkStart w:id="20" w:name="_Toc291183333"/>
      <w:r>
        <w:t xml:space="preserve">Class: </w:t>
      </w:r>
      <w:r w:rsidR="005F1E60">
        <w:t>Service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F3F1466" w14:textId="77777777" w:rsidTr="001C47AA">
        <w:tc>
          <w:tcPr>
            <w:tcW w:w="9576" w:type="dxa"/>
          </w:tcPr>
          <w:p w14:paraId="03F23DF2" w14:textId="1C2EED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Service</w:t>
            </w:r>
          </w:p>
        </w:tc>
      </w:tr>
      <w:tr w:rsidR="005F1E60" w14:paraId="0BE8A109" w14:textId="77777777" w:rsidTr="001C47AA">
        <w:tc>
          <w:tcPr>
            <w:tcW w:w="9576" w:type="dxa"/>
          </w:tcPr>
          <w:p w14:paraId="31FE82B1" w14:textId="75FB0B66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3F6C3515" w14:textId="77777777" w:rsidTr="001C47AA">
        <w:tc>
          <w:tcPr>
            <w:tcW w:w="9576" w:type="dxa"/>
          </w:tcPr>
          <w:p w14:paraId="76769CD9" w14:textId="700F7568" w:rsidR="005F1E60" w:rsidRPr="00165C8D" w:rsidRDefault="005F1E60" w:rsidP="00B37559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1F4F46">
              <w:t>defines the attributes that a Service will have and the operations that can be performed on Service.</w:t>
            </w:r>
            <w:r w:rsidR="00FD7052">
              <w:t xml:space="preserve"> </w:t>
            </w:r>
            <w:r w:rsidR="00B37559">
              <w:t>A single instance of this class models a single service.</w:t>
            </w:r>
          </w:p>
        </w:tc>
      </w:tr>
      <w:tr w:rsidR="005F1E60" w14:paraId="10638D9F" w14:textId="77777777" w:rsidTr="001C47AA">
        <w:tc>
          <w:tcPr>
            <w:tcW w:w="9576" w:type="dxa"/>
          </w:tcPr>
          <w:p w14:paraId="353D3109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5EE4DE0" w14:textId="482C05AA" w:rsidR="00C2551D" w:rsidRDefault="00C2551D" w:rsidP="00C2551D">
            <w:r>
              <w:t>name: String type.</w:t>
            </w:r>
          </w:p>
          <w:p w14:paraId="022E87A9" w14:textId="5BE227D1" w:rsidR="00C2551D" w:rsidRDefault="00C2551D" w:rsidP="00C2551D">
            <w:r>
              <w:t>cost: double type.</w:t>
            </w:r>
          </w:p>
          <w:p w14:paraId="078EE7E9" w14:textId="4063074D" w:rsidR="005F1E60" w:rsidRPr="00104517" w:rsidRDefault="00C2551D" w:rsidP="00C2551D">
            <w:r>
              <w:t>availability: String type (Available/Unavailable)</w:t>
            </w:r>
          </w:p>
        </w:tc>
      </w:tr>
      <w:tr w:rsidR="005F1E60" w14:paraId="29AEED60" w14:textId="77777777" w:rsidTr="001C47AA">
        <w:tc>
          <w:tcPr>
            <w:tcW w:w="9576" w:type="dxa"/>
          </w:tcPr>
          <w:p w14:paraId="71D8EAA7" w14:textId="0BABBB1B" w:rsidR="005F1E60" w:rsidRPr="00C2551D" w:rsidRDefault="005F1E60" w:rsidP="001C47AA">
            <w:r>
              <w:rPr>
                <w:b/>
              </w:rPr>
              <w:t>List of Operations:</w:t>
            </w:r>
            <w:r w:rsidR="00C2551D">
              <w:rPr>
                <w:b/>
              </w:rPr>
              <w:t xml:space="preserve"> </w:t>
            </w:r>
            <w:r w:rsidR="00C2551D">
              <w:t>None</w:t>
            </w:r>
          </w:p>
        </w:tc>
      </w:tr>
    </w:tbl>
    <w:p w14:paraId="640C99B9" w14:textId="77777777" w:rsidR="005F1E60" w:rsidRDefault="005F1E60" w:rsidP="00165C8D"/>
    <w:p w14:paraId="523B9D56" w14:textId="36BA4460" w:rsidR="005F1E60" w:rsidRDefault="00DA3ED8" w:rsidP="005F1E60">
      <w:pPr>
        <w:pStyle w:val="Heading2"/>
      </w:pPr>
      <w:bookmarkStart w:id="21" w:name="_Toc291183334"/>
      <w:r>
        <w:t xml:space="preserve">Class: </w:t>
      </w:r>
      <w:r w:rsidR="005F1E60">
        <w:t>Booking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1E60" w14:paraId="7DF510DD" w14:textId="77777777" w:rsidTr="001C47AA">
        <w:tc>
          <w:tcPr>
            <w:tcW w:w="9576" w:type="dxa"/>
          </w:tcPr>
          <w:p w14:paraId="540FD1EB" w14:textId="4E00B3AF" w:rsidR="005F1E60" w:rsidRPr="00165C8D" w:rsidRDefault="005F1E60" w:rsidP="005F1E60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Booking</w:t>
            </w:r>
          </w:p>
        </w:tc>
      </w:tr>
      <w:tr w:rsidR="005F1E60" w14:paraId="15A50220" w14:textId="77777777" w:rsidTr="001C47AA">
        <w:tc>
          <w:tcPr>
            <w:tcW w:w="9576" w:type="dxa"/>
          </w:tcPr>
          <w:p w14:paraId="3D94EF16" w14:textId="533A7712" w:rsidR="005F1E60" w:rsidRPr="00DE7E62" w:rsidRDefault="005F1E60" w:rsidP="005F1E60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5F1E60" w14:paraId="5A17778E" w14:textId="77777777" w:rsidTr="001C47AA">
        <w:tc>
          <w:tcPr>
            <w:tcW w:w="9576" w:type="dxa"/>
          </w:tcPr>
          <w:p w14:paraId="764F4503" w14:textId="526AAB00" w:rsidR="005F1E60" w:rsidRPr="00165C8D" w:rsidRDefault="005F1E60" w:rsidP="00B01FF2">
            <w:r>
              <w:rPr>
                <w:b/>
              </w:rPr>
              <w:lastRenderedPageBreak/>
              <w:t xml:space="preserve">Short Description: </w:t>
            </w:r>
            <w:r>
              <w:t xml:space="preserve">This class </w:t>
            </w:r>
            <w:r w:rsidR="00C860CF">
              <w:t xml:space="preserve">defines the attributes that a Booking will have and the operations that the </w:t>
            </w:r>
            <w:r w:rsidR="00A85A53">
              <w:t xml:space="preserve">Booking </w:t>
            </w:r>
            <w:r w:rsidR="00C860CF">
              <w:t>can perform.</w:t>
            </w:r>
            <w:r w:rsidR="00D226C6">
              <w:t xml:space="preserve"> </w:t>
            </w:r>
            <w:r w:rsidR="00FD7052">
              <w:t xml:space="preserve">This class links the various parts of a flight booking together </w:t>
            </w:r>
            <w:r w:rsidR="00B51CDC">
              <w:t xml:space="preserve">by containing </w:t>
            </w:r>
            <w:r w:rsidR="00266D5A">
              <w:t>instances of Abstract Customer, Service, Person and Flight classes.</w:t>
            </w:r>
            <w:r w:rsidR="00B01FF2">
              <w:t xml:space="preserve"> A single instance of this class models a single booking.</w:t>
            </w:r>
          </w:p>
        </w:tc>
      </w:tr>
      <w:tr w:rsidR="005F1E60" w14:paraId="4367907C" w14:textId="77777777" w:rsidTr="001C47AA">
        <w:tc>
          <w:tcPr>
            <w:tcW w:w="9576" w:type="dxa"/>
          </w:tcPr>
          <w:p w14:paraId="515258FA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4D18FCDD" w14:textId="694E9578" w:rsidR="00C27E9D" w:rsidRDefault="00C27E9D" w:rsidP="00C27E9D">
            <w:r>
              <w:t>customers: Customer array type. An array of Customer objects that is associated with the flight.</w:t>
            </w:r>
          </w:p>
          <w:p w14:paraId="52A98133" w14:textId="06C911A3" w:rsidR="00C27E9D" w:rsidRDefault="00C27E9D" w:rsidP="00C27E9D">
            <w:r>
              <w:t>persons: Person array type. An array of Person objects that is associated with the flight.</w:t>
            </w:r>
          </w:p>
          <w:p w14:paraId="4BCE7657" w14:textId="6AB6430C" w:rsidR="00C27E9D" w:rsidRDefault="00C27E9D" w:rsidP="00C27E9D">
            <w:r>
              <w:t>flight: Flight type. Reference to the Flight object associated with this booking.</w:t>
            </w:r>
          </w:p>
          <w:p w14:paraId="5F2C5938" w14:textId="77100D5B" w:rsidR="005F1E60" w:rsidRPr="00104517" w:rsidRDefault="00C27E9D" w:rsidP="00C27E9D">
            <w:r>
              <w:t>services: Service array type. An array of Service objects that are associated with this booking.</w:t>
            </w:r>
          </w:p>
        </w:tc>
      </w:tr>
      <w:tr w:rsidR="005F1E60" w14:paraId="1F318C4C" w14:textId="77777777" w:rsidTr="001C47AA">
        <w:tc>
          <w:tcPr>
            <w:tcW w:w="9576" w:type="dxa"/>
          </w:tcPr>
          <w:p w14:paraId="771EC866" w14:textId="77777777" w:rsidR="005F1E60" w:rsidRDefault="005F1E60" w:rsidP="001C47AA">
            <w:pPr>
              <w:rPr>
                <w:b/>
              </w:rPr>
            </w:pPr>
            <w:r>
              <w:rPr>
                <w:b/>
              </w:rPr>
              <w:t xml:space="preserve">List of Operations: </w:t>
            </w:r>
          </w:p>
          <w:p w14:paraId="72FAEBB6" w14:textId="77777777" w:rsidR="005F1E60" w:rsidRPr="00AC7996" w:rsidRDefault="005F1E60" w:rsidP="001C47AA"/>
        </w:tc>
      </w:tr>
    </w:tbl>
    <w:p w14:paraId="5AE304CA" w14:textId="77777777" w:rsidR="005F1E60" w:rsidRDefault="005F1E60" w:rsidP="00165C8D"/>
    <w:p w14:paraId="5B1BD40B" w14:textId="22DDD884" w:rsidR="00CA16FD" w:rsidRDefault="00DA3ED8" w:rsidP="00CA16FD">
      <w:pPr>
        <w:pStyle w:val="Heading2"/>
      </w:pPr>
      <w:bookmarkStart w:id="22" w:name="_Toc291183335"/>
      <w:r>
        <w:t xml:space="preserve">Class: </w:t>
      </w:r>
      <w:r w:rsidR="00CA16FD">
        <w:t>Person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B402585" w14:textId="77777777" w:rsidTr="001C47AA">
        <w:tc>
          <w:tcPr>
            <w:tcW w:w="9576" w:type="dxa"/>
          </w:tcPr>
          <w:p w14:paraId="55A2A27B" w14:textId="0E887C72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Person</w:t>
            </w:r>
          </w:p>
        </w:tc>
      </w:tr>
      <w:tr w:rsidR="00CA16FD" w14:paraId="6FA721B5" w14:textId="77777777" w:rsidTr="001C47AA">
        <w:tc>
          <w:tcPr>
            <w:tcW w:w="9576" w:type="dxa"/>
          </w:tcPr>
          <w:p w14:paraId="46EC3B2E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1A760EDC" w14:textId="77777777" w:rsidTr="001C47AA">
        <w:tc>
          <w:tcPr>
            <w:tcW w:w="9576" w:type="dxa"/>
          </w:tcPr>
          <w:p w14:paraId="79C52053" w14:textId="0A1BF33D" w:rsidR="00CA16FD" w:rsidRPr="00165C8D" w:rsidRDefault="00CA16FD" w:rsidP="00266D5A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>defines the attributes that define a Person and the operations that can be used to manipulate those attributes. This</w:t>
            </w:r>
            <w:r w:rsidR="00266D5A">
              <w:t xml:space="preserve"> class models</w:t>
            </w:r>
            <w:r w:rsidR="00FD7052">
              <w:t xml:space="preserve"> the extra persons that are involved in a booking, but do not have an account.</w:t>
            </w:r>
            <w:r w:rsidR="000E5A5E">
              <w:t xml:space="preserve"> </w:t>
            </w:r>
          </w:p>
        </w:tc>
      </w:tr>
      <w:tr w:rsidR="00CA16FD" w14:paraId="0293CB38" w14:textId="77777777" w:rsidTr="001C47AA">
        <w:tc>
          <w:tcPr>
            <w:tcW w:w="9576" w:type="dxa"/>
          </w:tcPr>
          <w:p w14:paraId="3E24C764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861966E" w14:textId="3563F376" w:rsidR="00B50299" w:rsidRDefault="00B50299" w:rsidP="00B50299">
            <w:r>
              <w:t>title: String type</w:t>
            </w:r>
          </w:p>
          <w:p w14:paraId="22D49D2E" w14:textId="567FC4D7" w:rsidR="00B50299" w:rsidRDefault="00B50299" w:rsidP="00B50299">
            <w:r>
              <w:t>first_name: String type</w:t>
            </w:r>
          </w:p>
          <w:p w14:paraId="519EAF6C" w14:textId="7EAF572D" w:rsidR="00B50299" w:rsidRDefault="00B50299" w:rsidP="00B50299">
            <w:r>
              <w:t>last_name: String type</w:t>
            </w:r>
          </w:p>
          <w:p w14:paraId="4FBCA789" w14:textId="27B048D8" w:rsidR="00B50299" w:rsidRDefault="00B50299" w:rsidP="00B50299">
            <w:r>
              <w:t>address: Address type. Defined in the Address class</w:t>
            </w:r>
          </w:p>
          <w:p w14:paraId="137422CA" w14:textId="37242068" w:rsidR="00B50299" w:rsidRDefault="00B50299" w:rsidP="00B50299">
            <w:r>
              <w:t>date_of_birth: Date</w:t>
            </w:r>
            <w:r w:rsidR="00516558">
              <w:t xml:space="preserve"> type</w:t>
            </w:r>
          </w:p>
          <w:p w14:paraId="69676810" w14:textId="7FFBF491" w:rsidR="00B50299" w:rsidRDefault="00B50299" w:rsidP="00B50299">
            <w:r>
              <w:t>gender: char</w:t>
            </w:r>
            <w:r w:rsidR="00516558">
              <w:t xml:space="preserve"> type</w:t>
            </w:r>
          </w:p>
          <w:p w14:paraId="24022D62" w14:textId="7FE2671E" w:rsidR="00CA16FD" w:rsidRPr="00104517" w:rsidRDefault="00B50299" w:rsidP="00B50299">
            <w:r>
              <w:t>email: String</w:t>
            </w:r>
            <w:r w:rsidR="00516558">
              <w:t xml:space="preserve"> type</w:t>
            </w:r>
          </w:p>
        </w:tc>
      </w:tr>
      <w:tr w:rsidR="00CA16FD" w14:paraId="5CB2E7F3" w14:textId="77777777" w:rsidTr="001C47AA">
        <w:tc>
          <w:tcPr>
            <w:tcW w:w="9576" w:type="dxa"/>
          </w:tcPr>
          <w:p w14:paraId="28298A7F" w14:textId="54BE72C4" w:rsidR="00CA16FD" w:rsidRPr="003F4B9E" w:rsidRDefault="003F4B9E" w:rsidP="001C47AA">
            <w:r>
              <w:rPr>
                <w:b/>
              </w:rPr>
              <w:t xml:space="preserve">List of Operations: </w:t>
            </w:r>
            <w:r>
              <w:t>None</w:t>
            </w:r>
          </w:p>
        </w:tc>
      </w:tr>
    </w:tbl>
    <w:p w14:paraId="26E5DB53" w14:textId="77777777" w:rsidR="00CA16FD" w:rsidRDefault="00CA16FD" w:rsidP="00165C8D"/>
    <w:p w14:paraId="251AD1E5" w14:textId="33C7F7ED" w:rsidR="00CA16FD" w:rsidRDefault="00DA3ED8" w:rsidP="00CA16FD">
      <w:pPr>
        <w:pStyle w:val="Heading2"/>
      </w:pPr>
      <w:bookmarkStart w:id="23" w:name="_Toc291183336"/>
      <w:r>
        <w:t xml:space="preserve">Class: </w:t>
      </w:r>
      <w:r w:rsidR="00CA16FD">
        <w:t>Flight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562D7C43" w14:textId="77777777" w:rsidTr="001C47AA">
        <w:tc>
          <w:tcPr>
            <w:tcW w:w="9576" w:type="dxa"/>
          </w:tcPr>
          <w:p w14:paraId="10F305AD" w14:textId="33FA8F10" w:rsidR="00CA16FD" w:rsidRPr="00165C8D" w:rsidRDefault="00CA16FD" w:rsidP="00FD7052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</w:t>
            </w:r>
            <w:r w:rsidR="00FD7052">
              <w:t>Flight</w:t>
            </w:r>
          </w:p>
        </w:tc>
      </w:tr>
      <w:tr w:rsidR="00CA16FD" w14:paraId="1C423215" w14:textId="77777777" w:rsidTr="001C47AA">
        <w:tc>
          <w:tcPr>
            <w:tcW w:w="9576" w:type="dxa"/>
          </w:tcPr>
          <w:p w14:paraId="2A04FBF2" w14:textId="2D9A209B" w:rsidR="00CA16FD" w:rsidRPr="00DE7E62" w:rsidRDefault="00CA16FD" w:rsidP="00334766">
            <w:r>
              <w:rPr>
                <w:b/>
              </w:rPr>
              <w:t xml:space="preserve">Superclasses: </w:t>
            </w:r>
            <w:r w:rsidR="00334766">
              <w:t>None</w:t>
            </w:r>
          </w:p>
        </w:tc>
      </w:tr>
      <w:tr w:rsidR="00CA16FD" w14:paraId="27A10C56" w14:textId="77777777" w:rsidTr="001C47AA">
        <w:tc>
          <w:tcPr>
            <w:tcW w:w="9576" w:type="dxa"/>
          </w:tcPr>
          <w:p w14:paraId="328807D4" w14:textId="72E0D80D" w:rsidR="00CA16FD" w:rsidRPr="00165C8D" w:rsidRDefault="00CA16FD" w:rsidP="000E5A5E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D7052">
              <w:t xml:space="preserve">defines the attributes that a Flight has and the operations that can be used to manipulate those attributes. </w:t>
            </w:r>
            <w:r w:rsidR="00266D5A">
              <w:t>This class defines a flight by containing instances of Flight and Plane classes.</w:t>
            </w:r>
            <w:r w:rsidR="000E5A5E">
              <w:t xml:space="preserve"> A single instance of this class models a single flight.</w:t>
            </w:r>
          </w:p>
        </w:tc>
      </w:tr>
      <w:tr w:rsidR="00CA16FD" w14:paraId="3513B4FD" w14:textId="77777777" w:rsidTr="001C47AA">
        <w:tc>
          <w:tcPr>
            <w:tcW w:w="9576" w:type="dxa"/>
          </w:tcPr>
          <w:p w14:paraId="6862FB2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256A95C7" w14:textId="518CEF32" w:rsidR="000318C3" w:rsidRDefault="000318C3" w:rsidP="000318C3">
            <w:r>
              <w:t>id: String type</w:t>
            </w:r>
          </w:p>
          <w:p w14:paraId="0500BE26" w14:textId="26C12A8E" w:rsidR="000318C3" w:rsidRDefault="000318C3" w:rsidP="000318C3">
            <w:r>
              <w:t>plane: Plane type. Refers to the Plane object that this flight will use.</w:t>
            </w:r>
          </w:p>
          <w:p w14:paraId="088B7CE4" w14:textId="5B8A57CF" w:rsidR="000318C3" w:rsidRDefault="000318C3" w:rsidP="000318C3">
            <w:r>
              <w:t>route: Route type. Refers to the Route object that this flight will take.</w:t>
            </w:r>
          </w:p>
          <w:p w14:paraId="6A42FC6F" w14:textId="28AC6A4A" w:rsidR="000318C3" w:rsidRDefault="000318C3" w:rsidP="000318C3">
            <w:r>
              <w:t>departTime: Date type. The time that this flight departs from the source airport.</w:t>
            </w:r>
          </w:p>
          <w:p w14:paraId="384B1FE7" w14:textId="79765FD6" w:rsidR="00CA16FD" w:rsidRPr="00104517" w:rsidRDefault="000318C3" w:rsidP="000318C3">
            <w:r>
              <w:t>arriveTime: Date type. The time that this flight arrives at the destination airport.</w:t>
            </w:r>
          </w:p>
        </w:tc>
      </w:tr>
      <w:tr w:rsidR="00CA16FD" w14:paraId="516951C7" w14:textId="77777777" w:rsidTr="001C47AA">
        <w:tc>
          <w:tcPr>
            <w:tcW w:w="9576" w:type="dxa"/>
          </w:tcPr>
          <w:p w14:paraId="08C38F9E" w14:textId="799FA800" w:rsidR="00CA16FD" w:rsidRPr="000318C3" w:rsidRDefault="00CA16FD" w:rsidP="001C47AA">
            <w:r>
              <w:rPr>
                <w:b/>
              </w:rPr>
              <w:t xml:space="preserve">List of Operations: </w:t>
            </w:r>
            <w:r w:rsidR="000318C3">
              <w:t>None</w:t>
            </w:r>
          </w:p>
        </w:tc>
      </w:tr>
    </w:tbl>
    <w:p w14:paraId="2E5873A6" w14:textId="77777777" w:rsidR="00CA16FD" w:rsidRDefault="00CA16FD" w:rsidP="00165C8D"/>
    <w:p w14:paraId="506014AA" w14:textId="197F0CE0" w:rsidR="00CA16FD" w:rsidRDefault="00DA3ED8" w:rsidP="00CA16FD">
      <w:pPr>
        <w:pStyle w:val="Heading2"/>
      </w:pPr>
      <w:bookmarkStart w:id="24" w:name="_Toc291183337"/>
      <w:r>
        <w:t xml:space="preserve">Class: </w:t>
      </w:r>
      <w:r w:rsidR="00CA16FD">
        <w:t>Airport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210B22A" w14:textId="77777777" w:rsidTr="001C47AA">
        <w:tc>
          <w:tcPr>
            <w:tcW w:w="9576" w:type="dxa"/>
          </w:tcPr>
          <w:p w14:paraId="1105AED4" w14:textId="564025D3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Airport</w:t>
            </w:r>
          </w:p>
        </w:tc>
      </w:tr>
      <w:tr w:rsidR="00CA16FD" w14:paraId="273CD873" w14:textId="77777777" w:rsidTr="001C47AA">
        <w:tc>
          <w:tcPr>
            <w:tcW w:w="9576" w:type="dxa"/>
          </w:tcPr>
          <w:p w14:paraId="758FC31B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49B66E63" w14:textId="77777777" w:rsidTr="001C47AA">
        <w:tc>
          <w:tcPr>
            <w:tcW w:w="9576" w:type="dxa"/>
          </w:tcPr>
          <w:p w14:paraId="64486E25" w14:textId="11E3E568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536CAE">
              <w:t xml:space="preserve">This class defines the attributes that an Airport has and the operations that can be used to manipulate those attributes. </w:t>
            </w:r>
            <w:r w:rsidR="000E5A5E">
              <w:t>A single instance of this class models a single airport.</w:t>
            </w:r>
          </w:p>
        </w:tc>
      </w:tr>
      <w:tr w:rsidR="00CA16FD" w14:paraId="236927B7" w14:textId="77777777" w:rsidTr="001C47AA">
        <w:tc>
          <w:tcPr>
            <w:tcW w:w="9576" w:type="dxa"/>
          </w:tcPr>
          <w:p w14:paraId="76B5A9D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A7F1BC0" w14:textId="4150649A" w:rsidR="007F5408" w:rsidRDefault="007F5408" w:rsidP="007F5408">
            <w:r>
              <w:t>airport_id: String</w:t>
            </w:r>
            <w:r w:rsidR="002E37BC">
              <w:t xml:space="preserve"> type. The unique ID of this airport.</w:t>
            </w:r>
          </w:p>
          <w:p w14:paraId="59588BE3" w14:textId="44304F0C" w:rsidR="007F5408" w:rsidRDefault="007F5408" w:rsidP="007F5408">
            <w:r>
              <w:t>airport_name: String</w:t>
            </w:r>
            <w:r w:rsidR="002E37BC">
              <w:t xml:space="preserve"> type.</w:t>
            </w:r>
          </w:p>
          <w:p w14:paraId="34FB6CF7" w14:textId="0C5556CE" w:rsidR="007F5408" w:rsidRDefault="007F5408" w:rsidP="007F5408">
            <w:r>
              <w:lastRenderedPageBreak/>
              <w:t>city: String</w:t>
            </w:r>
            <w:r w:rsidR="002E37BC">
              <w:t xml:space="preserve"> type.</w:t>
            </w:r>
          </w:p>
          <w:p w14:paraId="2C900FFB" w14:textId="40EFCF56" w:rsidR="007F5408" w:rsidRDefault="007F5408" w:rsidP="007F5408">
            <w:r>
              <w:t>country: String</w:t>
            </w:r>
            <w:r w:rsidR="002E37BC">
              <w:t xml:space="preserve"> type.</w:t>
            </w:r>
          </w:p>
          <w:p w14:paraId="2DC1D844" w14:textId="2C3C832F" w:rsidR="007F5408" w:rsidRDefault="007F5408" w:rsidP="007F5408">
            <w:r>
              <w:t>IATA_code: String</w:t>
            </w:r>
            <w:r w:rsidR="002E37BC">
              <w:t xml:space="preserve"> type. Stands for </w:t>
            </w:r>
            <w:r w:rsidR="002E37BC" w:rsidRPr="002E37BC">
              <w:t>International Air Transport Association</w:t>
            </w:r>
            <w:r w:rsidR="002E37BC">
              <w:t xml:space="preserve"> </w:t>
            </w:r>
            <w:r w:rsidR="007742DA">
              <w:t>code that</w:t>
            </w:r>
            <w:r w:rsidR="002E37BC">
              <w:t xml:space="preserve"> is a unique </w:t>
            </w:r>
            <w:r w:rsidR="007742DA">
              <w:t>3-letter</w:t>
            </w:r>
            <w:r w:rsidR="002E37BC">
              <w:t xml:space="preserve"> code for an airport.</w:t>
            </w:r>
          </w:p>
          <w:p w14:paraId="00927882" w14:textId="4842A031" w:rsidR="007F5408" w:rsidRDefault="007F5408" w:rsidP="007F5408">
            <w:r>
              <w:t>latitude: double</w:t>
            </w:r>
            <w:r w:rsidR="002E37BC">
              <w:t xml:space="preserve"> type.</w:t>
            </w:r>
          </w:p>
          <w:p w14:paraId="0E25B180" w14:textId="3F085DEE" w:rsidR="007F5408" w:rsidRDefault="007F5408" w:rsidP="007F5408">
            <w:r>
              <w:t>longitude: double</w:t>
            </w:r>
            <w:r w:rsidR="002E37BC">
              <w:t xml:space="preserve"> type.</w:t>
            </w:r>
          </w:p>
          <w:p w14:paraId="57173DA9" w14:textId="3F083D0A" w:rsidR="007F5408" w:rsidRDefault="002E37BC" w:rsidP="007F5408">
            <w:r>
              <w:t>a</w:t>
            </w:r>
            <w:r w:rsidR="007F5408">
              <w:t>ltitude: double</w:t>
            </w:r>
            <w:r>
              <w:t xml:space="preserve"> type.</w:t>
            </w:r>
          </w:p>
          <w:p w14:paraId="31A570A6" w14:textId="282E550F" w:rsidR="007F5408" w:rsidRDefault="007F5408" w:rsidP="007F5408">
            <w:r>
              <w:t>time_zone: int</w:t>
            </w:r>
            <w:r w:rsidR="002E37BC">
              <w:t xml:space="preserve"> type. Plain integer since the time zone can be a negative value.</w:t>
            </w:r>
          </w:p>
          <w:p w14:paraId="32DF4FD8" w14:textId="70AFB368" w:rsidR="007F5408" w:rsidRDefault="007F5408" w:rsidP="007F5408">
            <w:r>
              <w:t>dst: char</w:t>
            </w:r>
            <w:r w:rsidR="007742DA">
              <w:t xml:space="preserve"> type. Denotes the type of daylight savings time that this airport region observes.</w:t>
            </w:r>
          </w:p>
          <w:p w14:paraId="3241DA86" w14:textId="46C76569" w:rsidR="00CA16FD" w:rsidRPr="00104517" w:rsidRDefault="007F5408" w:rsidP="007F5408">
            <w:r>
              <w:t>tz_database_time_zone: String</w:t>
            </w:r>
            <w:r w:rsidR="007742DA">
              <w:t xml:space="preserve"> type. </w:t>
            </w:r>
            <w:r w:rsidR="007742DA" w:rsidRPr="007742DA">
              <w:t>Timezone in "tz" (Olson) format</w:t>
            </w:r>
            <w:r w:rsidR="00C271FD">
              <w:t>.</w:t>
            </w:r>
          </w:p>
        </w:tc>
      </w:tr>
      <w:tr w:rsidR="00CA16FD" w14:paraId="6EDFD9A9" w14:textId="77777777" w:rsidTr="001C47AA">
        <w:tc>
          <w:tcPr>
            <w:tcW w:w="9576" w:type="dxa"/>
          </w:tcPr>
          <w:p w14:paraId="7703FBCD" w14:textId="08ECFAC7" w:rsidR="00CA16FD" w:rsidRPr="007F5408" w:rsidRDefault="00CA16FD" w:rsidP="001C47AA">
            <w:r>
              <w:rPr>
                <w:b/>
              </w:rPr>
              <w:lastRenderedPageBreak/>
              <w:t xml:space="preserve">List of Operations: </w:t>
            </w:r>
            <w:r w:rsidR="007F5408">
              <w:t>None</w:t>
            </w:r>
          </w:p>
        </w:tc>
      </w:tr>
    </w:tbl>
    <w:p w14:paraId="0C87CA14" w14:textId="77777777" w:rsidR="00CA16FD" w:rsidRDefault="00CA16FD" w:rsidP="00165C8D"/>
    <w:p w14:paraId="4346B2A0" w14:textId="3A1DB5AE" w:rsidR="00CA16FD" w:rsidRDefault="00DA3ED8" w:rsidP="00CA16FD">
      <w:pPr>
        <w:pStyle w:val="Heading2"/>
      </w:pPr>
      <w:bookmarkStart w:id="25" w:name="_Toc291183338"/>
      <w:r>
        <w:t xml:space="preserve">Class: </w:t>
      </w:r>
      <w:r w:rsidR="00CA16FD">
        <w:t>Route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41B6340E" w14:textId="77777777" w:rsidTr="001C47AA">
        <w:tc>
          <w:tcPr>
            <w:tcW w:w="9576" w:type="dxa"/>
          </w:tcPr>
          <w:p w14:paraId="0A3F83F6" w14:textId="6AF28674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Route</w:t>
            </w:r>
          </w:p>
        </w:tc>
      </w:tr>
      <w:tr w:rsidR="00CA16FD" w14:paraId="1241B9A6" w14:textId="77777777" w:rsidTr="001C47AA">
        <w:tc>
          <w:tcPr>
            <w:tcW w:w="9576" w:type="dxa"/>
          </w:tcPr>
          <w:p w14:paraId="05F7E610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6F7BDF2F" w14:textId="77777777" w:rsidTr="001C47AA">
        <w:tc>
          <w:tcPr>
            <w:tcW w:w="9576" w:type="dxa"/>
          </w:tcPr>
          <w:p w14:paraId="7E7BD3DE" w14:textId="6B2FD7EB" w:rsidR="00CA16FD" w:rsidRPr="00165C8D" w:rsidRDefault="00CA16FD" w:rsidP="000E5A5E">
            <w:r>
              <w:rPr>
                <w:b/>
              </w:rPr>
              <w:t xml:space="preserve">Short Description: </w:t>
            </w:r>
            <w:r w:rsidR="008702C3">
              <w:t>This class defines the attributes that a Route has and the operations that can be used to manipulate those attributes. A Route class requires two instances of the Airport class.</w:t>
            </w:r>
            <w:r w:rsidR="000E5A5E">
              <w:t xml:space="preserve"> A single instance of this class models a single route.</w:t>
            </w:r>
          </w:p>
        </w:tc>
      </w:tr>
      <w:tr w:rsidR="00CA16FD" w14:paraId="1FB7E852" w14:textId="77777777" w:rsidTr="001C47AA">
        <w:tc>
          <w:tcPr>
            <w:tcW w:w="9576" w:type="dxa"/>
          </w:tcPr>
          <w:p w14:paraId="7E2E11DF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6F9DDE96" w14:textId="259ABB53" w:rsidR="00605E40" w:rsidRDefault="00605E40" w:rsidP="00605E40">
            <w:r>
              <w:t>source: Airport</w:t>
            </w:r>
            <w:r w:rsidR="0095630D">
              <w:t xml:space="preserve"> type. Defined in the Airport class. Refers to the Airport object that is the source airport of this route.</w:t>
            </w:r>
          </w:p>
          <w:p w14:paraId="16711BFA" w14:textId="559694AB" w:rsidR="00605E40" w:rsidRDefault="00605E40" w:rsidP="00605E40">
            <w:r>
              <w:t>destination: Airport</w:t>
            </w:r>
            <w:r w:rsidR="0095630D">
              <w:t xml:space="preserve"> type. Defined in the Airport class. Refers to the Airport object that is the destination airport of this route.</w:t>
            </w:r>
          </w:p>
          <w:p w14:paraId="0C4B067D" w14:textId="720C975E" w:rsidR="00605E40" w:rsidRDefault="00605E40" w:rsidP="00605E40">
            <w:r>
              <w:t>codeshare: boolean</w:t>
            </w:r>
            <w:r w:rsidR="0095630D">
              <w:t xml:space="preserve"> type.</w:t>
            </w:r>
            <w:r w:rsidR="00652231">
              <w:t xml:space="preserve"> This means that this flight is shared with another airline</w:t>
            </w:r>
          </w:p>
          <w:p w14:paraId="48708555" w14:textId="6817F5BB" w:rsidR="00CA16FD" w:rsidRPr="00104517" w:rsidRDefault="00605E40" w:rsidP="00605E40">
            <w:r>
              <w:t>stops: int</w:t>
            </w:r>
            <w:r w:rsidR="00652231">
              <w:t xml:space="preserve"> type. The number of stops that this route takes.</w:t>
            </w:r>
          </w:p>
        </w:tc>
      </w:tr>
      <w:tr w:rsidR="00CA16FD" w14:paraId="58D703E4" w14:textId="77777777" w:rsidTr="001C47AA">
        <w:tc>
          <w:tcPr>
            <w:tcW w:w="9576" w:type="dxa"/>
          </w:tcPr>
          <w:p w14:paraId="6FC7A377" w14:textId="7BC379B2" w:rsidR="00CA16FD" w:rsidRPr="00605E40" w:rsidRDefault="00CA16FD" w:rsidP="00605E40">
            <w:r>
              <w:rPr>
                <w:b/>
              </w:rPr>
              <w:t xml:space="preserve">List of Operations: </w:t>
            </w:r>
            <w:r w:rsidR="00755A11">
              <w:t>N</w:t>
            </w:r>
            <w:r w:rsidR="00605E40">
              <w:t>one</w:t>
            </w:r>
          </w:p>
        </w:tc>
      </w:tr>
    </w:tbl>
    <w:p w14:paraId="75F7ECDC" w14:textId="69F18071" w:rsidR="00CA16FD" w:rsidRDefault="00CA16FD" w:rsidP="00165C8D"/>
    <w:p w14:paraId="608B026A" w14:textId="20CFB8EB" w:rsidR="00CA16FD" w:rsidRDefault="00DA3ED8" w:rsidP="00CA16FD">
      <w:pPr>
        <w:pStyle w:val="Heading2"/>
      </w:pPr>
      <w:bookmarkStart w:id="26" w:name="_Toc291183339"/>
      <w:r>
        <w:t xml:space="preserve">Class: </w:t>
      </w:r>
      <w:r w:rsidR="00CA16FD">
        <w:t>Seat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6FD" w14:paraId="24A0BF8A" w14:textId="77777777" w:rsidTr="001C47AA">
        <w:tc>
          <w:tcPr>
            <w:tcW w:w="9576" w:type="dxa"/>
          </w:tcPr>
          <w:p w14:paraId="4FE87A18" w14:textId="4E41B139" w:rsidR="00CA16FD" w:rsidRPr="00165C8D" w:rsidRDefault="00CA16FD" w:rsidP="00CA16FD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Seat</w:t>
            </w:r>
          </w:p>
        </w:tc>
      </w:tr>
      <w:tr w:rsidR="00CA16FD" w14:paraId="5E6FBD7A" w14:textId="77777777" w:rsidTr="001C47AA">
        <w:tc>
          <w:tcPr>
            <w:tcW w:w="9576" w:type="dxa"/>
          </w:tcPr>
          <w:p w14:paraId="45E0DC49" w14:textId="77777777" w:rsidR="00CA16FD" w:rsidRPr="00DE7E62" w:rsidRDefault="00CA16FD" w:rsidP="001C47AA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A16FD" w14:paraId="3BF1F2B9" w14:textId="77777777" w:rsidTr="001C47AA">
        <w:tc>
          <w:tcPr>
            <w:tcW w:w="9576" w:type="dxa"/>
          </w:tcPr>
          <w:p w14:paraId="7FC4CCCE" w14:textId="2578FF40" w:rsidR="00CA16FD" w:rsidRPr="00165C8D" w:rsidRDefault="00CA16FD" w:rsidP="00B37559">
            <w:r>
              <w:rPr>
                <w:b/>
              </w:rPr>
              <w:t xml:space="preserve">Short Description: </w:t>
            </w:r>
            <w:r w:rsidR="003C67D3">
              <w:t xml:space="preserve">This class defines the attributes that a Seat has and the operations that can be used to manipulate those attributes. </w:t>
            </w:r>
            <w:r w:rsidR="00B37559">
              <w:t>A</w:t>
            </w:r>
            <w:r w:rsidR="003C67D3">
              <w:t xml:space="preserve"> single instance of this class models a single seat.</w:t>
            </w:r>
          </w:p>
        </w:tc>
      </w:tr>
      <w:tr w:rsidR="00CA16FD" w14:paraId="012E2C4B" w14:textId="77777777" w:rsidTr="001C47AA">
        <w:tc>
          <w:tcPr>
            <w:tcW w:w="9576" w:type="dxa"/>
          </w:tcPr>
          <w:p w14:paraId="4BF96EA9" w14:textId="77777777" w:rsidR="00CA16FD" w:rsidRDefault="00CA16FD" w:rsidP="001C47AA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0686FD7F" w14:textId="77777777" w:rsidR="00BE2E7B" w:rsidRDefault="00BE2E7B" w:rsidP="00BE2E7B">
            <w:r>
              <w:t>seat_number: String type.</w:t>
            </w:r>
          </w:p>
          <w:p w14:paraId="3B171FDD" w14:textId="03B7B759" w:rsidR="00CA16FD" w:rsidRPr="00104517" w:rsidRDefault="00BE2E7B" w:rsidP="00BE2E7B">
            <w:r>
              <w:t>class: String type. (First class, Business, Premium Economy, Economy)</w:t>
            </w:r>
          </w:p>
        </w:tc>
      </w:tr>
      <w:tr w:rsidR="00CA16FD" w14:paraId="289F668B" w14:textId="77777777" w:rsidTr="001C47AA">
        <w:tc>
          <w:tcPr>
            <w:tcW w:w="9576" w:type="dxa"/>
          </w:tcPr>
          <w:p w14:paraId="5731B2A6" w14:textId="68731DCF" w:rsidR="00CA16FD" w:rsidRPr="00BE2E7B" w:rsidRDefault="00CA16FD" w:rsidP="001C47AA">
            <w:r>
              <w:rPr>
                <w:b/>
              </w:rPr>
              <w:t xml:space="preserve">List of Operations: </w:t>
            </w:r>
            <w:r w:rsidR="00BE2E7B">
              <w:t>None</w:t>
            </w:r>
          </w:p>
        </w:tc>
      </w:tr>
    </w:tbl>
    <w:p w14:paraId="70D96F2D" w14:textId="77777777" w:rsidR="00CA16FD" w:rsidRDefault="00CA16FD" w:rsidP="00165C8D"/>
    <w:p w14:paraId="07042008" w14:textId="1EA1325C" w:rsidR="00C6296E" w:rsidRDefault="00C6296E" w:rsidP="00C6296E">
      <w:pPr>
        <w:pStyle w:val="Heading2"/>
      </w:pPr>
      <w:bookmarkStart w:id="27" w:name="_Toc291183340"/>
      <w:r>
        <w:t>Class: Plane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6E" w14:paraId="6E84FF9F" w14:textId="77777777" w:rsidTr="00D86E8B">
        <w:tc>
          <w:tcPr>
            <w:tcW w:w="9576" w:type="dxa"/>
          </w:tcPr>
          <w:p w14:paraId="444D8F73" w14:textId="1CD510F8" w:rsidR="00C6296E" w:rsidRPr="00165C8D" w:rsidRDefault="00C6296E" w:rsidP="00C6296E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Plane</w:t>
            </w:r>
          </w:p>
        </w:tc>
      </w:tr>
      <w:tr w:rsidR="00C6296E" w14:paraId="26855433" w14:textId="77777777" w:rsidTr="00D86E8B">
        <w:tc>
          <w:tcPr>
            <w:tcW w:w="9576" w:type="dxa"/>
          </w:tcPr>
          <w:p w14:paraId="7F4F7696" w14:textId="480153D8" w:rsidR="00C6296E" w:rsidRPr="00DE7E62" w:rsidRDefault="00C6296E" w:rsidP="00C6296E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C6296E" w14:paraId="5552A910" w14:textId="77777777" w:rsidTr="00D86E8B">
        <w:tc>
          <w:tcPr>
            <w:tcW w:w="9576" w:type="dxa"/>
          </w:tcPr>
          <w:p w14:paraId="63FBFE2B" w14:textId="3FF36B5F" w:rsidR="00C6296E" w:rsidRPr="00165C8D" w:rsidRDefault="00C6296E" w:rsidP="007771ED">
            <w:r>
              <w:rPr>
                <w:b/>
              </w:rPr>
              <w:t xml:space="preserve">Short Description: </w:t>
            </w:r>
            <w:r>
              <w:t xml:space="preserve">This class </w:t>
            </w:r>
            <w:r w:rsidR="00F24F9F">
              <w:t xml:space="preserve">defines the attributes that a Plane has and the operations that can be used to manipulate those attributes. A single instance of this class models a single </w:t>
            </w:r>
            <w:r w:rsidR="007771ED">
              <w:t>plane</w:t>
            </w:r>
            <w:r w:rsidR="00F24F9F">
              <w:t>.</w:t>
            </w:r>
          </w:p>
        </w:tc>
      </w:tr>
      <w:tr w:rsidR="00C6296E" w14:paraId="7D96F2C6" w14:textId="77777777" w:rsidTr="00D86E8B">
        <w:tc>
          <w:tcPr>
            <w:tcW w:w="9576" w:type="dxa"/>
          </w:tcPr>
          <w:p w14:paraId="5F2CA4CD" w14:textId="77777777" w:rsidR="00C6296E" w:rsidRDefault="00C6296E" w:rsidP="00D86E8B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5765C4F7" w14:textId="1EB99C3D" w:rsidR="007C5B99" w:rsidRDefault="007C5B99" w:rsidP="007C5B99">
            <w:r>
              <w:t>name: String type. This is the type or model of the plane.</w:t>
            </w:r>
          </w:p>
          <w:p w14:paraId="764223C6" w14:textId="51AB85BC" w:rsidR="007C5B99" w:rsidRDefault="007C5B99" w:rsidP="007C5B99">
            <w:r>
              <w:t>total_in_service: int type. The number of plane of this model currently in use.</w:t>
            </w:r>
          </w:p>
          <w:p w14:paraId="62636048" w14:textId="3C365244" w:rsidR="007C5B99" w:rsidRDefault="007C5B99" w:rsidP="007C5B99">
            <w:r>
              <w:t>first_class_seats: int type. Number of first class seats available.</w:t>
            </w:r>
          </w:p>
          <w:p w14:paraId="1971A604" w14:textId="0AFED3CC" w:rsidR="007C5B99" w:rsidRDefault="007C5B99" w:rsidP="007C5B99">
            <w:r>
              <w:t>business_class_seats: int type. Number of business class seats available.</w:t>
            </w:r>
          </w:p>
          <w:p w14:paraId="37FAA498" w14:textId="6D0FEB75" w:rsidR="007C5B99" w:rsidRDefault="007C5B99" w:rsidP="007C5B99">
            <w:r>
              <w:t>premium_economy_seats: int type. Number of premium economy seats available.</w:t>
            </w:r>
          </w:p>
          <w:p w14:paraId="25893D74" w14:textId="3E7E375C" w:rsidR="007C5B99" w:rsidRDefault="007C5B99" w:rsidP="007C5B99">
            <w:r>
              <w:t>economy_seats: int type. Number of economy seats available</w:t>
            </w:r>
          </w:p>
          <w:p w14:paraId="1D0743A4" w14:textId="04F297F3" w:rsidR="007C5B99" w:rsidRDefault="007C5B99" w:rsidP="007C5B99">
            <w:r>
              <w:t>total_seats: int</w:t>
            </w:r>
            <w:r w:rsidR="001E301A">
              <w:t xml:space="preserve"> type. Total number of seats available on this plane type or model.</w:t>
            </w:r>
          </w:p>
          <w:p w14:paraId="4EBB2C15" w14:textId="33E9B8A8" w:rsidR="00C6296E" w:rsidRPr="00104517" w:rsidRDefault="007C5B99" w:rsidP="007C5B99">
            <w:r>
              <w:lastRenderedPageBreak/>
              <w:t>seats: Seat</w:t>
            </w:r>
            <w:r w:rsidR="007E3527">
              <w:t xml:space="preserve"> array type. Refers to all the seats that this plane contains.</w:t>
            </w:r>
          </w:p>
        </w:tc>
      </w:tr>
      <w:tr w:rsidR="00C6296E" w14:paraId="23EF4D2B" w14:textId="77777777" w:rsidTr="00D86E8B">
        <w:tc>
          <w:tcPr>
            <w:tcW w:w="9576" w:type="dxa"/>
          </w:tcPr>
          <w:p w14:paraId="67A79AEC" w14:textId="62036DFB" w:rsidR="00C6296E" w:rsidRPr="004D3F05" w:rsidRDefault="00C6296E" w:rsidP="004D3F05">
            <w:r>
              <w:rPr>
                <w:b/>
              </w:rPr>
              <w:lastRenderedPageBreak/>
              <w:t xml:space="preserve">List of Operations: </w:t>
            </w:r>
            <w:r w:rsidR="004D3F05">
              <w:t>None</w:t>
            </w:r>
          </w:p>
        </w:tc>
      </w:tr>
    </w:tbl>
    <w:p w14:paraId="231C12A6" w14:textId="77777777" w:rsidR="00C6296E" w:rsidRDefault="00C6296E" w:rsidP="00165C8D"/>
    <w:p w14:paraId="6F30779B" w14:textId="3FBC5499" w:rsidR="00D069DF" w:rsidRDefault="00D069DF" w:rsidP="00D069DF">
      <w:pPr>
        <w:pStyle w:val="Heading2"/>
      </w:pPr>
      <w:bookmarkStart w:id="28" w:name="_Toc291183341"/>
      <w:r>
        <w:t>Class: Address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69DF" w14:paraId="362CCFFF" w14:textId="77777777" w:rsidTr="005E637F">
        <w:tc>
          <w:tcPr>
            <w:tcW w:w="9576" w:type="dxa"/>
          </w:tcPr>
          <w:p w14:paraId="316977FC" w14:textId="056EB818" w:rsidR="00D069DF" w:rsidRPr="00165C8D" w:rsidRDefault="00D069DF" w:rsidP="00D069DF">
            <w:r w:rsidRPr="00165C8D">
              <w:rPr>
                <w:b/>
              </w:rPr>
              <w:t>Class Name</w:t>
            </w:r>
            <w:r>
              <w:rPr>
                <w:b/>
              </w:rPr>
              <w:t>:</w:t>
            </w:r>
            <w:r>
              <w:t xml:space="preserve"> Address</w:t>
            </w:r>
          </w:p>
        </w:tc>
      </w:tr>
      <w:tr w:rsidR="00D069DF" w14:paraId="1CDA35DA" w14:textId="77777777" w:rsidTr="005E637F">
        <w:tc>
          <w:tcPr>
            <w:tcW w:w="9576" w:type="dxa"/>
          </w:tcPr>
          <w:p w14:paraId="70342E1E" w14:textId="77777777" w:rsidR="00D069DF" w:rsidRPr="00DE7E62" w:rsidRDefault="00D069DF" w:rsidP="005E637F">
            <w:r>
              <w:rPr>
                <w:b/>
              </w:rPr>
              <w:t xml:space="preserve">Superclasses: </w:t>
            </w:r>
            <w:r>
              <w:t>None</w:t>
            </w:r>
          </w:p>
        </w:tc>
      </w:tr>
      <w:tr w:rsidR="00D069DF" w14:paraId="05857312" w14:textId="77777777" w:rsidTr="005E637F">
        <w:tc>
          <w:tcPr>
            <w:tcW w:w="9576" w:type="dxa"/>
          </w:tcPr>
          <w:p w14:paraId="7A50B6E5" w14:textId="5A29F498" w:rsidR="00D069DF" w:rsidRPr="00165C8D" w:rsidRDefault="00D069DF" w:rsidP="00D33A47">
            <w:r>
              <w:rPr>
                <w:b/>
              </w:rPr>
              <w:t xml:space="preserve">Short Description: </w:t>
            </w:r>
            <w:r>
              <w:t>This class defines the attributes that a</w:t>
            </w:r>
            <w:r w:rsidR="00D33A47">
              <w:t>n Address</w:t>
            </w:r>
            <w:r>
              <w:t xml:space="preserve"> has and the operations that can be used to manipulate those attributes. A single instance of this class models a single </w:t>
            </w:r>
            <w:r w:rsidR="00D33A47">
              <w:t>address</w:t>
            </w:r>
            <w:r>
              <w:t>.</w:t>
            </w:r>
          </w:p>
        </w:tc>
      </w:tr>
      <w:tr w:rsidR="00D069DF" w14:paraId="5EA9AAA8" w14:textId="77777777" w:rsidTr="005E637F">
        <w:tc>
          <w:tcPr>
            <w:tcW w:w="9576" w:type="dxa"/>
          </w:tcPr>
          <w:p w14:paraId="6B9C2106" w14:textId="77777777" w:rsidR="00D069DF" w:rsidRDefault="00D069DF" w:rsidP="005E637F">
            <w:pPr>
              <w:rPr>
                <w:b/>
              </w:rPr>
            </w:pPr>
            <w:r>
              <w:rPr>
                <w:b/>
              </w:rPr>
              <w:t xml:space="preserve">List of Attributes: </w:t>
            </w:r>
          </w:p>
          <w:p w14:paraId="3ECD2955" w14:textId="2F09FDFE" w:rsidR="008809BA" w:rsidRDefault="008809BA" w:rsidP="008809BA">
            <w:r>
              <w:t>street: String</w:t>
            </w:r>
            <w:r>
              <w:t xml:space="preserve"> type.</w:t>
            </w:r>
            <w:bookmarkStart w:id="29" w:name="_GoBack"/>
            <w:bookmarkEnd w:id="29"/>
          </w:p>
          <w:p w14:paraId="5FB78382" w14:textId="2CFADD56" w:rsidR="008809BA" w:rsidRDefault="008809BA" w:rsidP="008809BA">
            <w:r>
              <w:t>state: String</w:t>
            </w:r>
            <w:r>
              <w:t xml:space="preserve"> type.</w:t>
            </w:r>
          </w:p>
          <w:p w14:paraId="1E3D0611" w14:textId="0496EC7B" w:rsidR="008809BA" w:rsidRDefault="008809BA" w:rsidP="008809BA">
            <w:r>
              <w:t>city: String</w:t>
            </w:r>
            <w:r>
              <w:t xml:space="preserve"> type.</w:t>
            </w:r>
          </w:p>
          <w:p w14:paraId="5FABD8D1" w14:textId="638BC87A" w:rsidR="00D069DF" w:rsidRPr="00104517" w:rsidRDefault="008809BA" w:rsidP="008809BA">
            <w:r>
              <w:t>country: String</w:t>
            </w:r>
            <w:r>
              <w:t xml:space="preserve"> type.</w:t>
            </w:r>
          </w:p>
        </w:tc>
      </w:tr>
      <w:tr w:rsidR="00D069DF" w14:paraId="11676116" w14:textId="77777777" w:rsidTr="005E637F">
        <w:tc>
          <w:tcPr>
            <w:tcW w:w="9576" w:type="dxa"/>
          </w:tcPr>
          <w:p w14:paraId="0B77E3B6" w14:textId="3FBB2C9F" w:rsidR="00D069DF" w:rsidRPr="00D51256" w:rsidRDefault="00D069DF" w:rsidP="00D51256">
            <w:r>
              <w:rPr>
                <w:b/>
              </w:rPr>
              <w:t xml:space="preserve">List of Operations: </w:t>
            </w:r>
            <w:r w:rsidR="00D51256">
              <w:t>None</w:t>
            </w:r>
          </w:p>
        </w:tc>
      </w:tr>
    </w:tbl>
    <w:p w14:paraId="460443A9" w14:textId="77777777" w:rsidR="00D069DF" w:rsidRPr="00165C8D" w:rsidRDefault="00D069DF" w:rsidP="00D069DF"/>
    <w:p w14:paraId="4FB1B318" w14:textId="77777777" w:rsidR="00D069DF" w:rsidRPr="00165C8D" w:rsidRDefault="00D069DF" w:rsidP="00165C8D"/>
    <w:sectPr w:rsidR="00D069DF" w:rsidRPr="00165C8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D11E" w14:textId="77777777" w:rsidR="007C5B99" w:rsidRDefault="007C5B99">
      <w:pPr>
        <w:spacing w:line="240" w:lineRule="auto"/>
      </w:pPr>
      <w:r>
        <w:separator/>
      </w:r>
    </w:p>
  </w:endnote>
  <w:endnote w:type="continuationSeparator" w:id="0">
    <w:p w14:paraId="5C8D6E3C" w14:textId="77777777" w:rsidR="007C5B99" w:rsidRDefault="007C5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6B5E70D6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1D2D17DF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5F98493" w14:textId="77777777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305FEEF1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1BA10E" w14:textId="77777777" w:rsidR="007C5B99" w:rsidRDefault="007C5B99">
    <w:pPr>
      <w:pStyle w:val="Footer"/>
    </w:pPr>
  </w:p>
  <w:p w14:paraId="3BFE4B5C" w14:textId="77777777" w:rsidR="007C5B99" w:rsidRDefault="007C5B9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969"/>
      <w:gridCol w:w="2410"/>
    </w:tblGrid>
    <w:tr w:rsidR="007C5B99" w14:paraId="25864B91" w14:textId="77777777" w:rsidTr="006A2862">
      <w:tc>
        <w:tcPr>
          <w:tcW w:w="3085" w:type="dxa"/>
          <w:tcBorders>
            <w:top w:val="nil"/>
            <w:left w:val="nil"/>
            <w:bottom w:val="nil"/>
            <w:right w:val="nil"/>
          </w:tcBorders>
        </w:tcPr>
        <w:p w14:paraId="2F1DAC97" w14:textId="77777777" w:rsidR="007C5B99" w:rsidRDefault="007C5B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2072EF34" w14:textId="61301721" w:rsidR="007C5B99" w:rsidRDefault="007C5B99" w:rsidP="006A2862">
          <w:pPr>
            <w:ind w:left="34"/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King Kong Software Company, 2015</w:t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</w:tcPr>
        <w:p w14:paraId="744F6944" w14:textId="77777777" w:rsidR="007C5B99" w:rsidRDefault="007C5B9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809BA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2C0DC8E0" w14:textId="77777777" w:rsidR="007C5B99" w:rsidRDefault="007C5B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928D4" w14:textId="77777777" w:rsidR="007C5B99" w:rsidRDefault="007C5B99">
      <w:pPr>
        <w:spacing w:line="240" w:lineRule="auto"/>
      </w:pPr>
      <w:r>
        <w:separator/>
      </w:r>
    </w:p>
  </w:footnote>
  <w:footnote w:type="continuationSeparator" w:id="0">
    <w:p w14:paraId="52DCD1C0" w14:textId="77777777" w:rsidR="007C5B99" w:rsidRDefault="007C5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5F407" w14:textId="77777777" w:rsidR="007C5B99" w:rsidRDefault="007C5B99">
    <w:pPr>
      <w:rPr>
        <w:sz w:val="24"/>
      </w:rPr>
    </w:pPr>
  </w:p>
  <w:p w14:paraId="335F99AB" w14:textId="77777777" w:rsidR="007C5B99" w:rsidRDefault="007C5B99">
    <w:pPr>
      <w:pBdr>
        <w:top w:val="single" w:sz="6" w:space="1" w:color="auto"/>
      </w:pBdr>
      <w:rPr>
        <w:sz w:val="24"/>
      </w:rPr>
    </w:pPr>
  </w:p>
  <w:p w14:paraId="759708E3" w14:textId="77777777" w:rsidR="007C5B99" w:rsidRDefault="007C5B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King Kong Software Company</w:t>
    </w:r>
  </w:p>
  <w:p w14:paraId="3E3CEF84" w14:textId="77777777" w:rsidR="007C5B99" w:rsidRDefault="007C5B99">
    <w:pPr>
      <w:pBdr>
        <w:bottom w:val="single" w:sz="6" w:space="1" w:color="auto"/>
      </w:pBdr>
      <w:jc w:val="right"/>
      <w:rPr>
        <w:sz w:val="24"/>
      </w:rPr>
    </w:pPr>
  </w:p>
  <w:p w14:paraId="42BD68F4" w14:textId="77777777" w:rsidR="007C5B99" w:rsidRDefault="007C5B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5B99" w14:paraId="641C5B11" w14:textId="77777777" w:rsidTr="0069513D">
      <w:trPr>
        <w:trHeight w:val="127"/>
      </w:trPr>
      <w:tc>
        <w:tcPr>
          <w:tcW w:w="6379" w:type="dxa"/>
        </w:tcPr>
        <w:p w14:paraId="227E28C8" w14:textId="77777777" w:rsidR="007C5B99" w:rsidRDefault="007C5B99">
          <w:r>
            <w:t>Flight Manangement System</w:t>
          </w:r>
        </w:p>
      </w:tc>
      <w:tc>
        <w:tcPr>
          <w:tcW w:w="3179" w:type="dxa"/>
        </w:tcPr>
        <w:p w14:paraId="5CEF51A7" w14:textId="59614E9B" w:rsidR="007C5B99" w:rsidRDefault="007C5B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C5B99" w14:paraId="366303D7" w14:textId="77777777">
      <w:tc>
        <w:tcPr>
          <w:tcW w:w="6379" w:type="dxa"/>
        </w:tcPr>
        <w:p w14:paraId="2EDE8E7E" w14:textId="0AE245CC" w:rsidR="007C5B99" w:rsidRDefault="007C5B99" w:rsidP="001A0D69">
          <w:r>
            <w:t>Domain Model Description</w:t>
          </w:r>
        </w:p>
      </w:tc>
      <w:tc>
        <w:tcPr>
          <w:tcW w:w="3179" w:type="dxa"/>
        </w:tcPr>
        <w:p w14:paraId="2B0D4028" w14:textId="7B5159E8" w:rsidR="007C5B99" w:rsidRDefault="007C5B99" w:rsidP="008363B7">
          <w:r>
            <w:t xml:space="preserve">  Date:  20/Apr/2015</w:t>
          </w:r>
        </w:p>
      </w:tc>
    </w:tr>
    <w:tr w:rsidR="007C5B99" w14:paraId="35247C6C" w14:textId="77777777">
      <w:tc>
        <w:tcPr>
          <w:tcW w:w="9558" w:type="dxa"/>
          <w:gridSpan w:val="2"/>
        </w:tcPr>
        <w:p w14:paraId="0F97299F" w14:textId="04EF5F21" w:rsidR="007C5B99" w:rsidRDefault="007C5B99" w:rsidP="001A0D69">
          <w:r>
            <w:t>Domain Model Description.docx</w:t>
          </w:r>
        </w:p>
      </w:tc>
    </w:tr>
  </w:tbl>
  <w:p w14:paraId="53C615E6" w14:textId="77777777" w:rsidR="007C5B99" w:rsidRDefault="007C5B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41CCB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F30E5"/>
    <w:multiLevelType w:val="hybridMultilevel"/>
    <w:tmpl w:val="1B80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02B48"/>
    <w:multiLevelType w:val="hybridMultilevel"/>
    <w:tmpl w:val="4FC4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73FE4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36B8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783"/>
    <w:multiLevelType w:val="hybridMultilevel"/>
    <w:tmpl w:val="4EE06A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57620"/>
    <w:multiLevelType w:val="hybridMultilevel"/>
    <w:tmpl w:val="015C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39D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567D5"/>
    <w:multiLevelType w:val="hybridMultilevel"/>
    <w:tmpl w:val="22740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A1137C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42EA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1199D"/>
    <w:multiLevelType w:val="hybridMultilevel"/>
    <w:tmpl w:val="B77A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45019"/>
    <w:multiLevelType w:val="hybridMultilevel"/>
    <w:tmpl w:val="18A022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D028E"/>
    <w:multiLevelType w:val="hybridMultilevel"/>
    <w:tmpl w:val="775450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D8B0716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0B6658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A40C6C"/>
    <w:multiLevelType w:val="hybridMultilevel"/>
    <w:tmpl w:val="98A8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0C5096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43087"/>
    <w:multiLevelType w:val="hybridMultilevel"/>
    <w:tmpl w:val="DDBC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B2FC0"/>
    <w:multiLevelType w:val="hybridMultilevel"/>
    <w:tmpl w:val="0BFE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562D2"/>
    <w:multiLevelType w:val="hybridMultilevel"/>
    <w:tmpl w:val="C2F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316D7"/>
    <w:multiLevelType w:val="hybridMultilevel"/>
    <w:tmpl w:val="BD5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C5345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FC2AB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0B27EF"/>
    <w:multiLevelType w:val="hybridMultilevel"/>
    <w:tmpl w:val="4AC03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4E36A1"/>
    <w:multiLevelType w:val="hybridMultilevel"/>
    <w:tmpl w:val="E53E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FD6C7F"/>
    <w:multiLevelType w:val="hybridMultilevel"/>
    <w:tmpl w:val="36C4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5F5808"/>
    <w:multiLevelType w:val="hybridMultilevel"/>
    <w:tmpl w:val="DD26B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6551B7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432E84"/>
    <w:multiLevelType w:val="hybridMultilevel"/>
    <w:tmpl w:val="80A601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DA50BD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FF46DF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F1535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F6E0389"/>
    <w:multiLevelType w:val="hybridMultilevel"/>
    <w:tmpl w:val="9044F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F9419D7"/>
    <w:multiLevelType w:val="hybridMultilevel"/>
    <w:tmpl w:val="0FB05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B13562"/>
    <w:multiLevelType w:val="hybridMultilevel"/>
    <w:tmpl w:val="5B06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04879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DC0940"/>
    <w:multiLevelType w:val="hybridMultilevel"/>
    <w:tmpl w:val="1076D8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BA47B5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F518A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84B13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1A5945"/>
    <w:multiLevelType w:val="hybridMultilevel"/>
    <w:tmpl w:val="E30C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184C10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46B8E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202710"/>
    <w:multiLevelType w:val="hybridMultilevel"/>
    <w:tmpl w:val="A992C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70B6F29"/>
    <w:multiLevelType w:val="hybridMultilevel"/>
    <w:tmpl w:val="B35C8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AA0350"/>
    <w:multiLevelType w:val="hybridMultilevel"/>
    <w:tmpl w:val="629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033E82"/>
    <w:multiLevelType w:val="hybridMultilevel"/>
    <w:tmpl w:val="9348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1D24D9"/>
    <w:multiLevelType w:val="hybridMultilevel"/>
    <w:tmpl w:val="29E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4F6800"/>
    <w:multiLevelType w:val="hybridMultilevel"/>
    <w:tmpl w:val="64F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7C4654B"/>
    <w:multiLevelType w:val="hybridMultilevel"/>
    <w:tmpl w:val="85EAF6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62518A"/>
    <w:multiLevelType w:val="hybridMultilevel"/>
    <w:tmpl w:val="C086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39"/>
  </w:num>
  <w:num w:numId="5">
    <w:abstractNumId w:val="40"/>
  </w:num>
  <w:num w:numId="6">
    <w:abstractNumId w:val="49"/>
  </w:num>
  <w:num w:numId="7">
    <w:abstractNumId w:val="44"/>
  </w:num>
  <w:num w:numId="8">
    <w:abstractNumId w:val="11"/>
  </w:num>
  <w:num w:numId="9">
    <w:abstractNumId w:val="32"/>
  </w:num>
  <w:num w:numId="10">
    <w:abstractNumId w:val="24"/>
  </w:num>
  <w:num w:numId="11">
    <w:abstractNumId w:val="10"/>
  </w:num>
  <w:num w:numId="12">
    <w:abstractNumId w:val="31"/>
  </w:num>
  <w:num w:numId="13">
    <w:abstractNumId w:val="41"/>
  </w:num>
  <w:num w:numId="14">
    <w:abstractNumId w:val="4"/>
  </w:num>
  <w:num w:numId="15">
    <w:abstractNumId w:val="34"/>
  </w:num>
  <w:num w:numId="16">
    <w:abstractNumId w:val="23"/>
  </w:num>
  <w:num w:numId="17">
    <w:abstractNumId w:val="50"/>
  </w:num>
  <w:num w:numId="18">
    <w:abstractNumId w:val="21"/>
  </w:num>
  <w:num w:numId="19">
    <w:abstractNumId w:val="35"/>
  </w:num>
  <w:num w:numId="20">
    <w:abstractNumId w:val="17"/>
  </w:num>
  <w:num w:numId="21">
    <w:abstractNumId w:val="22"/>
  </w:num>
  <w:num w:numId="22">
    <w:abstractNumId w:val="20"/>
  </w:num>
  <w:num w:numId="23">
    <w:abstractNumId w:val="6"/>
  </w:num>
  <w:num w:numId="24">
    <w:abstractNumId w:val="9"/>
  </w:num>
  <w:num w:numId="25">
    <w:abstractNumId w:val="18"/>
  </w:num>
  <w:num w:numId="26">
    <w:abstractNumId w:val="51"/>
  </w:num>
  <w:num w:numId="27">
    <w:abstractNumId w:val="45"/>
  </w:num>
  <w:num w:numId="28">
    <w:abstractNumId w:val="15"/>
  </w:num>
  <w:num w:numId="29">
    <w:abstractNumId w:val="33"/>
  </w:num>
  <w:num w:numId="30">
    <w:abstractNumId w:val="52"/>
  </w:num>
  <w:num w:numId="31">
    <w:abstractNumId w:val="1"/>
  </w:num>
  <w:num w:numId="32">
    <w:abstractNumId w:val="37"/>
  </w:num>
  <w:num w:numId="33">
    <w:abstractNumId w:val="29"/>
  </w:num>
  <w:num w:numId="34">
    <w:abstractNumId w:val="38"/>
  </w:num>
  <w:num w:numId="35">
    <w:abstractNumId w:val="30"/>
  </w:num>
  <w:num w:numId="36">
    <w:abstractNumId w:val="43"/>
  </w:num>
  <w:num w:numId="37">
    <w:abstractNumId w:val="13"/>
  </w:num>
  <w:num w:numId="38">
    <w:abstractNumId w:val="14"/>
  </w:num>
  <w:num w:numId="39">
    <w:abstractNumId w:val="25"/>
  </w:num>
  <w:num w:numId="40">
    <w:abstractNumId w:val="27"/>
  </w:num>
  <w:num w:numId="41">
    <w:abstractNumId w:val="5"/>
  </w:num>
  <w:num w:numId="42">
    <w:abstractNumId w:val="2"/>
  </w:num>
  <w:num w:numId="43">
    <w:abstractNumId w:val="12"/>
  </w:num>
  <w:num w:numId="44">
    <w:abstractNumId w:val="19"/>
  </w:num>
  <w:num w:numId="45">
    <w:abstractNumId w:val="47"/>
  </w:num>
  <w:num w:numId="46">
    <w:abstractNumId w:val="36"/>
  </w:num>
  <w:num w:numId="47">
    <w:abstractNumId w:val="26"/>
  </w:num>
  <w:num w:numId="48">
    <w:abstractNumId w:val="46"/>
  </w:num>
  <w:num w:numId="49">
    <w:abstractNumId w:val="7"/>
  </w:num>
  <w:num w:numId="50">
    <w:abstractNumId w:val="3"/>
  </w:num>
  <w:num w:numId="51">
    <w:abstractNumId w:val="42"/>
  </w:num>
  <w:num w:numId="52">
    <w:abstractNumId w:val="48"/>
  </w:num>
  <w:num w:numId="53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54"/>
    <w:rsid w:val="000063EC"/>
    <w:rsid w:val="00013152"/>
    <w:rsid w:val="00013E6A"/>
    <w:rsid w:val="000318C3"/>
    <w:rsid w:val="00032702"/>
    <w:rsid w:val="0004390C"/>
    <w:rsid w:val="00045E81"/>
    <w:rsid w:val="00046E41"/>
    <w:rsid w:val="00051D23"/>
    <w:rsid w:val="00057BAA"/>
    <w:rsid w:val="000631BC"/>
    <w:rsid w:val="0006525E"/>
    <w:rsid w:val="00082E2A"/>
    <w:rsid w:val="00082ED0"/>
    <w:rsid w:val="00084FF4"/>
    <w:rsid w:val="00092D67"/>
    <w:rsid w:val="00095E93"/>
    <w:rsid w:val="000962FB"/>
    <w:rsid w:val="000A62CC"/>
    <w:rsid w:val="000B14AF"/>
    <w:rsid w:val="000B1E7B"/>
    <w:rsid w:val="000B6E33"/>
    <w:rsid w:val="000B7458"/>
    <w:rsid w:val="000C6BA5"/>
    <w:rsid w:val="000C76AD"/>
    <w:rsid w:val="000D3EE3"/>
    <w:rsid w:val="000E5A5E"/>
    <w:rsid w:val="000F02C3"/>
    <w:rsid w:val="000F48EE"/>
    <w:rsid w:val="000F79EC"/>
    <w:rsid w:val="00102ECF"/>
    <w:rsid w:val="00104517"/>
    <w:rsid w:val="00110926"/>
    <w:rsid w:val="001124A0"/>
    <w:rsid w:val="00120B3E"/>
    <w:rsid w:val="00124B5A"/>
    <w:rsid w:val="00130B59"/>
    <w:rsid w:val="00132FA1"/>
    <w:rsid w:val="00134BF8"/>
    <w:rsid w:val="00136E56"/>
    <w:rsid w:val="00137302"/>
    <w:rsid w:val="00140FFB"/>
    <w:rsid w:val="00141D1B"/>
    <w:rsid w:val="00144C60"/>
    <w:rsid w:val="00150FBE"/>
    <w:rsid w:val="001654A9"/>
    <w:rsid w:val="00165C8D"/>
    <w:rsid w:val="001871F2"/>
    <w:rsid w:val="00197800"/>
    <w:rsid w:val="00197A60"/>
    <w:rsid w:val="001A0D69"/>
    <w:rsid w:val="001A426F"/>
    <w:rsid w:val="001A6C0E"/>
    <w:rsid w:val="001B1A01"/>
    <w:rsid w:val="001B310B"/>
    <w:rsid w:val="001B5933"/>
    <w:rsid w:val="001B6962"/>
    <w:rsid w:val="001B7743"/>
    <w:rsid w:val="001C47AA"/>
    <w:rsid w:val="001D55E3"/>
    <w:rsid w:val="001E301A"/>
    <w:rsid w:val="001E7281"/>
    <w:rsid w:val="001E7597"/>
    <w:rsid w:val="001F21B1"/>
    <w:rsid w:val="001F4F0D"/>
    <w:rsid w:val="001F4F46"/>
    <w:rsid w:val="001F5FA1"/>
    <w:rsid w:val="00207B1C"/>
    <w:rsid w:val="00207E8E"/>
    <w:rsid w:val="002122C1"/>
    <w:rsid w:val="002232FF"/>
    <w:rsid w:val="0022331A"/>
    <w:rsid w:val="00230C0E"/>
    <w:rsid w:val="00241618"/>
    <w:rsid w:val="00247888"/>
    <w:rsid w:val="00250A82"/>
    <w:rsid w:val="00253A22"/>
    <w:rsid w:val="002550FC"/>
    <w:rsid w:val="00266D5A"/>
    <w:rsid w:val="002736D2"/>
    <w:rsid w:val="002759C1"/>
    <w:rsid w:val="00286D17"/>
    <w:rsid w:val="00286E9E"/>
    <w:rsid w:val="00293CCC"/>
    <w:rsid w:val="00295614"/>
    <w:rsid w:val="00296885"/>
    <w:rsid w:val="002A341D"/>
    <w:rsid w:val="002A3572"/>
    <w:rsid w:val="002A760E"/>
    <w:rsid w:val="002B0D32"/>
    <w:rsid w:val="002B2DAE"/>
    <w:rsid w:val="002B5604"/>
    <w:rsid w:val="002C3933"/>
    <w:rsid w:val="002D18AF"/>
    <w:rsid w:val="002E37BC"/>
    <w:rsid w:val="002F25D5"/>
    <w:rsid w:val="002F7834"/>
    <w:rsid w:val="00300D09"/>
    <w:rsid w:val="00303133"/>
    <w:rsid w:val="00303B6A"/>
    <w:rsid w:val="00303FD6"/>
    <w:rsid w:val="003045F6"/>
    <w:rsid w:val="00306102"/>
    <w:rsid w:val="0030704E"/>
    <w:rsid w:val="0031029D"/>
    <w:rsid w:val="003168D8"/>
    <w:rsid w:val="00325247"/>
    <w:rsid w:val="00325F90"/>
    <w:rsid w:val="0032761B"/>
    <w:rsid w:val="003302C4"/>
    <w:rsid w:val="00330A69"/>
    <w:rsid w:val="00334766"/>
    <w:rsid w:val="003401DD"/>
    <w:rsid w:val="003419F4"/>
    <w:rsid w:val="00344D14"/>
    <w:rsid w:val="00360482"/>
    <w:rsid w:val="003611DF"/>
    <w:rsid w:val="003642C4"/>
    <w:rsid w:val="00366AAF"/>
    <w:rsid w:val="00371731"/>
    <w:rsid w:val="00390BFC"/>
    <w:rsid w:val="00390F61"/>
    <w:rsid w:val="003934FA"/>
    <w:rsid w:val="0039453D"/>
    <w:rsid w:val="0039518B"/>
    <w:rsid w:val="00395F8B"/>
    <w:rsid w:val="003A2459"/>
    <w:rsid w:val="003A45B1"/>
    <w:rsid w:val="003A5E43"/>
    <w:rsid w:val="003A6221"/>
    <w:rsid w:val="003B285C"/>
    <w:rsid w:val="003B34F6"/>
    <w:rsid w:val="003B4C4B"/>
    <w:rsid w:val="003C160E"/>
    <w:rsid w:val="003C2EEF"/>
    <w:rsid w:val="003C67D3"/>
    <w:rsid w:val="003E16FC"/>
    <w:rsid w:val="003E338B"/>
    <w:rsid w:val="003E3AE5"/>
    <w:rsid w:val="003E48FC"/>
    <w:rsid w:val="003F4B9E"/>
    <w:rsid w:val="004044C2"/>
    <w:rsid w:val="0041252E"/>
    <w:rsid w:val="0043138A"/>
    <w:rsid w:val="004332F8"/>
    <w:rsid w:val="00434862"/>
    <w:rsid w:val="00434FDC"/>
    <w:rsid w:val="00440511"/>
    <w:rsid w:val="00450769"/>
    <w:rsid w:val="00451FEA"/>
    <w:rsid w:val="00456818"/>
    <w:rsid w:val="00461292"/>
    <w:rsid w:val="00463E0B"/>
    <w:rsid w:val="00464EA5"/>
    <w:rsid w:val="00471409"/>
    <w:rsid w:val="004820E2"/>
    <w:rsid w:val="00483F54"/>
    <w:rsid w:val="004A07E6"/>
    <w:rsid w:val="004A37CC"/>
    <w:rsid w:val="004A6510"/>
    <w:rsid w:val="004B6A4B"/>
    <w:rsid w:val="004B6DAB"/>
    <w:rsid w:val="004B7D2B"/>
    <w:rsid w:val="004D06E9"/>
    <w:rsid w:val="004D3F05"/>
    <w:rsid w:val="004D5236"/>
    <w:rsid w:val="004D728C"/>
    <w:rsid w:val="004E05DB"/>
    <w:rsid w:val="004E0E94"/>
    <w:rsid w:val="004F7340"/>
    <w:rsid w:val="005001AB"/>
    <w:rsid w:val="0050154D"/>
    <w:rsid w:val="00502570"/>
    <w:rsid w:val="00504160"/>
    <w:rsid w:val="00506BB7"/>
    <w:rsid w:val="00511E6E"/>
    <w:rsid w:val="005122BA"/>
    <w:rsid w:val="00514230"/>
    <w:rsid w:val="00514FD7"/>
    <w:rsid w:val="00515FA1"/>
    <w:rsid w:val="00516558"/>
    <w:rsid w:val="00525447"/>
    <w:rsid w:val="00527F88"/>
    <w:rsid w:val="0053445A"/>
    <w:rsid w:val="005360C8"/>
    <w:rsid w:val="00536CAE"/>
    <w:rsid w:val="00544619"/>
    <w:rsid w:val="005455E4"/>
    <w:rsid w:val="005462EB"/>
    <w:rsid w:val="00552BE4"/>
    <w:rsid w:val="005543D9"/>
    <w:rsid w:val="0055625A"/>
    <w:rsid w:val="00574474"/>
    <w:rsid w:val="00574975"/>
    <w:rsid w:val="00582DBC"/>
    <w:rsid w:val="00584A83"/>
    <w:rsid w:val="00587BC5"/>
    <w:rsid w:val="00593CAA"/>
    <w:rsid w:val="00596555"/>
    <w:rsid w:val="005A7DBC"/>
    <w:rsid w:val="005C0DD3"/>
    <w:rsid w:val="005C4395"/>
    <w:rsid w:val="005C44A0"/>
    <w:rsid w:val="005C4CB4"/>
    <w:rsid w:val="005D10D4"/>
    <w:rsid w:val="005D1CD5"/>
    <w:rsid w:val="005E637F"/>
    <w:rsid w:val="005E682B"/>
    <w:rsid w:val="005F1E60"/>
    <w:rsid w:val="005F5021"/>
    <w:rsid w:val="005F6EFA"/>
    <w:rsid w:val="005F73D8"/>
    <w:rsid w:val="00605E40"/>
    <w:rsid w:val="00611587"/>
    <w:rsid w:val="00614ECD"/>
    <w:rsid w:val="00622504"/>
    <w:rsid w:val="0063080D"/>
    <w:rsid w:val="00631337"/>
    <w:rsid w:val="00632722"/>
    <w:rsid w:val="0063334D"/>
    <w:rsid w:val="006335F2"/>
    <w:rsid w:val="00637BBD"/>
    <w:rsid w:val="00641E72"/>
    <w:rsid w:val="00646D1E"/>
    <w:rsid w:val="006478BF"/>
    <w:rsid w:val="00652231"/>
    <w:rsid w:val="0065467A"/>
    <w:rsid w:val="00657D28"/>
    <w:rsid w:val="00657F58"/>
    <w:rsid w:val="00662B33"/>
    <w:rsid w:val="00670CCC"/>
    <w:rsid w:val="00671286"/>
    <w:rsid w:val="0067192A"/>
    <w:rsid w:val="0068226D"/>
    <w:rsid w:val="00694AE8"/>
    <w:rsid w:val="0069513D"/>
    <w:rsid w:val="006A2862"/>
    <w:rsid w:val="006A4A40"/>
    <w:rsid w:val="006A6454"/>
    <w:rsid w:val="006B781E"/>
    <w:rsid w:val="006C0E05"/>
    <w:rsid w:val="006C142B"/>
    <w:rsid w:val="006C6468"/>
    <w:rsid w:val="006D4D62"/>
    <w:rsid w:val="006E0F84"/>
    <w:rsid w:val="006E29E2"/>
    <w:rsid w:val="006F312D"/>
    <w:rsid w:val="006F45D1"/>
    <w:rsid w:val="006F59BF"/>
    <w:rsid w:val="006F5CBF"/>
    <w:rsid w:val="00703F09"/>
    <w:rsid w:val="0070601B"/>
    <w:rsid w:val="007125C1"/>
    <w:rsid w:val="007179FB"/>
    <w:rsid w:val="007238FA"/>
    <w:rsid w:val="007259D2"/>
    <w:rsid w:val="007275A1"/>
    <w:rsid w:val="007324AE"/>
    <w:rsid w:val="00734BA8"/>
    <w:rsid w:val="00734CF1"/>
    <w:rsid w:val="00735832"/>
    <w:rsid w:val="00740D74"/>
    <w:rsid w:val="0075204A"/>
    <w:rsid w:val="00755A11"/>
    <w:rsid w:val="00757BE5"/>
    <w:rsid w:val="00764DF6"/>
    <w:rsid w:val="00765200"/>
    <w:rsid w:val="0076520B"/>
    <w:rsid w:val="007742DA"/>
    <w:rsid w:val="007771ED"/>
    <w:rsid w:val="007779A9"/>
    <w:rsid w:val="00782B25"/>
    <w:rsid w:val="00783F9B"/>
    <w:rsid w:val="00786E7D"/>
    <w:rsid w:val="00787B60"/>
    <w:rsid w:val="00794255"/>
    <w:rsid w:val="007957BB"/>
    <w:rsid w:val="007A4032"/>
    <w:rsid w:val="007B7C0C"/>
    <w:rsid w:val="007C5B99"/>
    <w:rsid w:val="007D15E4"/>
    <w:rsid w:val="007D1F3B"/>
    <w:rsid w:val="007D323B"/>
    <w:rsid w:val="007D3EF3"/>
    <w:rsid w:val="007D7D1E"/>
    <w:rsid w:val="007E3527"/>
    <w:rsid w:val="007F03F4"/>
    <w:rsid w:val="007F080F"/>
    <w:rsid w:val="007F3BDB"/>
    <w:rsid w:val="007F5408"/>
    <w:rsid w:val="00801158"/>
    <w:rsid w:val="00803C99"/>
    <w:rsid w:val="0080511F"/>
    <w:rsid w:val="008079BA"/>
    <w:rsid w:val="00810A9D"/>
    <w:rsid w:val="00812736"/>
    <w:rsid w:val="00820837"/>
    <w:rsid w:val="00821080"/>
    <w:rsid w:val="008363B7"/>
    <w:rsid w:val="0084335A"/>
    <w:rsid w:val="0085052C"/>
    <w:rsid w:val="0085108C"/>
    <w:rsid w:val="00851EF7"/>
    <w:rsid w:val="00855C97"/>
    <w:rsid w:val="00863B3E"/>
    <w:rsid w:val="008657D3"/>
    <w:rsid w:val="0086759B"/>
    <w:rsid w:val="008702C3"/>
    <w:rsid w:val="00870E10"/>
    <w:rsid w:val="008773F7"/>
    <w:rsid w:val="008809BA"/>
    <w:rsid w:val="008818F4"/>
    <w:rsid w:val="00881AA9"/>
    <w:rsid w:val="00883B17"/>
    <w:rsid w:val="00884D3B"/>
    <w:rsid w:val="0089509B"/>
    <w:rsid w:val="008975C1"/>
    <w:rsid w:val="008979D9"/>
    <w:rsid w:val="00897BCE"/>
    <w:rsid w:val="00897E84"/>
    <w:rsid w:val="008B2B8C"/>
    <w:rsid w:val="008B537D"/>
    <w:rsid w:val="008C0294"/>
    <w:rsid w:val="008C18D1"/>
    <w:rsid w:val="008C32BF"/>
    <w:rsid w:val="008C3550"/>
    <w:rsid w:val="008D4D19"/>
    <w:rsid w:val="008E16E9"/>
    <w:rsid w:val="008E544D"/>
    <w:rsid w:val="00903DF5"/>
    <w:rsid w:val="00905F3D"/>
    <w:rsid w:val="00917B20"/>
    <w:rsid w:val="00922E69"/>
    <w:rsid w:val="00924D02"/>
    <w:rsid w:val="009324CB"/>
    <w:rsid w:val="00946838"/>
    <w:rsid w:val="00951D91"/>
    <w:rsid w:val="0095297D"/>
    <w:rsid w:val="00954F12"/>
    <w:rsid w:val="0095630D"/>
    <w:rsid w:val="00965D64"/>
    <w:rsid w:val="009711F3"/>
    <w:rsid w:val="00973D62"/>
    <w:rsid w:val="0097581C"/>
    <w:rsid w:val="00977358"/>
    <w:rsid w:val="00980F51"/>
    <w:rsid w:val="0098303C"/>
    <w:rsid w:val="00990479"/>
    <w:rsid w:val="009A4B18"/>
    <w:rsid w:val="009A6D8E"/>
    <w:rsid w:val="009A78EF"/>
    <w:rsid w:val="009B047C"/>
    <w:rsid w:val="009B06AA"/>
    <w:rsid w:val="009B3A83"/>
    <w:rsid w:val="009C4906"/>
    <w:rsid w:val="009D4C84"/>
    <w:rsid w:val="009D4EDF"/>
    <w:rsid w:val="009D504B"/>
    <w:rsid w:val="009D660A"/>
    <w:rsid w:val="009E4F90"/>
    <w:rsid w:val="009E551B"/>
    <w:rsid w:val="009F3E4E"/>
    <w:rsid w:val="009F6714"/>
    <w:rsid w:val="009F722C"/>
    <w:rsid w:val="00A02FDC"/>
    <w:rsid w:val="00A06E43"/>
    <w:rsid w:val="00A114C1"/>
    <w:rsid w:val="00A145C3"/>
    <w:rsid w:val="00A176D1"/>
    <w:rsid w:val="00A240B3"/>
    <w:rsid w:val="00A326BA"/>
    <w:rsid w:val="00A443DE"/>
    <w:rsid w:val="00A45321"/>
    <w:rsid w:val="00A521EB"/>
    <w:rsid w:val="00A540A7"/>
    <w:rsid w:val="00A54259"/>
    <w:rsid w:val="00A61F2E"/>
    <w:rsid w:val="00A658EB"/>
    <w:rsid w:val="00A67F85"/>
    <w:rsid w:val="00A75516"/>
    <w:rsid w:val="00A85A53"/>
    <w:rsid w:val="00A904B9"/>
    <w:rsid w:val="00AB210F"/>
    <w:rsid w:val="00AC1744"/>
    <w:rsid w:val="00AC5719"/>
    <w:rsid w:val="00AC7996"/>
    <w:rsid w:val="00AC7A1F"/>
    <w:rsid w:val="00AD02FE"/>
    <w:rsid w:val="00AD422A"/>
    <w:rsid w:val="00AE74B4"/>
    <w:rsid w:val="00AF4107"/>
    <w:rsid w:val="00B01FF2"/>
    <w:rsid w:val="00B10136"/>
    <w:rsid w:val="00B10E3B"/>
    <w:rsid w:val="00B1798F"/>
    <w:rsid w:val="00B258BB"/>
    <w:rsid w:val="00B25926"/>
    <w:rsid w:val="00B26D9E"/>
    <w:rsid w:val="00B330A5"/>
    <w:rsid w:val="00B3441A"/>
    <w:rsid w:val="00B360CC"/>
    <w:rsid w:val="00B36BC0"/>
    <w:rsid w:val="00B37559"/>
    <w:rsid w:val="00B40D80"/>
    <w:rsid w:val="00B413DD"/>
    <w:rsid w:val="00B50299"/>
    <w:rsid w:val="00B50646"/>
    <w:rsid w:val="00B51CDC"/>
    <w:rsid w:val="00B569CF"/>
    <w:rsid w:val="00B61227"/>
    <w:rsid w:val="00B62AD0"/>
    <w:rsid w:val="00B71A6A"/>
    <w:rsid w:val="00B7201F"/>
    <w:rsid w:val="00B739E1"/>
    <w:rsid w:val="00B7513C"/>
    <w:rsid w:val="00B76E69"/>
    <w:rsid w:val="00B77F8E"/>
    <w:rsid w:val="00B8135D"/>
    <w:rsid w:val="00B82E5C"/>
    <w:rsid w:val="00B87D77"/>
    <w:rsid w:val="00B900A1"/>
    <w:rsid w:val="00B979C5"/>
    <w:rsid w:val="00BA22D0"/>
    <w:rsid w:val="00BC34A4"/>
    <w:rsid w:val="00BC390F"/>
    <w:rsid w:val="00BC4468"/>
    <w:rsid w:val="00BC6202"/>
    <w:rsid w:val="00BD1A17"/>
    <w:rsid w:val="00BD4347"/>
    <w:rsid w:val="00BD4675"/>
    <w:rsid w:val="00BD66C9"/>
    <w:rsid w:val="00BE2E7B"/>
    <w:rsid w:val="00BE521C"/>
    <w:rsid w:val="00BE75C2"/>
    <w:rsid w:val="00BF5C0A"/>
    <w:rsid w:val="00C02DA9"/>
    <w:rsid w:val="00C14750"/>
    <w:rsid w:val="00C1633C"/>
    <w:rsid w:val="00C23C3A"/>
    <w:rsid w:val="00C2551D"/>
    <w:rsid w:val="00C255E2"/>
    <w:rsid w:val="00C271FD"/>
    <w:rsid w:val="00C27E9D"/>
    <w:rsid w:val="00C3180D"/>
    <w:rsid w:val="00C5742B"/>
    <w:rsid w:val="00C61D27"/>
    <w:rsid w:val="00C6296E"/>
    <w:rsid w:val="00C660DC"/>
    <w:rsid w:val="00C66350"/>
    <w:rsid w:val="00C71A07"/>
    <w:rsid w:val="00C7384A"/>
    <w:rsid w:val="00C74AE5"/>
    <w:rsid w:val="00C77D01"/>
    <w:rsid w:val="00C85876"/>
    <w:rsid w:val="00C860CF"/>
    <w:rsid w:val="00C867E2"/>
    <w:rsid w:val="00C9717A"/>
    <w:rsid w:val="00CA16FD"/>
    <w:rsid w:val="00CB5A44"/>
    <w:rsid w:val="00CB6B93"/>
    <w:rsid w:val="00CB78A6"/>
    <w:rsid w:val="00CC2A76"/>
    <w:rsid w:val="00CC4CE6"/>
    <w:rsid w:val="00CC72C3"/>
    <w:rsid w:val="00CD3D56"/>
    <w:rsid w:val="00CD525A"/>
    <w:rsid w:val="00CD6E1C"/>
    <w:rsid w:val="00CE5EF1"/>
    <w:rsid w:val="00CF058C"/>
    <w:rsid w:val="00CF6DEA"/>
    <w:rsid w:val="00D069DF"/>
    <w:rsid w:val="00D1165C"/>
    <w:rsid w:val="00D12B2A"/>
    <w:rsid w:val="00D13F83"/>
    <w:rsid w:val="00D226C6"/>
    <w:rsid w:val="00D33A47"/>
    <w:rsid w:val="00D362C7"/>
    <w:rsid w:val="00D44132"/>
    <w:rsid w:val="00D444A0"/>
    <w:rsid w:val="00D51256"/>
    <w:rsid w:val="00D527AD"/>
    <w:rsid w:val="00D528E7"/>
    <w:rsid w:val="00D5566E"/>
    <w:rsid w:val="00D567F6"/>
    <w:rsid w:val="00D606A9"/>
    <w:rsid w:val="00D61E7C"/>
    <w:rsid w:val="00D67B9B"/>
    <w:rsid w:val="00D7387E"/>
    <w:rsid w:val="00D75A6C"/>
    <w:rsid w:val="00D76C9D"/>
    <w:rsid w:val="00D77DEA"/>
    <w:rsid w:val="00D80682"/>
    <w:rsid w:val="00D811C8"/>
    <w:rsid w:val="00D8241A"/>
    <w:rsid w:val="00D83C42"/>
    <w:rsid w:val="00D83FB8"/>
    <w:rsid w:val="00D84407"/>
    <w:rsid w:val="00D86DB1"/>
    <w:rsid w:val="00D86E8B"/>
    <w:rsid w:val="00DA3ED8"/>
    <w:rsid w:val="00DB21BC"/>
    <w:rsid w:val="00DC2335"/>
    <w:rsid w:val="00DC46C4"/>
    <w:rsid w:val="00DC58E2"/>
    <w:rsid w:val="00DC7189"/>
    <w:rsid w:val="00DC72D1"/>
    <w:rsid w:val="00DE1C87"/>
    <w:rsid w:val="00DE3B32"/>
    <w:rsid w:val="00DE3C2F"/>
    <w:rsid w:val="00DE3C6E"/>
    <w:rsid w:val="00DE7E62"/>
    <w:rsid w:val="00DF4241"/>
    <w:rsid w:val="00DF4EF8"/>
    <w:rsid w:val="00DF59DD"/>
    <w:rsid w:val="00E15BDF"/>
    <w:rsid w:val="00E23554"/>
    <w:rsid w:val="00E2771C"/>
    <w:rsid w:val="00E40524"/>
    <w:rsid w:val="00E43115"/>
    <w:rsid w:val="00E4336A"/>
    <w:rsid w:val="00E43CA3"/>
    <w:rsid w:val="00E52BC0"/>
    <w:rsid w:val="00E552E7"/>
    <w:rsid w:val="00E7181F"/>
    <w:rsid w:val="00E73D6C"/>
    <w:rsid w:val="00E75B49"/>
    <w:rsid w:val="00E760A5"/>
    <w:rsid w:val="00E77020"/>
    <w:rsid w:val="00E80D32"/>
    <w:rsid w:val="00E83DCE"/>
    <w:rsid w:val="00E859C1"/>
    <w:rsid w:val="00E933C4"/>
    <w:rsid w:val="00E9746C"/>
    <w:rsid w:val="00EA5032"/>
    <w:rsid w:val="00EA5D0A"/>
    <w:rsid w:val="00EA6AE9"/>
    <w:rsid w:val="00EB20DC"/>
    <w:rsid w:val="00EC3173"/>
    <w:rsid w:val="00EC4E9C"/>
    <w:rsid w:val="00EC6E89"/>
    <w:rsid w:val="00EC7890"/>
    <w:rsid w:val="00ED5FD1"/>
    <w:rsid w:val="00EE661A"/>
    <w:rsid w:val="00EE7DCD"/>
    <w:rsid w:val="00EF23E9"/>
    <w:rsid w:val="00EF4053"/>
    <w:rsid w:val="00EF538B"/>
    <w:rsid w:val="00EF5AE9"/>
    <w:rsid w:val="00F00E16"/>
    <w:rsid w:val="00F06AA8"/>
    <w:rsid w:val="00F208E9"/>
    <w:rsid w:val="00F24F9F"/>
    <w:rsid w:val="00F27967"/>
    <w:rsid w:val="00F31D47"/>
    <w:rsid w:val="00F345BB"/>
    <w:rsid w:val="00F43A05"/>
    <w:rsid w:val="00F45048"/>
    <w:rsid w:val="00F457E1"/>
    <w:rsid w:val="00F50CE3"/>
    <w:rsid w:val="00F513D6"/>
    <w:rsid w:val="00F5233B"/>
    <w:rsid w:val="00F677E1"/>
    <w:rsid w:val="00F74728"/>
    <w:rsid w:val="00F760AC"/>
    <w:rsid w:val="00F7773E"/>
    <w:rsid w:val="00F814D8"/>
    <w:rsid w:val="00F823E4"/>
    <w:rsid w:val="00F8342D"/>
    <w:rsid w:val="00F877E9"/>
    <w:rsid w:val="00F90998"/>
    <w:rsid w:val="00F92811"/>
    <w:rsid w:val="00F9472E"/>
    <w:rsid w:val="00FA6E07"/>
    <w:rsid w:val="00FB71A2"/>
    <w:rsid w:val="00FC0397"/>
    <w:rsid w:val="00FC40CD"/>
    <w:rsid w:val="00FC6A90"/>
    <w:rsid w:val="00FD1030"/>
    <w:rsid w:val="00FD429A"/>
    <w:rsid w:val="00FD595A"/>
    <w:rsid w:val="00FD7052"/>
    <w:rsid w:val="00FE09A6"/>
    <w:rsid w:val="00FE2BE8"/>
    <w:rsid w:val="00FF10F8"/>
    <w:rsid w:val="00FF4DE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00A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A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semiHidden/>
    <w:pPr>
      <w:ind w:left="400"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semiHidden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semiHidden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semiHidden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semiHidden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num" w:pos="360"/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D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B900A1"/>
  </w:style>
  <w:style w:type="character" w:customStyle="1" w:styleId="Heading1Char">
    <w:name w:val="Heading 1 Char"/>
    <w:basedOn w:val="DefaultParagraphFont"/>
    <w:link w:val="Heading1"/>
    <w:rsid w:val="0045681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56818"/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456818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45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chaelkong:Desktop:CSCI222:Assignments:222Project:Michael: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Specification.dot</Template>
  <TotalTime>1141</TotalTime>
  <Pages>11</Pages>
  <Words>2373</Words>
  <Characters>13532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Michael Kong</dc:creator>
  <cp:keywords/>
  <dc:description/>
  <cp:lastModifiedBy>Michael Kong</cp:lastModifiedBy>
  <cp:revision>486</cp:revision>
  <cp:lastPrinted>1900-12-31T14:00:00Z</cp:lastPrinted>
  <dcterms:created xsi:type="dcterms:W3CDTF">2015-04-11T02:28:00Z</dcterms:created>
  <dcterms:modified xsi:type="dcterms:W3CDTF">2015-04-20T14:50:00Z</dcterms:modified>
</cp:coreProperties>
</file>