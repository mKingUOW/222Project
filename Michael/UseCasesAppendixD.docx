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6B1E9" w14:textId="1EA40FFD" w:rsidR="000D7713" w:rsidRDefault="000D7713" w:rsidP="008079BA">
      <w:pPr>
        <w:pStyle w:val="Title"/>
        <w:jc w:val="right"/>
      </w:pPr>
      <w:r>
        <w:t>Appendix D</w:t>
      </w:r>
    </w:p>
    <w:p w14:paraId="46B0438D" w14:textId="77777777" w:rsidR="008079BA" w:rsidRPr="000F79EC" w:rsidRDefault="008079BA" w:rsidP="008079BA">
      <w:pPr>
        <w:pStyle w:val="Title"/>
        <w:jc w:val="right"/>
      </w:pPr>
      <w:r w:rsidRPr="000F79EC">
        <w:t>Flight Management System</w:t>
      </w:r>
    </w:p>
    <w:p w14:paraId="731C4253" w14:textId="73A0255F" w:rsidR="008079BA" w:rsidRPr="000F79EC" w:rsidRDefault="0026740A" w:rsidP="008079BA">
      <w:pPr>
        <w:pStyle w:val="Title"/>
        <w:jc w:val="right"/>
      </w:pPr>
      <w:fldSimple w:instr="title  \* Mergeformat ">
        <w:r w:rsidR="008079BA" w:rsidRPr="000F79EC">
          <w:t>Use Case Specification</w:t>
        </w:r>
        <w:r w:rsidR="000D7713">
          <w:t>,</w:t>
        </w:r>
        <w:r w:rsidR="0041252E" w:rsidRPr="000F79EC">
          <w:t xml:space="preserve"> Description</w:t>
        </w:r>
      </w:fldSimple>
      <w:r w:rsidR="000D7713">
        <w:t xml:space="preserve"> and Diagrams</w:t>
      </w:r>
    </w:p>
    <w:p w14:paraId="1E295CA5" w14:textId="77777777" w:rsidR="008079BA" w:rsidRPr="000F79EC" w:rsidRDefault="008079BA" w:rsidP="008079BA">
      <w:pPr>
        <w:pStyle w:val="Title"/>
        <w:jc w:val="right"/>
      </w:pPr>
    </w:p>
    <w:p w14:paraId="33D3EE66" w14:textId="77777777" w:rsidR="008079BA" w:rsidRPr="000F79EC" w:rsidRDefault="008079BA" w:rsidP="008079BA">
      <w:pPr>
        <w:pStyle w:val="Title"/>
        <w:jc w:val="right"/>
        <w:rPr>
          <w:sz w:val="28"/>
        </w:rPr>
      </w:pPr>
      <w:r w:rsidRPr="000F79EC">
        <w:rPr>
          <w:sz w:val="28"/>
        </w:rPr>
        <w:t>Version 1.0</w:t>
      </w:r>
    </w:p>
    <w:p w14:paraId="646D8B54" w14:textId="77777777" w:rsidR="008079BA" w:rsidRPr="000F79EC" w:rsidRDefault="008079BA" w:rsidP="008079BA"/>
    <w:p w14:paraId="59871245" w14:textId="77777777" w:rsidR="008079BA" w:rsidRPr="000F79EC" w:rsidRDefault="008079BA" w:rsidP="008079BA"/>
    <w:p w14:paraId="2DD4CB77" w14:textId="77777777" w:rsidR="008079BA" w:rsidRPr="000F79EC" w:rsidRDefault="008079BA" w:rsidP="008079BA">
      <w:pPr>
        <w:pStyle w:val="BodyText"/>
      </w:pPr>
    </w:p>
    <w:p w14:paraId="578E6B5F" w14:textId="77777777" w:rsidR="008079BA" w:rsidRPr="000F79EC" w:rsidRDefault="008079BA" w:rsidP="008079BA">
      <w:pPr>
        <w:pStyle w:val="BodyText"/>
      </w:pPr>
    </w:p>
    <w:p w14:paraId="0DB9FEDF" w14:textId="77777777" w:rsidR="008079BA" w:rsidRPr="000F79EC" w:rsidRDefault="008079BA" w:rsidP="008079BA">
      <w:pPr>
        <w:sectPr w:rsidR="008079BA" w:rsidRPr="000F79EC">
          <w:headerReference w:type="default" r:id="rId8"/>
          <w:footerReference w:type="default" r:id="rId9"/>
          <w:endnotePr>
            <w:numFmt w:val="decimal"/>
          </w:endnotePr>
          <w:pgSz w:w="12240" w:h="15840"/>
          <w:pgMar w:top="1440" w:right="1440" w:bottom="1440" w:left="1440" w:header="720" w:footer="720" w:gutter="0"/>
          <w:cols w:space="720"/>
          <w:vAlign w:val="center"/>
        </w:sectPr>
      </w:pPr>
    </w:p>
    <w:p w14:paraId="33735EF2" w14:textId="77777777" w:rsidR="008079BA" w:rsidRPr="000F79EC" w:rsidRDefault="008079BA" w:rsidP="008079BA">
      <w:pPr>
        <w:pStyle w:val="Title"/>
      </w:pPr>
      <w:r w:rsidRPr="000F79EC">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079BA" w:rsidRPr="000F79EC" w14:paraId="47ABBB69" w14:textId="77777777" w:rsidTr="002B2DAE">
        <w:tc>
          <w:tcPr>
            <w:tcW w:w="2304" w:type="dxa"/>
          </w:tcPr>
          <w:p w14:paraId="6C0E2AA6" w14:textId="77777777" w:rsidR="008079BA" w:rsidRPr="000F79EC" w:rsidRDefault="008079BA" w:rsidP="002B2DAE">
            <w:pPr>
              <w:pStyle w:val="Tabletext"/>
              <w:jc w:val="center"/>
              <w:rPr>
                <w:b/>
              </w:rPr>
            </w:pPr>
            <w:r w:rsidRPr="000F79EC">
              <w:rPr>
                <w:b/>
              </w:rPr>
              <w:t>Date</w:t>
            </w:r>
          </w:p>
        </w:tc>
        <w:tc>
          <w:tcPr>
            <w:tcW w:w="1152" w:type="dxa"/>
          </w:tcPr>
          <w:p w14:paraId="7687201B" w14:textId="77777777" w:rsidR="008079BA" w:rsidRPr="000F79EC" w:rsidRDefault="008079BA" w:rsidP="002B2DAE">
            <w:pPr>
              <w:pStyle w:val="Tabletext"/>
              <w:jc w:val="center"/>
              <w:rPr>
                <w:b/>
              </w:rPr>
            </w:pPr>
            <w:r w:rsidRPr="000F79EC">
              <w:rPr>
                <w:b/>
              </w:rPr>
              <w:t>Version</w:t>
            </w:r>
          </w:p>
        </w:tc>
        <w:tc>
          <w:tcPr>
            <w:tcW w:w="3744" w:type="dxa"/>
          </w:tcPr>
          <w:p w14:paraId="38E7AB1D" w14:textId="77777777" w:rsidR="008079BA" w:rsidRPr="000F79EC" w:rsidRDefault="008079BA" w:rsidP="002B2DAE">
            <w:pPr>
              <w:pStyle w:val="Tabletext"/>
              <w:jc w:val="center"/>
              <w:rPr>
                <w:b/>
              </w:rPr>
            </w:pPr>
            <w:r w:rsidRPr="000F79EC">
              <w:rPr>
                <w:b/>
              </w:rPr>
              <w:t>Description</w:t>
            </w:r>
          </w:p>
        </w:tc>
        <w:tc>
          <w:tcPr>
            <w:tcW w:w="2304" w:type="dxa"/>
          </w:tcPr>
          <w:p w14:paraId="2A9C4264" w14:textId="77777777" w:rsidR="008079BA" w:rsidRPr="000F79EC" w:rsidRDefault="008079BA" w:rsidP="002B2DAE">
            <w:pPr>
              <w:pStyle w:val="Tabletext"/>
              <w:jc w:val="center"/>
              <w:rPr>
                <w:b/>
              </w:rPr>
            </w:pPr>
            <w:r w:rsidRPr="000F79EC">
              <w:rPr>
                <w:b/>
              </w:rPr>
              <w:t>Author</w:t>
            </w:r>
          </w:p>
        </w:tc>
      </w:tr>
      <w:tr w:rsidR="008079BA" w:rsidRPr="000F79EC" w14:paraId="75DEDBE0" w14:textId="77777777" w:rsidTr="002B2DAE">
        <w:tc>
          <w:tcPr>
            <w:tcW w:w="2304" w:type="dxa"/>
          </w:tcPr>
          <w:p w14:paraId="2241971E" w14:textId="77777777" w:rsidR="008079BA" w:rsidRPr="000F79EC" w:rsidRDefault="008079BA" w:rsidP="002B2DAE">
            <w:pPr>
              <w:pStyle w:val="Tabletext"/>
            </w:pPr>
            <w:r w:rsidRPr="000F79EC">
              <w:t>11/Apr/2015</w:t>
            </w:r>
          </w:p>
        </w:tc>
        <w:tc>
          <w:tcPr>
            <w:tcW w:w="1152" w:type="dxa"/>
          </w:tcPr>
          <w:p w14:paraId="494F29EC" w14:textId="77777777" w:rsidR="008079BA" w:rsidRPr="000F79EC" w:rsidRDefault="008079BA" w:rsidP="002B2DAE">
            <w:pPr>
              <w:pStyle w:val="Tabletext"/>
            </w:pPr>
            <w:r w:rsidRPr="000F79EC">
              <w:t>1.0</w:t>
            </w:r>
          </w:p>
        </w:tc>
        <w:tc>
          <w:tcPr>
            <w:tcW w:w="3744" w:type="dxa"/>
          </w:tcPr>
          <w:p w14:paraId="7D081C45" w14:textId="77777777" w:rsidR="008079BA" w:rsidRPr="000F79EC" w:rsidRDefault="008079BA" w:rsidP="002B2DAE">
            <w:pPr>
              <w:pStyle w:val="Tabletext"/>
            </w:pPr>
            <w:r w:rsidRPr="000F79EC">
              <w:t>Created the use case specification and description document</w:t>
            </w:r>
          </w:p>
        </w:tc>
        <w:tc>
          <w:tcPr>
            <w:tcW w:w="2304" w:type="dxa"/>
          </w:tcPr>
          <w:p w14:paraId="3B318598" w14:textId="77777777" w:rsidR="008079BA" w:rsidRPr="000F79EC" w:rsidRDefault="008079BA" w:rsidP="002B2DAE">
            <w:pPr>
              <w:pStyle w:val="Tabletext"/>
            </w:pPr>
            <w:r w:rsidRPr="000F79EC">
              <w:t>Michael Kong</w:t>
            </w:r>
          </w:p>
        </w:tc>
      </w:tr>
      <w:tr w:rsidR="008079BA" w:rsidRPr="000F79EC" w14:paraId="5DCA2134" w14:textId="77777777" w:rsidTr="002B2DAE">
        <w:tc>
          <w:tcPr>
            <w:tcW w:w="2304" w:type="dxa"/>
          </w:tcPr>
          <w:p w14:paraId="01A62168" w14:textId="77777777" w:rsidR="008079BA" w:rsidRPr="000F79EC" w:rsidRDefault="008079BA" w:rsidP="002B2DAE">
            <w:pPr>
              <w:pStyle w:val="Tabletext"/>
            </w:pPr>
          </w:p>
        </w:tc>
        <w:tc>
          <w:tcPr>
            <w:tcW w:w="1152" w:type="dxa"/>
          </w:tcPr>
          <w:p w14:paraId="5D5C3E2A" w14:textId="77777777" w:rsidR="008079BA" w:rsidRPr="000F79EC" w:rsidRDefault="008079BA" w:rsidP="002B2DAE">
            <w:pPr>
              <w:pStyle w:val="Tabletext"/>
            </w:pPr>
          </w:p>
        </w:tc>
        <w:tc>
          <w:tcPr>
            <w:tcW w:w="3744" w:type="dxa"/>
          </w:tcPr>
          <w:p w14:paraId="36C9B19E" w14:textId="77777777" w:rsidR="008079BA" w:rsidRPr="000F79EC" w:rsidRDefault="008079BA" w:rsidP="002B2DAE">
            <w:pPr>
              <w:pStyle w:val="Tabletext"/>
            </w:pPr>
          </w:p>
        </w:tc>
        <w:tc>
          <w:tcPr>
            <w:tcW w:w="2304" w:type="dxa"/>
          </w:tcPr>
          <w:p w14:paraId="72AFCFF7" w14:textId="77777777" w:rsidR="008079BA" w:rsidRPr="000F79EC" w:rsidRDefault="008079BA" w:rsidP="002B2DAE">
            <w:pPr>
              <w:pStyle w:val="Tabletext"/>
            </w:pPr>
          </w:p>
        </w:tc>
      </w:tr>
      <w:tr w:rsidR="008079BA" w:rsidRPr="000F79EC" w14:paraId="3A2640A4" w14:textId="77777777" w:rsidTr="002B2DAE">
        <w:tc>
          <w:tcPr>
            <w:tcW w:w="2304" w:type="dxa"/>
          </w:tcPr>
          <w:p w14:paraId="2E68A614" w14:textId="77777777" w:rsidR="008079BA" w:rsidRPr="000F79EC" w:rsidRDefault="008079BA" w:rsidP="002B2DAE">
            <w:pPr>
              <w:pStyle w:val="Tabletext"/>
            </w:pPr>
          </w:p>
        </w:tc>
        <w:tc>
          <w:tcPr>
            <w:tcW w:w="1152" w:type="dxa"/>
          </w:tcPr>
          <w:p w14:paraId="7FB80D1A" w14:textId="77777777" w:rsidR="008079BA" w:rsidRPr="000F79EC" w:rsidRDefault="008079BA" w:rsidP="002B2DAE">
            <w:pPr>
              <w:pStyle w:val="Tabletext"/>
            </w:pPr>
          </w:p>
        </w:tc>
        <w:tc>
          <w:tcPr>
            <w:tcW w:w="3744" w:type="dxa"/>
          </w:tcPr>
          <w:p w14:paraId="52DB955B" w14:textId="77777777" w:rsidR="008079BA" w:rsidRPr="000F79EC" w:rsidRDefault="008079BA" w:rsidP="002B2DAE">
            <w:pPr>
              <w:pStyle w:val="Tabletext"/>
            </w:pPr>
          </w:p>
        </w:tc>
        <w:tc>
          <w:tcPr>
            <w:tcW w:w="2304" w:type="dxa"/>
          </w:tcPr>
          <w:p w14:paraId="4CFDA816" w14:textId="77777777" w:rsidR="008079BA" w:rsidRPr="000F79EC" w:rsidRDefault="008079BA" w:rsidP="002B2DAE">
            <w:pPr>
              <w:pStyle w:val="Tabletext"/>
            </w:pPr>
          </w:p>
        </w:tc>
      </w:tr>
      <w:tr w:rsidR="008079BA" w:rsidRPr="000F79EC" w14:paraId="746668B6" w14:textId="77777777" w:rsidTr="002B2DAE">
        <w:tc>
          <w:tcPr>
            <w:tcW w:w="2304" w:type="dxa"/>
          </w:tcPr>
          <w:p w14:paraId="688A9596" w14:textId="77777777" w:rsidR="008079BA" w:rsidRPr="000F79EC" w:rsidRDefault="008079BA" w:rsidP="002B2DAE">
            <w:pPr>
              <w:pStyle w:val="Tabletext"/>
            </w:pPr>
          </w:p>
        </w:tc>
        <w:tc>
          <w:tcPr>
            <w:tcW w:w="1152" w:type="dxa"/>
          </w:tcPr>
          <w:p w14:paraId="27999CAC" w14:textId="77777777" w:rsidR="008079BA" w:rsidRPr="000F79EC" w:rsidRDefault="008079BA" w:rsidP="002B2DAE">
            <w:pPr>
              <w:pStyle w:val="Tabletext"/>
            </w:pPr>
          </w:p>
        </w:tc>
        <w:tc>
          <w:tcPr>
            <w:tcW w:w="3744" w:type="dxa"/>
          </w:tcPr>
          <w:p w14:paraId="4B1C2BA8" w14:textId="77777777" w:rsidR="008079BA" w:rsidRPr="000F79EC" w:rsidRDefault="008079BA" w:rsidP="002B2DAE">
            <w:pPr>
              <w:pStyle w:val="Tabletext"/>
            </w:pPr>
          </w:p>
        </w:tc>
        <w:tc>
          <w:tcPr>
            <w:tcW w:w="2304" w:type="dxa"/>
          </w:tcPr>
          <w:p w14:paraId="12C39637" w14:textId="77777777" w:rsidR="008079BA" w:rsidRPr="000F79EC" w:rsidRDefault="008079BA" w:rsidP="002B2DAE">
            <w:pPr>
              <w:pStyle w:val="Tabletext"/>
            </w:pPr>
          </w:p>
        </w:tc>
      </w:tr>
    </w:tbl>
    <w:p w14:paraId="17CBF8D1" w14:textId="77777777" w:rsidR="008079BA" w:rsidRPr="000F79EC" w:rsidRDefault="008079BA" w:rsidP="008079BA"/>
    <w:p w14:paraId="07153695" w14:textId="77777777" w:rsidR="008079BA" w:rsidRPr="000F79EC" w:rsidRDefault="008079BA" w:rsidP="008079BA">
      <w:pPr>
        <w:pStyle w:val="Title"/>
      </w:pPr>
      <w:r w:rsidRPr="000F79EC">
        <w:br w:type="page"/>
      </w:r>
      <w:r w:rsidRPr="000F79EC">
        <w:lastRenderedPageBreak/>
        <w:t>Table of Contents</w:t>
      </w:r>
    </w:p>
    <w:p w14:paraId="0AB03060" w14:textId="77777777" w:rsidR="0026740A" w:rsidRDefault="004A37CC">
      <w:pPr>
        <w:pStyle w:val="TOC1"/>
        <w:tabs>
          <w:tab w:val="left" w:pos="421"/>
          <w:tab w:val="right" w:leader="dot" w:pos="9350"/>
        </w:tabs>
        <w:rPr>
          <w:rFonts w:eastAsiaTheme="minorEastAsia" w:cstheme="minorBidi"/>
          <w:b w:val="0"/>
          <w:caps w:val="0"/>
          <w:noProof/>
          <w:sz w:val="24"/>
          <w:szCs w:val="24"/>
          <w:lang w:val="en-AU" w:eastAsia="ja-JP"/>
        </w:rPr>
      </w:pPr>
      <w:r w:rsidRPr="000F79EC">
        <w:rPr>
          <w:rFonts w:ascii="Arial" w:hAnsi="Arial"/>
        </w:rPr>
        <w:fldChar w:fldCharType="begin"/>
      </w:r>
      <w:r w:rsidRPr="000F79EC">
        <w:rPr>
          <w:rFonts w:ascii="Arial" w:hAnsi="Arial"/>
        </w:rPr>
        <w:instrText xml:space="preserve"> TOC \o "1-3" </w:instrText>
      </w:r>
      <w:r w:rsidRPr="000F79EC">
        <w:rPr>
          <w:rFonts w:ascii="Arial" w:hAnsi="Arial"/>
        </w:rPr>
        <w:fldChar w:fldCharType="separate"/>
      </w:r>
      <w:r w:rsidR="0026740A">
        <w:rPr>
          <w:noProof/>
        </w:rPr>
        <w:t>1.</w:t>
      </w:r>
      <w:r w:rsidR="0026740A">
        <w:rPr>
          <w:rFonts w:eastAsiaTheme="minorEastAsia" w:cstheme="minorBidi"/>
          <w:b w:val="0"/>
          <w:caps w:val="0"/>
          <w:noProof/>
          <w:sz w:val="24"/>
          <w:szCs w:val="24"/>
          <w:lang w:val="en-AU" w:eastAsia="ja-JP"/>
        </w:rPr>
        <w:tab/>
      </w:r>
      <w:r w:rsidR="0026740A">
        <w:rPr>
          <w:noProof/>
        </w:rPr>
        <w:t>Introduction</w:t>
      </w:r>
      <w:r w:rsidR="0026740A">
        <w:rPr>
          <w:noProof/>
        </w:rPr>
        <w:tab/>
      </w:r>
      <w:r w:rsidR="0026740A">
        <w:rPr>
          <w:noProof/>
        </w:rPr>
        <w:fldChar w:fldCharType="begin"/>
      </w:r>
      <w:r w:rsidR="0026740A">
        <w:rPr>
          <w:noProof/>
        </w:rPr>
        <w:instrText xml:space="preserve"> PAGEREF _Toc291187204 \h </w:instrText>
      </w:r>
      <w:r w:rsidR="0026740A">
        <w:rPr>
          <w:noProof/>
        </w:rPr>
      </w:r>
      <w:r w:rsidR="0026740A">
        <w:rPr>
          <w:noProof/>
        </w:rPr>
        <w:fldChar w:fldCharType="separate"/>
      </w:r>
      <w:r w:rsidR="0026740A">
        <w:rPr>
          <w:noProof/>
        </w:rPr>
        <w:t>5</w:t>
      </w:r>
      <w:r w:rsidR="0026740A">
        <w:rPr>
          <w:noProof/>
        </w:rPr>
        <w:fldChar w:fldCharType="end"/>
      </w:r>
    </w:p>
    <w:p w14:paraId="243C8E25" w14:textId="77777777" w:rsidR="0026740A" w:rsidRDefault="0026740A">
      <w:pPr>
        <w:pStyle w:val="TOC2"/>
        <w:tabs>
          <w:tab w:val="left" w:pos="729"/>
          <w:tab w:val="right" w:leader="dot" w:pos="9350"/>
        </w:tabs>
        <w:rPr>
          <w:rFonts w:eastAsiaTheme="minorEastAsia" w:cstheme="minorBidi"/>
          <w:smallCaps w:val="0"/>
          <w:noProof/>
          <w:sz w:val="24"/>
          <w:szCs w:val="24"/>
          <w:lang w:val="en-AU" w:eastAsia="ja-JP"/>
        </w:rPr>
      </w:pPr>
      <w:r>
        <w:rPr>
          <w:noProof/>
        </w:rPr>
        <w:t>1.1</w:t>
      </w:r>
      <w:r>
        <w:rPr>
          <w:rFonts w:eastAsiaTheme="minorEastAsia" w:cstheme="minorBidi"/>
          <w:smallCaps w:val="0"/>
          <w:noProof/>
          <w:sz w:val="24"/>
          <w:szCs w:val="24"/>
          <w:lang w:val="en-AU" w:eastAsia="ja-JP"/>
        </w:rPr>
        <w:tab/>
      </w:r>
      <w:r>
        <w:rPr>
          <w:noProof/>
        </w:rPr>
        <w:t>Brief Description</w:t>
      </w:r>
      <w:r>
        <w:rPr>
          <w:noProof/>
        </w:rPr>
        <w:tab/>
      </w:r>
      <w:r>
        <w:rPr>
          <w:noProof/>
        </w:rPr>
        <w:fldChar w:fldCharType="begin"/>
      </w:r>
      <w:r>
        <w:rPr>
          <w:noProof/>
        </w:rPr>
        <w:instrText xml:space="preserve"> PAGEREF _Toc291187205 \h </w:instrText>
      </w:r>
      <w:r>
        <w:rPr>
          <w:noProof/>
        </w:rPr>
      </w:r>
      <w:r>
        <w:rPr>
          <w:noProof/>
        </w:rPr>
        <w:fldChar w:fldCharType="separate"/>
      </w:r>
      <w:r>
        <w:rPr>
          <w:noProof/>
        </w:rPr>
        <w:t>5</w:t>
      </w:r>
      <w:r>
        <w:rPr>
          <w:noProof/>
        </w:rPr>
        <w:fldChar w:fldCharType="end"/>
      </w:r>
    </w:p>
    <w:p w14:paraId="4225EEEB" w14:textId="77777777" w:rsidR="0026740A" w:rsidRDefault="0026740A">
      <w:pPr>
        <w:pStyle w:val="TOC2"/>
        <w:tabs>
          <w:tab w:val="left" w:pos="729"/>
          <w:tab w:val="right" w:leader="dot" w:pos="9350"/>
        </w:tabs>
        <w:rPr>
          <w:rFonts w:eastAsiaTheme="minorEastAsia" w:cstheme="minorBidi"/>
          <w:smallCaps w:val="0"/>
          <w:noProof/>
          <w:sz w:val="24"/>
          <w:szCs w:val="24"/>
          <w:lang w:val="en-AU" w:eastAsia="ja-JP"/>
        </w:rPr>
      </w:pPr>
      <w:r>
        <w:rPr>
          <w:noProof/>
        </w:rPr>
        <w:t>1.2</w:t>
      </w:r>
      <w:r>
        <w:rPr>
          <w:rFonts w:eastAsiaTheme="minorEastAsia" w:cstheme="minorBidi"/>
          <w:smallCaps w:val="0"/>
          <w:noProof/>
          <w:sz w:val="24"/>
          <w:szCs w:val="24"/>
          <w:lang w:val="en-AU" w:eastAsia="ja-JP"/>
        </w:rPr>
        <w:tab/>
      </w:r>
      <w:r>
        <w:rPr>
          <w:noProof/>
        </w:rPr>
        <w:t>Glossary of Terms</w:t>
      </w:r>
      <w:r>
        <w:rPr>
          <w:noProof/>
        </w:rPr>
        <w:tab/>
      </w:r>
      <w:r>
        <w:rPr>
          <w:noProof/>
        </w:rPr>
        <w:fldChar w:fldCharType="begin"/>
      </w:r>
      <w:r>
        <w:rPr>
          <w:noProof/>
        </w:rPr>
        <w:instrText xml:space="preserve"> PAGEREF _Toc291187206 \h </w:instrText>
      </w:r>
      <w:r>
        <w:rPr>
          <w:noProof/>
        </w:rPr>
      </w:r>
      <w:r>
        <w:rPr>
          <w:noProof/>
        </w:rPr>
        <w:fldChar w:fldCharType="separate"/>
      </w:r>
      <w:r>
        <w:rPr>
          <w:noProof/>
        </w:rPr>
        <w:t>5</w:t>
      </w:r>
      <w:r>
        <w:rPr>
          <w:noProof/>
        </w:rPr>
        <w:fldChar w:fldCharType="end"/>
      </w:r>
    </w:p>
    <w:p w14:paraId="444B802B" w14:textId="77777777" w:rsidR="0026740A" w:rsidRDefault="0026740A">
      <w:pPr>
        <w:pStyle w:val="TOC1"/>
        <w:tabs>
          <w:tab w:val="left" w:pos="421"/>
          <w:tab w:val="right" w:leader="dot" w:pos="9350"/>
        </w:tabs>
        <w:rPr>
          <w:rFonts w:eastAsiaTheme="minorEastAsia" w:cstheme="minorBidi"/>
          <w:b w:val="0"/>
          <w:caps w:val="0"/>
          <w:noProof/>
          <w:sz w:val="24"/>
          <w:szCs w:val="24"/>
          <w:lang w:val="en-AU" w:eastAsia="ja-JP"/>
        </w:rPr>
      </w:pPr>
      <w:r>
        <w:rPr>
          <w:noProof/>
        </w:rPr>
        <w:t>2.</w:t>
      </w:r>
      <w:r>
        <w:rPr>
          <w:rFonts w:eastAsiaTheme="minorEastAsia" w:cstheme="minorBidi"/>
          <w:b w:val="0"/>
          <w:caps w:val="0"/>
          <w:noProof/>
          <w:sz w:val="24"/>
          <w:szCs w:val="24"/>
          <w:lang w:val="en-AU" w:eastAsia="ja-JP"/>
        </w:rPr>
        <w:tab/>
      </w:r>
      <w:r>
        <w:rPr>
          <w:noProof/>
        </w:rPr>
        <w:t>Use Case Diagrams</w:t>
      </w:r>
      <w:r>
        <w:rPr>
          <w:noProof/>
        </w:rPr>
        <w:tab/>
      </w:r>
      <w:r>
        <w:rPr>
          <w:noProof/>
        </w:rPr>
        <w:fldChar w:fldCharType="begin"/>
      </w:r>
      <w:r>
        <w:rPr>
          <w:noProof/>
        </w:rPr>
        <w:instrText xml:space="preserve"> PAGEREF _Toc291187207 \h </w:instrText>
      </w:r>
      <w:r>
        <w:rPr>
          <w:noProof/>
        </w:rPr>
      </w:r>
      <w:r>
        <w:rPr>
          <w:noProof/>
        </w:rPr>
        <w:fldChar w:fldCharType="separate"/>
      </w:r>
      <w:r>
        <w:rPr>
          <w:noProof/>
        </w:rPr>
        <w:t>5</w:t>
      </w:r>
      <w:r>
        <w:rPr>
          <w:noProof/>
        </w:rPr>
        <w:fldChar w:fldCharType="end"/>
      </w:r>
    </w:p>
    <w:p w14:paraId="1F80C073" w14:textId="77777777" w:rsidR="0026740A" w:rsidRDefault="0026740A">
      <w:pPr>
        <w:pStyle w:val="TOC2"/>
        <w:tabs>
          <w:tab w:val="left" w:pos="729"/>
          <w:tab w:val="right" w:leader="dot" w:pos="9350"/>
        </w:tabs>
        <w:rPr>
          <w:rFonts w:eastAsiaTheme="minorEastAsia" w:cstheme="minorBidi"/>
          <w:smallCaps w:val="0"/>
          <w:noProof/>
          <w:sz w:val="24"/>
          <w:szCs w:val="24"/>
          <w:lang w:val="en-AU" w:eastAsia="ja-JP"/>
        </w:rPr>
      </w:pPr>
      <w:r>
        <w:rPr>
          <w:noProof/>
        </w:rPr>
        <w:t>2.1</w:t>
      </w:r>
      <w:r>
        <w:rPr>
          <w:rFonts w:eastAsiaTheme="minorEastAsia" w:cstheme="minorBidi"/>
          <w:smallCaps w:val="0"/>
          <w:noProof/>
          <w:sz w:val="24"/>
          <w:szCs w:val="24"/>
          <w:lang w:val="en-AU" w:eastAsia="ja-JP"/>
        </w:rPr>
        <w:tab/>
      </w:r>
      <w:r>
        <w:rPr>
          <w:noProof/>
        </w:rPr>
        <w:t>System Administrator</w:t>
      </w:r>
      <w:r>
        <w:rPr>
          <w:noProof/>
        </w:rPr>
        <w:tab/>
      </w:r>
      <w:r>
        <w:rPr>
          <w:noProof/>
        </w:rPr>
        <w:fldChar w:fldCharType="begin"/>
      </w:r>
      <w:r>
        <w:rPr>
          <w:noProof/>
        </w:rPr>
        <w:instrText xml:space="preserve"> PAGEREF _Toc291187208 \h </w:instrText>
      </w:r>
      <w:r>
        <w:rPr>
          <w:noProof/>
        </w:rPr>
      </w:r>
      <w:r>
        <w:rPr>
          <w:noProof/>
        </w:rPr>
        <w:fldChar w:fldCharType="separate"/>
      </w:r>
      <w:r>
        <w:rPr>
          <w:noProof/>
        </w:rPr>
        <w:t>5</w:t>
      </w:r>
      <w:r>
        <w:rPr>
          <w:noProof/>
        </w:rPr>
        <w:fldChar w:fldCharType="end"/>
      </w:r>
    </w:p>
    <w:p w14:paraId="2963B28D" w14:textId="77777777" w:rsidR="0026740A" w:rsidRDefault="0026740A">
      <w:pPr>
        <w:pStyle w:val="TOC2"/>
        <w:tabs>
          <w:tab w:val="left" w:pos="729"/>
          <w:tab w:val="right" w:leader="dot" w:pos="9350"/>
        </w:tabs>
        <w:rPr>
          <w:rFonts w:eastAsiaTheme="minorEastAsia" w:cstheme="minorBidi"/>
          <w:smallCaps w:val="0"/>
          <w:noProof/>
          <w:sz w:val="24"/>
          <w:szCs w:val="24"/>
          <w:lang w:val="en-AU" w:eastAsia="ja-JP"/>
        </w:rPr>
      </w:pPr>
      <w:r>
        <w:rPr>
          <w:noProof/>
        </w:rPr>
        <w:t>2.2</w:t>
      </w:r>
      <w:r>
        <w:rPr>
          <w:rFonts w:eastAsiaTheme="minorEastAsia" w:cstheme="minorBidi"/>
          <w:smallCaps w:val="0"/>
          <w:noProof/>
          <w:sz w:val="24"/>
          <w:szCs w:val="24"/>
          <w:lang w:val="en-AU" w:eastAsia="ja-JP"/>
        </w:rPr>
        <w:tab/>
      </w:r>
      <w:r>
        <w:rPr>
          <w:noProof/>
        </w:rPr>
        <w:t>Customer and Travel Agency</w:t>
      </w:r>
      <w:r>
        <w:rPr>
          <w:noProof/>
        </w:rPr>
        <w:tab/>
      </w:r>
      <w:r>
        <w:rPr>
          <w:noProof/>
        </w:rPr>
        <w:fldChar w:fldCharType="begin"/>
      </w:r>
      <w:r>
        <w:rPr>
          <w:noProof/>
        </w:rPr>
        <w:instrText xml:space="preserve"> PAGEREF _Toc291187209 \h </w:instrText>
      </w:r>
      <w:r>
        <w:rPr>
          <w:noProof/>
        </w:rPr>
      </w:r>
      <w:r>
        <w:rPr>
          <w:noProof/>
        </w:rPr>
        <w:fldChar w:fldCharType="separate"/>
      </w:r>
      <w:r>
        <w:rPr>
          <w:noProof/>
        </w:rPr>
        <w:t>6</w:t>
      </w:r>
      <w:r>
        <w:rPr>
          <w:noProof/>
        </w:rPr>
        <w:fldChar w:fldCharType="end"/>
      </w:r>
    </w:p>
    <w:p w14:paraId="70C59C98" w14:textId="77777777" w:rsidR="0026740A" w:rsidRDefault="0026740A">
      <w:pPr>
        <w:pStyle w:val="TOC2"/>
        <w:tabs>
          <w:tab w:val="left" w:pos="729"/>
          <w:tab w:val="right" w:leader="dot" w:pos="9350"/>
        </w:tabs>
        <w:rPr>
          <w:rFonts w:eastAsiaTheme="minorEastAsia" w:cstheme="minorBidi"/>
          <w:smallCaps w:val="0"/>
          <w:noProof/>
          <w:sz w:val="24"/>
          <w:szCs w:val="24"/>
          <w:lang w:val="en-AU" w:eastAsia="ja-JP"/>
        </w:rPr>
      </w:pPr>
      <w:r>
        <w:rPr>
          <w:noProof/>
        </w:rPr>
        <w:t>2.3</w:t>
      </w:r>
      <w:r>
        <w:rPr>
          <w:rFonts w:eastAsiaTheme="minorEastAsia" w:cstheme="minorBidi"/>
          <w:smallCaps w:val="0"/>
          <w:noProof/>
          <w:sz w:val="24"/>
          <w:szCs w:val="24"/>
          <w:lang w:val="en-AU" w:eastAsia="ja-JP"/>
        </w:rPr>
        <w:tab/>
      </w:r>
      <w:r>
        <w:rPr>
          <w:noProof/>
        </w:rPr>
        <w:t>Normal Staff</w:t>
      </w:r>
      <w:r>
        <w:rPr>
          <w:noProof/>
        </w:rPr>
        <w:tab/>
      </w:r>
      <w:r>
        <w:rPr>
          <w:noProof/>
        </w:rPr>
        <w:fldChar w:fldCharType="begin"/>
      </w:r>
      <w:r>
        <w:rPr>
          <w:noProof/>
        </w:rPr>
        <w:instrText xml:space="preserve"> PAGEREF _Toc291187210 \h </w:instrText>
      </w:r>
      <w:r>
        <w:rPr>
          <w:noProof/>
        </w:rPr>
      </w:r>
      <w:r>
        <w:rPr>
          <w:noProof/>
        </w:rPr>
        <w:fldChar w:fldCharType="separate"/>
      </w:r>
      <w:r>
        <w:rPr>
          <w:noProof/>
        </w:rPr>
        <w:t>7</w:t>
      </w:r>
      <w:r>
        <w:rPr>
          <w:noProof/>
        </w:rPr>
        <w:fldChar w:fldCharType="end"/>
      </w:r>
    </w:p>
    <w:p w14:paraId="68155719" w14:textId="77777777" w:rsidR="0026740A" w:rsidRDefault="0026740A">
      <w:pPr>
        <w:pStyle w:val="TOC2"/>
        <w:tabs>
          <w:tab w:val="left" w:pos="729"/>
          <w:tab w:val="right" w:leader="dot" w:pos="9350"/>
        </w:tabs>
        <w:rPr>
          <w:rFonts w:eastAsiaTheme="minorEastAsia" w:cstheme="minorBidi"/>
          <w:smallCaps w:val="0"/>
          <w:noProof/>
          <w:sz w:val="24"/>
          <w:szCs w:val="24"/>
          <w:lang w:val="en-AU" w:eastAsia="ja-JP"/>
        </w:rPr>
      </w:pPr>
      <w:r>
        <w:rPr>
          <w:noProof/>
        </w:rPr>
        <w:t>2.4</w:t>
      </w:r>
      <w:r>
        <w:rPr>
          <w:rFonts w:eastAsiaTheme="minorEastAsia" w:cstheme="minorBidi"/>
          <w:smallCaps w:val="0"/>
          <w:noProof/>
          <w:sz w:val="24"/>
          <w:szCs w:val="24"/>
          <w:lang w:val="en-AU" w:eastAsia="ja-JP"/>
        </w:rPr>
        <w:tab/>
      </w:r>
      <w:r>
        <w:rPr>
          <w:noProof/>
        </w:rPr>
        <w:t>Flight Manager</w:t>
      </w:r>
      <w:r>
        <w:rPr>
          <w:noProof/>
        </w:rPr>
        <w:tab/>
      </w:r>
      <w:r>
        <w:rPr>
          <w:noProof/>
        </w:rPr>
        <w:fldChar w:fldCharType="begin"/>
      </w:r>
      <w:r>
        <w:rPr>
          <w:noProof/>
        </w:rPr>
        <w:instrText xml:space="preserve"> PAGEREF _Toc291187211 \h </w:instrText>
      </w:r>
      <w:r>
        <w:rPr>
          <w:noProof/>
        </w:rPr>
      </w:r>
      <w:r>
        <w:rPr>
          <w:noProof/>
        </w:rPr>
        <w:fldChar w:fldCharType="separate"/>
      </w:r>
      <w:r>
        <w:rPr>
          <w:noProof/>
        </w:rPr>
        <w:t>7</w:t>
      </w:r>
      <w:r>
        <w:rPr>
          <w:noProof/>
        </w:rPr>
        <w:fldChar w:fldCharType="end"/>
      </w:r>
    </w:p>
    <w:p w14:paraId="15BB38DF" w14:textId="77777777" w:rsidR="0026740A" w:rsidRDefault="0026740A">
      <w:pPr>
        <w:pStyle w:val="TOC2"/>
        <w:tabs>
          <w:tab w:val="left" w:pos="729"/>
          <w:tab w:val="right" w:leader="dot" w:pos="9350"/>
        </w:tabs>
        <w:rPr>
          <w:rFonts w:eastAsiaTheme="minorEastAsia" w:cstheme="minorBidi"/>
          <w:smallCaps w:val="0"/>
          <w:noProof/>
          <w:sz w:val="24"/>
          <w:szCs w:val="24"/>
          <w:lang w:val="en-AU" w:eastAsia="ja-JP"/>
        </w:rPr>
      </w:pPr>
      <w:r>
        <w:rPr>
          <w:noProof/>
        </w:rPr>
        <w:t>2.5</w:t>
      </w:r>
      <w:r>
        <w:rPr>
          <w:rFonts w:eastAsiaTheme="minorEastAsia" w:cstheme="minorBidi"/>
          <w:smallCaps w:val="0"/>
          <w:noProof/>
          <w:sz w:val="24"/>
          <w:szCs w:val="24"/>
          <w:lang w:val="en-AU" w:eastAsia="ja-JP"/>
        </w:rPr>
        <w:tab/>
      </w:r>
      <w:r>
        <w:rPr>
          <w:noProof/>
        </w:rPr>
        <w:t>Profile Manager</w:t>
      </w:r>
      <w:r>
        <w:rPr>
          <w:noProof/>
        </w:rPr>
        <w:tab/>
      </w:r>
      <w:r>
        <w:rPr>
          <w:noProof/>
        </w:rPr>
        <w:fldChar w:fldCharType="begin"/>
      </w:r>
      <w:r>
        <w:rPr>
          <w:noProof/>
        </w:rPr>
        <w:instrText xml:space="preserve"> PAGEREF _Toc291187212 \h </w:instrText>
      </w:r>
      <w:r>
        <w:rPr>
          <w:noProof/>
        </w:rPr>
      </w:r>
      <w:r>
        <w:rPr>
          <w:noProof/>
        </w:rPr>
        <w:fldChar w:fldCharType="separate"/>
      </w:r>
      <w:r>
        <w:rPr>
          <w:noProof/>
        </w:rPr>
        <w:t>8</w:t>
      </w:r>
      <w:r>
        <w:rPr>
          <w:noProof/>
        </w:rPr>
        <w:fldChar w:fldCharType="end"/>
      </w:r>
    </w:p>
    <w:p w14:paraId="4A816DDF" w14:textId="77777777" w:rsidR="0026740A" w:rsidRDefault="0026740A">
      <w:pPr>
        <w:pStyle w:val="TOC2"/>
        <w:tabs>
          <w:tab w:val="left" w:pos="729"/>
          <w:tab w:val="right" w:leader="dot" w:pos="9350"/>
        </w:tabs>
        <w:rPr>
          <w:rFonts w:eastAsiaTheme="minorEastAsia" w:cstheme="minorBidi"/>
          <w:smallCaps w:val="0"/>
          <w:noProof/>
          <w:sz w:val="24"/>
          <w:szCs w:val="24"/>
          <w:lang w:val="en-AU" w:eastAsia="ja-JP"/>
        </w:rPr>
      </w:pPr>
      <w:r>
        <w:rPr>
          <w:noProof/>
        </w:rPr>
        <w:t>2.6</w:t>
      </w:r>
      <w:r>
        <w:rPr>
          <w:rFonts w:eastAsiaTheme="minorEastAsia" w:cstheme="minorBidi"/>
          <w:smallCaps w:val="0"/>
          <w:noProof/>
          <w:sz w:val="24"/>
          <w:szCs w:val="24"/>
          <w:lang w:val="en-AU" w:eastAsia="ja-JP"/>
        </w:rPr>
        <w:tab/>
      </w:r>
      <w:r>
        <w:rPr>
          <w:noProof/>
        </w:rPr>
        <w:t>Reservation Manager</w:t>
      </w:r>
      <w:r>
        <w:rPr>
          <w:noProof/>
        </w:rPr>
        <w:tab/>
      </w:r>
      <w:r>
        <w:rPr>
          <w:noProof/>
        </w:rPr>
        <w:fldChar w:fldCharType="begin"/>
      </w:r>
      <w:r>
        <w:rPr>
          <w:noProof/>
        </w:rPr>
        <w:instrText xml:space="preserve"> PAGEREF _Toc291187213 \h </w:instrText>
      </w:r>
      <w:r>
        <w:rPr>
          <w:noProof/>
        </w:rPr>
      </w:r>
      <w:r>
        <w:rPr>
          <w:noProof/>
        </w:rPr>
        <w:fldChar w:fldCharType="separate"/>
      </w:r>
      <w:r>
        <w:rPr>
          <w:noProof/>
        </w:rPr>
        <w:t>8</w:t>
      </w:r>
      <w:r>
        <w:rPr>
          <w:noProof/>
        </w:rPr>
        <w:fldChar w:fldCharType="end"/>
      </w:r>
    </w:p>
    <w:p w14:paraId="6260D9F4" w14:textId="77777777" w:rsidR="0026740A" w:rsidRDefault="0026740A">
      <w:pPr>
        <w:pStyle w:val="TOC2"/>
        <w:tabs>
          <w:tab w:val="left" w:pos="729"/>
          <w:tab w:val="right" w:leader="dot" w:pos="9350"/>
        </w:tabs>
        <w:rPr>
          <w:rFonts w:eastAsiaTheme="minorEastAsia" w:cstheme="minorBidi"/>
          <w:smallCaps w:val="0"/>
          <w:noProof/>
          <w:sz w:val="24"/>
          <w:szCs w:val="24"/>
          <w:lang w:val="en-AU" w:eastAsia="ja-JP"/>
        </w:rPr>
      </w:pPr>
      <w:r>
        <w:rPr>
          <w:noProof/>
        </w:rPr>
        <w:t>2.7</w:t>
      </w:r>
      <w:r>
        <w:rPr>
          <w:rFonts w:eastAsiaTheme="minorEastAsia" w:cstheme="minorBidi"/>
          <w:smallCaps w:val="0"/>
          <w:noProof/>
          <w:sz w:val="24"/>
          <w:szCs w:val="24"/>
          <w:lang w:val="en-AU" w:eastAsia="ja-JP"/>
        </w:rPr>
        <w:tab/>
      </w:r>
      <w:r>
        <w:rPr>
          <w:noProof/>
        </w:rPr>
        <w:t>Services Manager</w:t>
      </w:r>
      <w:r>
        <w:rPr>
          <w:noProof/>
        </w:rPr>
        <w:tab/>
      </w:r>
      <w:r>
        <w:rPr>
          <w:noProof/>
        </w:rPr>
        <w:fldChar w:fldCharType="begin"/>
      </w:r>
      <w:r>
        <w:rPr>
          <w:noProof/>
        </w:rPr>
        <w:instrText xml:space="preserve"> PAGEREF _Toc291187214 \h </w:instrText>
      </w:r>
      <w:r>
        <w:rPr>
          <w:noProof/>
        </w:rPr>
      </w:r>
      <w:r>
        <w:rPr>
          <w:noProof/>
        </w:rPr>
        <w:fldChar w:fldCharType="separate"/>
      </w:r>
      <w:r>
        <w:rPr>
          <w:noProof/>
        </w:rPr>
        <w:t>9</w:t>
      </w:r>
      <w:r>
        <w:rPr>
          <w:noProof/>
        </w:rPr>
        <w:fldChar w:fldCharType="end"/>
      </w:r>
    </w:p>
    <w:p w14:paraId="38964C98" w14:textId="77777777" w:rsidR="0026740A" w:rsidRDefault="0026740A">
      <w:pPr>
        <w:pStyle w:val="TOC1"/>
        <w:tabs>
          <w:tab w:val="left" w:pos="421"/>
          <w:tab w:val="right" w:leader="dot" w:pos="9350"/>
        </w:tabs>
        <w:rPr>
          <w:rFonts w:eastAsiaTheme="minorEastAsia" w:cstheme="minorBidi"/>
          <w:b w:val="0"/>
          <w:caps w:val="0"/>
          <w:noProof/>
          <w:sz w:val="24"/>
          <w:szCs w:val="24"/>
          <w:lang w:val="en-AU" w:eastAsia="ja-JP"/>
        </w:rPr>
      </w:pPr>
      <w:r>
        <w:rPr>
          <w:noProof/>
        </w:rPr>
        <w:t>3.</w:t>
      </w:r>
      <w:r>
        <w:rPr>
          <w:rFonts w:eastAsiaTheme="minorEastAsia" w:cstheme="minorBidi"/>
          <w:b w:val="0"/>
          <w:caps w:val="0"/>
          <w:noProof/>
          <w:sz w:val="24"/>
          <w:szCs w:val="24"/>
          <w:lang w:val="en-AU" w:eastAsia="ja-JP"/>
        </w:rPr>
        <w:tab/>
      </w:r>
      <w:r>
        <w:rPr>
          <w:noProof/>
        </w:rPr>
        <w:t>Use Case Specification and Description</w:t>
      </w:r>
      <w:r>
        <w:rPr>
          <w:noProof/>
        </w:rPr>
        <w:tab/>
      </w:r>
      <w:r>
        <w:rPr>
          <w:noProof/>
        </w:rPr>
        <w:fldChar w:fldCharType="begin"/>
      </w:r>
      <w:r>
        <w:rPr>
          <w:noProof/>
        </w:rPr>
        <w:instrText xml:space="preserve"> PAGEREF _Toc291187215 \h </w:instrText>
      </w:r>
      <w:r>
        <w:rPr>
          <w:noProof/>
        </w:rPr>
      </w:r>
      <w:r>
        <w:rPr>
          <w:noProof/>
        </w:rPr>
        <w:fldChar w:fldCharType="separate"/>
      </w:r>
      <w:r>
        <w:rPr>
          <w:noProof/>
        </w:rPr>
        <w:t>9</w:t>
      </w:r>
      <w:r>
        <w:rPr>
          <w:noProof/>
        </w:rPr>
        <w:fldChar w:fldCharType="end"/>
      </w:r>
    </w:p>
    <w:p w14:paraId="79052CB8" w14:textId="77777777" w:rsidR="0026740A" w:rsidRDefault="0026740A">
      <w:pPr>
        <w:pStyle w:val="TOC2"/>
        <w:tabs>
          <w:tab w:val="left" w:pos="729"/>
          <w:tab w:val="right" w:leader="dot" w:pos="9350"/>
        </w:tabs>
        <w:rPr>
          <w:rFonts w:eastAsiaTheme="minorEastAsia" w:cstheme="minorBidi"/>
          <w:smallCaps w:val="0"/>
          <w:noProof/>
          <w:sz w:val="24"/>
          <w:szCs w:val="24"/>
          <w:lang w:val="en-AU" w:eastAsia="ja-JP"/>
        </w:rPr>
      </w:pPr>
      <w:r>
        <w:rPr>
          <w:noProof/>
        </w:rPr>
        <w:t>3.1</w:t>
      </w:r>
      <w:r>
        <w:rPr>
          <w:rFonts w:eastAsiaTheme="minorEastAsia" w:cstheme="minorBidi"/>
          <w:smallCaps w:val="0"/>
          <w:noProof/>
          <w:sz w:val="24"/>
          <w:szCs w:val="24"/>
          <w:lang w:val="en-AU" w:eastAsia="ja-JP"/>
        </w:rPr>
        <w:tab/>
      </w:r>
      <w:r>
        <w:rPr>
          <w:noProof/>
        </w:rPr>
        <w:t>Use Case: Login</w:t>
      </w:r>
      <w:r>
        <w:rPr>
          <w:noProof/>
        </w:rPr>
        <w:tab/>
      </w:r>
      <w:r>
        <w:rPr>
          <w:noProof/>
        </w:rPr>
        <w:fldChar w:fldCharType="begin"/>
      </w:r>
      <w:r>
        <w:rPr>
          <w:noProof/>
        </w:rPr>
        <w:instrText xml:space="preserve"> PAGEREF _Toc291187216 \h </w:instrText>
      </w:r>
      <w:r>
        <w:rPr>
          <w:noProof/>
        </w:rPr>
      </w:r>
      <w:r>
        <w:rPr>
          <w:noProof/>
        </w:rPr>
        <w:fldChar w:fldCharType="separate"/>
      </w:r>
      <w:r>
        <w:rPr>
          <w:noProof/>
        </w:rPr>
        <w:t>9</w:t>
      </w:r>
      <w:r>
        <w:rPr>
          <w:noProof/>
        </w:rPr>
        <w:fldChar w:fldCharType="end"/>
      </w:r>
    </w:p>
    <w:p w14:paraId="56919650" w14:textId="77777777" w:rsidR="0026740A" w:rsidRDefault="0026740A">
      <w:pPr>
        <w:pStyle w:val="TOC2"/>
        <w:tabs>
          <w:tab w:val="left" w:pos="729"/>
          <w:tab w:val="right" w:leader="dot" w:pos="9350"/>
        </w:tabs>
        <w:rPr>
          <w:rFonts w:eastAsiaTheme="minorEastAsia" w:cstheme="minorBidi"/>
          <w:smallCaps w:val="0"/>
          <w:noProof/>
          <w:sz w:val="24"/>
          <w:szCs w:val="24"/>
          <w:lang w:val="en-AU" w:eastAsia="ja-JP"/>
        </w:rPr>
      </w:pPr>
      <w:r>
        <w:rPr>
          <w:noProof/>
        </w:rPr>
        <w:t>3.2</w:t>
      </w:r>
      <w:r>
        <w:rPr>
          <w:rFonts w:eastAsiaTheme="minorEastAsia" w:cstheme="minorBidi"/>
          <w:smallCaps w:val="0"/>
          <w:noProof/>
          <w:sz w:val="24"/>
          <w:szCs w:val="24"/>
          <w:lang w:val="en-AU" w:eastAsia="ja-JP"/>
        </w:rPr>
        <w:tab/>
      </w:r>
      <w:r>
        <w:rPr>
          <w:noProof/>
        </w:rPr>
        <w:t>Use Case: Enter Wrong Credentials</w:t>
      </w:r>
      <w:r>
        <w:rPr>
          <w:noProof/>
        </w:rPr>
        <w:tab/>
      </w:r>
      <w:r>
        <w:rPr>
          <w:noProof/>
        </w:rPr>
        <w:fldChar w:fldCharType="begin"/>
      </w:r>
      <w:r>
        <w:rPr>
          <w:noProof/>
        </w:rPr>
        <w:instrText xml:space="preserve"> PAGEREF _Toc291187217 \h </w:instrText>
      </w:r>
      <w:r>
        <w:rPr>
          <w:noProof/>
        </w:rPr>
      </w:r>
      <w:r>
        <w:rPr>
          <w:noProof/>
        </w:rPr>
        <w:fldChar w:fldCharType="separate"/>
      </w:r>
      <w:r>
        <w:rPr>
          <w:noProof/>
        </w:rPr>
        <w:t>10</w:t>
      </w:r>
      <w:r>
        <w:rPr>
          <w:noProof/>
        </w:rPr>
        <w:fldChar w:fldCharType="end"/>
      </w:r>
    </w:p>
    <w:p w14:paraId="2A40647D" w14:textId="77777777" w:rsidR="0026740A" w:rsidRDefault="0026740A">
      <w:pPr>
        <w:pStyle w:val="TOC2"/>
        <w:tabs>
          <w:tab w:val="left" w:pos="729"/>
          <w:tab w:val="right" w:leader="dot" w:pos="9350"/>
        </w:tabs>
        <w:rPr>
          <w:rFonts w:eastAsiaTheme="minorEastAsia" w:cstheme="minorBidi"/>
          <w:smallCaps w:val="0"/>
          <w:noProof/>
          <w:sz w:val="24"/>
          <w:szCs w:val="24"/>
          <w:lang w:val="en-AU" w:eastAsia="ja-JP"/>
        </w:rPr>
      </w:pPr>
      <w:r>
        <w:rPr>
          <w:noProof/>
        </w:rPr>
        <w:t>3.3</w:t>
      </w:r>
      <w:r>
        <w:rPr>
          <w:rFonts w:eastAsiaTheme="minorEastAsia" w:cstheme="minorBidi"/>
          <w:smallCaps w:val="0"/>
          <w:noProof/>
          <w:sz w:val="24"/>
          <w:szCs w:val="24"/>
          <w:lang w:val="en-AU" w:eastAsia="ja-JP"/>
        </w:rPr>
        <w:tab/>
      </w:r>
      <w:r>
        <w:rPr>
          <w:noProof/>
        </w:rPr>
        <w:t>Use Case: Signup</w:t>
      </w:r>
      <w:r>
        <w:rPr>
          <w:noProof/>
        </w:rPr>
        <w:tab/>
      </w:r>
      <w:r>
        <w:rPr>
          <w:noProof/>
        </w:rPr>
        <w:fldChar w:fldCharType="begin"/>
      </w:r>
      <w:r>
        <w:rPr>
          <w:noProof/>
        </w:rPr>
        <w:instrText xml:space="preserve"> PAGEREF _Toc291187218 \h </w:instrText>
      </w:r>
      <w:r>
        <w:rPr>
          <w:noProof/>
        </w:rPr>
      </w:r>
      <w:r>
        <w:rPr>
          <w:noProof/>
        </w:rPr>
        <w:fldChar w:fldCharType="separate"/>
      </w:r>
      <w:r>
        <w:rPr>
          <w:noProof/>
        </w:rPr>
        <w:t>10</w:t>
      </w:r>
      <w:r>
        <w:rPr>
          <w:noProof/>
        </w:rPr>
        <w:fldChar w:fldCharType="end"/>
      </w:r>
    </w:p>
    <w:p w14:paraId="035BD8B2" w14:textId="77777777" w:rsidR="0026740A" w:rsidRDefault="0026740A">
      <w:pPr>
        <w:pStyle w:val="TOC2"/>
        <w:tabs>
          <w:tab w:val="left" w:pos="729"/>
          <w:tab w:val="right" w:leader="dot" w:pos="9350"/>
        </w:tabs>
        <w:rPr>
          <w:rFonts w:eastAsiaTheme="minorEastAsia" w:cstheme="minorBidi"/>
          <w:smallCaps w:val="0"/>
          <w:noProof/>
          <w:sz w:val="24"/>
          <w:szCs w:val="24"/>
          <w:lang w:val="en-AU" w:eastAsia="ja-JP"/>
        </w:rPr>
      </w:pPr>
      <w:r>
        <w:rPr>
          <w:noProof/>
        </w:rPr>
        <w:t>3.4</w:t>
      </w:r>
      <w:r>
        <w:rPr>
          <w:rFonts w:eastAsiaTheme="minorEastAsia" w:cstheme="minorBidi"/>
          <w:smallCaps w:val="0"/>
          <w:noProof/>
          <w:sz w:val="24"/>
          <w:szCs w:val="24"/>
          <w:lang w:val="en-AU" w:eastAsia="ja-JP"/>
        </w:rPr>
        <w:tab/>
      </w:r>
      <w:r>
        <w:rPr>
          <w:noProof/>
        </w:rPr>
        <w:t>Use Case: Enter Invalid Details</w:t>
      </w:r>
      <w:r>
        <w:rPr>
          <w:noProof/>
        </w:rPr>
        <w:tab/>
      </w:r>
      <w:r>
        <w:rPr>
          <w:noProof/>
        </w:rPr>
        <w:fldChar w:fldCharType="begin"/>
      </w:r>
      <w:r>
        <w:rPr>
          <w:noProof/>
        </w:rPr>
        <w:instrText xml:space="preserve"> PAGEREF _Toc291187219 \h </w:instrText>
      </w:r>
      <w:r>
        <w:rPr>
          <w:noProof/>
        </w:rPr>
      </w:r>
      <w:r>
        <w:rPr>
          <w:noProof/>
        </w:rPr>
        <w:fldChar w:fldCharType="separate"/>
      </w:r>
      <w:r>
        <w:rPr>
          <w:noProof/>
        </w:rPr>
        <w:t>10</w:t>
      </w:r>
      <w:r>
        <w:rPr>
          <w:noProof/>
        </w:rPr>
        <w:fldChar w:fldCharType="end"/>
      </w:r>
    </w:p>
    <w:p w14:paraId="7594CA80" w14:textId="77777777" w:rsidR="0026740A" w:rsidRDefault="0026740A">
      <w:pPr>
        <w:pStyle w:val="TOC2"/>
        <w:tabs>
          <w:tab w:val="left" w:pos="729"/>
          <w:tab w:val="right" w:leader="dot" w:pos="9350"/>
        </w:tabs>
        <w:rPr>
          <w:rFonts w:eastAsiaTheme="minorEastAsia" w:cstheme="minorBidi"/>
          <w:smallCaps w:val="0"/>
          <w:noProof/>
          <w:sz w:val="24"/>
          <w:szCs w:val="24"/>
          <w:lang w:val="en-AU" w:eastAsia="ja-JP"/>
        </w:rPr>
      </w:pPr>
      <w:r>
        <w:rPr>
          <w:noProof/>
        </w:rPr>
        <w:t>3.5</w:t>
      </w:r>
      <w:r>
        <w:rPr>
          <w:rFonts w:eastAsiaTheme="minorEastAsia" w:cstheme="minorBidi"/>
          <w:smallCaps w:val="0"/>
          <w:noProof/>
          <w:sz w:val="24"/>
          <w:szCs w:val="24"/>
          <w:lang w:val="en-AU" w:eastAsia="ja-JP"/>
        </w:rPr>
        <w:tab/>
      </w:r>
      <w:r>
        <w:rPr>
          <w:noProof/>
        </w:rPr>
        <w:t>Use Case: Cancel Booking</w:t>
      </w:r>
      <w:r>
        <w:rPr>
          <w:noProof/>
        </w:rPr>
        <w:tab/>
      </w:r>
      <w:r>
        <w:rPr>
          <w:noProof/>
        </w:rPr>
        <w:fldChar w:fldCharType="begin"/>
      </w:r>
      <w:r>
        <w:rPr>
          <w:noProof/>
        </w:rPr>
        <w:instrText xml:space="preserve"> PAGEREF _Toc291187220 \h </w:instrText>
      </w:r>
      <w:r>
        <w:rPr>
          <w:noProof/>
        </w:rPr>
      </w:r>
      <w:r>
        <w:rPr>
          <w:noProof/>
        </w:rPr>
        <w:fldChar w:fldCharType="separate"/>
      </w:r>
      <w:r>
        <w:rPr>
          <w:noProof/>
        </w:rPr>
        <w:t>11</w:t>
      </w:r>
      <w:r>
        <w:rPr>
          <w:noProof/>
        </w:rPr>
        <w:fldChar w:fldCharType="end"/>
      </w:r>
    </w:p>
    <w:p w14:paraId="68298649" w14:textId="77777777" w:rsidR="0026740A" w:rsidRDefault="0026740A">
      <w:pPr>
        <w:pStyle w:val="TOC2"/>
        <w:tabs>
          <w:tab w:val="left" w:pos="729"/>
          <w:tab w:val="right" w:leader="dot" w:pos="9350"/>
        </w:tabs>
        <w:rPr>
          <w:rFonts w:eastAsiaTheme="minorEastAsia" w:cstheme="minorBidi"/>
          <w:smallCaps w:val="0"/>
          <w:noProof/>
          <w:sz w:val="24"/>
          <w:szCs w:val="24"/>
          <w:lang w:val="en-AU" w:eastAsia="ja-JP"/>
        </w:rPr>
      </w:pPr>
      <w:r>
        <w:rPr>
          <w:noProof/>
        </w:rPr>
        <w:t>3.6</w:t>
      </w:r>
      <w:r>
        <w:rPr>
          <w:rFonts w:eastAsiaTheme="minorEastAsia" w:cstheme="minorBidi"/>
          <w:smallCaps w:val="0"/>
          <w:noProof/>
          <w:sz w:val="24"/>
          <w:szCs w:val="24"/>
          <w:lang w:val="en-AU" w:eastAsia="ja-JP"/>
        </w:rPr>
        <w:tab/>
      </w:r>
      <w:r>
        <w:rPr>
          <w:noProof/>
        </w:rPr>
        <w:t>Use Case: Edit Account Details</w:t>
      </w:r>
      <w:r>
        <w:rPr>
          <w:noProof/>
        </w:rPr>
        <w:tab/>
      </w:r>
      <w:r>
        <w:rPr>
          <w:noProof/>
        </w:rPr>
        <w:fldChar w:fldCharType="begin"/>
      </w:r>
      <w:r>
        <w:rPr>
          <w:noProof/>
        </w:rPr>
        <w:instrText xml:space="preserve"> PAGEREF _Toc291187221 \h </w:instrText>
      </w:r>
      <w:r>
        <w:rPr>
          <w:noProof/>
        </w:rPr>
      </w:r>
      <w:r>
        <w:rPr>
          <w:noProof/>
        </w:rPr>
        <w:fldChar w:fldCharType="separate"/>
      </w:r>
      <w:r>
        <w:rPr>
          <w:noProof/>
        </w:rPr>
        <w:t>11</w:t>
      </w:r>
      <w:r>
        <w:rPr>
          <w:noProof/>
        </w:rPr>
        <w:fldChar w:fldCharType="end"/>
      </w:r>
    </w:p>
    <w:p w14:paraId="1C118D0B" w14:textId="77777777" w:rsidR="0026740A" w:rsidRDefault="0026740A">
      <w:pPr>
        <w:pStyle w:val="TOC2"/>
        <w:tabs>
          <w:tab w:val="left" w:pos="729"/>
          <w:tab w:val="right" w:leader="dot" w:pos="9350"/>
        </w:tabs>
        <w:rPr>
          <w:rFonts w:eastAsiaTheme="minorEastAsia" w:cstheme="minorBidi"/>
          <w:smallCaps w:val="0"/>
          <w:noProof/>
          <w:sz w:val="24"/>
          <w:szCs w:val="24"/>
          <w:lang w:val="en-AU" w:eastAsia="ja-JP"/>
        </w:rPr>
      </w:pPr>
      <w:r>
        <w:rPr>
          <w:noProof/>
        </w:rPr>
        <w:t>3.7</w:t>
      </w:r>
      <w:r>
        <w:rPr>
          <w:rFonts w:eastAsiaTheme="minorEastAsia" w:cstheme="minorBidi"/>
          <w:smallCaps w:val="0"/>
          <w:noProof/>
          <w:sz w:val="24"/>
          <w:szCs w:val="24"/>
          <w:lang w:val="en-AU" w:eastAsia="ja-JP"/>
        </w:rPr>
        <w:tab/>
      </w:r>
      <w:r>
        <w:rPr>
          <w:noProof/>
        </w:rPr>
        <w:t>Use Case: Make Booking</w:t>
      </w:r>
      <w:r>
        <w:rPr>
          <w:noProof/>
        </w:rPr>
        <w:tab/>
      </w:r>
      <w:r>
        <w:rPr>
          <w:noProof/>
        </w:rPr>
        <w:fldChar w:fldCharType="begin"/>
      </w:r>
      <w:r>
        <w:rPr>
          <w:noProof/>
        </w:rPr>
        <w:instrText xml:space="preserve"> PAGEREF _Toc291187222 \h </w:instrText>
      </w:r>
      <w:r>
        <w:rPr>
          <w:noProof/>
        </w:rPr>
      </w:r>
      <w:r>
        <w:rPr>
          <w:noProof/>
        </w:rPr>
        <w:fldChar w:fldCharType="separate"/>
      </w:r>
      <w:r>
        <w:rPr>
          <w:noProof/>
        </w:rPr>
        <w:t>12</w:t>
      </w:r>
      <w:r>
        <w:rPr>
          <w:noProof/>
        </w:rPr>
        <w:fldChar w:fldCharType="end"/>
      </w:r>
    </w:p>
    <w:p w14:paraId="685C8F66" w14:textId="77777777" w:rsidR="0026740A" w:rsidRDefault="0026740A">
      <w:pPr>
        <w:pStyle w:val="TOC2"/>
        <w:tabs>
          <w:tab w:val="left" w:pos="729"/>
          <w:tab w:val="right" w:leader="dot" w:pos="9350"/>
        </w:tabs>
        <w:rPr>
          <w:rFonts w:eastAsiaTheme="minorEastAsia" w:cstheme="minorBidi"/>
          <w:smallCaps w:val="0"/>
          <w:noProof/>
          <w:sz w:val="24"/>
          <w:szCs w:val="24"/>
          <w:lang w:val="en-AU" w:eastAsia="ja-JP"/>
        </w:rPr>
      </w:pPr>
      <w:r>
        <w:rPr>
          <w:noProof/>
        </w:rPr>
        <w:t>3.8</w:t>
      </w:r>
      <w:r>
        <w:rPr>
          <w:rFonts w:eastAsiaTheme="minorEastAsia" w:cstheme="minorBidi"/>
          <w:smallCaps w:val="0"/>
          <w:noProof/>
          <w:sz w:val="24"/>
          <w:szCs w:val="24"/>
          <w:lang w:val="en-AU" w:eastAsia="ja-JP"/>
        </w:rPr>
        <w:tab/>
      </w:r>
      <w:r>
        <w:rPr>
          <w:noProof/>
        </w:rPr>
        <w:t>Use Case: Generate Flight Reports</w:t>
      </w:r>
      <w:r>
        <w:rPr>
          <w:noProof/>
        </w:rPr>
        <w:tab/>
      </w:r>
      <w:r>
        <w:rPr>
          <w:noProof/>
        </w:rPr>
        <w:fldChar w:fldCharType="begin"/>
      </w:r>
      <w:r>
        <w:rPr>
          <w:noProof/>
        </w:rPr>
        <w:instrText xml:space="preserve"> PAGEREF _Toc291187223 \h </w:instrText>
      </w:r>
      <w:r>
        <w:rPr>
          <w:noProof/>
        </w:rPr>
      </w:r>
      <w:r>
        <w:rPr>
          <w:noProof/>
        </w:rPr>
        <w:fldChar w:fldCharType="separate"/>
      </w:r>
      <w:r>
        <w:rPr>
          <w:noProof/>
        </w:rPr>
        <w:t>12</w:t>
      </w:r>
      <w:r>
        <w:rPr>
          <w:noProof/>
        </w:rPr>
        <w:fldChar w:fldCharType="end"/>
      </w:r>
    </w:p>
    <w:p w14:paraId="41F622EE" w14:textId="77777777" w:rsidR="0026740A" w:rsidRDefault="0026740A">
      <w:pPr>
        <w:pStyle w:val="TOC2"/>
        <w:tabs>
          <w:tab w:val="left" w:pos="729"/>
          <w:tab w:val="right" w:leader="dot" w:pos="9350"/>
        </w:tabs>
        <w:rPr>
          <w:rFonts w:eastAsiaTheme="minorEastAsia" w:cstheme="minorBidi"/>
          <w:smallCaps w:val="0"/>
          <w:noProof/>
          <w:sz w:val="24"/>
          <w:szCs w:val="24"/>
          <w:lang w:val="en-AU" w:eastAsia="ja-JP"/>
        </w:rPr>
      </w:pPr>
      <w:r>
        <w:rPr>
          <w:noProof/>
        </w:rPr>
        <w:t>3.9</w:t>
      </w:r>
      <w:r>
        <w:rPr>
          <w:rFonts w:eastAsiaTheme="minorEastAsia" w:cstheme="minorBidi"/>
          <w:smallCaps w:val="0"/>
          <w:noProof/>
          <w:sz w:val="24"/>
          <w:szCs w:val="24"/>
          <w:lang w:val="en-AU" w:eastAsia="ja-JP"/>
        </w:rPr>
        <w:tab/>
      </w:r>
      <w:r>
        <w:rPr>
          <w:noProof/>
        </w:rPr>
        <w:t>Use Case: Add Persons</w:t>
      </w:r>
      <w:r>
        <w:rPr>
          <w:noProof/>
        </w:rPr>
        <w:tab/>
      </w:r>
      <w:r>
        <w:rPr>
          <w:noProof/>
        </w:rPr>
        <w:fldChar w:fldCharType="begin"/>
      </w:r>
      <w:r>
        <w:rPr>
          <w:noProof/>
        </w:rPr>
        <w:instrText xml:space="preserve"> PAGEREF _Toc291187224 \h </w:instrText>
      </w:r>
      <w:r>
        <w:rPr>
          <w:noProof/>
        </w:rPr>
      </w:r>
      <w:r>
        <w:rPr>
          <w:noProof/>
        </w:rPr>
        <w:fldChar w:fldCharType="separate"/>
      </w:r>
      <w:r>
        <w:rPr>
          <w:noProof/>
        </w:rPr>
        <w:t>13</w:t>
      </w:r>
      <w:r>
        <w:rPr>
          <w:noProof/>
        </w:rPr>
        <w:fldChar w:fldCharType="end"/>
      </w:r>
    </w:p>
    <w:p w14:paraId="1AA6ED5D"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3.10</w:t>
      </w:r>
      <w:r>
        <w:rPr>
          <w:rFonts w:eastAsiaTheme="minorEastAsia" w:cstheme="minorBidi"/>
          <w:smallCaps w:val="0"/>
          <w:noProof/>
          <w:sz w:val="24"/>
          <w:szCs w:val="24"/>
          <w:lang w:val="en-AU" w:eastAsia="ja-JP"/>
        </w:rPr>
        <w:tab/>
      </w:r>
      <w:r>
        <w:rPr>
          <w:noProof/>
        </w:rPr>
        <w:t>Use Case: Add Customers</w:t>
      </w:r>
      <w:r>
        <w:rPr>
          <w:noProof/>
        </w:rPr>
        <w:tab/>
      </w:r>
      <w:r>
        <w:rPr>
          <w:noProof/>
        </w:rPr>
        <w:fldChar w:fldCharType="begin"/>
      </w:r>
      <w:r>
        <w:rPr>
          <w:noProof/>
        </w:rPr>
        <w:instrText xml:space="preserve"> PAGEREF _Toc291187225 \h </w:instrText>
      </w:r>
      <w:r>
        <w:rPr>
          <w:noProof/>
        </w:rPr>
      </w:r>
      <w:r>
        <w:rPr>
          <w:noProof/>
        </w:rPr>
        <w:fldChar w:fldCharType="separate"/>
      </w:r>
      <w:r>
        <w:rPr>
          <w:noProof/>
        </w:rPr>
        <w:t>13</w:t>
      </w:r>
      <w:r>
        <w:rPr>
          <w:noProof/>
        </w:rPr>
        <w:fldChar w:fldCharType="end"/>
      </w:r>
    </w:p>
    <w:p w14:paraId="10ECC7A7"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3.11</w:t>
      </w:r>
      <w:r>
        <w:rPr>
          <w:rFonts w:eastAsiaTheme="minorEastAsia" w:cstheme="minorBidi"/>
          <w:smallCaps w:val="0"/>
          <w:noProof/>
          <w:sz w:val="24"/>
          <w:szCs w:val="24"/>
          <w:lang w:val="en-AU" w:eastAsia="ja-JP"/>
        </w:rPr>
        <w:tab/>
      </w:r>
      <w:r>
        <w:rPr>
          <w:noProof/>
        </w:rPr>
        <w:t>Use Case: Enter Invalid Username</w:t>
      </w:r>
      <w:r>
        <w:rPr>
          <w:noProof/>
        </w:rPr>
        <w:tab/>
      </w:r>
      <w:r>
        <w:rPr>
          <w:noProof/>
        </w:rPr>
        <w:fldChar w:fldCharType="begin"/>
      </w:r>
      <w:r>
        <w:rPr>
          <w:noProof/>
        </w:rPr>
        <w:instrText xml:space="preserve"> PAGEREF _Toc291187226 \h </w:instrText>
      </w:r>
      <w:r>
        <w:rPr>
          <w:noProof/>
        </w:rPr>
      </w:r>
      <w:r>
        <w:rPr>
          <w:noProof/>
        </w:rPr>
        <w:fldChar w:fldCharType="separate"/>
      </w:r>
      <w:r>
        <w:rPr>
          <w:noProof/>
        </w:rPr>
        <w:t>14</w:t>
      </w:r>
      <w:r>
        <w:rPr>
          <w:noProof/>
        </w:rPr>
        <w:fldChar w:fldCharType="end"/>
      </w:r>
    </w:p>
    <w:p w14:paraId="66B4145A"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3.12</w:t>
      </w:r>
      <w:r>
        <w:rPr>
          <w:rFonts w:eastAsiaTheme="minorEastAsia" w:cstheme="minorBidi"/>
          <w:smallCaps w:val="0"/>
          <w:noProof/>
          <w:sz w:val="24"/>
          <w:szCs w:val="24"/>
          <w:lang w:val="en-AU" w:eastAsia="ja-JP"/>
        </w:rPr>
        <w:tab/>
      </w:r>
      <w:r>
        <w:rPr>
          <w:noProof/>
        </w:rPr>
        <w:t>Use Case: Book Services</w:t>
      </w:r>
      <w:r>
        <w:rPr>
          <w:noProof/>
        </w:rPr>
        <w:tab/>
      </w:r>
      <w:r>
        <w:rPr>
          <w:noProof/>
        </w:rPr>
        <w:fldChar w:fldCharType="begin"/>
      </w:r>
      <w:r>
        <w:rPr>
          <w:noProof/>
        </w:rPr>
        <w:instrText xml:space="preserve"> PAGEREF _Toc291187227 \h </w:instrText>
      </w:r>
      <w:r>
        <w:rPr>
          <w:noProof/>
        </w:rPr>
      </w:r>
      <w:r>
        <w:rPr>
          <w:noProof/>
        </w:rPr>
        <w:fldChar w:fldCharType="separate"/>
      </w:r>
      <w:r>
        <w:rPr>
          <w:noProof/>
        </w:rPr>
        <w:t>14</w:t>
      </w:r>
      <w:r>
        <w:rPr>
          <w:noProof/>
        </w:rPr>
        <w:fldChar w:fldCharType="end"/>
      </w:r>
    </w:p>
    <w:p w14:paraId="257DB3DD"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3.13</w:t>
      </w:r>
      <w:r>
        <w:rPr>
          <w:rFonts w:eastAsiaTheme="minorEastAsia" w:cstheme="minorBidi"/>
          <w:smallCaps w:val="0"/>
          <w:noProof/>
          <w:sz w:val="24"/>
          <w:szCs w:val="24"/>
          <w:lang w:val="en-AU" w:eastAsia="ja-JP"/>
        </w:rPr>
        <w:tab/>
      </w:r>
      <w:r>
        <w:rPr>
          <w:noProof/>
        </w:rPr>
        <w:t>Use Case: Cancel Customer Booking</w:t>
      </w:r>
      <w:r>
        <w:rPr>
          <w:noProof/>
        </w:rPr>
        <w:tab/>
      </w:r>
      <w:r>
        <w:rPr>
          <w:noProof/>
        </w:rPr>
        <w:fldChar w:fldCharType="begin"/>
      </w:r>
      <w:r>
        <w:rPr>
          <w:noProof/>
        </w:rPr>
        <w:instrText xml:space="preserve"> PAGEREF _Toc291187228 \h </w:instrText>
      </w:r>
      <w:r>
        <w:rPr>
          <w:noProof/>
        </w:rPr>
      </w:r>
      <w:r>
        <w:rPr>
          <w:noProof/>
        </w:rPr>
        <w:fldChar w:fldCharType="separate"/>
      </w:r>
      <w:r>
        <w:rPr>
          <w:noProof/>
        </w:rPr>
        <w:t>14</w:t>
      </w:r>
      <w:r>
        <w:rPr>
          <w:noProof/>
        </w:rPr>
        <w:fldChar w:fldCharType="end"/>
      </w:r>
    </w:p>
    <w:p w14:paraId="6269DFBA"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3.14</w:t>
      </w:r>
      <w:r>
        <w:rPr>
          <w:rFonts w:eastAsiaTheme="minorEastAsia" w:cstheme="minorBidi"/>
          <w:smallCaps w:val="0"/>
          <w:noProof/>
          <w:sz w:val="24"/>
          <w:szCs w:val="24"/>
          <w:lang w:val="en-AU" w:eastAsia="ja-JP"/>
        </w:rPr>
        <w:tab/>
      </w:r>
      <w:r>
        <w:rPr>
          <w:noProof/>
        </w:rPr>
        <w:t>Use Case: Edit Services</w:t>
      </w:r>
      <w:r>
        <w:rPr>
          <w:noProof/>
        </w:rPr>
        <w:tab/>
      </w:r>
      <w:r>
        <w:rPr>
          <w:noProof/>
        </w:rPr>
        <w:fldChar w:fldCharType="begin"/>
      </w:r>
      <w:r>
        <w:rPr>
          <w:noProof/>
        </w:rPr>
        <w:instrText xml:space="preserve"> PAGEREF _Toc291187229 \h </w:instrText>
      </w:r>
      <w:r>
        <w:rPr>
          <w:noProof/>
        </w:rPr>
      </w:r>
      <w:r>
        <w:rPr>
          <w:noProof/>
        </w:rPr>
        <w:fldChar w:fldCharType="separate"/>
      </w:r>
      <w:r>
        <w:rPr>
          <w:noProof/>
        </w:rPr>
        <w:t>15</w:t>
      </w:r>
      <w:r>
        <w:rPr>
          <w:noProof/>
        </w:rPr>
        <w:fldChar w:fldCharType="end"/>
      </w:r>
    </w:p>
    <w:p w14:paraId="12B8D67D"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3.15</w:t>
      </w:r>
      <w:r>
        <w:rPr>
          <w:rFonts w:eastAsiaTheme="minorEastAsia" w:cstheme="minorBidi"/>
          <w:smallCaps w:val="0"/>
          <w:noProof/>
          <w:sz w:val="24"/>
          <w:szCs w:val="24"/>
          <w:lang w:val="en-AU" w:eastAsia="ja-JP"/>
        </w:rPr>
        <w:tab/>
      </w:r>
      <w:r>
        <w:rPr>
          <w:noProof/>
        </w:rPr>
        <w:t>Use Case: Add Services</w:t>
      </w:r>
      <w:r>
        <w:rPr>
          <w:noProof/>
        </w:rPr>
        <w:tab/>
      </w:r>
      <w:r>
        <w:rPr>
          <w:noProof/>
        </w:rPr>
        <w:fldChar w:fldCharType="begin"/>
      </w:r>
      <w:r>
        <w:rPr>
          <w:noProof/>
        </w:rPr>
        <w:instrText xml:space="preserve"> PAGEREF _Toc291187230 \h </w:instrText>
      </w:r>
      <w:r>
        <w:rPr>
          <w:noProof/>
        </w:rPr>
      </w:r>
      <w:r>
        <w:rPr>
          <w:noProof/>
        </w:rPr>
        <w:fldChar w:fldCharType="separate"/>
      </w:r>
      <w:r>
        <w:rPr>
          <w:noProof/>
        </w:rPr>
        <w:t>16</w:t>
      </w:r>
      <w:r>
        <w:rPr>
          <w:noProof/>
        </w:rPr>
        <w:fldChar w:fldCharType="end"/>
      </w:r>
    </w:p>
    <w:p w14:paraId="58092CCF"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3.16</w:t>
      </w:r>
      <w:r>
        <w:rPr>
          <w:rFonts w:eastAsiaTheme="minorEastAsia" w:cstheme="minorBidi"/>
          <w:smallCaps w:val="0"/>
          <w:noProof/>
          <w:sz w:val="24"/>
          <w:szCs w:val="24"/>
          <w:lang w:val="en-AU" w:eastAsia="ja-JP"/>
        </w:rPr>
        <w:tab/>
      </w:r>
      <w:r>
        <w:rPr>
          <w:noProof/>
        </w:rPr>
        <w:t>Use Case: Remove Services</w:t>
      </w:r>
      <w:r>
        <w:rPr>
          <w:noProof/>
        </w:rPr>
        <w:tab/>
      </w:r>
      <w:r>
        <w:rPr>
          <w:noProof/>
        </w:rPr>
        <w:fldChar w:fldCharType="begin"/>
      </w:r>
      <w:r>
        <w:rPr>
          <w:noProof/>
        </w:rPr>
        <w:instrText xml:space="preserve"> PAGEREF _Toc291187231 \h </w:instrText>
      </w:r>
      <w:r>
        <w:rPr>
          <w:noProof/>
        </w:rPr>
      </w:r>
      <w:r>
        <w:rPr>
          <w:noProof/>
        </w:rPr>
        <w:fldChar w:fldCharType="separate"/>
      </w:r>
      <w:r>
        <w:rPr>
          <w:noProof/>
        </w:rPr>
        <w:t>16</w:t>
      </w:r>
      <w:r>
        <w:rPr>
          <w:noProof/>
        </w:rPr>
        <w:fldChar w:fldCharType="end"/>
      </w:r>
    </w:p>
    <w:p w14:paraId="7308F243"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3.17</w:t>
      </w:r>
      <w:r>
        <w:rPr>
          <w:rFonts w:eastAsiaTheme="minorEastAsia" w:cstheme="minorBidi"/>
          <w:smallCaps w:val="0"/>
          <w:noProof/>
          <w:sz w:val="24"/>
          <w:szCs w:val="24"/>
          <w:lang w:val="en-AU" w:eastAsia="ja-JP"/>
        </w:rPr>
        <w:tab/>
      </w:r>
      <w:r>
        <w:rPr>
          <w:noProof/>
        </w:rPr>
        <w:t>Use Case: Edit Service Price</w:t>
      </w:r>
      <w:r>
        <w:rPr>
          <w:noProof/>
        </w:rPr>
        <w:tab/>
      </w:r>
      <w:r>
        <w:rPr>
          <w:noProof/>
        </w:rPr>
        <w:fldChar w:fldCharType="begin"/>
      </w:r>
      <w:r>
        <w:rPr>
          <w:noProof/>
        </w:rPr>
        <w:instrText xml:space="preserve"> PAGEREF _Toc291187232 \h </w:instrText>
      </w:r>
      <w:r>
        <w:rPr>
          <w:noProof/>
        </w:rPr>
      </w:r>
      <w:r>
        <w:rPr>
          <w:noProof/>
        </w:rPr>
        <w:fldChar w:fldCharType="separate"/>
      </w:r>
      <w:r>
        <w:rPr>
          <w:noProof/>
        </w:rPr>
        <w:t>16</w:t>
      </w:r>
      <w:r>
        <w:rPr>
          <w:noProof/>
        </w:rPr>
        <w:fldChar w:fldCharType="end"/>
      </w:r>
    </w:p>
    <w:p w14:paraId="3942F837"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3.18</w:t>
      </w:r>
      <w:r>
        <w:rPr>
          <w:rFonts w:eastAsiaTheme="minorEastAsia" w:cstheme="minorBidi"/>
          <w:smallCaps w:val="0"/>
          <w:noProof/>
          <w:sz w:val="24"/>
          <w:szCs w:val="24"/>
          <w:lang w:val="en-AU" w:eastAsia="ja-JP"/>
        </w:rPr>
        <w:tab/>
      </w:r>
      <w:r>
        <w:rPr>
          <w:noProof/>
        </w:rPr>
        <w:t>Use Case: Edit Service Availability</w:t>
      </w:r>
      <w:r>
        <w:rPr>
          <w:noProof/>
        </w:rPr>
        <w:tab/>
      </w:r>
      <w:r>
        <w:rPr>
          <w:noProof/>
        </w:rPr>
        <w:fldChar w:fldCharType="begin"/>
      </w:r>
      <w:r>
        <w:rPr>
          <w:noProof/>
        </w:rPr>
        <w:instrText xml:space="preserve"> PAGEREF _Toc291187233 \h </w:instrText>
      </w:r>
      <w:r>
        <w:rPr>
          <w:noProof/>
        </w:rPr>
      </w:r>
      <w:r>
        <w:rPr>
          <w:noProof/>
        </w:rPr>
        <w:fldChar w:fldCharType="separate"/>
      </w:r>
      <w:r>
        <w:rPr>
          <w:noProof/>
        </w:rPr>
        <w:t>17</w:t>
      </w:r>
      <w:r>
        <w:rPr>
          <w:noProof/>
        </w:rPr>
        <w:fldChar w:fldCharType="end"/>
      </w:r>
    </w:p>
    <w:p w14:paraId="593923D4"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3.19</w:t>
      </w:r>
      <w:r>
        <w:rPr>
          <w:rFonts w:eastAsiaTheme="minorEastAsia" w:cstheme="minorBidi"/>
          <w:smallCaps w:val="0"/>
          <w:noProof/>
          <w:sz w:val="24"/>
          <w:szCs w:val="24"/>
          <w:lang w:val="en-AU" w:eastAsia="ja-JP"/>
        </w:rPr>
        <w:tab/>
      </w:r>
      <w:r>
        <w:rPr>
          <w:noProof/>
        </w:rPr>
        <w:t>Use Case: Edit Routes</w:t>
      </w:r>
      <w:r>
        <w:rPr>
          <w:noProof/>
        </w:rPr>
        <w:tab/>
      </w:r>
      <w:r>
        <w:rPr>
          <w:noProof/>
        </w:rPr>
        <w:fldChar w:fldCharType="begin"/>
      </w:r>
      <w:r>
        <w:rPr>
          <w:noProof/>
        </w:rPr>
        <w:instrText xml:space="preserve"> PAGEREF _Toc291187234 \h </w:instrText>
      </w:r>
      <w:r>
        <w:rPr>
          <w:noProof/>
        </w:rPr>
      </w:r>
      <w:r>
        <w:rPr>
          <w:noProof/>
        </w:rPr>
        <w:fldChar w:fldCharType="separate"/>
      </w:r>
      <w:r>
        <w:rPr>
          <w:noProof/>
        </w:rPr>
        <w:t>17</w:t>
      </w:r>
      <w:r>
        <w:rPr>
          <w:noProof/>
        </w:rPr>
        <w:fldChar w:fldCharType="end"/>
      </w:r>
    </w:p>
    <w:p w14:paraId="002071A8"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3.20</w:t>
      </w:r>
      <w:r>
        <w:rPr>
          <w:rFonts w:eastAsiaTheme="minorEastAsia" w:cstheme="minorBidi"/>
          <w:smallCaps w:val="0"/>
          <w:noProof/>
          <w:sz w:val="24"/>
          <w:szCs w:val="24"/>
          <w:lang w:val="en-AU" w:eastAsia="ja-JP"/>
        </w:rPr>
        <w:tab/>
      </w:r>
      <w:r>
        <w:rPr>
          <w:noProof/>
        </w:rPr>
        <w:t>Use Case: Edit Fleet</w:t>
      </w:r>
      <w:r>
        <w:rPr>
          <w:noProof/>
        </w:rPr>
        <w:tab/>
      </w:r>
      <w:r>
        <w:rPr>
          <w:noProof/>
        </w:rPr>
        <w:fldChar w:fldCharType="begin"/>
      </w:r>
      <w:r>
        <w:rPr>
          <w:noProof/>
        </w:rPr>
        <w:instrText xml:space="preserve"> PAGEREF _Toc291187235 \h </w:instrText>
      </w:r>
      <w:r>
        <w:rPr>
          <w:noProof/>
        </w:rPr>
      </w:r>
      <w:r>
        <w:rPr>
          <w:noProof/>
        </w:rPr>
        <w:fldChar w:fldCharType="separate"/>
      </w:r>
      <w:r>
        <w:rPr>
          <w:noProof/>
        </w:rPr>
        <w:t>18</w:t>
      </w:r>
      <w:r>
        <w:rPr>
          <w:noProof/>
        </w:rPr>
        <w:fldChar w:fldCharType="end"/>
      </w:r>
    </w:p>
    <w:p w14:paraId="77B4F43F"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3.21</w:t>
      </w:r>
      <w:r>
        <w:rPr>
          <w:rFonts w:eastAsiaTheme="minorEastAsia" w:cstheme="minorBidi"/>
          <w:smallCaps w:val="0"/>
          <w:noProof/>
          <w:sz w:val="24"/>
          <w:szCs w:val="24"/>
          <w:lang w:val="en-AU" w:eastAsia="ja-JP"/>
        </w:rPr>
        <w:tab/>
      </w:r>
      <w:r>
        <w:rPr>
          <w:noProof/>
        </w:rPr>
        <w:t>Use Case: Edit Flight Schedule</w:t>
      </w:r>
      <w:r>
        <w:rPr>
          <w:noProof/>
        </w:rPr>
        <w:tab/>
      </w:r>
      <w:r>
        <w:rPr>
          <w:noProof/>
        </w:rPr>
        <w:fldChar w:fldCharType="begin"/>
      </w:r>
      <w:r>
        <w:rPr>
          <w:noProof/>
        </w:rPr>
        <w:instrText xml:space="preserve"> PAGEREF _Toc291187236 \h </w:instrText>
      </w:r>
      <w:r>
        <w:rPr>
          <w:noProof/>
        </w:rPr>
      </w:r>
      <w:r>
        <w:rPr>
          <w:noProof/>
        </w:rPr>
        <w:fldChar w:fldCharType="separate"/>
      </w:r>
      <w:r>
        <w:rPr>
          <w:noProof/>
        </w:rPr>
        <w:t>19</w:t>
      </w:r>
      <w:r>
        <w:rPr>
          <w:noProof/>
        </w:rPr>
        <w:fldChar w:fldCharType="end"/>
      </w:r>
    </w:p>
    <w:p w14:paraId="740B1A42"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3.22</w:t>
      </w:r>
      <w:r>
        <w:rPr>
          <w:rFonts w:eastAsiaTheme="minorEastAsia" w:cstheme="minorBidi"/>
          <w:smallCaps w:val="0"/>
          <w:noProof/>
          <w:sz w:val="24"/>
          <w:szCs w:val="24"/>
          <w:lang w:val="en-AU" w:eastAsia="ja-JP"/>
        </w:rPr>
        <w:tab/>
      </w:r>
      <w:r>
        <w:rPr>
          <w:noProof/>
        </w:rPr>
        <w:t>Use Case: Edit Airports</w:t>
      </w:r>
      <w:r>
        <w:rPr>
          <w:noProof/>
        </w:rPr>
        <w:tab/>
      </w:r>
      <w:r>
        <w:rPr>
          <w:noProof/>
        </w:rPr>
        <w:fldChar w:fldCharType="begin"/>
      </w:r>
      <w:r>
        <w:rPr>
          <w:noProof/>
        </w:rPr>
        <w:instrText xml:space="preserve"> PAGEREF _Toc291187237 \h </w:instrText>
      </w:r>
      <w:r>
        <w:rPr>
          <w:noProof/>
        </w:rPr>
      </w:r>
      <w:r>
        <w:rPr>
          <w:noProof/>
        </w:rPr>
        <w:fldChar w:fldCharType="separate"/>
      </w:r>
      <w:r>
        <w:rPr>
          <w:noProof/>
        </w:rPr>
        <w:t>20</w:t>
      </w:r>
      <w:r>
        <w:rPr>
          <w:noProof/>
        </w:rPr>
        <w:fldChar w:fldCharType="end"/>
      </w:r>
    </w:p>
    <w:p w14:paraId="68FB4A7D"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3.23</w:t>
      </w:r>
      <w:r>
        <w:rPr>
          <w:rFonts w:eastAsiaTheme="minorEastAsia" w:cstheme="minorBidi"/>
          <w:smallCaps w:val="0"/>
          <w:noProof/>
          <w:sz w:val="24"/>
          <w:szCs w:val="24"/>
          <w:lang w:val="en-AU" w:eastAsia="ja-JP"/>
        </w:rPr>
        <w:tab/>
      </w:r>
      <w:r>
        <w:rPr>
          <w:noProof/>
        </w:rPr>
        <w:t>Use Case: Move Passengers Between Flights</w:t>
      </w:r>
      <w:r>
        <w:rPr>
          <w:noProof/>
        </w:rPr>
        <w:tab/>
      </w:r>
      <w:r>
        <w:rPr>
          <w:noProof/>
        </w:rPr>
        <w:fldChar w:fldCharType="begin"/>
      </w:r>
      <w:r>
        <w:rPr>
          <w:noProof/>
        </w:rPr>
        <w:instrText xml:space="preserve"> PAGEREF _Toc291187238 \h </w:instrText>
      </w:r>
      <w:r>
        <w:rPr>
          <w:noProof/>
        </w:rPr>
      </w:r>
      <w:r>
        <w:rPr>
          <w:noProof/>
        </w:rPr>
        <w:fldChar w:fldCharType="separate"/>
      </w:r>
      <w:r>
        <w:rPr>
          <w:noProof/>
        </w:rPr>
        <w:t>21</w:t>
      </w:r>
      <w:r>
        <w:rPr>
          <w:noProof/>
        </w:rPr>
        <w:fldChar w:fldCharType="end"/>
      </w:r>
    </w:p>
    <w:p w14:paraId="0B6588A3"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3.24</w:t>
      </w:r>
      <w:r>
        <w:rPr>
          <w:rFonts w:eastAsiaTheme="minorEastAsia" w:cstheme="minorBidi"/>
          <w:smallCaps w:val="0"/>
          <w:noProof/>
          <w:sz w:val="24"/>
          <w:szCs w:val="24"/>
          <w:lang w:val="en-AU" w:eastAsia="ja-JP"/>
        </w:rPr>
        <w:tab/>
      </w:r>
      <w:r>
        <w:rPr>
          <w:noProof/>
        </w:rPr>
        <w:t>Use Case: Set Ticket Prices</w:t>
      </w:r>
      <w:r>
        <w:rPr>
          <w:noProof/>
        </w:rPr>
        <w:tab/>
      </w:r>
      <w:r>
        <w:rPr>
          <w:noProof/>
        </w:rPr>
        <w:fldChar w:fldCharType="begin"/>
      </w:r>
      <w:r>
        <w:rPr>
          <w:noProof/>
        </w:rPr>
        <w:instrText xml:space="preserve"> PAGEREF _Toc291187239 \h </w:instrText>
      </w:r>
      <w:r>
        <w:rPr>
          <w:noProof/>
        </w:rPr>
      </w:r>
      <w:r>
        <w:rPr>
          <w:noProof/>
        </w:rPr>
        <w:fldChar w:fldCharType="separate"/>
      </w:r>
      <w:r>
        <w:rPr>
          <w:noProof/>
        </w:rPr>
        <w:t>22</w:t>
      </w:r>
      <w:r>
        <w:rPr>
          <w:noProof/>
        </w:rPr>
        <w:fldChar w:fldCharType="end"/>
      </w:r>
    </w:p>
    <w:p w14:paraId="513785EB"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3.25</w:t>
      </w:r>
      <w:r>
        <w:rPr>
          <w:rFonts w:eastAsiaTheme="minorEastAsia" w:cstheme="minorBidi"/>
          <w:smallCaps w:val="0"/>
          <w:noProof/>
          <w:sz w:val="24"/>
          <w:szCs w:val="24"/>
          <w:lang w:val="en-AU" w:eastAsia="ja-JP"/>
        </w:rPr>
        <w:tab/>
      </w:r>
      <w:r>
        <w:rPr>
          <w:noProof/>
        </w:rPr>
        <w:t>Use Case: Change Passenger Seating</w:t>
      </w:r>
      <w:r>
        <w:rPr>
          <w:noProof/>
        </w:rPr>
        <w:tab/>
      </w:r>
      <w:r>
        <w:rPr>
          <w:noProof/>
        </w:rPr>
        <w:fldChar w:fldCharType="begin"/>
      </w:r>
      <w:r>
        <w:rPr>
          <w:noProof/>
        </w:rPr>
        <w:instrText xml:space="preserve"> PAGEREF _Toc291187240 \h </w:instrText>
      </w:r>
      <w:r>
        <w:rPr>
          <w:noProof/>
        </w:rPr>
      </w:r>
      <w:r>
        <w:rPr>
          <w:noProof/>
        </w:rPr>
        <w:fldChar w:fldCharType="separate"/>
      </w:r>
      <w:r>
        <w:rPr>
          <w:noProof/>
        </w:rPr>
        <w:t>23</w:t>
      </w:r>
      <w:r>
        <w:rPr>
          <w:noProof/>
        </w:rPr>
        <w:fldChar w:fldCharType="end"/>
      </w:r>
    </w:p>
    <w:p w14:paraId="5A1964C2"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3.26</w:t>
      </w:r>
      <w:r>
        <w:rPr>
          <w:rFonts w:eastAsiaTheme="minorEastAsia" w:cstheme="minorBidi"/>
          <w:smallCaps w:val="0"/>
          <w:noProof/>
          <w:sz w:val="24"/>
          <w:szCs w:val="24"/>
          <w:lang w:val="en-AU" w:eastAsia="ja-JP"/>
        </w:rPr>
        <w:tab/>
      </w:r>
      <w:r>
        <w:rPr>
          <w:noProof/>
        </w:rPr>
        <w:t>Use Case: Edit Watch and No Fly List</w:t>
      </w:r>
      <w:r>
        <w:rPr>
          <w:noProof/>
        </w:rPr>
        <w:tab/>
      </w:r>
      <w:r>
        <w:rPr>
          <w:noProof/>
        </w:rPr>
        <w:fldChar w:fldCharType="begin"/>
      </w:r>
      <w:r>
        <w:rPr>
          <w:noProof/>
        </w:rPr>
        <w:instrText xml:space="preserve"> PAGEREF _Toc291187241 \h </w:instrText>
      </w:r>
      <w:r>
        <w:rPr>
          <w:noProof/>
        </w:rPr>
      </w:r>
      <w:r>
        <w:rPr>
          <w:noProof/>
        </w:rPr>
        <w:fldChar w:fldCharType="separate"/>
      </w:r>
      <w:r>
        <w:rPr>
          <w:noProof/>
        </w:rPr>
        <w:t>23</w:t>
      </w:r>
      <w:r>
        <w:rPr>
          <w:noProof/>
        </w:rPr>
        <w:fldChar w:fldCharType="end"/>
      </w:r>
    </w:p>
    <w:p w14:paraId="1B3B3EE5"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3.27</w:t>
      </w:r>
      <w:r>
        <w:rPr>
          <w:rFonts w:eastAsiaTheme="minorEastAsia" w:cstheme="minorBidi"/>
          <w:smallCaps w:val="0"/>
          <w:noProof/>
          <w:sz w:val="24"/>
          <w:szCs w:val="24"/>
          <w:lang w:val="en-AU" w:eastAsia="ja-JP"/>
        </w:rPr>
        <w:tab/>
      </w:r>
      <w:r>
        <w:rPr>
          <w:noProof/>
        </w:rPr>
        <w:t>Use Case: Enter Invalid Flight</w:t>
      </w:r>
      <w:r>
        <w:rPr>
          <w:noProof/>
        </w:rPr>
        <w:tab/>
      </w:r>
      <w:r>
        <w:rPr>
          <w:noProof/>
        </w:rPr>
        <w:fldChar w:fldCharType="begin"/>
      </w:r>
      <w:r>
        <w:rPr>
          <w:noProof/>
        </w:rPr>
        <w:instrText xml:space="preserve"> PAGEREF _Toc291187242 \h </w:instrText>
      </w:r>
      <w:r>
        <w:rPr>
          <w:noProof/>
        </w:rPr>
      </w:r>
      <w:r>
        <w:rPr>
          <w:noProof/>
        </w:rPr>
        <w:fldChar w:fldCharType="separate"/>
      </w:r>
      <w:r>
        <w:rPr>
          <w:noProof/>
        </w:rPr>
        <w:t>24</w:t>
      </w:r>
      <w:r>
        <w:rPr>
          <w:noProof/>
        </w:rPr>
        <w:fldChar w:fldCharType="end"/>
      </w:r>
    </w:p>
    <w:p w14:paraId="4AE8978E"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3.28</w:t>
      </w:r>
      <w:r>
        <w:rPr>
          <w:rFonts w:eastAsiaTheme="minorEastAsia" w:cstheme="minorBidi"/>
          <w:smallCaps w:val="0"/>
          <w:noProof/>
          <w:sz w:val="24"/>
          <w:szCs w:val="24"/>
          <w:lang w:val="en-AU" w:eastAsia="ja-JP"/>
        </w:rPr>
        <w:tab/>
      </w:r>
      <w:r>
        <w:rPr>
          <w:noProof/>
        </w:rPr>
        <w:t>Use Case: Enter Invalid Price</w:t>
      </w:r>
      <w:r>
        <w:rPr>
          <w:noProof/>
        </w:rPr>
        <w:tab/>
      </w:r>
      <w:r>
        <w:rPr>
          <w:noProof/>
        </w:rPr>
        <w:fldChar w:fldCharType="begin"/>
      </w:r>
      <w:r>
        <w:rPr>
          <w:noProof/>
        </w:rPr>
        <w:instrText xml:space="preserve"> PAGEREF _Toc291187243 \h </w:instrText>
      </w:r>
      <w:r>
        <w:rPr>
          <w:noProof/>
        </w:rPr>
      </w:r>
      <w:r>
        <w:rPr>
          <w:noProof/>
        </w:rPr>
        <w:fldChar w:fldCharType="separate"/>
      </w:r>
      <w:r>
        <w:rPr>
          <w:noProof/>
        </w:rPr>
        <w:t>24</w:t>
      </w:r>
      <w:r>
        <w:rPr>
          <w:noProof/>
        </w:rPr>
        <w:fldChar w:fldCharType="end"/>
      </w:r>
    </w:p>
    <w:p w14:paraId="580AFD8C"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3.29</w:t>
      </w:r>
      <w:r>
        <w:rPr>
          <w:rFonts w:eastAsiaTheme="minorEastAsia" w:cstheme="minorBidi"/>
          <w:smallCaps w:val="0"/>
          <w:noProof/>
          <w:sz w:val="24"/>
          <w:szCs w:val="24"/>
          <w:lang w:val="en-AU" w:eastAsia="ja-JP"/>
        </w:rPr>
        <w:tab/>
      </w:r>
      <w:r>
        <w:rPr>
          <w:noProof/>
        </w:rPr>
        <w:t>Use Case: Enter Invalid Seat Number</w:t>
      </w:r>
      <w:r>
        <w:rPr>
          <w:noProof/>
        </w:rPr>
        <w:tab/>
      </w:r>
      <w:r>
        <w:rPr>
          <w:noProof/>
        </w:rPr>
        <w:fldChar w:fldCharType="begin"/>
      </w:r>
      <w:r>
        <w:rPr>
          <w:noProof/>
        </w:rPr>
        <w:instrText xml:space="preserve"> PAGEREF _Toc291187244 \h </w:instrText>
      </w:r>
      <w:r>
        <w:rPr>
          <w:noProof/>
        </w:rPr>
      </w:r>
      <w:r>
        <w:rPr>
          <w:noProof/>
        </w:rPr>
        <w:fldChar w:fldCharType="separate"/>
      </w:r>
      <w:r>
        <w:rPr>
          <w:noProof/>
        </w:rPr>
        <w:t>24</w:t>
      </w:r>
      <w:r>
        <w:rPr>
          <w:noProof/>
        </w:rPr>
        <w:fldChar w:fldCharType="end"/>
      </w:r>
    </w:p>
    <w:p w14:paraId="38ADD155"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3.30</w:t>
      </w:r>
      <w:r>
        <w:rPr>
          <w:rFonts w:eastAsiaTheme="minorEastAsia" w:cstheme="minorBidi"/>
          <w:smallCaps w:val="0"/>
          <w:noProof/>
          <w:sz w:val="24"/>
          <w:szCs w:val="24"/>
          <w:lang w:val="en-AU" w:eastAsia="ja-JP"/>
        </w:rPr>
        <w:tab/>
      </w:r>
      <w:r>
        <w:rPr>
          <w:noProof/>
        </w:rPr>
        <w:t>Use Case: Enter Flight and Customer Details</w:t>
      </w:r>
      <w:r>
        <w:rPr>
          <w:noProof/>
        </w:rPr>
        <w:tab/>
      </w:r>
      <w:r>
        <w:rPr>
          <w:noProof/>
        </w:rPr>
        <w:fldChar w:fldCharType="begin"/>
      </w:r>
      <w:r>
        <w:rPr>
          <w:noProof/>
        </w:rPr>
        <w:instrText xml:space="preserve"> PAGEREF _Toc291187245 \h </w:instrText>
      </w:r>
      <w:r>
        <w:rPr>
          <w:noProof/>
        </w:rPr>
      </w:r>
      <w:r>
        <w:rPr>
          <w:noProof/>
        </w:rPr>
        <w:fldChar w:fldCharType="separate"/>
      </w:r>
      <w:r>
        <w:rPr>
          <w:noProof/>
        </w:rPr>
        <w:t>25</w:t>
      </w:r>
      <w:r>
        <w:rPr>
          <w:noProof/>
        </w:rPr>
        <w:fldChar w:fldCharType="end"/>
      </w:r>
    </w:p>
    <w:p w14:paraId="7F446BD0"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3.31</w:t>
      </w:r>
      <w:r>
        <w:rPr>
          <w:rFonts w:eastAsiaTheme="minorEastAsia" w:cstheme="minorBidi"/>
          <w:smallCaps w:val="0"/>
          <w:noProof/>
          <w:sz w:val="24"/>
          <w:szCs w:val="24"/>
          <w:lang w:val="en-AU" w:eastAsia="ja-JP"/>
        </w:rPr>
        <w:tab/>
      </w:r>
      <w:r>
        <w:rPr>
          <w:noProof/>
        </w:rPr>
        <w:t>Use Case: Edit Travel Agency and Customer Account</w:t>
      </w:r>
      <w:r>
        <w:rPr>
          <w:noProof/>
        </w:rPr>
        <w:tab/>
      </w:r>
      <w:r>
        <w:rPr>
          <w:noProof/>
        </w:rPr>
        <w:fldChar w:fldCharType="begin"/>
      </w:r>
      <w:r>
        <w:rPr>
          <w:noProof/>
        </w:rPr>
        <w:instrText xml:space="preserve"> PAGEREF _Toc291187246 \h </w:instrText>
      </w:r>
      <w:r>
        <w:rPr>
          <w:noProof/>
        </w:rPr>
      </w:r>
      <w:r>
        <w:rPr>
          <w:noProof/>
        </w:rPr>
        <w:fldChar w:fldCharType="separate"/>
      </w:r>
      <w:r>
        <w:rPr>
          <w:noProof/>
        </w:rPr>
        <w:t>25</w:t>
      </w:r>
      <w:r>
        <w:rPr>
          <w:noProof/>
        </w:rPr>
        <w:fldChar w:fldCharType="end"/>
      </w:r>
    </w:p>
    <w:p w14:paraId="7EE904C4"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3.32</w:t>
      </w:r>
      <w:r>
        <w:rPr>
          <w:rFonts w:eastAsiaTheme="minorEastAsia" w:cstheme="minorBidi"/>
          <w:smallCaps w:val="0"/>
          <w:noProof/>
          <w:sz w:val="24"/>
          <w:szCs w:val="24"/>
          <w:lang w:val="en-AU" w:eastAsia="ja-JP"/>
        </w:rPr>
        <w:tab/>
      </w:r>
      <w:r>
        <w:rPr>
          <w:noProof/>
        </w:rPr>
        <w:t>Use Case: Close Account</w:t>
      </w:r>
      <w:r>
        <w:rPr>
          <w:noProof/>
        </w:rPr>
        <w:tab/>
      </w:r>
      <w:r>
        <w:rPr>
          <w:noProof/>
        </w:rPr>
        <w:fldChar w:fldCharType="begin"/>
      </w:r>
      <w:r>
        <w:rPr>
          <w:noProof/>
        </w:rPr>
        <w:instrText xml:space="preserve"> PAGEREF _Toc291187247 \h </w:instrText>
      </w:r>
      <w:r>
        <w:rPr>
          <w:noProof/>
        </w:rPr>
      </w:r>
      <w:r>
        <w:rPr>
          <w:noProof/>
        </w:rPr>
        <w:fldChar w:fldCharType="separate"/>
      </w:r>
      <w:r>
        <w:rPr>
          <w:noProof/>
        </w:rPr>
        <w:t>26</w:t>
      </w:r>
      <w:r>
        <w:rPr>
          <w:noProof/>
        </w:rPr>
        <w:fldChar w:fldCharType="end"/>
      </w:r>
    </w:p>
    <w:p w14:paraId="4C68DD4C"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3.33</w:t>
      </w:r>
      <w:r>
        <w:rPr>
          <w:rFonts w:eastAsiaTheme="minorEastAsia" w:cstheme="minorBidi"/>
          <w:smallCaps w:val="0"/>
          <w:noProof/>
          <w:sz w:val="24"/>
          <w:szCs w:val="24"/>
          <w:lang w:val="en-AU" w:eastAsia="ja-JP"/>
        </w:rPr>
        <w:tab/>
      </w:r>
      <w:r>
        <w:rPr>
          <w:noProof/>
        </w:rPr>
        <w:t>Use Case: Create Staff Profile</w:t>
      </w:r>
      <w:r>
        <w:rPr>
          <w:noProof/>
        </w:rPr>
        <w:tab/>
      </w:r>
      <w:r>
        <w:rPr>
          <w:noProof/>
        </w:rPr>
        <w:fldChar w:fldCharType="begin"/>
      </w:r>
      <w:r>
        <w:rPr>
          <w:noProof/>
        </w:rPr>
        <w:instrText xml:space="preserve"> PAGEREF _Toc291187248 \h </w:instrText>
      </w:r>
      <w:r>
        <w:rPr>
          <w:noProof/>
        </w:rPr>
      </w:r>
      <w:r>
        <w:rPr>
          <w:noProof/>
        </w:rPr>
        <w:fldChar w:fldCharType="separate"/>
      </w:r>
      <w:r>
        <w:rPr>
          <w:noProof/>
        </w:rPr>
        <w:t>26</w:t>
      </w:r>
      <w:r>
        <w:rPr>
          <w:noProof/>
        </w:rPr>
        <w:fldChar w:fldCharType="end"/>
      </w:r>
    </w:p>
    <w:p w14:paraId="6DFE7D74"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lastRenderedPageBreak/>
        <w:t>3.34</w:t>
      </w:r>
      <w:r>
        <w:rPr>
          <w:rFonts w:eastAsiaTheme="minorEastAsia" w:cstheme="minorBidi"/>
          <w:smallCaps w:val="0"/>
          <w:noProof/>
          <w:sz w:val="24"/>
          <w:szCs w:val="24"/>
          <w:lang w:val="en-AU" w:eastAsia="ja-JP"/>
        </w:rPr>
        <w:tab/>
      </w:r>
      <w:r>
        <w:rPr>
          <w:noProof/>
        </w:rPr>
        <w:t>Use Case: Edit Staff Profiles</w:t>
      </w:r>
      <w:r>
        <w:rPr>
          <w:noProof/>
        </w:rPr>
        <w:tab/>
      </w:r>
      <w:r>
        <w:rPr>
          <w:noProof/>
        </w:rPr>
        <w:fldChar w:fldCharType="begin"/>
      </w:r>
      <w:r>
        <w:rPr>
          <w:noProof/>
        </w:rPr>
        <w:instrText xml:space="preserve"> PAGEREF _Toc291187249 \h </w:instrText>
      </w:r>
      <w:r>
        <w:rPr>
          <w:noProof/>
        </w:rPr>
      </w:r>
      <w:r>
        <w:rPr>
          <w:noProof/>
        </w:rPr>
        <w:fldChar w:fldCharType="separate"/>
      </w:r>
      <w:r>
        <w:rPr>
          <w:noProof/>
        </w:rPr>
        <w:t>27</w:t>
      </w:r>
      <w:r>
        <w:rPr>
          <w:noProof/>
        </w:rPr>
        <w:fldChar w:fldCharType="end"/>
      </w:r>
    </w:p>
    <w:p w14:paraId="571FCAF8"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3.35</w:t>
      </w:r>
      <w:r>
        <w:rPr>
          <w:rFonts w:eastAsiaTheme="minorEastAsia" w:cstheme="minorBidi"/>
          <w:smallCaps w:val="0"/>
          <w:noProof/>
          <w:sz w:val="24"/>
          <w:szCs w:val="24"/>
          <w:lang w:val="en-AU" w:eastAsia="ja-JP"/>
        </w:rPr>
        <w:tab/>
      </w:r>
      <w:r>
        <w:rPr>
          <w:noProof/>
        </w:rPr>
        <w:t>Use Case: Change Password</w:t>
      </w:r>
      <w:r>
        <w:rPr>
          <w:noProof/>
        </w:rPr>
        <w:tab/>
      </w:r>
      <w:r>
        <w:rPr>
          <w:noProof/>
        </w:rPr>
        <w:fldChar w:fldCharType="begin"/>
      </w:r>
      <w:r>
        <w:rPr>
          <w:noProof/>
        </w:rPr>
        <w:instrText xml:space="preserve"> PAGEREF _Toc291187250 \h </w:instrText>
      </w:r>
      <w:r>
        <w:rPr>
          <w:noProof/>
        </w:rPr>
      </w:r>
      <w:r>
        <w:rPr>
          <w:noProof/>
        </w:rPr>
        <w:fldChar w:fldCharType="separate"/>
      </w:r>
      <w:r>
        <w:rPr>
          <w:noProof/>
        </w:rPr>
        <w:t>27</w:t>
      </w:r>
      <w:r>
        <w:rPr>
          <w:noProof/>
        </w:rPr>
        <w:fldChar w:fldCharType="end"/>
      </w:r>
    </w:p>
    <w:p w14:paraId="79BA616F" w14:textId="77777777" w:rsidR="0026740A" w:rsidRDefault="0026740A">
      <w:pPr>
        <w:pStyle w:val="TOC2"/>
        <w:tabs>
          <w:tab w:val="left" w:pos="851"/>
          <w:tab w:val="right" w:leader="dot" w:pos="9350"/>
        </w:tabs>
        <w:rPr>
          <w:rFonts w:eastAsiaTheme="minorEastAsia" w:cstheme="minorBidi"/>
          <w:smallCaps w:val="0"/>
          <w:noProof/>
          <w:sz w:val="24"/>
          <w:szCs w:val="24"/>
          <w:lang w:val="en-AU" w:eastAsia="ja-JP"/>
        </w:rPr>
      </w:pPr>
      <w:r>
        <w:rPr>
          <w:noProof/>
        </w:rPr>
        <w:t>3.36</w:t>
      </w:r>
      <w:r>
        <w:rPr>
          <w:rFonts w:eastAsiaTheme="minorEastAsia" w:cstheme="minorBidi"/>
          <w:smallCaps w:val="0"/>
          <w:noProof/>
          <w:sz w:val="24"/>
          <w:szCs w:val="24"/>
          <w:lang w:val="en-AU" w:eastAsia="ja-JP"/>
        </w:rPr>
        <w:tab/>
      </w:r>
      <w:r>
        <w:rPr>
          <w:noProof/>
        </w:rPr>
        <w:t>Use Case: Enter Invalid Password</w:t>
      </w:r>
      <w:r>
        <w:rPr>
          <w:noProof/>
        </w:rPr>
        <w:tab/>
      </w:r>
      <w:r>
        <w:rPr>
          <w:noProof/>
        </w:rPr>
        <w:fldChar w:fldCharType="begin"/>
      </w:r>
      <w:r>
        <w:rPr>
          <w:noProof/>
        </w:rPr>
        <w:instrText xml:space="preserve"> PAGEREF _Toc291187251 \h </w:instrText>
      </w:r>
      <w:r>
        <w:rPr>
          <w:noProof/>
        </w:rPr>
      </w:r>
      <w:r>
        <w:rPr>
          <w:noProof/>
        </w:rPr>
        <w:fldChar w:fldCharType="separate"/>
      </w:r>
      <w:r>
        <w:rPr>
          <w:noProof/>
        </w:rPr>
        <w:t>28</w:t>
      </w:r>
      <w:r>
        <w:rPr>
          <w:noProof/>
        </w:rPr>
        <w:fldChar w:fldCharType="end"/>
      </w:r>
    </w:p>
    <w:p w14:paraId="66E19D9C" w14:textId="1A0B42D8" w:rsidR="0041252E" w:rsidRPr="000F79EC" w:rsidRDefault="004A37CC" w:rsidP="0041252E">
      <w:pPr>
        <w:pStyle w:val="TOC2"/>
        <w:tabs>
          <w:tab w:val="left" w:pos="1022"/>
        </w:tabs>
        <w:rPr>
          <w:rFonts w:ascii="Arial" w:eastAsiaTheme="minorEastAsia" w:hAnsi="Arial" w:cstheme="minorBidi"/>
          <w:noProof/>
          <w:sz w:val="24"/>
          <w:szCs w:val="24"/>
          <w:lang w:eastAsia="ja-JP"/>
        </w:rPr>
      </w:pPr>
      <w:r w:rsidRPr="000F79EC">
        <w:rPr>
          <w:rFonts w:ascii="Arial" w:hAnsi="Arial"/>
        </w:rPr>
        <w:fldChar w:fldCharType="end"/>
      </w:r>
    </w:p>
    <w:p w14:paraId="1E97D392" w14:textId="0C0A895B" w:rsidR="008079BA" w:rsidRPr="000F79EC" w:rsidRDefault="008079BA" w:rsidP="008079BA">
      <w:pPr>
        <w:pStyle w:val="Title"/>
      </w:pPr>
      <w:r w:rsidRPr="000F79EC">
        <w:br w:type="page"/>
      </w:r>
      <w:fldSimple w:instr="title  \* Mergeformat ">
        <w:r w:rsidRPr="000F79EC">
          <w:t>Use Case Specification</w:t>
        </w:r>
        <w:r w:rsidR="00560164">
          <w:t>,</w:t>
        </w:r>
        <w:r w:rsidR="003E338B" w:rsidRPr="000F79EC">
          <w:t xml:space="preserve"> Description</w:t>
        </w:r>
      </w:fldSimple>
      <w:bookmarkStart w:id="0" w:name="_Toc423410237"/>
      <w:bookmarkStart w:id="1" w:name="_Toc425054503"/>
      <w:r w:rsidRPr="000F79EC">
        <w:t xml:space="preserve"> </w:t>
      </w:r>
      <w:bookmarkEnd w:id="0"/>
      <w:bookmarkEnd w:id="1"/>
      <w:r w:rsidR="00560164">
        <w:t>and Diagrams</w:t>
      </w:r>
    </w:p>
    <w:p w14:paraId="419C3A3E" w14:textId="77777777" w:rsidR="008079BA" w:rsidRPr="000F79EC" w:rsidRDefault="008079BA" w:rsidP="008079BA">
      <w:pPr>
        <w:pStyle w:val="InfoBlue"/>
        <w:rPr>
          <w:color w:val="auto"/>
        </w:rPr>
      </w:pPr>
    </w:p>
    <w:p w14:paraId="21732AD3" w14:textId="77777777" w:rsidR="008079BA" w:rsidRPr="000F79EC" w:rsidRDefault="008079BA" w:rsidP="008079BA">
      <w:pPr>
        <w:pStyle w:val="Heading1"/>
      </w:pPr>
      <w:bookmarkStart w:id="2" w:name="_Toc423410238"/>
      <w:bookmarkStart w:id="3" w:name="_Toc425054504"/>
      <w:bookmarkStart w:id="4" w:name="_Toc291187204"/>
      <w:r w:rsidRPr="000F79EC">
        <w:t>Introduction</w:t>
      </w:r>
      <w:bookmarkEnd w:id="4"/>
    </w:p>
    <w:p w14:paraId="5A3EB35F" w14:textId="77777777" w:rsidR="008079BA" w:rsidRPr="000F79EC" w:rsidRDefault="008079BA" w:rsidP="008079BA">
      <w:pPr>
        <w:pStyle w:val="Heading2"/>
      </w:pPr>
      <w:bookmarkStart w:id="5" w:name="_Toc291187205"/>
      <w:r w:rsidRPr="000F79EC">
        <w:t>Brief Description</w:t>
      </w:r>
      <w:bookmarkEnd w:id="2"/>
      <w:bookmarkEnd w:id="3"/>
      <w:bookmarkEnd w:id="5"/>
    </w:p>
    <w:p w14:paraId="327431BB" w14:textId="0468E906" w:rsidR="008079BA" w:rsidRPr="000F79EC" w:rsidRDefault="008079BA" w:rsidP="008079BA">
      <w:pPr>
        <w:pStyle w:val="InfoBlue"/>
        <w:rPr>
          <w:i w:val="0"/>
          <w:color w:val="auto"/>
        </w:rPr>
      </w:pPr>
      <w:r w:rsidRPr="000F79EC">
        <w:rPr>
          <w:i w:val="0"/>
          <w:color w:val="auto"/>
        </w:rPr>
        <w:t>This document covers all the use cases involved in the Flight Management System</w:t>
      </w:r>
      <w:r w:rsidR="005C5AB3">
        <w:rPr>
          <w:i w:val="0"/>
          <w:color w:val="auto"/>
        </w:rPr>
        <w:t xml:space="preserve"> as well as accompanying diagrams for each actor who interacts with the system</w:t>
      </w:r>
      <w:r w:rsidRPr="000F79EC">
        <w:rPr>
          <w:i w:val="0"/>
          <w:color w:val="auto"/>
        </w:rPr>
        <w:t>. Each use case description will cover exactly one use case as presented in the use case diagram. A single use case description contains the use case name, the use case ID, the stakeholders and goals, the description of the use case in question, the participating actors, the trigger that activates this use case, and the flow of events including normal flows, sub-flows and exceptional flows.</w:t>
      </w:r>
    </w:p>
    <w:p w14:paraId="2EA4B431" w14:textId="77777777" w:rsidR="008079BA" w:rsidRPr="000F79EC" w:rsidRDefault="008079BA" w:rsidP="008079BA">
      <w:pPr>
        <w:pStyle w:val="Heading2"/>
      </w:pPr>
      <w:bookmarkStart w:id="6" w:name="_Toc291187206"/>
      <w:r w:rsidRPr="000F79EC">
        <w:t>Glossary of Terms</w:t>
      </w:r>
      <w:bookmarkEnd w:id="6"/>
    </w:p>
    <w:p w14:paraId="581FB066" w14:textId="08287ACF" w:rsidR="00A67F85" w:rsidRPr="000F79EC" w:rsidRDefault="00A67F85" w:rsidP="008079BA">
      <w:pPr>
        <w:ind w:left="720"/>
      </w:pPr>
      <w:r w:rsidRPr="000F79EC">
        <w:rPr>
          <w:b/>
        </w:rPr>
        <w:t>Airport details</w:t>
      </w:r>
      <w:r w:rsidRPr="000F79EC">
        <w:t xml:space="preserve"> – Refers to the details of an airport that are: airport ID, airport name, city, country, IATA/FAA code, latitude, longitude, altitude, time zone, DST and TZ database time zone.</w:t>
      </w:r>
    </w:p>
    <w:p w14:paraId="43A7920A" w14:textId="30BE5D2E" w:rsidR="00390BFC" w:rsidRPr="000F79EC" w:rsidRDefault="00390BFC" w:rsidP="008079BA">
      <w:pPr>
        <w:ind w:left="720"/>
      </w:pPr>
      <w:r w:rsidRPr="000F79EC">
        <w:rPr>
          <w:b/>
        </w:rPr>
        <w:t xml:space="preserve">Flight details </w:t>
      </w:r>
      <w:r w:rsidRPr="000F79EC">
        <w:t>– Refers to the details of a flight that are: flight ID, plane type, route number, departure time and arrival time.</w:t>
      </w:r>
    </w:p>
    <w:p w14:paraId="7FA18CCB" w14:textId="77777777" w:rsidR="008079BA" w:rsidRPr="000F79EC" w:rsidRDefault="008079BA" w:rsidP="008079BA">
      <w:pPr>
        <w:ind w:left="720"/>
        <w:rPr>
          <w:b/>
        </w:rPr>
      </w:pPr>
      <w:r w:rsidRPr="000F79EC">
        <w:rPr>
          <w:b/>
        </w:rPr>
        <w:t xml:space="preserve">Person details – </w:t>
      </w:r>
      <w:r w:rsidRPr="000F79EC">
        <w:t>Refers to the details of the extra person that the Customer actor or Travel Agency actor might add in a booking that are: title, first name, last name, gender, date of birth, phone number, email, street address, state, city, country, credit card type, credit card number, and whether they hold a passport.</w:t>
      </w:r>
    </w:p>
    <w:p w14:paraId="69BEE6C7" w14:textId="3A44A9FE" w:rsidR="00286D17" w:rsidRPr="000F79EC" w:rsidRDefault="00286D17" w:rsidP="008079BA">
      <w:pPr>
        <w:ind w:left="720"/>
      </w:pPr>
      <w:r w:rsidRPr="000F79EC">
        <w:rPr>
          <w:b/>
        </w:rPr>
        <w:t xml:space="preserve">Plane details </w:t>
      </w:r>
      <w:r w:rsidRPr="000F79EC">
        <w:t xml:space="preserve">– Refers to the details of a plane that are: </w:t>
      </w:r>
      <w:r w:rsidR="00B62AD0" w:rsidRPr="000F79EC">
        <w:t xml:space="preserve">the aircraft model, </w:t>
      </w:r>
      <w:r w:rsidRPr="000F79EC">
        <w:t xml:space="preserve">number of first class seats, number of business class seats, number of premium economy class seats and number of </w:t>
      </w:r>
      <w:proofErr w:type="spellStart"/>
      <w:r w:rsidRPr="000F79EC">
        <w:t>ecnomy</w:t>
      </w:r>
      <w:proofErr w:type="spellEnd"/>
      <w:r w:rsidRPr="000F79EC">
        <w:t xml:space="preserve"> seats.</w:t>
      </w:r>
    </w:p>
    <w:p w14:paraId="2E47A3C6" w14:textId="6AEFDD95" w:rsidR="00B36BC0" w:rsidRPr="00637BBD" w:rsidRDefault="00B36BC0" w:rsidP="008079BA">
      <w:pPr>
        <w:ind w:left="720"/>
      </w:pPr>
      <w:r>
        <w:rPr>
          <w:b/>
        </w:rPr>
        <w:t xml:space="preserve">Staff details </w:t>
      </w:r>
      <w:r w:rsidR="00637BBD">
        <w:t>– Refers to the details of a staff member that are: username, password and role.</w:t>
      </w:r>
    </w:p>
    <w:p w14:paraId="73A35582" w14:textId="77777777" w:rsidR="008079BA" w:rsidRPr="000F79EC" w:rsidRDefault="008079BA" w:rsidP="008079BA">
      <w:pPr>
        <w:ind w:left="720"/>
      </w:pPr>
      <w:r w:rsidRPr="000F79EC">
        <w:rPr>
          <w:b/>
        </w:rPr>
        <w:t>User</w:t>
      </w:r>
      <w:r w:rsidRPr="000F79EC">
        <w:t xml:space="preserve"> – When in used in context of a use case description, it refers to the actors of that use case in question.</w:t>
      </w:r>
    </w:p>
    <w:p w14:paraId="5C144F8A" w14:textId="77777777" w:rsidR="008079BA" w:rsidRPr="000F79EC" w:rsidRDefault="008079BA" w:rsidP="008079BA">
      <w:pPr>
        <w:ind w:left="720"/>
      </w:pPr>
      <w:r w:rsidRPr="000F79EC">
        <w:rPr>
          <w:b/>
        </w:rPr>
        <w:t>User</w:t>
      </w:r>
      <w:r w:rsidRPr="000F79EC">
        <w:t xml:space="preserve"> </w:t>
      </w:r>
      <w:r w:rsidRPr="000F79EC">
        <w:rPr>
          <w:b/>
        </w:rPr>
        <w:t>credentials</w:t>
      </w:r>
      <w:r w:rsidRPr="000F79EC">
        <w:t xml:space="preserve"> – This refers to the username and password of the system’s user that will be used as the primary means of identifying each user of the system.</w:t>
      </w:r>
    </w:p>
    <w:p w14:paraId="123C4FF4" w14:textId="77777777" w:rsidR="008079BA" w:rsidRPr="000F79EC" w:rsidRDefault="008079BA" w:rsidP="008079BA">
      <w:pPr>
        <w:ind w:left="720"/>
      </w:pPr>
      <w:r w:rsidRPr="000F79EC">
        <w:rPr>
          <w:b/>
        </w:rPr>
        <w:t xml:space="preserve">User details </w:t>
      </w:r>
      <w:r w:rsidRPr="000F79EC">
        <w:t>– Refers to the details of the user that are: title, first name, last name, e gender, date of birth, phone number, email, street address, state, city, country, credit card type, credit card number, and whether they hold a passport.</w:t>
      </w:r>
    </w:p>
    <w:p w14:paraId="2ED40FEB" w14:textId="47C0494C" w:rsidR="008079BA" w:rsidRDefault="005C5AB3" w:rsidP="005C5AB3">
      <w:pPr>
        <w:pStyle w:val="Heading1"/>
      </w:pPr>
      <w:bookmarkStart w:id="7" w:name="_Toc291187207"/>
      <w:r>
        <w:t>Use Case Diagrams</w:t>
      </w:r>
      <w:bookmarkEnd w:id="7"/>
    </w:p>
    <w:p w14:paraId="36C8B257" w14:textId="46AE31AD" w:rsidR="005C5AB3" w:rsidRDefault="005C5AB3" w:rsidP="005C5AB3">
      <w:pPr>
        <w:pStyle w:val="Heading2"/>
      </w:pPr>
      <w:bookmarkStart w:id="8" w:name="_Toc291187208"/>
      <w:r>
        <w:t>System Administrator</w:t>
      </w:r>
      <w:bookmarkEnd w:id="8"/>
    </w:p>
    <w:p w14:paraId="4C6E8341" w14:textId="5F427340" w:rsidR="005C5AB3" w:rsidRDefault="005C5AB3" w:rsidP="005C5AB3">
      <w:pPr>
        <w:ind w:left="720"/>
      </w:pPr>
      <w:r>
        <w:rPr>
          <w:noProof/>
        </w:rPr>
        <w:drawing>
          <wp:inline distT="0" distB="0" distL="0" distR="0" wp14:anchorId="134C3C96" wp14:editId="54CFE9C6">
            <wp:extent cx="5076108" cy="2768540"/>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dministrator.png"/>
                    <pic:cNvPicPr/>
                  </pic:nvPicPr>
                  <pic:blipFill>
                    <a:blip r:embed="rId10">
                      <a:extLst>
                        <a:ext uri="{28A0092B-C50C-407E-A947-70E740481C1C}">
                          <a14:useLocalDpi xmlns:a14="http://schemas.microsoft.com/office/drawing/2010/main" val="0"/>
                        </a:ext>
                      </a:extLst>
                    </a:blip>
                    <a:stretch>
                      <a:fillRect/>
                    </a:stretch>
                  </pic:blipFill>
                  <pic:spPr>
                    <a:xfrm>
                      <a:off x="0" y="0"/>
                      <a:ext cx="5076108" cy="2768540"/>
                    </a:xfrm>
                    <a:prstGeom prst="rect">
                      <a:avLst/>
                    </a:prstGeom>
                  </pic:spPr>
                </pic:pic>
              </a:graphicData>
            </a:graphic>
          </wp:inline>
        </w:drawing>
      </w:r>
    </w:p>
    <w:p w14:paraId="474845BE" w14:textId="77777777" w:rsidR="005C5AB3" w:rsidRDefault="005C5AB3" w:rsidP="005C5AB3">
      <w:pPr>
        <w:ind w:left="720"/>
      </w:pPr>
    </w:p>
    <w:p w14:paraId="3AA86AAE" w14:textId="3830B3DE" w:rsidR="005C5AB3" w:rsidRDefault="005C5AB3" w:rsidP="005C5AB3">
      <w:pPr>
        <w:pStyle w:val="Heading2"/>
      </w:pPr>
      <w:bookmarkStart w:id="9" w:name="_Toc291187209"/>
      <w:r>
        <w:lastRenderedPageBreak/>
        <w:t>Customer and Travel Agency</w:t>
      </w:r>
      <w:bookmarkEnd w:id="9"/>
    </w:p>
    <w:p w14:paraId="6A117B30" w14:textId="7599A6E1" w:rsidR="005C5AB3" w:rsidRDefault="005C5AB3" w:rsidP="005C5AB3">
      <w:r>
        <w:rPr>
          <w:noProof/>
        </w:rPr>
        <w:drawing>
          <wp:inline distT="0" distB="0" distL="0" distR="0" wp14:anchorId="22A4098A" wp14:editId="437F1E78">
            <wp:extent cx="6154149" cy="5538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png"/>
                    <pic:cNvPicPr/>
                  </pic:nvPicPr>
                  <pic:blipFill>
                    <a:blip r:embed="rId11">
                      <a:extLst>
                        <a:ext uri="{28A0092B-C50C-407E-A947-70E740481C1C}">
                          <a14:useLocalDpi xmlns:a14="http://schemas.microsoft.com/office/drawing/2010/main" val="0"/>
                        </a:ext>
                      </a:extLst>
                    </a:blip>
                    <a:stretch>
                      <a:fillRect/>
                    </a:stretch>
                  </pic:blipFill>
                  <pic:spPr>
                    <a:xfrm>
                      <a:off x="0" y="0"/>
                      <a:ext cx="6154149" cy="5538734"/>
                    </a:xfrm>
                    <a:prstGeom prst="rect">
                      <a:avLst/>
                    </a:prstGeom>
                  </pic:spPr>
                </pic:pic>
              </a:graphicData>
            </a:graphic>
          </wp:inline>
        </w:drawing>
      </w:r>
    </w:p>
    <w:p w14:paraId="60C3595E" w14:textId="77777777" w:rsidR="005C5AB3" w:rsidRDefault="005C5AB3" w:rsidP="005C5AB3"/>
    <w:p w14:paraId="41484FB4" w14:textId="319E8C54" w:rsidR="005C5AB3" w:rsidRDefault="005C5AB3" w:rsidP="005C5AB3">
      <w:pPr>
        <w:pStyle w:val="Heading2"/>
      </w:pPr>
      <w:bookmarkStart w:id="10" w:name="_Toc291187210"/>
      <w:r>
        <w:lastRenderedPageBreak/>
        <w:t>Normal Staff</w:t>
      </w:r>
      <w:bookmarkEnd w:id="10"/>
    </w:p>
    <w:p w14:paraId="3F7120FE" w14:textId="5EE8313B" w:rsidR="005C5AB3" w:rsidRDefault="005C5AB3" w:rsidP="005C5AB3">
      <w:r>
        <w:rPr>
          <w:noProof/>
        </w:rPr>
        <w:drawing>
          <wp:inline distT="0" distB="0" distL="0" distR="0" wp14:anchorId="0CB58864" wp14:editId="16AA093B">
            <wp:extent cx="5537835" cy="44018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 Staff.png"/>
                    <pic:cNvPicPr/>
                  </pic:nvPicPr>
                  <pic:blipFill>
                    <a:blip r:embed="rId12">
                      <a:extLst>
                        <a:ext uri="{28A0092B-C50C-407E-A947-70E740481C1C}">
                          <a14:useLocalDpi xmlns:a14="http://schemas.microsoft.com/office/drawing/2010/main" val="0"/>
                        </a:ext>
                      </a:extLst>
                    </a:blip>
                    <a:stretch>
                      <a:fillRect/>
                    </a:stretch>
                  </pic:blipFill>
                  <pic:spPr>
                    <a:xfrm>
                      <a:off x="0" y="0"/>
                      <a:ext cx="5537835" cy="4401869"/>
                    </a:xfrm>
                    <a:prstGeom prst="rect">
                      <a:avLst/>
                    </a:prstGeom>
                  </pic:spPr>
                </pic:pic>
              </a:graphicData>
            </a:graphic>
          </wp:inline>
        </w:drawing>
      </w:r>
    </w:p>
    <w:p w14:paraId="3F1A7394" w14:textId="77777777" w:rsidR="005C5AB3" w:rsidRDefault="005C5AB3" w:rsidP="005C5AB3"/>
    <w:p w14:paraId="74D0D2F3" w14:textId="319C330D" w:rsidR="005C5AB3" w:rsidRDefault="005C5AB3" w:rsidP="005C5AB3">
      <w:pPr>
        <w:pStyle w:val="Heading2"/>
      </w:pPr>
      <w:bookmarkStart w:id="11" w:name="_Toc291187211"/>
      <w:r>
        <w:t>Flight Manager</w:t>
      </w:r>
      <w:bookmarkEnd w:id="11"/>
    </w:p>
    <w:p w14:paraId="505F49B5" w14:textId="5E0B6EB0" w:rsidR="005C5AB3" w:rsidRDefault="005C5AB3" w:rsidP="005C5AB3">
      <w:r>
        <w:rPr>
          <w:noProof/>
        </w:rPr>
        <w:drawing>
          <wp:inline distT="0" distB="0" distL="0" distR="0" wp14:anchorId="2250CAED" wp14:editId="6B70B638">
            <wp:extent cx="3366135" cy="2873530"/>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ght Manager.png"/>
                    <pic:cNvPicPr/>
                  </pic:nvPicPr>
                  <pic:blipFill>
                    <a:blip r:embed="rId13">
                      <a:extLst>
                        <a:ext uri="{28A0092B-C50C-407E-A947-70E740481C1C}">
                          <a14:useLocalDpi xmlns:a14="http://schemas.microsoft.com/office/drawing/2010/main" val="0"/>
                        </a:ext>
                      </a:extLst>
                    </a:blip>
                    <a:stretch>
                      <a:fillRect/>
                    </a:stretch>
                  </pic:blipFill>
                  <pic:spPr>
                    <a:xfrm>
                      <a:off x="0" y="0"/>
                      <a:ext cx="3366890" cy="2874174"/>
                    </a:xfrm>
                    <a:prstGeom prst="rect">
                      <a:avLst/>
                    </a:prstGeom>
                  </pic:spPr>
                </pic:pic>
              </a:graphicData>
            </a:graphic>
          </wp:inline>
        </w:drawing>
      </w:r>
    </w:p>
    <w:p w14:paraId="729B8DFD" w14:textId="3CEE5EF6" w:rsidR="005C5AB3" w:rsidRDefault="005C5AB3" w:rsidP="005C5AB3">
      <w:pPr>
        <w:pStyle w:val="Heading2"/>
      </w:pPr>
      <w:bookmarkStart w:id="12" w:name="_Toc291187212"/>
      <w:r>
        <w:lastRenderedPageBreak/>
        <w:t>Profile Manager</w:t>
      </w:r>
      <w:bookmarkEnd w:id="12"/>
    </w:p>
    <w:p w14:paraId="1FBDC994" w14:textId="77A248F3" w:rsidR="005C5AB3" w:rsidRDefault="005C5AB3" w:rsidP="005C5AB3">
      <w:r>
        <w:rPr>
          <w:noProof/>
        </w:rPr>
        <w:drawing>
          <wp:inline distT="0" distB="0" distL="0" distR="0" wp14:anchorId="5ED9CF4A" wp14:editId="3A6509F4">
            <wp:extent cx="5943600" cy="2570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 System Manag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70480"/>
                    </a:xfrm>
                    <a:prstGeom prst="rect">
                      <a:avLst/>
                    </a:prstGeom>
                  </pic:spPr>
                </pic:pic>
              </a:graphicData>
            </a:graphic>
          </wp:inline>
        </w:drawing>
      </w:r>
    </w:p>
    <w:p w14:paraId="4EEAEDCF" w14:textId="7A716BB9" w:rsidR="005C5AB3" w:rsidRDefault="005C5AB3" w:rsidP="005C5AB3">
      <w:pPr>
        <w:pStyle w:val="Heading2"/>
      </w:pPr>
      <w:bookmarkStart w:id="13" w:name="_Toc291187213"/>
      <w:r>
        <w:t>Reservation Manager</w:t>
      </w:r>
      <w:bookmarkEnd w:id="13"/>
    </w:p>
    <w:p w14:paraId="513BB3E6" w14:textId="4655F688" w:rsidR="005C5AB3" w:rsidRDefault="005C5AB3" w:rsidP="005C5AB3">
      <w:r>
        <w:rPr>
          <w:noProof/>
        </w:rPr>
        <w:drawing>
          <wp:inline distT="0" distB="0" distL="0" distR="0" wp14:anchorId="6ADFA65B" wp14:editId="39F8A98C">
            <wp:extent cx="6430122" cy="46480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 System Manager.png"/>
                    <pic:cNvPicPr/>
                  </pic:nvPicPr>
                  <pic:blipFill>
                    <a:blip r:embed="rId15">
                      <a:extLst>
                        <a:ext uri="{28A0092B-C50C-407E-A947-70E740481C1C}">
                          <a14:useLocalDpi xmlns:a14="http://schemas.microsoft.com/office/drawing/2010/main" val="0"/>
                        </a:ext>
                      </a:extLst>
                    </a:blip>
                    <a:stretch>
                      <a:fillRect/>
                    </a:stretch>
                  </pic:blipFill>
                  <pic:spPr>
                    <a:xfrm>
                      <a:off x="0" y="0"/>
                      <a:ext cx="6430122" cy="4648099"/>
                    </a:xfrm>
                    <a:prstGeom prst="rect">
                      <a:avLst/>
                    </a:prstGeom>
                  </pic:spPr>
                </pic:pic>
              </a:graphicData>
            </a:graphic>
          </wp:inline>
        </w:drawing>
      </w:r>
    </w:p>
    <w:p w14:paraId="6C3E8AFF" w14:textId="77777777" w:rsidR="005C5AB3" w:rsidRDefault="005C5AB3" w:rsidP="005C5AB3"/>
    <w:p w14:paraId="36673CF7" w14:textId="77777777" w:rsidR="005C5AB3" w:rsidRDefault="005C5AB3" w:rsidP="005C5AB3"/>
    <w:p w14:paraId="205F2530" w14:textId="77777777" w:rsidR="005C5AB3" w:rsidRDefault="005C5AB3" w:rsidP="005C5AB3"/>
    <w:p w14:paraId="7D226798" w14:textId="77777777" w:rsidR="005C5AB3" w:rsidRDefault="005C5AB3" w:rsidP="005C5AB3"/>
    <w:p w14:paraId="2BED2529" w14:textId="6D3568C3" w:rsidR="005C5AB3" w:rsidRDefault="005C5AB3" w:rsidP="005C5AB3">
      <w:pPr>
        <w:pStyle w:val="Heading2"/>
      </w:pPr>
      <w:bookmarkStart w:id="14" w:name="_Toc291187214"/>
      <w:r>
        <w:t>Services Manager</w:t>
      </w:r>
      <w:bookmarkEnd w:id="14"/>
    </w:p>
    <w:p w14:paraId="43B761F2" w14:textId="56CAC928" w:rsidR="005C5AB3" w:rsidRDefault="005C5AB3" w:rsidP="005C5AB3">
      <w:r>
        <w:rPr>
          <w:noProof/>
        </w:rPr>
        <w:drawing>
          <wp:inline distT="0" distB="0" distL="0" distR="0" wp14:anchorId="3C93F0DA" wp14:editId="15CD4735">
            <wp:extent cx="4173676" cy="37099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System Manager.png"/>
                    <pic:cNvPicPr/>
                  </pic:nvPicPr>
                  <pic:blipFill>
                    <a:blip r:embed="rId16">
                      <a:extLst>
                        <a:ext uri="{28A0092B-C50C-407E-A947-70E740481C1C}">
                          <a14:useLocalDpi xmlns:a14="http://schemas.microsoft.com/office/drawing/2010/main" val="0"/>
                        </a:ext>
                      </a:extLst>
                    </a:blip>
                    <a:stretch>
                      <a:fillRect/>
                    </a:stretch>
                  </pic:blipFill>
                  <pic:spPr>
                    <a:xfrm>
                      <a:off x="0" y="0"/>
                      <a:ext cx="4173676" cy="3709934"/>
                    </a:xfrm>
                    <a:prstGeom prst="rect">
                      <a:avLst/>
                    </a:prstGeom>
                  </pic:spPr>
                </pic:pic>
              </a:graphicData>
            </a:graphic>
          </wp:inline>
        </w:drawing>
      </w:r>
    </w:p>
    <w:p w14:paraId="3500F79A" w14:textId="77777777" w:rsidR="005C5AB3" w:rsidRDefault="005C5AB3" w:rsidP="005C5AB3"/>
    <w:p w14:paraId="0127A50B" w14:textId="77777777" w:rsidR="005C5AB3" w:rsidRPr="005C5AB3" w:rsidRDefault="005C5AB3" w:rsidP="005C5AB3"/>
    <w:p w14:paraId="187380C4" w14:textId="71CD3F2C" w:rsidR="008079BA" w:rsidRPr="000F79EC" w:rsidRDefault="008079BA" w:rsidP="008079BA">
      <w:pPr>
        <w:pStyle w:val="Heading1"/>
        <w:widowControl/>
      </w:pPr>
      <w:bookmarkStart w:id="15" w:name="_Toc291187215"/>
      <w:r w:rsidRPr="000F79EC">
        <w:t xml:space="preserve">Use Case </w:t>
      </w:r>
      <w:r w:rsidR="00B82E5C" w:rsidRPr="000F79EC">
        <w:t>Sp</w:t>
      </w:r>
      <w:r w:rsidR="00247888" w:rsidRPr="000F79EC">
        <w:t>ecification</w:t>
      </w:r>
      <w:r w:rsidR="00B82E5C" w:rsidRPr="000F79EC">
        <w:t xml:space="preserve"> and </w:t>
      </w:r>
      <w:r w:rsidRPr="000F79EC">
        <w:t>Description</w:t>
      </w:r>
      <w:bookmarkEnd w:id="15"/>
    </w:p>
    <w:p w14:paraId="221FA33D" w14:textId="77777777" w:rsidR="008079BA" w:rsidRPr="000F79EC" w:rsidRDefault="008079BA" w:rsidP="008079BA">
      <w:pPr>
        <w:pStyle w:val="Heading2"/>
        <w:widowControl/>
      </w:pPr>
      <w:bookmarkStart w:id="16" w:name="_Toc291187216"/>
      <w:r w:rsidRPr="000F79EC">
        <w:t>Use Case: Login</w:t>
      </w:r>
      <w:bookmarkEnd w:id="16"/>
    </w:p>
    <w:tbl>
      <w:tblPr>
        <w:tblStyle w:val="TableGrid"/>
        <w:tblW w:w="0" w:type="auto"/>
        <w:tblInd w:w="720" w:type="dxa"/>
        <w:tblLook w:val="04A0" w:firstRow="1" w:lastRow="0" w:firstColumn="1" w:lastColumn="0" w:noHBand="0" w:noVBand="1"/>
      </w:tblPr>
      <w:tblGrid>
        <w:gridCol w:w="7185"/>
        <w:gridCol w:w="1671"/>
      </w:tblGrid>
      <w:tr w:rsidR="008079BA" w:rsidRPr="000F79EC" w14:paraId="11AE45D0" w14:textId="77777777" w:rsidTr="002B2DAE">
        <w:tc>
          <w:tcPr>
            <w:tcW w:w="7185" w:type="dxa"/>
          </w:tcPr>
          <w:p w14:paraId="32C6324E"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Login</w:t>
            </w:r>
          </w:p>
        </w:tc>
        <w:tc>
          <w:tcPr>
            <w:tcW w:w="1671" w:type="dxa"/>
          </w:tcPr>
          <w:p w14:paraId="78849753" w14:textId="26427FC9" w:rsidR="008079BA" w:rsidRPr="000F79EC" w:rsidRDefault="008079BA" w:rsidP="002B2DAE">
            <w:pPr>
              <w:pStyle w:val="InfoBlue"/>
              <w:spacing w:after="0"/>
              <w:ind w:left="0"/>
              <w:rPr>
                <w:i w:val="0"/>
                <w:color w:val="auto"/>
              </w:rPr>
            </w:pPr>
            <w:r w:rsidRPr="000F79EC">
              <w:rPr>
                <w:b/>
                <w:i w:val="0"/>
                <w:color w:val="auto"/>
              </w:rPr>
              <w:t xml:space="preserve">ID: </w:t>
            </w:r>
            <w:r w:rsidR="00325F90" w:rsidRPr="000F79EC">
              <w:rPr>
                <w:i w:val="0"/>
                <w:color w:val="auto"/>
              </w:rPr>
              <w:t>ACC_05</w:t>
            </w:r>
          </w:p>
        </w:tc>
      </w:tr>
      <w:tr w:rsidR="008079BA" w:rsidRPr="000F79EC" w14:paraId="33AC0744" w14:textId="77777777" w:rsidTr="002B2DAE">
        <w:tc>
          <w:tcPr>
            <w:tcW w:w="8856" w:type="dxa"/>
            <w:gridSpan w:val="2"/>
          </w:tcPr>
          <w:p w14:paraId="65B8FD60" w14:textId="4D7E0F2D" w:rsidR="008079BA" w:rsidRPr="000F79EC" w:rsidRDefault="008079BA" w:rsidP="002B2DAE">
            <w:pPr>
              <w:pStyle w:val="InfoBlue"/>
              <w:spacing w:after="0"/>
              <w:ind w:left="0"/>
              <w:rPr>
                <w:b/>
                <w:i w:val="0"/>
                <w:color w:val="auto"/>
              </w:rPr>
            </w:pPr>
            <w:r w:rsidRPr="000F79EC">
              <w:rPr>
                <w:b/>
                <w:i w:val="0"/>
                <w:color w:val="auto"/>
              </w:rPr>
              <w:t>Stakeholders and goals:</w:t>
            </w:r>
          </w:p>
          <w:p w14:paraId="780AB2E6" w14:textId="59638901" w:rsidR="008079BA" w:rsidRPr="000F79EC" w:rsidRDefault="00124B5A" w:rsidP="00641E72">
            <w:pPr>
              <w:pStyle w:val="InfoBlue"/>
              <w:ind w:left="0"/>
              <w:rPr>
                <w:color w:val="auto"/>
              </w:rPr>
            </w:pPr>
            <w:r w:rsidRPr="000F79EC">
              <w:rPr>
                <w:i w:val="0"/>
                <w:color w:val="auto"/>
              </w:rPr>
              <w:t xml:space="preserve">Airline’s </w:t>
            </w:r>
            <w:r w:rsidR="00EF23E9" w:rsidRPr="000F79EC">
              <w:rPr>
                <w:i w:val="0"/>
                <w:color w:val="auto"/>
              </w:rPr>
              <w:t xml:space="preserve">Human Resource Manager – </w:t>
            </w:r>
            <w:r w:rsidR="0031029D" w:rsidRPr="000F79EC">
              <w:rPr>
                <w:i w:val="0"/>
                <w:color w:val="auto"/>
              </w:rPr>
              <w:t>Wants to s</w:t>
            </w:r>
            <w:r w:rsidR="00EF23E9" w:rsidRPr="000F79EC">
              <w:rPr>
                <w:i w:val="0"/>
                <w:color w:val="auto"/>
              </w:rPr>
              <w:t xml:space="preserve">ave cost on hiring extra staff to </w:t>
            </w:r>
            <w:r w:rsidR="0031029D" w:rsidRPr="000F79EC">
              <w:rPr>
                <w:i w:val="0"/>
                <w:color w:val="auto"/>
              </w:rPr>
              <w:t>serve customers.</w:t>
            </w:r>
          </w:p>
          <w:p w14:paraId="04DD2A4A" w14:textId="5AFFEBE3" w:rsidR="00124B5A" w:rsidRPr="000F79EC" w:rsidRDefault="0031029D" w:rsidP="00881AA9">
            <w:pPr>
              <w:pStyle w:val="BodyText"/>
              <w:ind w:left="0"/>
            </w:pPr>
            <w:r w:rsidRPr="000F79EC">
              <w:t>Customers</w:t>
            </w:r>
            <w:r w:rsidR="00FF4DE4" w:rsidRPr="000F79EC">
              <w:t>,</w:t>
            </w:r>
            <w:r w:rsidRPr="000F79EC">
              <w:t xml:space="preserve"> Travel Agencies</w:t>
            </w:r>
            <w:r w:rsidR="00FF4DE4" w:rsidRPr="000F79EC">
              <w:t xml:space="preserve"> and </w:t>
            </w:r>
            <w:r w:rsidR="00881AA9">
              <w:t>Normal Staff</w:t>
            </w:r>
            <w:r w:rsidRPr="000F79EC">
              <w:t xml:space="preserve"> – Wants a </w:t>
            </w:r>
            <w:r w:rsidR="00FF4DE4" w:rsidRPr="000F79EC">
              <w:t>fast and convenient</w:t>
            </w:r>
            <w:r w:rsidRPr="000F79EC">
              <w:t xml:space="preserve"> method</w:t>
            </w:r>
            <w:r w:rsidR="00FF4DE4" w:rsidRPr="000F79EC">
              <w:t xml:space="preserve"> to access the system</w:t>
            </w:r>
            <w:r w:rsidR="0039453D" w:rsidRPr="000F79EC">
              <w:t>.</w:t>
            </w:r>
          </w:p>
        </w:tc>
      </w:tr>
      <w:tr w:rsidR="008079BA" w:rsidRPr="000F79EC" w14:paraId="26FA0C8C" w14:textId="77777777" w:rsidTr="002B2DAE">
        <w:tc>
          <w:tcPr>
            <w:tcW w:w="8856" w:type="dxa"/>
            <w:gridSpan w:val="2"/>
          </w:tcPr>
          <w:p w14:paraId="699F7FE3"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user must enter their user credentials into the system through the interface to access the functionality of the system.</w:t>
            </w:r>
          </w:p>
        </w:tc>
      </w:tr>
      <w:tr w:rsidR="008079BA" w:rsidRPr="000F79EC" w14:paraId="1F8A34B8" w14:textId="77777777" w:rsidTr="002B2DAE">
        <w:tc>
          <w:tcPr>
            <w:tcW w:w="8856" w:type="dxa"/>
            <w:gridSpan w:val="2"/>
          </w:tcPr>
          <w:p w14:paraId="61C00B9B" w14:textId="122D7223" w:rsidR="008079BA" w:rsidRPr="000F79EC" w:rsidRDefault="008079BA" w:rsidP="00D61E7C">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8079BA" w:rsidRPr="000F79EC" w14:paraId="0BF3F2BB" w14:textId="77777777" w:rsidTr="002B2DAE">
        <w:tc>
          <w:tcPr>
            <w:tcW w:w="8856" w:type="dxa"/>
            <w:gridSpan w:val="2"/>
          </w:tcPr>
          <w:p w14:paraId="1415308B" w14:textId="6A7945D0"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accesses the login interface of the system.</w:t>
            </w:r>
          </w:p>
        </w:tc>
      </w:tr>
      <w:tr w:rsidR="008079BA" w:rsidRPr="000F79EC" w14:paraId="28D104C0" w14:textId="77777777" w:rsidTr="002B2DAE">
        <w:tc>
          <w:tcPr>
            <w:tcW w:w="8856" w:type="dxa"/>
            <w:gridSpan w:val="2"/>
          </w:tcPr>
          <w:p w14:paraId="28B3A62F" w14:textId="77777777" w:rsidR="008079BA" w:rsidRPr="000F79EC" w:rsidRDefault="008079BA" w:rsidP="002B2DAE">
            <w:pPr>
              <w:pStyle w:val="InfoBlue"/>
              <w:spacing w:after="0"/>
              <w:ind w:left="0"/>
              <w:rPr>
                <w:b/>
                <w:i w:val="0"/>
                <w:color w:val="auto"/>
              </w:rPr>
            </w:pPr>
            <w:r w:rsidRPr="000F79EC">
              <w:rPr>
                <w:b/>
                <w:i w:val="0"/>
                <w:color w:val="auto"/>
              </w:rPr>
              <w:t>Normal flow:</w:t>
            </w:r>
          </w:p>
          <w:p w14:paraId="368A0B08" w14:textId="68D60526" w:rsidR="00EA5032" w:rsidRPr="000F79EC" w:rsidRDefault="00EA5032" w:rsidP="000631BC">
            <w:pPr>
              <w:pStyle w:val="BodyText"/>
              <w:numPr>
                <w:ilvl w:val="0"/>
                <w:numId w:val="2"/>
              </w:numPr>
              <w:spacing w:after="0"/>
              <w:ind w:left="714" w:hanging="357"/>
            </w:pPr>
            <w:r w:rsidRPr="000F79EC">
              <w:t>System prompts user for user credentials.</w:t>
            </w:r>
          </w:p>
          <w:p w14:paraId="0EFB2009" w14:textId="77777777" w:rsidR="008079BA" w:rsidRPr="000F79EC" w:rsidRDefault="008079BA" w:rsidP="000631BC">
            <w:pPr>
              <w:pStyle w:val="BodyText"/>
              <w:numPr>
                <w:ilvl w:val="0"/>
                <w:numId w:val="2"/>
              </w:numPr>
              <w:spacing w:after="0"/>
              <w:ind w:left="714" w:hanging="357"/>
            </w:pPr>
            <w:r w:rsidRPr="000F79EC">
              <w:t>User enters user credentials into the system.</w:t>
            </w:r>
          </w:p>
          <w:p w14:paraId="5308AD45" w14:textId="77777777" w:rsidR="008079BA" w:rsidRPr="000F79EC" w:rsidRDefault="008079BA" w:rsidP="000631BC">
            <w:pPr>
              <w:pStyle w:val="BodyText"/>
              <w:numPr>
                <w:ilvl w:val="0"/>
                <w:numId w:val="2"/>
              </w:numPr>
              <w:spacing w:after="0"/>
            </w:pPr>
            <w:r w:rsidRPr="000F79EC">
              <w:t>System checks the user credentials with the database.</w:t>
            </w:r>
          </w:p>
          <w:p w14:paraId="0EEC0C28" w14:textId="4F7AD5B4" w:rsidR="008079BA" w:rsidRPr="000F79EC" w:rsidRDefault="001B7743" w:rsidP="000631BC">
            <w:pPr>
              <w:pStyle w:val="BodyText"/>
              <w:numPr>
                <w:ilvl w:val="0"/>
                <w:numId w:val="2"/>
              </w:numPr>
              <w:spacing w:after="0" w:line="0" w:lineRule="atLeast"/>
              <w:ind w:left="714" w:hanging="357"/>
            </w:pPr>
            <w:r w:rsidRPr="000F79EC">
              <w:t>System logs u</w:t>
            </w:r>
            <w:r w:rsidR="008079BA" w:rsidRPr="000F79EC">
              <w:t xml:space="preserve">ser </w:t>
            </w:r>
            <w:r w:rsidRPr="000F79EC">
              <w:t>into the</w:t>
            </w:r>
            <w:r w:rsidR="008079BA" w:rsidRPr="000F79EC">
              <w:t xml:space="preserve"> system </w:t>
            </w:r>
            <w:r w:rsidRPr="000F79EC">
              <w:t xml:space="preserve">and </w:t>
            </w:r>
            <w:r w:rsidR="008079BA" w:rsidRPr="000F79EC">
              <w:t>displays the appropriate user main menu for that particular user.</w:t>
            </w:r>
          </w:p>
          <w:p w14:paraId="109B1714" w14:textId="77777777" w:rsidR="008079BA" w:rsidRPr="000F79EC" w:rsidRDefault="008079BA" w:rsidP="000631BC">
            <w:pPr>
              <w:pStyle w:val="BodyText"/>
              <w:numPr>
                <w:ilvl w:val="0"/>
                <w:numId w:val="2"/>
              </w:numPr>
            </w:pPr>
            <w:r w:rsidRPr="000F79EC">
              <w:t>End</w:t>
            </w:r>
          </w:p>
        </w:tc>
      </w:tr>
      <w:tr w:rsidR="008079BA" w:rsidRPr="000F79EC" w14:paraId="7EDDFA2C" w14:textId="77777777" w:rsidTr="002B2DAE">
        <w:tc>
          <w:tcPr>
            <w:tcW w:w="8856" w:type="dxa"/>
            <w:gridSpan w:val="2"/>
          </w:tcPr>
          <w:p w14:paraId="75B01336" w14:textId="77777777" w:rsidR="008079BA" w:rsidRPr="000F79EC" w:rsidRDefault="008079BA" w:rsidP="002B2DAE">
            <w:pPr>
              <w:pStyle w:val="InfoBlue"/>
              <w:spacing w:after="0"/>
              <w:ind w:left="0"/>
              <w:rPr>
                <w:i w:val="0"/>
                <w:color w:val="auto"/>
              </w:rPr>
            </w:pPr>
            <w:r w:rsidRPr="000F79EC">
              <w:rPr>
                <w:b/>
                <w:i w:val="0"/>
                <w:color w:val="auto"/>
              </w:rPr>
              <w:t xml:space="preserve">Sub-flows: </w:t>
            </w:r>
            <w:r w:rsidRPr="000F79EC">
              <w:rPr>
                <w:i w:val="0"/>
                <w:color w:val="auto"/>
              </w:rPr>
              <w:t>None</w:t>
            </w:r>
          </w:p>
        </w:tc>
      </w:tr>
      <w:tr w:rsidR="008079BA" w:rsidRPr="000F79EC" w14:paraId="407B22E4" w14:textId="77777777" w:rsidTr="002B2DAE">
        <w:tc>
          <w:tcPr>
            <w:tcW w:w="8856" w:type="dxa"/>
            <w:gridSpan w:val="2"/>
          </w:tcPr>
          <w:p w14:paraId="24D3580E"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p>
          <w:p w14:paraId="5AE5E47B" w14:textId="42DC6276" w:rsidR="008079BA" w:rsidRPr="000F79EC" w:rsidRDefault="008079BA" w:rsidP="002B2DAE">
            <w:pPr>
              <w:pStyle w:val="BodyText"/>
              <w:ind w:left="0"/>
            </w:pPr>
            <w:r w:rsidRPr="000F79EC">
              <w:lastRenderedPageBreak/>
              <w:t xml:space="preserve">2a Incorrect user credentials entered: The </w:t>
            </w:r>
            <w:r w:rsidRPr="000F79EC">
              <w:rPr>
                <w:i/>
              </w:rPr>
              <w:t>Enter Wrong Credentials</w:t>
            </w:r>
            <w:r w:rsidRPr="000F79EC">
              <w:t xml:space="preserve"> use case is performed.</w:t>
            </w:r>
            <w:r w:rsidR="003A6221" w:rsidRPr="000F79EC">
              <w:t xml:space="preserve"> Go to step </w:t>
            </w:r>
            <w:r w:rsidR="00EA5032" w:rsidRPr="000F79EC">
              <w:t>1 after execution.</w:t>
            </w:r>
          </w:p>
        </w:tc>
      </w:tr>
    </w:tbl>
    <w:p w14:paraId="5DE808CA" w14:textId="77777777" w:rsidR="008079BA" w:rsidRPr="000F79EC" w:rsidRDefault="008079BA" w:rsidP="008079BA">
      <w:pPr>
        <w:pStyle w:val="Heading2"/>
        <w:widowControl/>
      </w:pPr>
      <w:bookmarkStart w:id="17" w:name="_Toc291187217"/>
      <w:r w:rsidRPr="000F79EC">
        <w:lastRenderedPageBreak/>
        <w:t>Use Case: Enter Wrong Credentials</w:t>
      </w:r>
      <w:bookmarkEnd w:id="17"/>
    </w:p>
    <w:tbl>
      <w:tblPr>
        <w:tblStyle w:val="TableGrid"/>
        <w:tblW w:w="0" w:type="auto"/>
        <w:tblInd w:w="720" w:type="dxa"/>
        <w:tblLook w:val="04A0" w:firstRow="1" w:lastRow="0" w:firstColumn="1" w:lastColumn="0" w:noHBand="0" w:noVBand="1"/>
      </w:tblPr>
      <w:tblGrid>
        <w:gridCol w:w="7185"/>
        <w:gridCol w:w="1671"/>
      </w:tblGrid>
      <w:tr w:rsidR="008079BA" w:rsidRPr="000F79EC" w14:paraId="6B4FFC1B" w14:textId="77777777" w:rsidTr="002B2DAE">
        <w:tc>
          <w:tcPr>
            <w:tcW w:w="7185" w:type="dxa"/>
          </w:tcPr>
          <w:p w14:paraId="29A61B74"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Wrong Credentials</w:t>
            </w:r>
          </w:p>
        </w:tc>
        <w:tc>
          <w:tcPr>
            <w:tcW w:w="1671" w:type="dxa"/>
          </w:tcPr>
          <w:p w14:paraId="64780476" w14:textId="54418B03" w:rsidR="008079BA" w:rsidRPr="000F79EC" w:rsidRDefault="008079BA" w:rsidP="007D1F3B">
            <w:pPr>
              <w:pStyle w:val="InfoBlue"/>
              <w:spacing w:after="0"/>
              <w:ind w:left="0"/>
              <w:rPr>
                <w:i w:val="0"/>
                <w:color w:val="auto"/>
              </w:rPr>
            </w:pPr>
            <w:r w:rsidRPr="000F79EC">
              <w:rPr>
                <w:b/>
                <w:i w:val="0"/>
                <w:color w:val="auto"/>
              </w:rPr>
              <w:t xml:space="preserve">ID: </w:t>
            </w:r>
            <w:r w:rsidR="007D1F3B" w:rsidRPr="000F79EC">
              <w:rPr>
                <w:i w:val="0"/>
                <w:color w:val="auto"/>
              </w:rPr>
              <w:t>EX</w:t>
            </w:r>
            <w:r w:rsidR="007238FA" w:rsidRPr="000F79EC">
              <w:rPr>
                <w:i w:val="0"/>
                <w:color w:val="auto"/>
              </w:rPr>
              <w:t>_0</w:t>
            </w:r>
            <w:r w:rsidR="007D1F3B" w:rsidRPr="000F79EC">
              <w:rPr>
                <w:i w:val="0"/>
                <w:color w:val="auto"/>
              </w:rPr>
              <w:t>2</w:t>
            </w:r>
          </w:p>
        </w:tc>
      </w:tr>
      <w:tr w:rsidR="008079BA" w:rsidRPr="000F79EC" w14:paraId="16FCD155" w14:textId="77777777" w:rsidTr="002B2DAE">
        <w:tc>
          <w:tcPr>
            <w:tcW w:w="8856" w:type="dxa"/>
            <w:gridSpan w:val="2"/>
          </w:tcPr>
          <w:p w14:paraId="64FFC63C" w14:textId="5452047C" w:rsidR="000F79EC" w:rsidRPr="00641E72" w:rsidRDefault="008079BA" w:rsidP="00DE3C6E">
            <w:pPr>
              <w:pStyle w:val="InfoBlue"/>
              <w:spacing w:after="0"/>
              <w:ind w:left="0"/>
            </w:pPr>
            <w:r w:rsidRPr="000F79EC">
              <w:rPr>
                <w:b/>
                <w:i w:val="0"/>
                <w:color w:val="auto"/>
              </w:rPr>
              <w:t>Stakeholders and goals:</w:t>
            </w:r>
          </w:p>
          <w:p w14:paraId="470B4903" w14:textId="753E06A6" w:rsidR="008079BA" w:rsidRPr="000F79EC" w:rsidRDefault="000F79EC" w:rsidP="00951D91">
            <w:pPr>
              <w:pStyle w:val="InfoBlue"/>
              <w:spacing w:after="0"/>
              <w:ind w:left="0"/>
              <w:rPr>
                <w:i w:val="0"/>
                <w:color w:val="auto"/>
              </w:rPr>
            </w:pPr>
            <w:r w:rsidRPr="000F79EC">
              <w:rPr>
                <w:i w:val="0"/>
                <w:color w:val="auto"/>
              </w:rPr>
              <w:t xml:space="preserve">Customers, Travel Agencies and </w:t>
            </w:r>
            <w:r w:rsidR="00881AA9">
              <w:rPr>
                <w:i w:val="0"/>
                <w:color w:val="auto"/>
              </w:rPr>
              <w:t>Normal Staff</w:t>
            </w:r>
            <w:r w:rsidRPr="000F79EC">
              <w:rPr>
                <w:i w:val="0"/>
                <w:color w:val="auto"/>
              </w:rPr>
              <w:t xml:space="preserve"> – Wants </w:t>
            </w:r>
            <w:r w:rsidR="00AF4107">
              <w:rPr>
                <w:i w:val="0"/>
                <w:color w:val="auto"/>
              </w:rPr>
              <w:t>to know whether the credentials entered are valid or not.</w:t>
            </w:r>
          </w:p>
        </w:tc>
      </w:tr>
      <w:tr w:rsidR="008079BA" w:rsidRPr="000F79EC" w14:paraId="5DB0C79D" w14:textId="77777777" w:rsidTr="002B2DAE">
        <w:tc>
          <w:tcPr>
            <w:tcW w:w="8856" w:type="dxa"/>
            <w:gridSpan w:val="2"/>
          </w:tcPr>
          <w:p w14:paraId="7BF76A2A"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 xml:space="preserve">A user has entered incorrect user credentials into the system. </w:t>
            </w:r>
          </w:p>
        </w:tc>
      </w:tr>
      <w:tr w:rsidR="008079BA" w:rsidRPr="000F79EC" w14:paraId="6CEE98EB" w14:textId="77777777" w:rsidTr="002B2DAE">
        <w:tc>
          <w:tcPr>
            <w:tcW w:w="8856" w:type="dxa"/>
            <w:gridSpan w:val="2"/>
          </w:tcPr>
          <w:p w14:paraId="61E6C3B3" w14:textId="1598BA0B" w:rsidR="008079BA" w:rsidRPr="000F79EC" w:rsidRDefault="008079BA" w:rsidP="0030704E">
            <w:pPr>
              <w:pStyle w:val="InfoBlue"/>
              <w:spacing w:after="0"/>
              <w:ind w:left="0"/>
              <w:rPr>
                <w:i w:val="0"/>
                <w:color w:val="auto"/>
              </w:rPr>
            </w:pPr>
            <w:r w:rsidRPr="000F79EC">
              <w:rPr>
                <w:b/>
                <w:i w:val="0"/>
                <w:color w:val="auto"/>
              </w:rPr>
              <w:t xml:space="preserve">Actors: </w:t>
            </w:r>
            <w:r w:rsidRPr="000F79EC">
              <w:rPr>
                <w:i w:val="0"/>
                <w:color w:val="auto"/>
              </w:rPr>
              <w:t>Travel agenc</w:t>
            </w:r>
            <w:r w:rsidR="0030704E" w:rsidRPr="000F79EC">
              <w:rPr>
                <w:i w:val="0"/>
                <w:color w:val="auto"/>
              </w:rPr>
              <w:t>y, Customer, Normal Staff</w:t>
            </w:r>
          </w:p>
        </w:tc>
      </w:tr>
      <w:tr w:rsidR="008079BA" w:rsidRPr="000F79EC" w14:paraId="38613788" w14:textId="77777777" w:rsidTr="002B2DAE">
        <w:tc>
          <w:tcPr>
            <w:tcW w:w="8856" w:type="dxa"/>
            <w:gridSpan w:val="2"/>
          </w:tcPr>
          <w:p w14:paraId="186D68FC" w14:textId="187DC9F6"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enters the wrong credentials into the system.</w:t>
            </w:r>
          </w:p>
        </w:tc>
      </w:tr>
      <w:tr w:rsidR="008079BA" w:rsidRPr="000F79EC" w14:paraId="228A0063" w14:textId="77777777" w:rsidTr="002B2DAE">
        <w:tc>
          <w:tcPr>
            <w:tcW w:w="8856" w:type="dxa"/>
            <w:gridSpan w:val="2"/>
          </w:tcPr>
          <w:p w14:paraId="049C27CA" w14:textId="77777777" w:rsidR="008079BA" w:rsidRPr="000F79EC" w:rsidRDefault="008079BA" w:rsidP="002B2DAE">
            <w:pPr>
              <w:pStyle w:val="InfoBlue"/>
              <w:spacing w:after="0"/>
              <w:ind w:left="0"/>
              <w:rPr>
                <w:b/>
                <w:i w:val="0"/>
                <w:color w:val="auto"/>
              </w:rPr>
            </w:pPr>
            <w:r w:rsidRPr="000F79EC">
              <w:rPr>
                <w:b/>
                <w:i w:val="0"/>
                <w:color w:val="auto"/>
              </w:rPr>
              <w:t>Normal flow:</w:t>
            </w:r>
          </w:p>
          <w:p w14:paraId="75AF1984" w14:textId="77777777" w:rsidR="008079BA" w:rsidRPr="000F79EC" w:rsidRDefault="008079BA" w:rsidP="000631BC">
            <w:pPr>
              <w:pStyle w:val="BodyText"/>
              <w:numPr>
                <w:ilvl w:val="0"/>
                <w:numId w:val="3"/>
              </w:numPr>
              <w:spacing w:after="0"/>
            </w:pPr>
            <w:r w:rsidRPr="000F79EC">
              <w:t>System finds a mismatch in the user credentials and cannot find the corresponding user credentials.</w:t>
            </w:r>
          </w:p>
          <w:p w14:paraId="25000BB3" w14:textId="32541291" w:rsidR="008079BA" w:rsidRPr="000F79EC" w:rsidRDefault="008079BA" w:rsidP="00622504">
            <w:pPr>
              <w:pStyle w:val="BodyText"/>
              <w:numPr>
                <w:ilvl w:val="0"/>
                <w:numId w:val="3"/>
              </w:numPr>
              <w:spacing w:after="0"/>
            </w:pPr>
            <w:r w:rsidRPr="000F79EC">
              <w:t>System displays an error message on the user interface.</w:t>
            </w:r>
          </w:p>
          <w:p w14:paraId="5698D646" w14:textId="406129F3" w:rsidR="00671286" w:rsidRPr="000F79EC" w:rsidRDefault="00671286" w:rsidP="00622504">
            <w:pPr>
              <w:pStyle w:val="BodyText"/>
              <w:numPr>
                <w:ilvl w:val="0"/>
                <w:numId w:val="3"/>
              </w:numPr>
              <w:spacing w:after="0"/>
            </w:pPr>
            <w:r w:rsidRPr="000F79EC">
              <w:t>User acknowledges the error.</w:t>
            </w:r>
          </w:p>
          <w:p w14:paraId="0DCD92EB" w14:textId="77777777" w:rsidR="008079BA" w:rsidRPr="000F79EC" w:rsidRDefault="008079BA" w:rsidP="000631BC">
            <w:pPr>
              <w:pStyle w:val="BodyText"/>
              <w:numPr>
                <w:ilvl w:val="0"/>
                <w:numId w:val="3"/>
              </w:numPr>
              <w:spacing w:after="0"/>
            </w:pPr>
            <w:r w:rsidRPr="000F79EC">
              <w:t>End</w:t>
            </w:r>
          </w:p>
        </w:tc>
      </w:tr>
      <w:tr w:rsidR="008079BA" w:rsidRPr="000F79EC" w14:paraId="0F2CB36B" w14:textId="77777777" w:rsidTr="002B2DAE">
        <w:tc>
          <w:tcPr>
            <w:tcW w:w="8856" w:type="dxa"/>
            <w:gridSpan w:val="2"/>
          </w:tcPr>
          <w:p w14:paraId="233DA697" w14:textId="77777777" w:rsidR="008079BA" w:rsidRPr="000F79EC" w:rsidRDefault="008079BA" w:rsidP="002B2DAE">
            <w:pPr>
              <w:pStyle w:val="InfoBlue"/>
              <w:spacing w:after="0"/>
              <w:ind w:left="0"/>
              <w:rPr>
                <w:i w:val="0"/>
                <w:color w:val="auto"/>
              </w:rPr>
            </w:pPr>
            <w:r w:rsidRPr="000F79EC">
              <w:rPr>
                <w:b/>
                <w:i w:val="0"/>
                <w:color w:val="auto"/>
              </w:rPr>
              <w:t xml:space="preserve">Sub-flows: </w:t>
            </w:r>
            <w:r w:rsidRPr="000F79EC">
              <w:rPr>
                <w:i w:val="0"/>
                <w:color w:val="auto"/>
              </w:rPr>
              <w:t>None</w:t>
            </w:r>
          </w:p>
        </w:tc>
      </w:tr>
      <w:tr w:rsidR="008079BA" w:rsidRPr="000F79EC" w14:paraId="30DA11AF" w14:textId="77777777" w:rsidTr="002B2DAE">
        <w:tc>
          <w:tcPr>
            <w:tcW w:w="8856" w:type="dxa"/>
            <w:gridSpan w:val="2"/>
          </w:tcPr>
          <w:p w14:paraId="40EBCB11"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38E53D7E" w14:textId="77777777" w:rsidR="008079BA" w:rsidRPr="000F79EC" w:rsidRDefault="008079BA" w:rsidP="008079BA">
      <w:pPr>
        <w:pStyle w:val="Heading2"/>
        <w:widowControl/>
        <w:numPr>
          <w:ilvl w:val="0"/>
          <w:numId w:val="0"/>
        </w:numPr>
        <w:ind w:left="720"/>
      </w:pPr>
    </w:p>
    <w:p w14:paraId="4D74D939" w14:textId="77777777" w:rsidR="008079BA" w:rsidRPr="000F79EC" w:rsidRDefault="008079BA" w:rsidP="008079BA">
      <w:pPr>
        <w:pStyle w:val="Heading2"/>
        <w:widowControl/>
      </w:pPr>
      <w:bookmarkStart w:id="18" w:name="_Toc291187218"/>
      <w:r w:rsidRPr="000F79EC">
        <w:t>Use Case: Signup</w:t>
      </w:r>
      <w:bookmarkEnd w:id="18"/>
    </w:p>
    <w:tbl>
      <w:tblPr>
        <w:tblStyle w:val="TableGrid"/>
        <w:tblW w:w="0" w:type="auto"/>
        <w:tblInd w:w="720" w:type="dxa"/>
        <w:tblLook w:val="04A0" w:firstRow="1" w:lastRow="0" w:firstColumn="1" w:lastColumn="0" w:noHBand="0" w:noVBand="1"/>
      </w:tblPr>
      <w:tblGrid>
        <w:gridCol w:w="7185"/>
        <w:gridCol w:w="1671"/>
      </w:tblGrid>
      <w:tr w:rsidR="008079BA" w:rsidRPr="000F79EC" w14:paraId="0027BBDA" w14:textId="77777777" w:rsidTr="002B2DAE">
        <w:tc>
          <w:tcPr>
            <w:tcW w:w="7185" w:type="dxa"/>
          </w:tcPr>
          <w:p w14:paraId="16BE405E"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Signup</w:t>
            </w:r>
          </w:p>
        </w:tc>
        <w:tc>
          <w:tcPr>
            <w:tcW w:w="1671" w:type="dxa"/>
          </w:tcPr>
          <w:p w14:paraId="1BB815C4" w14:textId="09289942" w:rsidR="008079BA" w:rsidRPr="000F79EC" w:rsidRDefault="008079BA" w:rsidP="00A176D1">
            <w:pPr>
              <w:pStyle w:val="InfoBlue"/>
              <w:spacing w:after="0"/>
              <w:ind w:left="0"/>
              <w:rPr>
                <w:i w:val="0"/>
                <w:color w:val="auto"/>
              </w:rPr>
            </w:pPr>
            <w:r w:rsidRPr="000F79EC">
              <w:rPr>
                <w:b/>
                <w:i w:val="0"/>
                <w:color w:val="auto"/>
              </w:rPr>
              <w:t xml:space="preserve">ID: </w:t>
            </w:r>
            <w:r w:rsidR="00A176D1" w:rsidRPr="000F79EC">
              <w:rPr>
                <w:i w:val="0"/>
                <w:color w:val="auto"/>
              </w:rPr>
              <w:t>ACC</w:t>
            </w:r>
            <w:r w:rsidR="00F90998" w:rsidRPr="000F79EC">
              <w:rPr>
                <w:i w:val="0"/>
                <w:color w:val="auto"/>
              </w:rPr>
              <w:t>_</w:t>
            </w:r>
            <w:r w:rsidR="004E05DB" w:rsidRPr="000F79EC">
              <w:rPr>
                <w:i w:val="0"/>
                <w:color w:val="auto"/>
              </w:rPr>
              <w:t>0</w:t>
            </w:r>
            <w:r w:rsidR="00F90998" w:rsidRPr="000F79EC">
              <w:rPr>
                <w:i w:val="0"/>
                <w:color w:val="auto"/>
              </w:rPr>
              <w:t>1</w:t>
            </w:r>
          </w:p>
        </w:tc>
      </w:tr>
      <w:tr w:rsidR="008079BA" w:rsidRPr="000F79EC" w14:paraId="033BE279" w14:textId="77777777" w:rsidTr="002B2DAE">
        <w:tc>
          <w:tcPr>
            <w:tcW w:w="8856" w:type="dxa"/>
            <w:gridSpan w:val="2"/>
          </w:tcPr>
          <w:p w14:paraId="0F5E3DCA"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24C693D" w14:textId="77777777" w:rsidR="0053445A" w:rsidRPr="00641E72" w:rsidRDefault="0053445A" w:rsidP="0053445A">
            <w:pPr>
              <w:pStyle w:val="InfoBlue"/>
              <w:ind w:left="0"/>
            </w:pPr>
            <w:r>
              <w:rPr>
                <w:i w:val="0"/>
                <w:color w:val="auto"/>
              </w:rPr>
              <w:t>Airline’s Human Resource Manager – Wants to save cost on hiring extra staff to serve customers.</w:t>
            </w:r>
          </w:p>
          <w:p w14:paraId="2D752C94" w14:textId="7302ABFC" w:rsidR="008079BA" w:rsidRPr="0053445A" w:rsidRDefault="0053445A" w:rsidP="00881AA9">
            <w:pPr>
              <w:pStyle w:val="InfoBlue"/>
              <w:spacing w:after="0"/>
              <w:ind w:left="0"/>
              <w:rPr>
                <w:i w:val="0"/>
                <w:color w:val="auto"/>
              </w:rPr>
            </w:pPr>
            <w:r w:rsidRPr="0053445A">
              <w:rPr>
                <w:i w:val="0"/>
                <w:color w:val="auto"/>
              </w:rPr>
              <w:t xml:space="preserve">Customers, Travel Agencies and </w:t>
            </w:r>
            <w:r w:rsidR="00881AA9">
              <w:rPr>
                <w:i w:val="0"/>
                <w:color w:val="auto"/>
              </w:rPr>
              <w:t>Normal Staff</w:t>
            </w:r>
            <w:r w:rsidRPr="0053445A">
              <w:rPr>
                <w:i w:val="0"/>
                <w:color w:val="auto"/>
              </w:rPr>
              <w:t xml:space="preserve"> – Wants a fast and convenient method </w:t>
            </w:r>
            <w:r>
              <w:rPr>
                <w:i w:val="0"/>
                <w:color w:val="auto"/>
              </w:rPr>
              <w:t>create an account to access the system</w:t>
            </w:r>
            <w:r w:rsidRPr="0053445A">
              <w:rPr>
                <w:i w:val="0"/>
                <w:color w:val="auto"/>
              </w:rPr>
              <w:t>.</w:t>
            </w:r>
          </w:p>
        </w:tc>
      </w:tr>
      <w:tr w:rsidR="008079BA" w:rsidRPr="000F79EC" w14:paraId="651E1A65" w14:textId="77777777" w:rsidTr="002B2DAE">
        <w:tc>
          <w:tcPr>
            <w:tcW w:w="8856" w:type="dxa"/>
            <w:gridSpan w:val="2"/>
          </w:tcPr>
          <w:p w14:paraId="2B6BE432" w14:textId="25A0D7AC"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customer or travel agency wants to create a new account</w:t>
            </w:r>
            <w:r w:rsidR="00F457E1" w:rsidRPr="000F79EC">
              <w:rPr>
                <w:i w:val="0"/>
                <w:color w:val="auto"/>
              </w:rPr>
              <w:t>.</w:t>
            </w:r>
          </w:p>
        </w:tc>
      </w:tr>
      <w:tr w:rsidR="008079BA" w:rsidRPr="000F79EC" w14:paraId="23901AA7" w14:textId="77777777" w:rsidTr="002B2DAE">
        <w:tc>
          <w:tcPr>
            <w:tcW w:w="8856" w:type="dxa"/>
            <w:gridSpan w:val="2"/>
          </w:tcPr>
          <w:p w14:paraId="4EE7896E"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49291D0D" w14:textId="77777777" w:rsidTr="002B2DAE">
        <w:tc>
          <w:tcPr>
            <w:tcW w:w="8856" w:type="dxa"/>
            <w:gridSpan w:val="2"/>
          </w:tcPr>
          <w:p w14:paraId="6A5B3C67" w14:textId="24C2DCBF"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accesses the signup interface of the system.</w:t>
            </w:r>
          </w:p>
        </w:tc>
      </w:tr>
      <w:tr w:rsidR="008079BA" w:rsidRPr="000F79EC" w14:paraId="55D3CBC1" w14:textId="77777777" w:rsidTr="002B2DAE">
        <w:tc>
          <w:tcPr>
            <w:tcW w:w="8856" w:type="dxa"/>
            <w:gridSpan w:val="2"/>
          </w:tcPr>
          <w:p w14:paraId="494C4933" w14:textId="77777777" w:rsidR="008079BA" w:rsidRPr="000F79EC" w:rsidRDefault="008079BA" w:rsidP="002B2DAE">
            <w:pPr>
              <w:pStyle w:val="InfoBlue"/>
              <w:spacing w:after="0"/>
              <w:ind w:left="0"/>
              <w:rPr>
                <w:b/>
                <w:i w:val="0"/>
                <w:color w:val="auto"/>
              </w:rPr>
            </w:pPr>
            <w:r w:rsidRPr="000F79EC">
              <w:rPr>
                <w:b/>
                <w:i w:val="0"/>
                <w:color w:val="auto"/>
              </w:rPr>
              <w:t>Normal flow:</w:t>
            </w:r>
          </w:p>
          <w:p w14:paraId="463243FF" w14:textId="11676CCC" w:rsidR="00241618" w:rsidRPr="000F79EC" w:rsidRDefault="00241618" w:rsidP="000631BC">
            <w:pPr>
              <w:pStyle w:val="BodyText"/>
              <w:numPr>
                <w:ilvl w:val="0"/>
                <w:numId w:val="4"/>
              </w:numPr>
              <w:spacing w:after="0"/>
            </w:pPr>
            <w:r w:rsidRPr="000F79EC">
              <w:t>System prompts user for user details.</w:t>
            </w:r>
          </w:p>
          <w:p w14:paraId="0D03B5F6" w14:textId="4678CB7A" w:rsidR="008079BA" w:rsidRPr="000F79EC" w:rsidRDefault="008079BA" w:rsidP="00325247">
            <w:pPr>
              <w:pStyle w:val="BodyText"/>
              <w:numPr>
                <w:ilvl w:val="0"/>
                <w:numId w:val="4"/>
              </w:numPr>
              <w:spacing w:after="0"/>
            </w:pPr>
            <w:r w:rsidRPr="000F79EC">
              <w:t>User enters user details into the system.</w:t>
            </w:r>
          </w:p>
          <w:p w14:paraId="2322F05F" w14:textId="04E0302C" w:rsidR="00325247" w:rsidRPr="000F79EC" w:rsidRDefault="00325247" w:rsidP="00325247">
            <w:pPr>
              <w:pStyle w:val="BodyText"/>
              <w:numPr>
                <w:ilvl w:val="0"/>
                <w:numId w:val="4"/>
              </w:numPr>
              <w:spacing w:after="0"/>
            </w:pPr>
            <w:r w:rsidRPr="000F79EC">
              <w:t>System displays a “Signup Successful” message</w:t>
            </w:r>
          </w:p>
          <w:p w14:paraId="62684960" w14:textId="77777777" w:rsidR="008079BA" w:rsidRPr="000F79EC" w:rsidRDefault="008079BA" w:rsidP="000631BC">
            <w:pPr>
              <w:pStyle w:val="BodyText"/>
              <w:numPr>
                <w:ilvl w:val="0"/>
                <w:numId w:val="4"/>
              </w:numPr>
              <w:spacing w:after="0"/>
              <w:ind w:left="714" w:hanging="357"/>
            </w:pPr>
            <w:r w:rsidRPr="000F79EC">
              <w:t>End</w:t>
            </w:r>
          </w:p>
        </w:tc>
      </w:tr>
      <w:tr w:rsidR="008079BA" w:rsidRPr="000F79EC" w14:paraId="62802DE8" w14:textId="77777777" w:rsidTr="002B2DAE">
        <w:tc>
          <w:tcPr>
            <w:tcW w:w="8856" w:type="dxa"/>
            <w:gridSpan w:val="2"/>
          </w:tcPr>
          <w:p w14:paraId="393C89D3"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5B91B4E2" w14:textId="77777777" w:rsidTr="002B2DAE">
        <w:tc>
          <w:tcPr>
            <w:tcW w:w="8856" w:type="dxa"/>
            <w:gridSpan w:val="2"/>
          </w:tcPr>
          <w:p w14:paraId="6A6DF758"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p>
          <w:p w14:paraId="17B6D18C" w14:textId="23CCF2EE" w:rsidR="008079BA" w:rsidRPr="000F79EC" w:rsidRDefault="008079BA" w:rsidP="00132FA1">
            <w:pPr>
              <w:pStyle w:val="BodyText"/>
              <w:ind w:left="0"/>
            </w:pPr>
            <w:r w:rsidRPr="000F79EC">
              <w:t xml:space="preserve">2a Invalid details are entered: The </w:t>
            </w:r>
            <w:r w:rsidRPr="000F79EC">
              <w:rPr>
                <w:i/>
              </w:rPr>
              <w:t>Enter Invalid Details</w:t>
            </w:r>
            <w:r w:rsidRPr="000F79EC">
              <w:t xml:space="preserve"> use case is performed. </w:t>
            </w:r>
            <w:r w:rsidR="00132FA1" w:rsidRPr="000F79EC">
              <w:t>Go to step 1 after execution.</w:t>
            </w:r>
          </w:p>
        </w:tc>
      </w:tr>
    </w:tbl>
    <w:p w14:paraId="7FD537CF" w14:textId="77777777" w:rsidR="008079BA" w:rsidRPr="000F79EC" w:rsidRDefault="008079BA" w:rsidP="008079BA">
      <w:pPr>
        <w:pStyle w:val="BodyText"/>
      </w:pPr>
    </w:p>
    <w:p w14:paraId="31CB0E1D" w14:textId="77777777" w:rsidR="008079BA" w:rsidRPr="000F79EC" w:rsidRDefault="008079BA" w:rsidP="008079BA">
      <w:pPr>
        <w:pStyle w:val="Heading2"/>
        <w:widowControl/>
      </w:pPr>
      <w:bookmarkStart w:id="19" w:name="_Toc291187219"/>
      <w:r w:rsidRPr="000F79EC">
        <w:t>Use Case: Enter Invalid Details</w:t>
      </w:r>
      <w:bookmarkEnd w:id="19"/>
    </w:p>
    <w:tbl>
      <w:tblPr>
        <w:tblStyle w:val="TableGrid"/>
        <w:tblW w:w="0" w:type="auto"/>
        <w:tblInd w:w="720" w:type="dxa"/>
        <w:tblLook w:val="04A0" w:firstRow="1" w:lastRow="0" w:firstColumn="1" w:lastColumn="0" w:noHBand="0" w:noVBand="1"/>
      </w:tblPr>
      <w:tblGrid>
        <w:gridCol w:w="7185"/>
        <w:gridCol w:w="1671"/>
      </w:tblGrid>
      <w:tr w:rsidR="008079BA" w:rsidRPr="000F79EC" w14:paraId="4873DE80" w14:textId="77777777" w:rsidTr="002B2DAE">
        <w:tc>
          <w:tcPr>
            <w:tcW w:w="7185" w:type="dxa"/>
          </w:tcPr>
          <w:p w14:paraId="55E94992"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Invalid Details</w:t>
            </w:r>
          </w:p>
        </w:tc>
        <w:tc>
          <w:tcPr>
            <w:tcW w:w="1671" w:type="dxa"/>
          </w:tcPr>
          <w:p w14:paraId="71B85A7A" w14:textId="2BD14B7D" w:rsidR="008079BA" w:rsidRPr="000F79EC" w:rsidRDefault="008079BA" w:rsidP="002B2DAE">
            <w:pPr>
              <w:pStyle w:val="InfoBlue"/>
              <w:spacing w:after="0"/>
              <w:ind w:left="0"/>
              <w:rPr>
                <w:i w:val="0"/>
                <w:color w:val="auto"/>
              </w:rPr>
            </w:pPr>
            <w:r w:rsidRPr="000F79EC">
              <w:rPr>
                <w:b/>
                <w:i w:val="0"/>
                <w:color w:val="auto"/>
              </w:rPr>
              <w:t xml:space="preserve">ID: </w:t>
            </w:r>
            <w:r w:rsidR="007D1F3B" w:rsidRPr="000F79EC">
              <w:rPr>
                <w:i w:val="0"/>
                <w:color w:val="auto"/>
              </w:rPr>
              <w:t>EX</w:t>
            </w:r>
            <w:r w:rsidR="007238FA" w:rsidRPr="000F79EC">
              <w:rPr>
                <w:i w:val="0"/>
                <w:color w:val="auto"/>
              </w:rPr>
              <w:t>_0</w:t>
            </w:r>
            <w:r w:rsidR="007D1F3B" w:rsidRPr="000F79EC">
              <w:rPr>
                <w:i w:val="0"/>
                <w:color w:val="auto"/>
              </w:rPr>
              <w:t>3</w:t>
            </w:r>
          </w:p>
        </w:tc>
      </w:tr>
      <w:tr w:rsidR="008079BA" w:rsidRPr="000F79EC" w14:paraId="3D650E46" w14:textId="77777777" w:rsidTr="002B2DAE">
        <w:tc>
          <w:tcPr>
            <w:tcW w:w="8856" w:type="dxa"/>
            <w:gridSpan w:val="2"/>
          </w:tcPr>
          <w:p w14:paraId="7678B4BA" w14:textId="6982DFBD" w:rsidR="00CD525A" w:rsidRPr="00641E72" w:rsidRDefault="008079BA" w:rsidP="00DE3C6E">
            <w:pPr>
              <w:pStyle w:val="InfoBlue"/>
              <w:spacing w:after="0"/>
              <w:ind w:left="0"/>
            </w:pPr>
            <w:r w:rsidRPr="000F79EC">
              <w:rPr>
                <w:b/>
                <w:i w:val="0"/>
                <w:color w:val="auto"/>
              </w:rPr>
              <w:t>Stakeholders and goals:</w:t>
            </w:r>
          </w:p>
          <w:p w14:paraId="45F75AD9" w14:textId="4BDD9BA1" w:rsidR="008079BA" w:rsidRPr="000F79EC" w:rsidRDefault="00881AA9" w:rsidP="00D528E7">
            <w:pPr>
              <w:pStyle w:val="InfoBlue"/>
              <w:spacing w:after="0"/>
              <w:ind w:left="0"/>
              <w:rPr>
                <w:color w:val="auto"/>
              </w:rPr>
            </w:pPr>
            <w:r>
              <w:rPr>
                <w:i w:val="0"/>
                <w:color w:val="auto"/>
              </w:rPr>
              <w:t>Customers</w:t>
            </w:r>
            <w:r w:rsidR="00D528E7">
              <w:rPr>
                <w:i w:val="0"/>
                <w:color w:val="auto"/>
              </w:rPr>
              <w:t>,</w:t>
            </w:r>
            <w:r>
              <w:rPr>
                <w:i w:val="0"/>
                <w:color w:val="auto"/>
              </w:rPr>
              <w:t xml:space="preserve"> Travel Agencies </w:t>
            </w:r>
            <w:r w:rsidR="00D528E7">
              <w:rPr>
                <w:i w:val="0"/>
                <w:color w:val="auto"/>
              </w:rPr>
              <w:t xml:space="preserve">and System Administrator </w:t>
            </w:r>
            <w:r w:rsidR="00CD525A" w:rsidRPr="0053445A">
              <w:rPr>
                <w:i w:val="0"/>
                <w:color w:val="auto"/>
              </w:rPr>
              <w:t xml:space="preserve">– Wants </w:t>
            </w:r>
            <w:r w:rsidR="00DE3C6E">
              <w:rPr>
                <w:i w:val="0"/>
                <w:color w:val="auto"/>
              </w:rPr>
              <w:t>to know whether the details entered are valid or not.</w:t>
            </w:r>
          </w:p>
        </w:tc>
      </w:tr>
      <w:tr w:rsidR="008079BA" w:rsidRPr="000F79EC" w14:paraId="2B04636C" w14:textId="77777777" w:rsidTr="002B2DAE">
        <w:tc>
          <w:tcPr>
            <w:tcW w:w="8856" w:type="dxa"/>
            <w:gridSpan w:val="2"/>
          </w:tcPr>
          <w:p w14:paraId="68E16C4B" w14:textId="77777777" w:rsidR="008079BA" w:rsidRPr="000F79EC" w:rsidRDefault="008079BA" w:rsidP="002B2DAE">
            <w:pPr>
              <w:pStyle w:val="InfoBlue"/>
              <w:spacing w:after="0"/>
              <w:ind w:left="0"/>
              <w:rPr>
                <w:i w:val="0"/>
                <w:color w:val="auto"/>
              </w:rPr>
            </w:pPr>
            <w:r w:rsidRPr="000F79EC">
              <w:rPr>
                <w:b/>
                <w:i w:val="0"/>
                <w:color w:val="auto"/>
              </w:rPr>
              <w:t xml:space="preserve">Description: </w:t>
            </w:r>
            <w:r w:rsidRPr="000F79EC">
              <w:rPr>
                <w:i w:val="0"/>
                <w:color w:val="auto"/>
              </w:rPr>
              <w:t>A user has entered invalid user details into the system</w:t>
            </w:r>
          </w:p>
        </w:tc>
      </w:tr>
      <w:tr w:rsidR="008079BA" w:rsidRPr="000F79EC" w14:paraId="20F13350" w14:textId="77777777" w:rsidTr="002B2DAE">
        <w:tc>
          <w:tcPr>
            <w:tcW w:w="8856" w:type="dxa"/>
            <w:gridSpan w:val="2"/>
          </w:tcPr>
          <w:p w14:paraId="6266E878" w14:textId="2B671608"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r w:rsidR="00C74AE5">
              <w:rPr>
                <w:i w:val="0"/>
                <w:color w:val="auto"/>
              </w:rPr>
              <w:t>, System Administrator</w:t>
            </w:r>
          </w:p>
        </w:tc>
      </w:tr>
      <w:tr w:rsidR="008079BA" w:rsidRPr="000F79EC" w14:paraId="1F01641A" w14:textId="77777777" w:rsidTr="002B2DAE">
        <w:tc>
          <w:tcPr>
            <w:tcW w:w="8856" w:type="dxa"/>
            <w:gridSpan w:val="2"/>
          </w:tcPr>
          <w:p w14:paraId="604A573B" w14:textId="5D119E15" w:rsidR="008079BA" w:rsidRPr="000F79EC" w:rsidRDefault="008079BA" w:rsidP="008C3550">
            <w:pPr>
              <w:pStyle w:val="InfoBlue"/>
              <w:spacing w:after="0"/>
              <w:ind w:left="0"/>
              <w:rPr>
                <w:i w:val="0"/>
                <w:color w:val="auto"/>
              </w:rPr>
            </w:pPr>
            <w:r w:rsidRPr="000F79EC">
              <w:rPr>
                <w:b/>
                <w:i w:val="0"/>
                <w:color w:val="auto"/>
              </w:rPr>
              <w:t xml:space="preserve">Trigger: </w:t>
            </w:r>
            <w:r w:rsidR="008C3550" w:rsidRPr="000F79EC">
              <w:rPr>
                <w:i w:val="0"/>
                <w:color w:val="auto"/>
              </w:rPr>
              <w:t>User</w:t>
            </w:r>
            <w:r w:rsidRPr="000F79EC">
              <w:rPr>
                <w:i w:val="0"/>
                <w:color w:val="auto"/>
              </w:rPr>
              <w:t xml:space="preserve"> enters invalid details into the system.</w:t>
            </w:r>
          </w:p>
        </w:tc>
      </w:tr>
      <w:tr w:rsidR="008079BA" w:rsidRPr="000F79EC" w14:paraId="122E1610" w14:textId="77777777" w:rsidTr="002B2DAE">
        <w:tc>
          <w:tcPr>
            <w:tcW w:w="8856" w:type="dxa"/>
            <w:gridSpan w:val="2"/>
          </w:tcPr>
          <w:p w14:paraId="136A01FB" w14:textId="77777777" w:rsidR="008079BA" w:rsidRPr="000F79EC" w:rsidRDefault="008079BA" w:rsidP="002B2DAE">
            <w:pPr>
              <w:pStyle w:val="InfoBlue"/>
              <w:spacing w:after="0"/>
              <w:ind w:left="0"/>
              <w:rPr>
                <w:b/>
                <w:i w:val="0"/>
                <w:color w:val="auto"/>
              </w:rPr>
            </w:pPr>
            <w:r w:rsidRPr="000F79EC">
              <w:rPr>
                <w:b/>
                <w:i w:val="0"/>
                <w:color w:val="auto"/>
              </w:rPr>
              <w:t>Normal flow:</w:t>
            </w:r>
          </w:p>
          <w:p w14:paraId="64DAA710" w14:textId="77777777" w:rsidR="008079BA" w:rsidRPr="000F79EC" w:rsidRDefault="008079BA" w:rsidP="000631BC">
            <w:pPr>
              <w:pStyle w:val="BodyText"/>
              <w:numPr>
                <w:ilvl w:val="0"/>
                <w:numId w:val="5"/>
              </w:numPr>
              <w:spacing w:after="0"/>
            </w:pPr>
            <w:r w:rsidRPr="000F79EC">
              <w:t>System finds that the details do not match the expected format for a particular field.</w:t>
            </w:r>
          </w:p>
          <w:p w14:paraId="33480973" w14:textId="77777777" w:rsidR="008079BA" w:rsidRPr="000F79EC" w:rsidRDefault="008079BA" w:rsidP="000631BC">
            <w:pPr>
              <w:pStyle w:val="BodyText"/>
              <w:numPr>
                <w:ilvl w:val="0"/>
                <w:numId w:val="5"/>
              </w:numPr>
              <w:spacing w:after="0"/>
            </w:pPr>
            <w:r w:rsidRPr="000F79EC">
              <w:lastRenderedPageBreak/>
              <w:t>System displays an error message on the user interface.</w:t>
            </w:r>
          </w:p>
          <w:p w14:paraId="6D9F452F" w14:textId="77777777" w:rsidR="008079BA" w:rsidRPr="000F79EC" w:rsidRDefault="008079BA" w:rsidP="000631BC">
            <w:pPr>
              <w:pStyle w:val="BodyText"/>
              <w:numPr>
                <w:ilvl w:val="0"/>
                <w:numId w:val="5"/>
              </w:numPr>
              <w:spacing w:after="0"/>
              <w:ind w:left="714" w:hanging="357"/>
            </w:pPr>
            <w:r w:rsidRPr="000F79EC">
              <w:t>End</w:t>
            </w:r>
          </w:p>
        </w:tc>
      </w:tr>
      <w:tr w:rsidR="008079BA" w:rsidRPr="000F79EC" w14:paraId="620DD6B1" w14:textId="77777777" w:rsidTr="002B2DAE">
        <w:tc>
          <w:tcPr>
            <w:tcW w:w="8856" w:type="dxa"/>
            <w:gridSpan w:val="2"/>
          </w:tcPr>
          <w:p w14:paraId="0D110C34" w14:textId="77777777" w:rsidR="008079BA" w:rsidRPr="000F79EC" w:rsidRDefault="008079BA" w:rsidP="002B2DA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8079BA" w:rsidRPr="000F79EC" w14:paraId="33942209" w14:textId="77777777" w:rsidTr="002B2DAE">
        <w:tc>
          <w:tcPr>
            <w:tcW w:w="8856" w:type="dxa"/>
            <w:gridSpan w:val="2"/>
          </w:tcPr>
          <w:p w14:paraId="47F24028"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E4C940F" w14:textId="77777777" w:rsidR="002A760E" w:rsidRPr="000F79EC" w:rsidRDefault="002A760E" w:rsidP="002A760E">
      <w:pPr>
        <w:pStyle w:val="Heading2"/>
        <w:widowControl/>
      </w:pPr>
      <w:bookmarkStart w:id="20" w:name="_Toc291187220"/>
      <w:r w:rsidRPr="000F79EC">
        <w:t>Use Case: Cancel Booking</w:t>
      </w:r>
      <w:bookmarkEnd w:id="20"/>
    </w:p>
    <w:tbl>
      <w:tblPr>
        <w:tblStyle w:val="TableGrid"/>
        <w:tblW w:w="0" w:type="auto"/>
        <w:tblInd w:w="720" w:type="dxa"/>
        <w:tblLook w:val="04A0" w:firstRow="1" w:lastRow="0" w:firstColumn="1" w:lastColumn="0" w:noHBand="0" w:noVBand="1"/>
      </w:tblPr>
      <w:tblGrid>
        <w:gridCol w:w="7185"/>
        <w:gridCol w:w="1671"/>
      </w:tblGrid>
      <w:tr w:rsidR="002A760E" w:rsidRPr="000F79EC" w14:paraId="3EE68437" w14:textId="77777777" w:rsidTr="00D7387E">
        <w:tc>
          <w:tcPr>
            <w:tcW w:w="7185" w:type="dxa"/>
          </w:tcPr>
          <w:p w14:paraId="7AD8CCBA" w14:textId="77777777" w:rsidR="002A760E" w:rsidRPr="000F79EC" w:rsidRDefault="002A760E" w:rsidP="00D7387E">
            <w:pPr>
              <w:pStyle w:val="InfoBlue"/>
              <w:spacing w:after="0"/>
              <w:ind w:left="0"/>
              <w:rPr>
                <w:i w:val="0"/>
                <w:color w:val="auto"/>
              </w:rPr>
            </w:pPr>
            <w:r w:rsidRPr="000F79EC">
              <w:rPr>
                <w:b/>
                <w:i w:val="0"/>
                <w:color w:val="auto"/>
              </w:rPr>
              <w:t xml:space="preserve">Name: </w:t>
            </w:r>
            <w:r w:rsidRPr="000F79EC">
              <w:rPr>
                <w:i w:val="0"/>
                <w:color w:val="auto"/>
              </w:rPr>
              <w:t>Cancel Booking</w:t>
            </w:r>
          </w:p>
        </w:tc>
        <w:tc>
          <w:tcPr>
            <w:tcW w:w="1671" w:type="dxa"/>
          </w:tcPr>
          <w:p w14:paraId="6A32EE22" w14:textId="0FA13FCB" w:rsidR="002A760E" w:rsidRPr="000F79EC" w:rsidRDefault="002A760E" w:rsidP="00D7387E">
            <w:pPr>
              <w:pStyle w:val="InfoBlue"/>
              <w:spacing w:after="0"/>
              <w:ind w:left="0"/>
              <w:rPr>
                <w:i w:val="0"/>
                <w:color w:val="auto"/>
              </w:rPr>
            </w:pPr>
            <w:r w:rsidRPr="000F79EC">
              <w:rPr>
                <w:b/>
                <w:i w:val="0"/>
                <w:color w:val="auto"/>
              </w:rPr>
              <w:t xml:space="preserve">ID: </w:t>
            </w:r>
            <w:r w:rsidR="00574975" w:rsidRPr="000F79EC">
              <w:rPr>
                <w:i w:val="0"/>
                <w:color w:val="auto"/>
              </w:rPr>
              <w:t>BOOK_06</w:t>
            </w:r>
          </w:p>
        </w:tc>
      </w:tr>
      <w:tr w:rsidR="002A760E" w:rsidRPr="000F79EC" w14:paraId="0FF3B865" w14:textId="77777777" w:rsidTr="00D7387E">
        <w:tc>
          <w:tcPr>
            <w:tcW w:w="8856" w:type="dxa"/>
            <w:gridSpan w:val="2"/>
          </w:tcPr>
          <w:p w14:paraId="2C6B011B" w14:textId="77777777" w:rsidR="002A760E" w:rsidRPr="000F79EC" w:rsidRDefault="002A760E" w:rsidP="00D7387E">
            <w:pPr>
              <w:pStyle w:val="InfoBlue"/>
              <w:spacing w:after="0"/>
              <w:ind w:left="0"/>
              <w:rPr>
                <w:b/>
                <w:i w:val="0"/>
                <w:color w:val="auto"/>
              </w:rPr>
            </w:pPr>
            <w:r w:rsidRPr="000F79EC">
              <w:rPr>
                <w:b/>
                <w:i w:val="0"/>
                <w:color w:val="auto"/>
              </w:rPr>
              <w:t>Stakeholders and goals:</w:t>
            </w:r>
          </w:p>
          <w:p w14:paraId="14ECD2D5" w14:textId="56A8CE4F" w:rsidR="00E77020" w:rsidRPr="00641E72" w:rsidRDefault="00E77020" w:rsidP="00E77020">
            <w:pPr>
              <w:pStyle w:val="InfoBlue"/>
              <w:ind w:left="0"/>
            </w:pPr>
            <w:r>
              <w:rPr>
                <w:i w:val="0"/>
                <w:color w:val="auto"/>
              </w:rPr>
              <w:t xml:space="preserve">Airline’s Human Resource Manager – Wants to save cost on hiring extra staff to </w:t>
            </w:r>
            <w:r w:rsidR="00082E2A">
              <w:rPr>
                <w:i w:val="0"/>
                <w:color w:val="auto"/>
              </w:rPr>
              <w:t>cancel flight booking for</w:t>
            </w:r>
            <w:r>
              <w:rPr>
                <w:i w:val="0"/>
                <w:color w:val="auto"/>
              </w:rPr>
              <w:t xml:space="preserve"> customers.</w:t>
            </w:r>
          </w:p>
          <w:p w14:paraId="20163B75" w14:textId="7F59E790" w:rsidR="002A760E" w:rsidRPr="000F79EC" w:rsidRDefault="00E77020" w:rsidP="00E77020">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a fast and convenient method </w:t>
            </w:r>
            <w:r>
              <w:rPr>
                <w:i w:val="0"/>
                <w:color w:val="auto"/>
              </w:rPr>
              <w:t xml:space="preserve">create an account to cancel </w:t>
            </w:r>
            <w:r w:rsidR="00E43CA3">
              <w:rPr>
                <w:i w:val="0"/>
                <w:color w:val="auto"/>
              </w:rPr>
              <w:t>a flight booking.</w:t>
            </w:r>
          </w:p>
        </w:tc>
      </w:tr>
      <w:tr w:rsidR="002A760E" w:rsidRPr="000F79EC" w14:paraId="54E22560" w14:textId="77777777" w:rsidTr="00D7387E">
        <w:tc>
          <w:tcPr>
            <w:tcW w:w="8856" w:type="dxa"/>
            <w:gridSpan w:val="2"/>
          </w:tcPr>
          <w:p w14:paraId="13F5B9B6" w14:textId="487F0AEA" w:rsidR="002A760E" w:rsidRPr="000F79EC" w:rsidRDefault="002A760E" w:rsidP="00D7387E">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cancel a flight booking, but if the user is a Travel Agency or Customer, they will be charged a cancellation fee.</w:t>
            </w:r>
          </w:p>
        </w:tc>
      </w:tr>
      <w:tr w:rsidR="002A760E" w:rsidRPr="000F79EC" w14:paraId="376479AB" w14:textId="77777777" w:rsidTr="00D7387E">
        <w:tc>
          <w:tcPr>
            <w:tcW w:w="8856" w:type="dxa"/>
            <w:gridSpan w:val="2"/>
          </w:tcPr>
          <w:p w14:paraId="02C0BECD" w14:textId="43BB09F6" w:rsidR="002A760E" w:rsidRPr="000F79EC" w:rsidRDefault="002A760E" w:rsidP="002A760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2A760E" w:rsidRPr="000F79EC" w14:paraId="1D741D69" w14:textId="77777777" w:rsidTr="00D7387E">
        <w:tc>
          <w:tcPr>
            <w:tcW w:w="8856" w:type="dxa"/>
            <w:gridSpan w:val="2"/>
          </w:tcPr>
          <w:p w14:paraId="249C5BA2" w14:textId="50D101D9" w:rsidR="002A760E" w:rsidRPr="000F79EC" w:rsidRDefault="002A760E" w:rsidP="006A4A40">
            <w:pPr>
              <w:pStyle w:val="InfoBlue"/>
              <w:spacing w:after="0"/>
              <w:ind w:left="0"/>
              <w:rPr>
                <w:i w:val="0"/>
                <w:color w:val="auto"/>
              </w:rPr>
            </w:pPr>
            <w:r w:rsidRPr="000F79EC">
              <w:rPr>
                <w:b/>
                <w:i w:val="0"/>
                <w:color w:val="auto"/>
              </w:rPr>
              <w:t xml:space="preserve">Trigger: </w:t>
            </w:r>
            <w:r w:rsidR="006A4A40" w:rsidRPr="000F79EC">
              <w:rPr>
                <w:i w:val="0"/>
                <w:color w:val="auto"/>
              </w:rPr>
              <w:t>User</w:t>
            </w:r>
            <w:r w:rsidRPr="000F79EC">
              <w:rPr>
                <w:i w:val="0"/>
                <w:color w:val="auto"/>
              </w:rPr>
              <w:t xml:space="preserve"> chooses the </w:t>
            </w:r>
            <w:r w:rsidRPr="000F79EC">
              <w:rPr>
                <w:color w:val="auto"/>
              </w:rPr>
              <w:t>Cancel Booking</w:t>
            </w:r>
            <w:r w:rsidRPr="000F79EC">
              <w:rPr>
                <w:i w:val="0"/>
                <w:color w:val="auto"/>
              </w:rPr>
              <w:t xml:space="preserve"> option from the </w:t>
            </w:r>
            <w:r w:rsidR="00821080" w:rsidRPr="000F79EC">
              <w:rPr>
                <w:i w:val="0"/>
                <w:color w:val="auto"/>
              </w:rPr>
              <w:t>main menu</w:t>
            </w:r>
            <w:r w:rsidRPr="000F79EC">
              <w:rPr>
                <w:i w:val="0"/>
                <w:color w:val="auto"/>
              </w:rPr>
              <w:t>.</w:t>
            </w:r>
          </w:p>
        </w:tc>
      </w:tr>
      <w:tr w:rsidR="002A760E" w:rsidRPr="000F79EC" w14:paraId="011EFB3F" w14:textId="77777777" w:rsidTr="00D7387E">
        <w:tc>
          <w:tcPr>
            <w:tcW w:w="8856" w:type="dxa"/>
            <w:gridSpan w:val="2"/>
          </w:tcPr>
          <w:p w14:paraId="0A990A88" w14:textId="77777777" w:rsidR="002A760E" w:rsidRPr="000F79EC" w:rsidRDefault="002A760E" w:rsidP="00D7387E">
            <w:pPr>
              <w:pStyle w:val="InfoBlue"/>
              <w:spacing w:after="0"/>
              <w:ind w:left="0"/>
              <w:rPr>
                <w:b/>
                <w:i w:val="0"/>
                <w:color w:val="auto"/>
              </w:rPr>
            </w:pPr>
            <w:r w:rsidRPr="000F79EC">
              <w:rPr>
                <w:b/>
                <w:i w:val="0"/>
                <w:color w:val="auto"/>
              </w:rPr>
              <w:t>Normal flow:</w:t>
            </w:r>
          </w:p>
          <w:p w14:paraId="2C35BE87" w14:textId="77777777" w:rsidR="002A760E" w:rsidRPr="000F79EC" w:rsidRDefault="002A760E" w:rsidP="00D7387E">
            <w:pPr>
              <w:pStyle w:val="BodyText"/>
              <w:numPr>
                <w:ilvl w:val="0"/>
                <w:numId w:val="6"/>
              </w:numPr>
              <w:spacing w:after="0"/>
            </w:pPr>
            <w:r w:rsidRPr="000F79EC">
              <w:t xml:space="preserve">User selects </w:t>
            </w:r>
            <w:r w:rsidRPr="000F79EC">
              <w:rPr>
                <w:i/>
              </w:rPr>
              <w:t>Cancel Booking</w:t>
            </w:r>
            <w:r w:rsidRPr="000F79EC">
              <w:t xml:space="preserve"> option from the main menu.</w:t>
            </w:r>
          </w:p>
          <w:p w14:paraId="24DB0096" w14:textId="77777777" w:rsidR="002A760E" w:rsidRPr="000F79EC" w:rsidRDefault="002A760E" w:rsidP="00D7387E">
            <w:pPr>
              <w:pStyle w:val="BodyText"/>
              <w:numPr>
                <w:ilvl w:val="0"/>
                <w:numId w:val="6"/>
              </w:numPr>
              <w:spacing w:after="0"/>
            </w:pPr>
            <w:r w:rsidRPr="000F79EC">
              <w:t>System displays all bookings in a numbered list and prompts the user for the number associated with the booking.</w:t>
            </w:r>
          </w:p>
          <w:p w14:paraId="00B22F2C" w14:textId="77777777" w:rsidR="002A760E" w:rsidRPr="000F79EC" w:rsidRDefault="002A760E" w:rsidP="00D7387E">
            <w:pPr>
              <w:pStyle w:val="BodyText"/>
              <w:numPr>
                <w:ilvl w:val="0"/>
                <w:numId w:val="6"/>
              </w:numPr>
              <w:spacing w:after="0"/>
            </w:pPr>
            <w:r w:rsidRPr="000F79EC">
              <w:t>User selects the number associated with the booking to cancel.</w:t>
            </w:r>
          </w:p>
          <w:p w14:paraId="4EC852B2" w14:textId="77777777" w:rsidR="002A760E" w:rsidRPr="000F79EC" w:rsidRDefault="002A760E" w:rsidP="00D7387E">
            <w:pPr>
              <w:pStyle w:val="BodyText"/>
              <w:numPr>
                <w:ilvl w:val="0"/>
                <w:numId w:val="6"/>
              </w:numPr>
              <w:spacing w:after="0"/>
            </w:pPr>
            <w:r w:rsidRPr="000F79EC">
              <w:t>System acknowledges the cancellation and updates the database.</w:t>
            </w:r>
          </w:p>
          <w:p w14:paraId="76195AD7" w14:textId="283F4130" w:rsidR="002A760E" w:rsidRPr="000F79EC" w:rsidRDefault="00631337" w:rsidP="00D7387E">
            <w:pPr>
              <w:pStyle w:val="BodyText"/>
              <w:numPr>
                <w:ilvl w:val="0"/>
                <w:numId w:val="6"/>
              </w:numPr>
              <w:spacing w:after="0"/>
            </w:pPr>
            <w:r w:rsidRPr="000F79EC">
              <w:t>S</w:t>
            </w:r>
            <w:r w:rsidR="002A760E" w:rsidRPr="000F79EC">
              <w:t>ystem charge</w:t>
            </w:r>
            <w:r w:rsidRPr="000F79EC">
              <w:t>s</w:t>
            </w:r>
            <w:r w:rsidR="002A760E" w:rsidRPr="000F79EC">
              <w:t xml:space="preserve"> a cancellation fee to the </w:t>
            </w:r>
            <w:r w:rsidRPr="000F79EC">
              <w:t>user’s account</w:t>
            </w:r>
            <w:r w:rsidR="002A760E" w:rsidRPr="000F79EC">
              <w:t>.</w:t>
            </w:r>
          </w:p>
          <w:p w14:paraId="45BEF027" w14:textId="77777777" w:rsidR="002A760E" w:rsidRPr="000F79EC" w:rsidRDefault="002A760E" w:rsidP="00D7387E">
            <w:pPr>
              <w:pStyle w:val="BodyText"/>
              <w:numPr>
                <w:ilvl w:val="0"/>
                <w:numId w:val="6"/>
              </w:numPr>
              <w:spacing w:after="0"/>
            </w:pPr>
            <w:r w:rsidRPr="000F79EC">
              <w:t>System returns to the main menu.</w:t>
            </w:r>
          </w:p>
          <w:p w14:paraId="490FE05C" w14:textId="77777777" w:rsidR="002A760E" w:rsidRPr="000F79EC" w:rsidRDefault="002A760E" w:rsidP="00D7387E">
            <w:pPr>
              <w:pStyle w:val="BodyText"/>
              <w:numPr>
                <w:ilvl w:val="0"/>
                <w:numId w:val="6"/>
              </w:numPr>
              <w:spacing w:after="0"/>
              <w:ind w:left="714" w:hanging="357"/>
            </w:pPr>
            <w:r w:rsidRPr="000F79EC">
              <w:t>End</w:t>
            </w:r>
          </w:p>
        </w:tc>
      </w:tr>
      <w:tr w:rsidR="002A760E" w:rsidRPr="000F79EC" w14:paraId="4325512E" w14:textId="77777777" w:rsidTr="00D7387E">
        <w:tc>
          <w:tcPr>
            <w:tcW w:w="8856" w:type="dxa"/>
            <w:gridSpan w:val="2"/>
          </w:tcPr>
          <w:p w14:paraId="1C9960DA" w14:textId="77777777" w:rsidR="002A760E" w:rsidRPr="000F79EC" w:rsidRDefault="002A760E" w:rsidP="00D7387E">
            <w:pPr>
              <w:pStyle w:val="InfoBlue"/>
              <w:spacing w:after="0"/>
              <w:ind w:left="0"/>
              <w:rPr>
                <w:color w:val="auto"/>
              </w:rPr>
            </w:pPr>
            <w:r w:rsidRPr="000F79EC">
              <w:rPr>
                <w:b/>
                <w:i w:val="0"/>
                <w:color w:val="auto"/>
              </w:rPr>
              <w:t xml:space="preserve">Sub-flows: </w:t>
            </w:r>
            <w:r w:rsidRPr="000F79EC">
              <w:rPr>
                <w:i w:val="0"/>
                <w:color w:val="auto"/>
              </w:rPr>
              <w:t>None</w:t>
            </w:r>
          </w:p>
        </w:tc>
      </w:tr>
      <w:tr w:rsidR="002A760E" w:rsidRPr="000F79EC" w14:paraId="1355251A" w14:textId="77777777" w:rsidTr="00D7387E">
        <w:tc>
          <w:tcPr>
            <w:tcW w:w="8856" w:type="dxa"/>
            <w:gridSpan w:val="2"/>
          </w:tcPr>
          <w:p w14:paraId="09A829B8" w14:textId="77777777" w:rsidR="002A760E" w:rsidRPr="000F79EC" w:rsidRDefault="002A760E" w:rsidP="00D7387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31625BC9" w14:textId="77777777" w:rsidR="008079BA" w:rsidRPr="000F79EC" w:rsidRDefault="008079BA" w:rsidP="008079BA">
      <w:pPr>
        <w:pStyle w:val="BodyText"/>
      </w:pPr>
    </w:p>
    <w:p w14:paraId="2567F4FB" w14:textId="71A4A1DF" w:rsidR="008079BA" w:rsidRPr="000F79EC" w:rsidRDefault="008079BA" w:rsidP="008079BA">
      <w:pPr>
        <w:pStyle w:val="Heading2"/>
        <w:widowControl/>
      </w:pPr>
      <w:bookmarkStart w:id="21" w:name="_Toc291187221"/>
      <w:r w:rsidRPr="000F79EC">
        <w:t xml:space="preserve">Use Case: </w:t>
      </w:r>
      <w:r w:rsidR="00463E0B" w:rsidRPr="000F79EC">
        <w:t>Edit</w:t>
      </w:r>
      <w:r w:rsidRPr="000F79EC">
        <w:t xml:space="preserve"> Account Details</w:t>
      </w:r>
      <w:bookmarkEnd w:id="21"/>
    </w:p>
    <w:tbl>
      <w:tblPr>
        <w:tblStyle w:val="TableGrid"/>
        <w:tblW w:w="0" w:type="auto"/>
        <w:tblInd w:w="720" w:type="dxa"/>
        <w:tblLook w:val="04A0" w:firstRow="1" w:lastRow="0" w:firstColumn="1" w:lastColumn="0" w:noHBand="0" w:noVBand="1"/>
      </w:tblPr>
      <w:tblGrid>
        <w:gridCol w:w="7185"/>
        <w:gridCol w:w="1671"/>
      </w:tblGrid>
      <w:tr w:rsidR="008079BA" w:rsidRPr="000F79EC" w14:paraId="628E4FCC" w14:textId="77777777" w:rsidTr="002B2DAE">
        <w:tc>
          <w:tcPr>
            <w:tcW w:w="7185" w:type="dxa"/>
          </w:tcPr>
          <w:p w14:paraId="202DF530" w14:textId="3F755FDF" w:rsidR="008079BA" w:rsidRPr="000F79EC" w:rsidRDefault="008079BA" w:rsidP="00463E0B">
            <w:pPr>
              <w:pStyle w:val="InfoBlue"/>
              <w:spacing w:after="0"/>
              <w:ind w:left="0"/>
              <w:rPr>
                <w:i w:val="0"/>
                <w:color w:val="auto"/>
              </w:rPr>
            </w:pPr>
            <w:r w:rsidRPr="000F79EC">
              <w:rPr>
                <w:b/>
                <w:i w:val="0"/>
                <w:color w:val="auto"/>
              </w:rPr>
              <w:t xml:space="preserve">Name: </w:t>
            </w:r>
            <w:r w:rsidR="00463E0B" w:rsidRPr="000F79EC">
              <w:rPr>
                <w:i w:val="0"/>
                <w:color w:val="auto"/>
              </w:rPr>
              <w:t>Edit</w:t>
            </w:r>
            <w:r w:rsidRPr="000F79EC">
              <w:rPr>
                <w:i w:val="0"/>
                <w:color w:val="auto"/>
              </w:rPr>
              <w:t xml:space="preserve"> Account Details</w:t>
            </w:r>
          </w:p>
        </w:tc>
        <w:tc>
          <w:tcPr>
            <w:tcW w:w="1671" w:type="dxa"/>
          </w:tcPr>
          <w:p w14:paraId="1E23E82A" w14:textId="6099D3C2" w:rsidR="008079BA" w:rsidRPr="000F79EC" w:rsidRDefault="008079BA" w:rsidP="002B2DAE">
            <w:pPr>
              <w:pStyle w:val="InfoBlue"/>
              <w:spacing w:after="0"/>
              <w:ind w:left="0"/>
              <w:rPr>
                <w:i w:val="0"/>
                <w:color w:val="auto"/>
              </w:rPr>
            </w:pPr>
            <w:r w:rsidRPr="000F79EC">
              <w:rPr>
                <w:b/>
                <w:i w:val="0"/>
                <w:color w:val="auto"/>
              </w:rPr>
              <w:t xml:space="preserve">ID: </w:t>
            </w:r>
            <w:r w:rsidR="00A176D1" w:rsidRPr="000F79EC">
              <w:rPr>
                <w:i w:val="0"/>
                <w:color w:val="auto"/>
              </w:rPr>
              <w:t>ACC_02</w:t>
            </w:r>
          </w:p>
        </w:tc>
      </w:tr>
      <w:tr w:rsidR="008079BA" w:rsidRPr="000F79EC" w14:paraId="163D65CF" w14:textId="77777777" w:rsidTr="002B2DAE">
        <w:tc>
          <w:tcPr>
            <w:tcW w:w="8856" w:type="dxa"/>
            <w:gridSpan w:val="2"/>
          </w:tcPr>
          <w:p w14:paraId="08983C53"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1796ED28" w14:textId="5C1DE112" w:rsidR="00082E2A" w:rsidRPr="00641E72" w:rsidRDefault="00082E2A" w:rsidP="00082E2A">
            <w:pPr>
              <w:pStyle w:val="InfoBlue"/>
              <w:ind w:left="0"/>
            </w:pPr>
            <w:r>
              <w:rPr>
                <w:i w:val="0"/>
                <w:color w:val="auto"/>
              </w:rPr>
              <w:t xml:space="preserve">Airline’s Human Resource Manager – Wants to save cost on hiring extra staff to </w:t>
            </w:r>
            <w:r w:rsidR="00F43A05">
              <w:rPr>
                <w:i w:val="0"/>
                <w:color w:val="auto"/>
              </w:rPr>
              <w:t>manually edit customer details</w:t>
            </w:r>
            <w:r>
              <w:rPr>
                <w:i w:val="0"/>
                <w:color w:val="auto"/>
              </w:rPr>
              <w:t>.</w:t>
            </w:r>
          </w:p>
          <w:p w14:paraId="534EEF41" w14:textId="09BC2D08" w:rsidR="008079BA" w:rsidRPr="000F79EC" w:rsidRDefault="00082E2A" w:rsidP="00D77DEA">
            <w:pPr>
              <w:pStyle w:val="InfoBlue"/>
              <w:spacing w:after="0"/>
              <w:ind w:left="0"/>
              <w:rPr>
                <w:color w:val="auto"/>
              </w:rPr>
            </w:pPr>
            <w:r w:rsidRPr="0053445A">
              <w:rPr>
                <w:i w:val="0"/>
                <w:color w:val="auto"/>
              </w:rPr>
              <w:t>Customers</w:t>
            </w:r>
            <w:r w:rsidR="00D77DEA">
              <w:rPr>
                <w:i w:val="0"/>
                <w:color w:val="auto"/>
              </w:rPr>
              <w:t xml:space="preserve"> and</w:t>
            </w:r>
            <w:r w:rsidRPr="0053445A">
              <w:rPr>
                <w:i w:val="0"/>
                <w:color w:val="auto"/>
              </w:rPr>
              <w:t xml:space="preserve"> Travel Agencies</w:t>
            </w:r>
            <w:r w:rsidR="0085108C">
              <w:rPr>
                <w:i w:val="0"/>
                <w:color w:val="auto"/>
              </w:rPr>
              <w:t xml:space="preserve"> </w:t>
            </w:r>
            <w:r w:rsidRPr="0053445A">
              <w:rPr>
                <w:i w:val="0"/>
                <w:color w:val="auto"/>
              </w:rPr>
              <w:t xml:space="preserve">– Wants </w:t>
            </w:r>
            <w:r w:rsidR="00D77DEA">
              <w:rPr>
                <w:i w:val="0"/>
                <w:color w:val="auto"/>
              </w:rPr>
              <w:t>to be able to update and edit their personal details in the account.</w:t>
            </w:r>
          </w:p>
        </w:tc>
      </w:tr>
      <w:tr w:rsidR="008079BA" w:rsidRPr="000F79EC" w14:paraId="1F2320BC" w14:textId="77777777" w:rsidTr="002B2DAE">
        <w:tc>
          <w:tcPr>
            <w:tcW w:w="8856" w:type="dxa"/>
            <w:gridSpan w:val="2"/>
          </w:tcPr>
          <w:p w14:paraId="4C777DD5" w14:textId="475F00C7" w:rsidR="008079BA" w:rsidRPr="000F79EC" w:rsidRDefault="008079BA" w:rsidP="00463E0B">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w:t>
            </w:r>
            <w:r w:rsidR="00463E0B" w:rsidRPr="000F79EC">
              <w:rPr>
                <w:i w:val="0"/>
                <w:color w:val="auto"/>
              </w:rPr>
              <w:t>edit</w:t>
            </w:r>
            <w:r w:rsidRPr="000F79EC">
              <w:rPr>
                <w:i w:val="0"/>
                <w:color w:val="auto"/>
              </w:rPr>
              <w:t xml:space="preserve"> their user details and have it updated in the system.</w:t>
            </w:r>
          </w:p>
        </w:tc>
      </w:tr>
      <w:tr w:rsidR="008079BA" w:rsidRPr="000F79EC" w14:paraId="4BD8BA86" w14:textId="77777777" w:rsidTr="002B2DAE">
        <w:tc>
          <w:tcPr>
            <w:tcW w:w="8856" w:type="dxa"/>
            <w:gridSpan w:val="2"/>
          </w:tcPr>
          <w:p w14:paraId="21AB834C"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2D8E2400" w14:textId="77777777" w:rsidTr="002B2DAE">
        <w:tc>
          <w:tcPr>
            <w:tcW w:w="8856" w:type="dxa"/>
            <w:gridSpan w:val="2"/>
          </w:tcPr>
          <w:p w14:paraId="54787E32" w14:textId="76FB2075" w:rsidR="008079BA" w:rsidRPr="000F79EC" w:rsidRDefault="008079BA" w:rsidP="001124A0">
            <w:pPr>
              <w:pStyle w:val="InfoBlue"/>
              <w:spacing w:after="0"/>
              <w:ind w:left="0"/>
              <w:rPr>
                <w:i w:val="0"/>
                <w:color w:val="auto"/>
              </w:rPr>
            </w:pPr>
            <w:r w:rsidRPr="000F79EC">
              <w:rPr>
                <w:b/>
                <w:i w:val="0"/>
                <w:color w:val="auto"/>
              </w:rPr>
              <w:t xml:space="preserve">Trigger: </w:t>
            </w:r>
            <w:r w:rsidR="001124A0" w:rsidRPr="000F79EC">
              <w:rPr>
                <w:i w:val="0"/>
                <w:color w:val="auto"/>
              </w:rPr>
              <w:t>User</w:t>
            </w:r>
            <w:r w:rsidRPr="000F79EC">
              <w:rPr>
                <w:i w:val="0"/>
                <w:color w:val="auto"/>
              </w:rPr>
              <w:t xml:space="preserve"> chooses the </w:t>
            </w:r>
            <w:r w:rsidRPr="000F79EC">
              <w:rPr>
                <w:color w:val="auto"/>
              </w:rPr>
              <w:t>Modify Account Details</w:t>
            </w:r>
            <w:r w:rsidRPr="000F79EC">
              <w:rPr>
                <w:i w:val="0"/>
                <w:color w:val="auto"/>
              </w:rPr>
              <w:t xml:space="preserve"> option from the </w:t>
            </w:r>
            <w:r w:rsidR="001124A0" w:rsidRPr="000F79EC">
              <w:rPr>
                <w:i w:val="0"/>
                <w:color w:val="auto"/>
              </w:rPr>
              <w:t>main menu</w:t>
            </w:r>
            <w:r w:rsidRPr="000F79EC">
              <w:rPr>
                <w:i w:val="0"/>
                <w:color w:val="auto"/>
              </w:rPr>
              <w:t>.</w:t>
            </w:r>
          </w:p>
        </w:tc>
      </w:tr>
      <w:tr w:rsidR="008079BA" w:rsidRPr="000F79EC" w14:paraId="3A0C5CBD" w14:textId="77777777" w:rsidTr="002B2DAE">
        <w:tc>
          <w:tcPr>
            <w:tcW w:w="8856" w:type="dxa"/>
            <w:gridSpan w:val="2"/>
          </w:tcPr>
          <w:p w14:paraId="4107D3B0" w14:textId="77777777" w:rsidR="008079BA" w:rsidRPr="000F79EC" w:rsidRDefault="008079BA" w:rsidP="002B2DAE">
            <w:pPr>
              <w:pStyle w:val="InfoBlue"/>
              <w:spacing w:after="0"/>
              <w:ind w:left="0"/>
              <w:rPr>
                <w:b/>
                <w:i w:val="0"/>
                <w:color w:val="auto"/>
              </w:rPr>
            </w:pPr>
            <w:r w:rsidRPr="000F79EC">
              <w:rPr>
                <w:b/>
                <w:i w:val="0"/>
                <w:color w:val="auto"/>
              </w:rPr>
              <w:t>Normal flow:</w:t>
            </w:r>
          </w:p>
          <w:p w14:paraId="1010A9D8" w14:textId="6E8A4412" w:rsidR="008079BA" w:rsidRPr="000F79EC" w:rsidRDefault="008079BA" w:rsidP="005D1CD5">
            <w:pPr>
              <w:pStyle w:val="BodyText"/>
              <w:numPr>
                <w:ilvl w:val="0"/>
                <w:numId w:val="7"/>
              </w:numPr>
              <w:spacing w:after="0"/>
            </w:pPr>
            <w:r w:rsidRPr="000F79EC">
              <w:t xml:space="preserve">System displays the modifiable </w:t>
            </w:r>
            <w:r w:rsidR="007125C1" w:rsidRPr="000F79EC">
              <w:t>user details in a numbered list and prompts user for the num</w:t>
            </w:r>
            <w:r w:rsidR="00DB21BC" w:rsidRPr="000F79EC">
              <w:t>ber associated with the detail.</w:t>
            </w:r>
          </w:p>
          <w:p w14:paraId="6A508208" w14:textId="77777777" w:rsidR="008079BA" w:rsidRPr="000F79EC" w:rsidRDefault="008079BA" w:rsidP="005D1CD5">
            <w:pPr>
              <w:pStyle w:val="BodyText"/>
              <w:numPr>
                <w:ilvl w:val="0"/>
                <w:numId w:val="7"/>
              </w:numPr>
              <w:spacing w:after="0"/>
            </w:pPr>
            <w:r w:rsidRPr="000F79EC">
              <w:t>User selects the user detail that they want to modify by the number.</w:t>
            </w:r>
          </w:p>
          <w:p w14:paraId="2D996072" w14:textId="77777777" w:rsidR="008079BA" w:rsidRPr="000F79EC" w:rsidRDefault="008079BA" w:rsidP="005D1CD5">
            <w:pPr>
              <w:pStyle w:val="BodyText"/>
              <w:numPr>
                <w:ilvl w:val="0"/>
                <w:numId w:val="7"/>
              </w:numPr>
              <w:spacing w:after="0"/>
            </w:pPr>
            <w:r w:rsidRPr="000F79EC">
              <w:t>System displays a prompt to retrieve input.</w:t>
            </w:r>
          </w:p>
          <w:p w14:paraId="7015D2B2" w14:textId="77777777" w:rsidR="008079BA" w:rsidRPr="000F79EC" w:rsidRDefault="008079BA" w:rsidP="005D1CD5">
            <w:pPr>
              <w:pStyle w:val="BodyText"/>
              <w:numPr>
                <w:ilvl w:val="0"/>
                <w:numId w:val="7"/>
              </w:numPr>
              <w:spacing w:after="0"/>
            </w:pPr>
            <w:r w:rsidRPr="000F79EC">
              <w:t>User enters new detail.</w:t>
            </w:r>
          </w:p>
          <w:p w14:paraId="1040FC57" w14:textId="77777777" w:rsidR="008079BA" w:rsidRPr="000F79EC" w:rsidRDefault="008079BA" w:rsidP="005D1CD5">
            <w:pPr>
              <w:pStyle w:val="BodyText"/>
              <w:numPr>
                <w:ilvl w:val="0"/>
                <w:numId w:val="7"/>
              </w:numPr>
              <w:spacing w:after="0"/>
            </w:pPr>
            <w:r w:rsidRPr="000F79EC">
              <w:t>System saves modified user detail to database.</w:t>
            </w:r>
          </w:p>
          <w:p w14:paraId="281D4AE2" w14:textId="77777777" w:rsidR="008079BA" w:rsidRPr="000F79EC" w:rsidRDefault="008079BA" w:rsidP="005D1CD5">
            <w:pPr>
              <w:pStyle w:val="BodyText"/>
              <w:numPr>
                <w:ilvl w:val="0"/>
                <w:numId w:val="7"/>
              </w:numPr>
              <w:spacing w:after="0"/>
            </w:pPr>
            <w:r w:rsidRPr="000F79EC">
              <w:t>System returns to the main menu.</w:t>
            </w:r>
          </w:p>
          <w:p w14:paraId="06CE7933" w14:textId="77777777" w:rsidR="008079BA" w:rsidRPr="000F79EC" w:rsidRDefault="008079BA" w:rsidP="005D1CD5">
            <w:pPr>
              <w:pStyle w:val="BodyText"/>
              <w:numPr>
                <w:ilvl w:val="0"/>
                <w:numId w:val="7"/>
              </w:numPr>
              <w:spacing w:after="0"/>
              <w:ind w:left="714" w:hanging="357"/>
            </w:pPr>
            <w:r w:rsidRPr="000F79EC">
              <w:t>End</w:t>
            </w:r>
          </w:p>
        </w:tc>
      </w:tr>
      <w:tr w:rsidR="008079BA" w:rsidRPr="000F79EC" w14:paraId="6CD89CB2" w14:textId="77777777" w:rsidTr="002B2DAE">
        <w:tc>
          <w:tcPr>
            <w:tcW w:w="8856" w:type="dxa"/>
            <w:gridSpan w:val="2"/>
          </w:tcPr>
          <w:p w14:paraId="074E95E1"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1FEB3F28" w14:textId="77777777" w:rsidTr="002B2DAE">
        <w:tc>
          <w:tcPr>
            <w:tcW w:w="8856" w:type="dxa"/>
            <w:gridSpan w:val="2"/>
          </w:tcPr>
          <w:p w14:paraId="4D004F33"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p>
        </w:tc>
      </w:tr>
    </w:tbl>
    <w:p w14:paraId="1EE29D07" w14:textId="77777777" w:rsidR="008079BA" w:rsidRPr="000F79EC" w:rsidRDefault="008079BA" w:rsidP="008079BA">
      <w:pPr>
        <w:pStyle w:val="BodyText"/>
      </w:pPr>
    </w:p>
    <w:p w14:paraId="76AED18F" w14:textId="77777777" w:rsidR="008079BA" w:rsidRPr="000F79EC" w:rsidRDefault="008079BA" w:rsidP="008079BA">
      <w:pPr>
        <w:pStyle w:val="Heading2"/>
        <w:widowControl/>
      </w:pPr>
      <w:bookmarkStart w:id="22" w:name="_Toc291187222"/>
      <w:r w:rsidRPr="000F79EC">
        <w:lastRenderedPageBreak/>
        <w:t>Use Case: Make Booking</w:t>
      </w:r>
      <w:bookmarkEnd w:id="22"/>
    </w:p>
    <w:tbl>
      <w:tblPr>
        <w:tblStyle w:val="TableGrid"/>
        <w:tblW w:w="0" w:type="auto"/>
        <w:tblInd w:w="720" w:type="dxa"/>
        <w:tblLook w:val="04A0" w:firstRow="1" w:lastRow="0" w:firstColumn="1" w:lastColumn="0" w:noHBand="0" w:noVBand="1"/>
      </w:tblPr>
      <w:tblGrid>
        <w:gridCol w:w="7185"/>
        <w:gridCol w:w="1671"/>
      </w:tblGrid>
      <w:tr w:rsidR="008079BA" w:rsidRPr="000F79EC" w14:paraId="17BDC7D1" w14:textId="77777777" w:rsidTr="002B2DAE">
        <w:tc>
          <w:tcPr>
            <w:tcW w:w="7185" w:type="dxa"/>
          </w:tcPr>
          <w:p w14:paraId="2BAA47B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Make Booking</w:t>
            </w:r>
          </w:p>
        </w:tc>
        <w:tc>
          <w:tcPr>
            <w:tcW w:w="1671" w:type="dxa"/>
          </w:tcPr>
          <w:p w14:paraId="3E8F3A56" w14:textId="54C6BA78" w:rsidR="008079BA" w:rsidRPr="000F79EC" w:rsidRDefault="008079BA" w:rsidP="002B2DAE">
            <w:pPr>
              <w:pStyle w:val="InfoBlue"/>
              <w:spacing w:after="0"/>
              <w:ind w:left="0"/>
              <w:rPr>
                <w:i w:val="0"/>
                <w:color w:val="auto"/>
              </w:rPr>
            </w:pPr>
            <w:r w:rsidRPr="000F79EC">
              <w:rPr>
                <w:b/>
                <w:i w:val="0"/>
                <w:color w:val="auto"/>
              </w:rPr>
              <w:t xml:space="preserve">ID: </w:t>
            </w:r>
            <w:r w:rsidR="002736D2" w:rsidRPr="000F79EC">
              <w:rPr>
                <w:i w:val="0"/>
                <w:color w:val="auto"/>
              </w:rPr>
              <w:t>BOOK_01</w:t>
            </w:r>
          </w:p>
        </w:tc>
      </w:tr>
      <w:tr w:rsidR="008079BA" w:rsidRPr="000F79EC" w14:paraId="010F4B59" w14:textId="77777777" w:rsidTr="002B2DAE">
        <w:tc>
          <w:tcPr>
            <w:tcW w:w="8856" w:type="dxa"/>
            <w:gridSpan w:val="2"/>
          </w:tcPr>
          <w:p w14:paraId="66A756D8"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2894FB74" w14:textId="64DCEE90" w:rsidR="008657D3" w:rsidRPr="00641E72" w:rsidRDefault="008657D3" w:rsidP="008657D3">
            <w:pPr>
              <w:pStyle w:val="InfoBlue"/>
              <w:ind w:left="0"/>
            </w:pPr>
            <w:r>
              <w:rPr>
                <w:i w:val="0"/>
                <w:color w:val="auto"/>
              </w:rPr>
              <w:t>Airline’s Human Resource Manager – Wants to save cost on hiring extra staff to manually make bookings for customers.</w:t>
            </w:r>
          </w:p>
          <w:p w14:paraId="3CBB85F8" w14:textId="1F49DCAE" w:rsidR="008079BA" w:rsidRPr="000F79EC" w:rsidRDefault="008657D3" w:rsidP="008657D3">
            <w:pPr>
              <w:pStyle w:val="InfoBlue"/>
              <w:spacing w:after="0"/>
              <w:ind w:left="0"/>
              <w:rPr>
                <w:color w:val="auto"/>
              </w:rPr>
            </w:pPr>
            <w:r w:rsidRPr="0053445A">
              <w:rPr>
                <w:i w:val="0"/>
                <w:color w:val="auto"/>
              </w:rPr>
              <w:t>Customers</w:t>
            </w:r>
            <w:r>
              <w:rPr>
                <w:i w:val="0"/>
                <w:color w:val="auto"/>
              </w:rPr>
              <w:t xml:space="preserve"> and</w:t>
            </w:r>
            <w:r w:rsidRPr="0053445A">
              <w:rPr>
                <w:i w:val="0"/>
                <w:color w:val="auto"/>
              </w:rPr>
              <w:t xml:space="preserve"> Travel Agencies</w:t>
            </w:r>
            <w:r w:rsidR="00FE2BE8">
              <w:rPr>
                <w:i w:val="0"/>
                <w:color w:val="auto"/>
              </w:rPr>
              <w:t xml:space="preserve"> </w:t>
            </w:r>
            <w:r w:rsidRPr="0053445A">
              <w:rPr>
                <w:i w:val="0"/>
                <w:color w:val="auto"/>
              </w:rPr>
              <w:t xml:space="preserve">– Wants </w:t>
            </w:r>
            <w:r>
              <w:rPr>
                <w:i w:val="0"/>
                <w:color w:val="auto"/>
              </w:rPr>
              <w:t>to be able to make flight bookings quickly and conveniently.</w:t>
            </w:r>
          </w:p>
        </w:tc>
      </w:tr>
      <w:tr w:rsidR="008079BA" w:rsidRPr="000F79EC" w14:paraId="62AEBD85" w14:textId="77777777" w:rsidTr="002B2DAE">
        <w:tc>
          <w:tcPr>
            <w:tcW w:w="8856" w:type="dxa"/>
            <w:gridSpan w:val="2"/>
          </w:tcPr>
          <w:p w14:paraId="42CA370D" w14:textId="3451EC73" w:rsidR="008079BA" w:rsidRPr="000F79EC" w:rsidRDefault="008079BA" w:rsidP="00C7384A">
            <w:pPr>
              <w:pStyle w:val="InfoBlue"/>
              <w:spacing w:after="0"/>
              <w:ind w:left="0"/>
              <w:rPr>
                <w:i w:val="0"/>
                <w:color w:val="auto"/>
              </w:rPr>
            </w:pPr>
            <w:r w:rsidRPr="000F79EC">
              <w:rPr>
                <w:b/>
                <w:i w:val="0"/>
                <w:color w:val="auto"/>
              </w:rPr>
              <w:t xml:space="preserve">Description: </w:t>
            </w:r>
            <w:r w:rsidR="00C7384A" w:rsidRPr="000F79EC">
              <w:rPr>
                <w:i w:val="0"/>
                <w:color w:val="auto"/>
              </w:rPr>
              <w:t>User</w:t>
            </w:r>
            <w:r w:rsidRPr="000F79EC">
              <w:rPr>
                <w:i w:val="0"/>
                <w:color w:val="auto"/>
              </w:rPr>
              <w:t xml:space="preserve"> wants to make a booking for a flight and perform payment for their booking.</w:t>
            </w:r>
          </w:p>
        </w:tc>
      </w:tr>
      <w:tr w:rsidR="008079BA" w:rsidRPr="000F79EC" w14:paraId="57B0EBCD" w14:textId="77777777" w:rsidTr="002B2DAE">
        <w:tc>
          <w:tcPr>
            <w:tcW w:w="8856" w:type="dxa"/>
            <w:gridSpan w:val="2"/>
          </w:tcPr>
          <w:p w14:paraId="64A98DC7"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3DBB5ED7" w14:textId="77777777" w:rsidTr="002B2DAE">
        <w:tc>
          <w:tcPr>
            <w:tcW w:w="8856" w:type="dxa"/>
            <w:gridSpan w:val="2"/>
          </w:tcPr>
          <w:p w14:paraId="3952EF84" w14:textId="7E8527E0" w:rsidR="008079BA" w:rsidRPr="000F79EC" w:rsidRDefault="008079BA" w:rsidP="005360C8">
            <w:pPr>
              <w:pStyle w:val="InfoBlue"/>
              <w:spacing w:after="0"/>
              <w:ind w:left="0"/>
              <w:rPr>
                <w:i w:val="0"/>
                <w:color w:val="auto"/>
              </w:rPr>
            </w:pPr>
            <w:r w:rsidRPr="000F79EC">
              <w:rPr>
                <w:b/>
                <w:i w:val="0"/>
                <w:color w:val="auto"/>
              </w:rPr>
              <w:t xml:space="preserve">Trigger: </w:t>
            </w:r>
            <w:r w:rsidR="005360C8" w:rsidRPr="000F79EC">
              <w:rPr>
                <w:i w:val="0"/>
                <w:color w:val="auto"/>
              </w:rPr>
              <w:t>User</w:t>
            </w:r>
            <w:r w:rsidRPr="000F79EC">
              <w:rPr>
                <w:i w:val="0"/>
                <w:color w:val="auto"/>
              </w:rPr>
              <w:t xml:space="preserve"> chooses the </w:t>
            </w:r>
            <w:r w:rsidRPr="000F79EC">
              <w:rPr>
                <w:color w:val="auto"/>
              </w:rPr>
              <w:t>Book Flight</w:t>
            </w:r>
            <w:r w:rsidRPr="000F79EC">
              <w:rPr>
                <w:i w:val="0"/>
                <w:color w:val="auto"/>
              </w:rPr>
              <w:t xml:space="preserve"> option from the </w:t>
            </w:r>
            <w:r w:rsidR="005360C8" w:rsidRPr="000F79EC">
              <w:rPr>
                <w:i w:val="0"/>
                <w:color w:val="auto"/>
              </w:rPr>
              <w:t>main menu</w:t>
            </w:r>
            <w:r w:rsidRPr="000F79EC">
              <w:rPr>
                <w:i w:val="0"/>
                <w:color w:val="auto"/>
              </w:rPr>
              <w:t>.</w:t>
            </w:r>
          </w:p>
        </w:tc>
      </w:tr>
      <w:tr w:rsidR="008079BA" w:rsidRPr="000F79EC" w14:paraId="46482442" w14:textId="77777777" w:rsidTr="002B2DAE">
        <w:tc>
          <w:tcPr>
            <w:tcW w:w="8856" w:type="dxa"/>
            <w:gridSpan w:val="2"/>
          </w:tcPr>
          <w:p w14:paraId="5832274F" w14:textId="08879176" w:rsidR="008079BA" w:rsidRPr="000F79EC" w:rsidRDefault="008079BA" w:rsidP="002B2DAE">
            <w:pPr>
              <w:pStyle w:val="InfoBlue"/>
              <w:spacing w:after="0"/>
              <w:ind w:left="0"/>
              <w:rPr>
                <w:b/>
                <w:i w:val="0"/>
                <w:color w:val="auto"/>
              </w:rPr>
            </w:pPr>
            <w:r w:rsidRPr="000F79EC">
              <w:rPr>
                <w:b/>
                <w:i w:val="0"/>
                <w:color w:val="auto"/>
              </w:rPr>
              <w:t>Normal flow:</w:t>
            </w:r>
          </w:p>
          <w:p w14:paraId="7F0E5027" w14:textId="00D6E791" w:rsidR="008079BA" w:rsidRPr="000F79EC" w:rsidRDefault="008079BA" w:rsidP="005D1CD5">
            <w:pPr>
              <w:pStyle w:val="BodyText"/>
              <w:numPr>
                <w:ilvl w:val="0"/>
                <w:numId w:val="8"/>
              </w:numPr>
              <w:spacing w:after="0"/>
            </w:pPr>
            <w:r w:rsidRPr="000F79EC">
              <w:t>System prompt</w:t>
            </w:r>
            <w:r w:rsidR="0076520B" w:rsidRPr="000F79EC">
              <w:t>s user</w:t>
            </w:r>
            <w:r w:rsidRPr="000F79EC">
              <w:t xml:space="preserve"> for flight destination and </w:t>
            </w:r>
            <w:r w:rsidR="00B8135D" w:rsidRPr="000F79EC">
              <w:t>source</w:t>
            </w:r>
            <w:r w:rsidRPr="000F79EC">
              <w:t>.</w:t>
            </w:r>
          </w:p>
          <w:p w14:paraId="6325D650" w14:textId="3DB05906" w:rsidR="008079BA" w:rsidRPr="000F79EC" w:rsidRDefault="008079BA" w:rsidP="005D1CD5">
            <w:pPr>
              <w:pStyle w:val="BodyText"/>
              <w:numPr>
                <w:ilvl w:val="0"/>
                <w:numId w:val="8"/>
              </w:numPr>
              <w:spacing w:after="0"/>
            </w:pPr>
            <w:r w:rsidRPr="000F79EC">
              <w:t xml:space="preserve">User enters desired flight destination and </w:t>
            </w:r>
            <w:r w:rsidR="00B8135D" w:rsidRPr="000F79EC">
              <w:t>source</w:t>
            </w:r>
            <w:r w:rsidRPr="000F79EC">
              <w:t>.</w:t>
            </w:r>
          </w:p>
          <w:p w14:paraId="3D9B9580" w14:textId="70E4D3FF" w:rsidR="008079BA" w:rsidRPr="000F79EC" w:rsidRDefault="008079BA" w:rsidP="005D1CD5">
            <w:pPr>
              <w:pStyle w:val="BodyText"/>
              <w:numPr>
                <w:ilvl w:val="0"/>
                <w:numId w:val="8"/>
              </w:numPr>
              <w:spacing w:after="0"/>
            </w:pPr>
            <w:r w:rsidRPr="000F79EC">
              <w:t xml:space="preserve">System displays the list of flights available corresponding to the given flight destination and </w:t>
            </w:r>
            <w:r w:rsidR="00B8135D" w:rsidRPr="000F79EC">
              <w:t xml:space="preserve">source </w:t>
            </w:r>
            <w:r w:rsidRPr="000F79EC">
              <w:t>in a numbered list.</w:t>
            </w:r>
          </w:p>
          <w:p w14:paraId="14C3328F" w14:textId="77777777" w:rsidR="008079BA" w:rsidRPr="000F79EC" w:rsidRDefault="008079BA" w:rsidP="005D1CD5">
            <w:pPr>
              <w:pStyle w:val="BodyText"/>
              <w:numPr>
                <w:ilvl w:val="0"/>
                <w:numId w:val="8"/>
              </w:numPr>
              <w:spacing w:after="0"/>
            </w:pPr>
            <w:r w:rsidRPr="000F79EC">
              <w:t>User selects flight to book by the corresponding number.</w:t>
            </w:r>
          </w:p>
          <w:p w14:paraId="1F77505F" w14:textId="77777777" w:rsidR="008079BA" w:rsidRPr="000F79EC" w:rsidRDefault="008079BA" w:rsidP="005D1CD5">
            <w:pPr>
              <w:pStyle w:val="BodyText"/>
              <w:numPr>
                <w:ilvl w:val="0"/>
                <w:numId w:val="8"/>
              </w:numPr>
              <w:spacing w:after="0"/>
            </w:pPr>
            <w:r w:rsidRPr="000F79EC">
              <w:t>System performs the appropriate flow according to the type of user:</w:t>
            </w:r>
          </w:p>
          <w:p w14:paraId="3F531DBC" w14:textId="77777777" w:rsidR="008079BA" w:rsidRPr="000F79EC" w:rsidRDefault="008079BA" w:rsidP="005D1CD5">
            <w:pPr>
              <w:pStyle w:val="BodyText"/>
              <w:numPr>
                <w:ilvl w:val="1"/>
                <w:numId w:val="8"/>
              </w:numPr>
              <w:spacing w:after="0"/>
            </w:pPr>
            <w:r w:rsidRPr="000F79EC">
              <w:t xml:space="preserve">If the user is a Customer Actor, the </w:t>
            </w:r>
            <w:r w:rsidRPr="000F79EC">
              <w:rPr>
                <w:i/>
              </w:rPr>
              <w:t>Add Persons</w:t>
            </w:r>
            <w:r w:rsidRPr="000F79EC">
              <w:t xml:space="preserve"> use case is performed.</w:t>
            </w:r>
          </w:p>
          <w:p w14:paraId="72A88B3D" w14:textId="77777777" w:rsidR="008079BA" w:rsidRPr="000F79EC" w:rsidRDefault="008079BA" w:rsidP="005D1CD5">
            <w:pPr>
              <w:pStyle w:val="BodyText"/>
              <w:numPr>
                <w:ilvl w:val="1"/>
                <w:numId w:val="8"/>
              </w:numPr>
              <w:spacing w:after="0"/>
            </w:pPr>
            <w:r w:rsidRPr="000F79EC">
              <w:t xml:space="preserve">If the user is a Travel Agency Actor, the </w:t>
            </w:r>
            <w:r w:rsidRPr="000F79EC">
              <w:rPr>
                <w:i/>
              </w:rPr>
              <w:t>Add Customers</w:t>
            </w:r>
            <w:r w:rsidRPr="000F79EC">
              <w:t xml:space="preserve"> use case is performed.</w:t>
            </w:r>
          </w:p>
          <w:p w14:paraId="66EC5DEA" w14:textId="4FB12DE9" w:rsidR="002736D2" w:rsidRPr="000F79EC" w:rsidRDefault="002736D2" w:rsidP="005D1CD5">
            <w:pPr>
              <w:pStyle w:val="BodyText"/>
              <w:numPr>
                <w:ilvl w:val="0"/>
                <w:numId w:val="8"/>
              </w:numPr>
              <w:spacing w:after="0"/>
            </w:pPr>
            <w:r w:rsidRPr="000F79EC">
              <w:t>System displays available seats in a numbered list and prompts user for choice.</w:t>
            </w:r>
          </w:p>
          <w:p w14:paraId="5B3B2F04" w14:textId="53E409A6" w:rsidR="002736D2" w:rsidRPr="000F79EC" w:rsidRDefault="002736D2" w:rsidP="005D1CD5">
            <w:pPr>
              <w:pStyle w:val="BodyText"/>
              <w:numPr>
                <w:ilvl w:val="0"/>
                <w:numId w:val="8"/>
              </w:numPr>
              <w:spacing w:after="0"/>
            </w:pPr>
            <w:r w:rsidRPr="000F79EC">
              <w:t>User enters the seat numbers.</w:t>
            </w:r>
          </w:p>
          <w:p w14:paraId="706970CF" w14:textId="5482227C" w:rsidR="007B7C0C" w:rsidRPr="000F79EC" w:rsidRDefault="007B7C0C" w:rsidP="005D1CD5">
            <w:pPr>
              <w:pStyle w:val="BodyText"/>
              <w:numPr>
                <w:ilvl w:val="0"/>
                <w:numId w:val="8"/>
              </w:numPr>
              <w:spacing w:after="0"/>
            </w:pPr>
            <w:r w:rsidRPr="000F79EC">
              <w:t>System prompts user if they want to book services.</w:t>
            </w:r>
          </w:p>
          <w:p w14:paraId="1F71C73D" w14:textId="6B0BB016" w:rsidR="007B7C0C" w:rsidRPr="000F79EC" w:rsidRDefault="007B7C0C" w:rsidP="005D1CD5">
            <w:pPr>
              <w:pStyle w:val="BodyText"/>
              <w:numPr>
                <w:ilvl w:val="0"/>
                <w:numId w:val="8"/>
              </w:numPr>
              <w:spacing w:after="0"/>
            </w:pPr>
            <w:r w:rsidRPr="000F79EC">
              <w:t>User enters choice whether they want to book services.</w:t>
            </w:r>
          </w:p>
          <w:p w14:paraId="61A94430" w14:textId="6A0DE274" w:rsidR="008079BA" w:rsidRPr="000F79EC" w:rsidRDefault="008079BA" w:rsidP="005D1CD5">
            <w:pPr>
              <w:pStyle w:val="BodyText"/>
              <w:numPr>
                <w:ilvl w:val="0"/>
                <w:numId w:val="8"/>
              </w:numPr>
              <w:spacing w:after="0"/>
            </w:pPr>
            <w:r w:rsidRPr="000F79EC">
              <w:t>System displays booking summary and prompts user to make payment.</w:t>
            </w:r>
          </w:p>
          <w:p w14:paraId="35A9D47B" w14:textId="77777777" w:rsidR="008079BA" w:rsidRPr="000F79EC" w:rsidRDefault="008079BA" w:rsidP="005D1CD5">
            <w:pPr>
              <w:pStyle w:val="BodyText"/>
              <w:numPr>
                <w:ilvl w:val="0"/>
                <w:numId w:val="8"/>
              </w:numPr>
              <w:spacing w:after="0"/>
            </w:pPr>
            <w:r w:rsidRPr="000F79EC">
              <w:t>User pays by credit card and can choose whether to use frequent flier points to get a discount.</w:t>
            </w:r>
          </w:p>
          <w:p w14:paraId="4F4953DD" w14:textId="77777777" w:rsidR="008079BA" w:rsidRPr="000F79EC" w:rsidRDefault="008079BA" w:rsidP="005D1CD5">
            <w:pPr>
              <w:pStyle w:val="BodyText"/>
              <w:numPr>
                <w:ilvl w:val="0"/>
                <w:numId w:val="8"/>
              </w:numPr>
              <w:spacing w:after="0"/>
            </w:pPr>
            <w:r w:rsidRPr="000F79EC">
              <w:t>System records payment details and updates database.</w:t>
            </w:r>
          </w:p>
          <w:p w14:paraId="4B2335AD" w14:textId="77777777" w:rsidR="008079BA" w:rsidRPr="000F79EC" w:rsidRDefault="008079BA" w:rsidP="005D1CD5">
            <w:pPr>
              <w:pStyle w:val="BodyText"/>
              <w:numPr>
                <w:ilvl w:val="0"/>
                <w:numId w:val="8"/>
              </w:numPr>
              <w:spacing w:after="0"/>
            </w:pPr>
            <w:r w:rsidRPr="000F79EC">
              <w:t>System sends flight information to user via email.</w:t>
            </w:r>
          </w:p>
          <w:p w14:paraId="20CF195F" w14:textId="77777777" w:rsidR="008079BA" w:rsidRPr="000F79EC" w:rsidRDefault="008079BA" w:rsidP="005D1CD5">
            <w:pPr>
              <w:pStyle w:val="BodyText"/>
              <w:numPr>
                <w:ilvl w:val="0"/>
                <w:numId w:val="8"/>
              </w:numPr>
              <w:spacing w:after="0"/>
            </w:pPr>
            <w:r w:rsidRPr="000F79EC">
              <w:t>System returns to main menu.</w:t>
            </w:r>
          </w:p>
          <w:p w14:paraId="440D1E17" w14:textId="77777777" w:rsidR="008079BA" w:rsidRPr="000F79EC" w:rsidRDefault="008079BA" w:rsidP="005D1CD5">
            <w:pPr>
              <w:pStyle w:val="BodyText"/>
              <w:numPr>
                <w:ilvl w:val="0"/>
                <w:numId w:val="8"/>
              </w:numPr>
              <w:spacing w:after="0"/>
            </w:pPr>
            <w:r w:rsidRPr="000F79EC">
              <w:t>End</w:t>
            </w:r>
          </w:p>
        </w:tc>
      </w:tr>
      <w:tr w:rsidR="008079BA" w:rsidRPr="000F79EC" w14:paraId="1FB7F078" w14:textId="77777777" w:rsidTr="002B2DAE">
        <w:tc>
          <w:tcPr>
            <w:tcW w:w="8856" w:type="dxa"/>
            <w:gridSpan w:val="2"/>
          </w:tcPr>
          <w:p w14:paraId="58A3D1E4"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28BE88C6" w14:textId="77777777" w:rsidTr="002B2DAE">
        <w:tc>
          <w:tcPr>
            <w:tcW w:w="8856" w:type="dxa"/>
            <w:gridSpan w:val="2"/>
          </w:tcPr>
          <w:p w14:paraId="6E9100DC" w14:textId="77777777" w:rsidR="008079BA" w:rsidRPr="000F79EC" w:rsidRDefault="008079BA" w:rsidP="002B2DAE">
            <w:pPr>
              <w:pStyle w:val="InfoBlue"/>
              <w:spacing w:after="0"/>
              <w:ind w:left="0"/>
              <w:rPr>
                <w:color w:val="auto"/>
              </w:rPr>
            </w:pPr>
            <w:r w:rsidRPr="000F79EC">
              <w:rPr>
                <w:b/>
                <w:i w:val="0"/>
                <w:color w:val="auto"/>
              </w:rPr>
              <w:t>Alternative/Exceptional flows:</w:t>
            </w:r>
          </w:p>
          <w:p w14:paraId="74B6CBFF" w14:textId="79595DB7" w:rsidR="007D3EF3" w:rsidRPr="000F79EC" w:rsidRDefault="007D3EF3" w:rsidP="002B2DAE">
            <w:pPr>
              <w:pStyle w:val="BodyText"/>
              <w:ind w:left="0"/>
            </w:pPr>
            <w:r w:rsidRPr="000F79EC">
              <w:t xml:space="preserve">7a User enters invalid seats: The </w:t>
            </w:r>
            <w:r w:rsidRPr="000F79EC">
              <w:rPr>
                <w:i/>
              </w:rPr>
              <w:t>Enter Invalid Seats</w:t>
            </w:r>
            <w:r w:rsidRPr="000F79EC">
              <w:t xml:space="preserve"> use case is performed. Go to step 6 after execution.</w:t>
            </w:r>
          </w:p>
          <w:p w14:paraId="4BDAECE2" w14:textId="3D25F863" w:rsidR="008079BA" w:rsidRPr="000F79EC" w:rsidRDefault="007D3EF3" w:rsidP="002B2DAE">
            <w:pPr>
              <w:pStyle w:val="BodyText"/>
              <w:ind w:left="0"/>
            </w:pPr>
            <w:r w:rsidRPr="000F79EC">
              <w:t>9</w:t>
            </w:r>
            <w:r w:rsidR="008079BA" w:rsidRPr="000F79EC">
              <w:t xml:space="preserve">a User chooses to book services: The </w:t>
            </w:r>
            <w:r w:rsidR="008079BA" w:rsidRPr="000F79EC">
              <w:rPr>
                <w:i/>
              </w:rPr>
              <w:t>Book Services</w:t>
            </w:r>
            <w:r w:rsidR="008079BA" w:rsidRPr="000F79EC">
              <w:t xml:space="preserve"> use case is performed.</w:t>
            </w:r>
            <w:r w:rsidR="00B258BB" w:rsidRPr="000F79EC">
              <w:t xml:space="preserve"> Go to step 8</w:t>
            </w:r>
            <w:r w:rsidR="00CC4CE6" w:rsidRPr="000F79EC">
              <w:t xml:space="preserve"> after execution.</w:t>
            </w:r>
          </w:p>
        </w:tc>
      </w:tr>
    </w:tbl>
    <w:p w14:paraId="3091D245" w14:textId="77777777" w:rsidR="008079BA" w:rsidRPr="000F79EC" w:rsidRDefault="008079BA" w:rsidP="008079BA">
      <w:pPr>
        <w:pStyle w:val="BodyText"/>
        <w:ind w:left="0"/>
      </w:pPr>
    </w:p>
    <w:p w14:paraId="661FB392" w14:textId="0CF53B2D" w:rsidR="00D7387E" w:rsidRPr="000F79EC" w:rsidRDefault="00D7387E" w:rsidP="00D7387E">
      <w:pPr>
        <w:pStyle w:val="Heading2"/>
        <w:widowControl/>
      </w:pPr>
      <w:bookmarkStart w:id="23" w:name="_Toc291187223"/>
      <w:r w:rsidRPr="000F79EC">
        <w:t xml:space="preserve">Use Case: </w:t>
      </w:r>
      <w:r w:rsidR="004A6510" w:rsidRPr="000F79EC">
        <w:t>Generate</w:t>
      </w:r>
      <w:r w:rsidR="000B7458" w:rsidRPr="000F79EC">
        <w:t xml:space="preserve"> Flight </w:t>
      </w:r>
      <w:r w:rsidR="005E682B" w:rsidRPr="000F79EC">
        <w:t>Reports</w:t>
      </w:r>
      <w:bookmarkEnd w:id="23"/>
    </w:p>
    <w:tbl>
      <w:tblPr>
        <w:tblStyle w:val="TableGrid"/>
        <w:tblW w:w="0" w:type="auto"/>
        <w:tblInd w:w="720" w:type="dxa"/>
        <w:tblLook w:val="04A0" w:firstRow="1" w:lastRow="0" w:firstColumn="1" w:lastColumn="0" w:noHBand="0" w:noVBand="1"/>
      </w:tblPr>
      <w:tblGrid>
        <w:gridCol w:w="7185"/>
        <w:gridCol w:w="1671"/>
      </w:tblGrid>
      <w:tr w:rsidR="00D7387E" w:rsidRPr="000F79EC" w14:paraId="3EA97AC3" w14:textId="77777777" w:rsidTr="00D7387E">
        <w:tc>
          <w:tcPr>
            <w:tcW w:w="7185" w:type="dxa"/>
          </w:tcPr>
          <w:p w14:paraId="6938D01D" w14:textId="03553F49" w:rsidR="00D7387E" w:rsidRPr="000F79EC" w:rsidRDefault="00D7387E" w:rsidP="005E682B">
            <w:pPr>
              <w:pStyle w:val="InfoBlue"/>
              <w:spacing w:after="0"/>
              <w:ind w:left="0"/>
              <w:rPr>
                <w:i w:val="0"/>
                <w:color w:val="auto"/>
              </w:rPr>
            </w:pPr>
            <w:r w:rsidRPr="000F79EC">
              <w:rPr>
                <w:b/>
                <w:i w:val="0"/>
                <w:color w:val="auto"/>
              </w:rPr>
              <w:t xml:space="preserve">Name: </w:t>
            </w:r>
            <w:r w:rsidR="0006525E" w:rsidRPr="000F79EC">
              <w:rPr>
                <w:i w:val="0"/>
                <w:color w:val="auto"/>
              </w:rPr>
              <w:t>Generate</w:t>
            </w:r>
            <w:r w:rsidR="000B7458" w:rsidRPr="000F79EC">
              <w:rPr>
                <w:i w:val="0"/>
                <w:color w:val="auto"/>
              </w:rPr>
              <w:t xml:space="preserve"> Flight </w:t>
            </w:r>
            <w:r w:rsidR="00782B25" w:rsidRPr="000F79EC">
              <w:rPr>
                <w:i w:val="0"/>
                <w:color w:val="auto"/>
              </w:rPr>
              <w:t>Report</w:t>
            </w:r>
            <w:r w:rsidR="005E682B" w:rsidRPr="000F79EC">
              <w:rPr>
                <w:i w:val="0"/>
                <w:color w:val="auto"/>
              </w:rPr>
              <w:t>s</w:t>
            </w:r>
          </w:p>
        </w:tc>
        <w:tc>
          <w:tcPr>
            <w:tcW w:w="1671" w:type="dxa"/>
          </w:tcPr>
          <w:p w14:paraId="4394CDD7" w14:textId="0CC08BE0" w:rsidR="00D7387E" w:rsidRPr="000F79EC" w:rsidRDefault="00D7387E" w:rsidP="00D7387E">
            <w:pPr>
              <w:pStyle w:val="InfoBlue"/>
              <w:spacing w:after="0"/>
              <w:ind w:left="0"/>
              <w:rPr>
                <w:i w:val="0"/>
                <w:color w:val="auto"/>
              </w:rPr>
            </w:pPr>
            <w:r w:rsidRPr="000F79EC">
              <w:rPr>
                <w:b/>
                <w:i w:val="0"/>
                <w:color w:val="auto"/>
              </w:rPr>
              <w:t xml:space="preserve">ID: </w:t>
            </w:r>
            <w:r w:rsidR="00917B20" w:rsidRPr="000F79EC">
              <w:rPr>
                <w:i w:val="0"/>
                <w:color w:val="auto"/>
              </w:rPr>
              <w:t>REP_01</w:t>
            </w:r>
          </w:p>
        </w:tc>
      </w:tr>
      <w:tr w:rsidR="00D7387E" w:rsidRPr="000F79EC" w14:paraId="191C5688" w14:textId="77777777" w:rsidTr="00D7387E">
        <w:tc>
          <w:tcPr>
            <w:tcW w:w="8856" w:type="dxa"/>
            <w:gridSpan w:val="2"/>
          </w:tcPr>
          <w:p w14:paraId="06D75386" w14:textId="77777777" w:rsidR="00D7387E" w:rsidRPr="000F79EC" w:rsidRDefault="00D7387E" w:rsidP="00D7387E">
            <w:pPr>
              <w:pStyle w:val="InfoBlue"/>
              <w:spacing w:after="0"/>
              <w:ind w:left="0"/>
              <w:rPr>
                <w:b/>
                <w:i w:val="0"/>
                <w:color w:val="auto"/>
              </w:rPr>
            </w:pPr>
            <w:r w:rsidRPr="000F79EC">
              <w:rPr>
                <w:b/>
                <w:i w:val="0"/>
                <w:color w:val="auto"/>
              </w:rPr>
              <w:t>Stakeholders and goals:</w:t>
            </w:r>
          </w:p>
          <w:p w14:paraId="28ED0D98" w14:textId="60F0E3FE" w:rsidR="006F45D1" w:rsidRPr="00641E72" w:rsidRDefault="006F45D1" w:rsidP="006F45D1">
            <w:pPr>
              <w:pStyle w:val="InfoBlue"/>
              <w:ind w:left="0"/>
            </w:pPr>
            <w:r>
              <w:rPr>
                <w:i w:val="0"/>
                <w:color w:val="auto"/>
              </w:rPr>
              <w:t>Airline’s Human Resource Manager – Wants to save cost on hiring extra staff to manually create reports from the raw data in the system.</w:t>
            </w:r>
          </w:p>
          <w:p w14:paraId="53C788B5" w14:textId="1123DAB2" w:rsidR="006F45D1" w:rsidRDefault="006F45D1" w:rsidP="006F45D1">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sidR="000A62CC">
              <w:rPr>
                <w:i w:val="0"/>
                <w:color w:val="auto"/>
              </w:rPr>
              <w:t xml:space="preserve"> </w:t>
            </w:r>
            <w:r w:rsidRPr="0053445A">
              <w:rPr>
                <w:i w:val="0"/>
                <w:color w:val="auto"/>
              </w:rPr>
              <w:t xml:space="preserve">– Wants </w:t>
            </w:r>
            <w:r>
              <w:rPr>
                <w:i w:val="0"/>
                <w:color w:val="auto"/>
              </w:rPr>
              <w:t>to be able to generate and view reports of their flight history.</w:t>
            </w:r>
          </w:p>
          <w:p w14:paraId="0DABF680" w14:textId="15EC4CFA" w:rsidR="006F45D1" w:rsidRPr="006F45D1" w:rsidRDefault="00FE2BE8" w:rsidP="00DC72D1">
            <w:pPr>
              <w:pStyle w:val="BodyText"/>
              <w:ind w:left="0"/>
            </w:pPr>
            <w:r>
              <w:t>Normal Staff</w:t>
            </w:r>
            <w:r w:rsidR="006F45D1">
              <w:t xml:space="preserve"> – Wants to be able to generate and view reports of flight popularity, daily revenue</w:t>
            </w:r>
            <w:r w:rsidR="00DC72D1">
              <w:t xml:space="preserve"> and other informative reports.</w:t>
            </w:r>
          </w:p>
        </w:tc>
      </w:tr>
      <w:tr w:rsidR="00D7387E" w:rsidRPr="000F79EC" w14:paraId="2E8EDB41" w14:textId="77777777" w:rsidTr="00D7387E">
        <w:tc>
          <w:tcPr>
            <w:tcW w:w="8856" w:type="dxa"/>
            <w:gridSpan w:val="2"/>
          </w:tcPr>
          <w:p w14:paraId="6F306490" w14:textId="57D5E7CE" w:rsidR="00D7387E" w:rsidRPr="000F79EC" w:rsidRDefault="00D7387E" w:rsidP="00582DBC">
            <w:pPr>
              <w:pStyle w:val="InfoBlue"/>
              <w:spacing w:after="0"/>
              <w:ind w:left="0"/>
              <w:rPr>
                <w:i w:val="0"/>
                <w:color w:val="auto"/>
              </w:rPr>
            </w:pPr>
            <w:r w:rsidRPr="000F79EC">
              <w:rPr>
                <w:b/>
                <w:i w:val="0"/>
                <w:color w:val="auto"/>
              </w:rPr>
              <w:t xml:space="preserve">Description: </w:t>
            </w:r>
            <w:r w:rsidR="00582DBC" w:rsidRPr="000F79EC">
              <w:rPr>
                <w:i w:val="0"/>
                <w:color w:val="auto"/>
              </w:rPr>
              <w:t>User</w:t>
            </w:r>
            <w:r w:rsidR="005122BA" w:rsidRPr="000F79EC">
              <w:rPr>
                <w:i w:val="0"/>
                <w:color w:val="auto"/>
              </w:rPr>
              <w:t xml:space="preserve"> wants</w:t>
            </w:r>
            <w:r w:rsidR="000B7458" w:rsidRPr="000F79EC">
              <w:rPr>
                <w:i w:val="0"/>
                <w:color w:val="auto"/>
              </w:rPr>
              <w:t xml:space="preserve"> </w:t>
            </w:r>
            <w:r w:rsidR="005E682B" w:rsidRPr="000F79EC">
              <w:rPr>
                <w:i w:val="0"/>
                <w:color w:val="auto"/>
              </w:rPr>
              <w:t xml:space="preserve">a copy of </w:t>
            </w:r>
            <w:r w:rsidR="000B7458" w:rsidRPr="000F79EC">
              <w:rPr>
                <w:i w:val="0"/>
                <w:color w:val="auto"/>
              </w:rPr>
              <w:t>their flight</w:t>
            </w:r>
            <w:r w:rsidR="005E682B" w:rsidRPr="000F79EC">
              <w:rPr>
                <w:i w:val="0"/>
                <w:color w:val="auto"/>
              </w:rPr>
              <w:t xml:space="preserve"> details</w:t>
            </w:r>
            <w:r w:rsidR="000B7458" w:rsidRPr="000F79EC">
              <w:rPr>
                <w:i w:val="0"/>
                <w:color w:val="auto"/>
              </w:rPr>
              <w:t xml:space="preserve"> </w:t>
            </w:r>
            <w:r w:rsidR="001B310B" w:rsidRPr="000F79EC">
              <w:rPr>
                <w:i w:val="0"/>
                <w:color w:val="auto"/>
              </w:rPr>
              <w:t>in a report format</w:t>
            </w:r>
            <w:r w:rsidRPr="000F79EC">
              <w:rPr>
                <w:i w:val="0"/>
                <w:color w:val="auto"/>
              </w:rPr>
              <w:t>.</w:t>
            </w:r>
          </w:p>
        </w:tc>
      </w:tr>
      <w:tr w:rsidR="00D7387E" w:rsidRPr="000F79EC" w14:paraId="3585199C" w14:textId="77777777" w:rsidTr="00D7387E">
        <w:tc>
          <w:tcPr>
            <w:tcW w:w="8856" w:type="dxa"/>
            <w:gridSpan w:val="2"/>
          </w:tcPr>
          <w:p w14:paraId="397E18AB" w14:textId="33786389" w:rsidR="00D7387E" w:rsidRPr="000F79EC" w:rsidRDefault="00D7387E" w:rsidP="00FE09A6">
            <w:pPr>
              <w:pStyle w:val="InfoBlue"/>
              <w:spacing w:after="0"/>
              <w:ind w:left="0"/>
              <w:rPr>
                <w:i w:val="0"/>
                <w:color w:val="auto"/>
              </w:rPr>
            </w:pPr>
            <w:r w:rsidRPr="000F79EC">
              <w:rPr>
                <w:b/>
                <w:i w:val="0"/>
                <w:color w:val="auto"/>
              </w:rPr>
              <w:t xml:space="preserve">Actors: </w:t>
            </w:r>
            <w:r w:rsidRPr="000F79EC">
              <w:rPr>
                <w:i w:val="0"/>
                <w:color w:val="auto"/>
              </w:rPr>
              <w:t>Travel Agency, Customer</w:t>
            </w:r>
            <w:r w:rsidR="00AC7A1F" w:rsidRPr="000F79EC">
              <w:rPr>
                <w:i w:val="0"/>
                <w:color w:val="auto"/>
              </w:rPr>
              <w:t xml:space="preserve">, </w:t>
            </w:r>
            <w:r w:rsidR="00FE09A6" w:rsidRPr="000F79EC">
              <w:rPr>
                <w:i w:val="0"/>
                <w:color w:val="auto"/>
              </w:rPr>
              <w:t>Normal Staff</w:t>
            </w:r>
          </w:p>
        </w:tc>
      </w:tr>
      <w:tr w:rsidR="00D7387E" w:rsidRPr="000F79EC" w14:paraId="4670F68F" w14:textId="77777777" w:rsidTr="00D7387E">
        <w:tc>
          <w:tcPr>
            <w:tcW w:w="8856" w:type="dxa"/>
            <w:gridSpan w:val="2"/>
          </w:tcPr>
          <w:p w14:paraId="4E344612" w14:textId="177ADF76" w:rsidR="00D7387E" w:rsidRPr="000F79EC" w:rsidRDefault="00D7387E" w:rsidP="0043138A">
            <w:pPr>
              <w:pStyle w:val="InfoBlue"/>
              <w:spacing w:after="0"/>
              <w:ind w:left="0"/>
              <w:rPr>
                <w:i w:val="0"/>
                <w:color w:val="auto"/>
              </w:rPr>
            </w:pPr>
            <w:r w:rsidRPr="000F79EC">
              <w:rPr>
                <w:b/>
                <w:i w:val="0"/>
                <w:color w:val="auto"/>
              </w:rPr>
              <w:t xml:space="preserve">Trigger: </w:t>
            </w:r>
            <w:r w:rsidR="00820837" w:rsidRPr="000F79EC">
              <w:rPr>
                <w:i w:val="0"/>
                <w:color w:val="auto"/>
              </w:rPr>
              <w:t xml:space="preserve">User has chosen the </w:t>
            </w:r>
            <w:r w:rsidR="005122BA" w:rsidRPr="000F79EC">
              <w:rPr>
                <w:color w:val="auto"/>
              </w:rPr>
              <w:t>Generate</w:t>
            </w:r>
            <w:r w:rsidR="00046E41" w:rsidRPr="000F79EC">
              <w:rPr>
                <w:color w:val="auto"/>
              </w:rPr>
              <w:t xml:space="preserve"> Flight Report</w:t>
            </w:r>
            <w:r w:rsidR="0043138A" w:rsidRPr="000F79EC">
              <w:rPr>
                <w:color w:val="auto"/>
              </w:rPr>
              <w:t>s</w:t>
            </w:r>
            <w:r w:rsidR="00820837" w:rsidRPr="000F79EC">
              <w:rPr>
                <w:i w:val="0"/>
                <w:color w:val="auto"/>
              </w:rPr>
              <w:t xml:space="preserve"> option in the main menu.</w:t>
            </w:r>
          </w:p>
        </w:tc>
      </w:tr>
      <w:tr w:rsidR="00D7387E" w:rsidRPr="000F79EC" w14:paraId="1D3CF21B" w14:textId="77777777" w:rsidTr="00D7387E">
        <w:tc>
          <w:tcPr>
            <w:tcW w:w="8856" w:type="dxa"/>
            <w:gridSpan w:val="2"/>
          </w:tcPr>
          <w:p w14:paraId="798E296F" w14:textId="670E7FCC" w:rsidR="00D84407" w:rsidRPr="000F79EC" w:rsidRDefault="00D7387E" w:rsidP="00D84407">
            <w:pPr>
              <w:pStyle w:val="InfoBlue"/>
              <w:spacing w:after="0"/>
              <w:ind w:left="0"/>
              <w:rPr>
                <w:b/>
                <w:i w:val="0"/>
                <w:color w:val="auto"/>
              </w:rPr>
            </w:pPr>
            <w:r w:rsidRPr="000F79EC">
              <w:rPr>
                <w:b/>
                <w:i w:val="0"/>
                <w:color w:val="auto"/>
              </w:rPr>
              <w:t>Normal flow:</w:t>
            </w:r>
          </w:p>
          <w:p w14:paraId="61B8F4D6" w14:textId="735A9208" w:rsidR="00D44132" w:rsidRPr="000F79EC" w:rsidRDefault="00D44132" w:rsidP="005D1CD5">
            <w:pPr>
              <w:pStyle w:val="BodyText"/>
              <w:numPr>
                <w:ilvl w:val="0"/>
                <w:numId w:val="9"/>
              </w:numPr>
              <w:spacing w:after="0"/>
            </w:pPr>
            <w:r w:rsidRPr="000F79EC">
              <w:t>System lists the types of reports it can generate in a numbered list and prompts user to enter their selection.</w:t>
            </w:r>
          </w:p>
          <w:p w14:paraId="74A1322B" w14:textId="3DF643B5" w:rsidR="00D44132" w:rsidRPr="000F79EC" w:rsidRDefault="00D44132" w:rsidP="005D1CD5">
            <w:pPr>
              <w:pStyle w:val="BodyText"/>
              <w:numPr>
                <w:ilvl w:val="0"/>
                <w:numId w:val="9"/>
              </w:numPr>
              <w:spacing w:after="0"/>
            </w:pPr>
            <w:r w:rsidRPr="000F79EC">
              <w:lastRenderedPageBreak/>
              <w:t>User enters their choice into the system.</w:t>
            </w:r>
          </w:p>
          <w:p w14:paraId="263407B9" w14:textId="56E731A1" w:rsidR="00D606A9" w:rsidRPr="000F79EC" w:rsidRDefault="00D7387E" w:rsidP="005D1CD5">
            <w:pPr>
              <w:pStyle w:val="BodyText"/>
              <w:numPr>
                <w:ilvl w:val="0"/>
                <w:numId w:val="9"/>
              </w:numPr>
              <w:spacing w:after="0"/>
            </w:pPr>
            <w:r w:rsidRPr="000F79EC">
              <w:t xml:space="preserve">System </w:t>
            </w:r>
            <w:r w:rsidR="006C0E05" w:rsidRPr="000F79EC">
              <w:t>retrieve</w:t>
            </w:r>
            <w:r w:rsidR="00D606A9" w:rsidRPr="000F79EC">
              <w:t>s</w:t>
            </w:r>
            <w:r w:rsidR="006C0E05" w:rsidRPr="000F79EC">
              <w:t xml:space="preserve"> </w:t>
            </w:r>
            <w:r w:rsidR="00D44132" w:rsidRPr="000F79EC">
              <w:t>the appropriate data from the database depending on the type of report chosen</w:t>
            </w:r>
            <w:r w:rsidR="00D606A9" w:rsidRPr="000F79EC">
              <w:t>.</w:t>
            </w:r>
          </w:p>
          <w:p w14:paraId="511AE206" w14:textId="2BC6B8D7" w:rsidR="00D7387E" w:rsidRPr="000F79EC" w:rsidRDefault="00D606A9" w:rsidP="005D1CD5">
            <w:pPr>
              <w:pStyle w:val="BodyText"/>
              <w:numPr>
                <w:ilvl w:val="0"/>
                <w:numId w:val="9"/>
              </w:numPr>
              <w:spacing w:after="0"/>
            </w:pPr>
            <w:r w:rsidRPr="000F79EC">
              <w:t>System processes retrieved data, creates the report and</w:t>
            </w:r>
            <w:r w:rsidR="006C0E05" w:rsidRPr="000F79EC">
              <w:t xml:space="preserve"> </w:t>
            </w:r>
            <w:r w:rsidR="00D44132" w:rsidRPr="000F79EC">
              <w:t>saves</w:t>
            </w:r>
            <w:r w:rsidR="006C0E05" w:rsidRPr="000F79EC">
              <w:t xml:space="preserve"> the report</w:t>
            </w:r>
            <w:r w:rsidR="00D7387E" w:rsidRPr="000F79EC">
              <w:t>.</w:t>
            </w:r>
          </w:p>
          <w:p w14:paraId="4C25CAD9" w14:textId="01ADC77B" w:rsidR="00D606A9" w:rsidRPr="000F79EC" w:rsidRDefault="00D606A9" w:rsidP="005D1CD5">
            <w:pPr>
              <w:pStyle w:val="BodyText"/>
              <w:numPr>
                <w:ilvl w:val="0"/>
                <w:numId w:val="9"/>
              </w:numPr>
              <w:spacing w:after="0"/>
            </w:pPr>
            <w:r w:rsidRPr="000F79EC">
              <w:t>System sends the report to the user’s email.</w:t>
            </w:r>
          </w:p>
          <w:p w14:paraId="1A8B3EFB" w14:textId="6AFBEC76" w:rsidR="009E4F90" w:rsidRPr="000F79EC" w:rsidRDefault="009E4F90" w:rsidP="005D1CD5">
            <w:pPr>
              <w:pStyle w:val="BodyText"/>
              <w:numPr>
                <w:ilvl w:val="0"/>
                <w:numId w:val="9"/>
              </w:numPr>
              <w:spacing w:after="0"/>
            </w:pPr>
            <w:r w:rsidRPr="000F79EC">
              <w:t>System returns to main menu.</w:t>
            </w:r>
          </w:p>
          <w:p w14:paraId="0F5DD18E" w14:textId="77777777" w:rsidR="00D7387E" w:rsidRPr="000F79EC" w:rsidRDefault="00D7387E" w:rsidP="005D1CD5">
            <w:pPr>
              <w:pStyle w:val="BodyText"/>
              <w:numPr>
                <w:ilvl w:val="0"/>
                <w:numId w:val="9"/>
              </w:numPr>
              <w:spacing w:after="0"/>
            </w:pPr>
            <w:r w:rsidRPr="000F79EC">
              <w:t>End</w:t>
            </w:r>
          </w:p>
        </w:tc>
      </w:tr>
      <w:tr w:rsidR="00D7387E" w:rsidRPr="000F79EC" w14:paraId="6EC5FEC8" w14:textId="77777777" w:rsidTr="00D7387E">
        <w:tc>
          <w:tcPr>
            <w:tcW w:w="8856" w:type="dxa"/>
            <w:gridSpan w:val="2"/>
          </w:tcPr>
          <w:p w14:paraId="4620AE28" w14:textId="77777777" w:rsidR="00D7387E" w:rsidRPr="000F79EC" w:rsidRDefault="00D7387E" w:rsidP="00D7387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D7387E" w:rsidRPr="000F79EC" w14:paraId="59975105" w14:textId="77777777" w:rsidTr="00D7387E">
        <w:tc>
          <w:tcPr>
            <w:tcW w:w="8856" w:type="dxa"/>
            <w:gridSpan w:val="2"/>
          </w:tcPr>
          <w:p w14:paraId="029CEF5C" w14:textId="275A0C6B" w:rsidR="00D7387E" w:rsidRPr="000F79EC" w:rsidRDefault="00D7387E" w:rsidP="00D67B9B">
            <w:pPr>
              <w:pStyle w:val="InfoBlue"/>
              <w:spacing w:after="0"/>
              <w:ind w:left="0"/>
              <w:rPr>
                <w:color w:val="auto"/>
              </w:rPr>
            </w:pPr>
            <w:r w:rsidRPr="000F79EC">
              <w:rPr>
                <w:b/>
                <w:i w:val="0"/>
                <w:color w:val="auto"/>
              </w:rPr>
              <w:t>Alternative/Exceptional flows:</w:t>
            </w:r>
            <w:r w:rsidR="00D67B9B" w:rsidRPr="000F79EC">
              <w:rPr>
                <w:i w:val="0"/>
                <w:color w:val="auto"/>
              </w:rPr>
              <w:t xml:space="preserve"> None</w:t>
            </w:r>
          </w:p>
        </w:tc>
      </w:tr>
    </w:tbl>
    <w:p w14:paraId="02CBA595" w14:textId="77777777" w:rsidR="00D7387E" w:rsidRPr="000F79EC" w:rsidRDefault="00D7387E" w:rsidP="008079BA">
      <w:pPr>
        <w:pStyle w:val="BodyText"/>
        <w:ind w:left="0"/>
      </w:pPr>
    </w:p>
    <w:p w14:paraId="653C7FB3" w14:textId="77777777" w:rsidR="008079BA" w:rsidRPr="000F79EC" w:rsidRDefault="008079BA" w:rsidP="008079BA">
      <w:pPr>
        <w:pStyle w:val="Heading2"/>
        <w:widowControl/>
      </w:pPr>
      <w:bookmarkStart w:id="24" w:name="_Toc291187224"/>
      <w:r w:rsidRPr="000F79EC">
        <w:t>Use Case: Add Persons</w:t>
      </w:r>
      <w:bookmarkEnd w:id="24"/>
    </w:p>
    <w:tbl>
      <w:tblPr>
        <w:tblStyle w:val="TableGrid"/>
        <w:tblW w:w="0" w:type="auto"/>
        <w:tblInd w:w="720" w:type="dxa"/>
        <w:tblLook w:val="04A0" w:firstRow="1" w:lastRow="0" w:firstColumn="1" w:lastColumn="0" w:noHBand="0" w:noVBand="1"/>
      </w:tblPr>
      <w:tblGrid>
        <w:gridCol w:w="7185"/>
        <w:gridCol w:w="1671"/>
      </w:tblGrid>
      <w:tr w:rsidR="008079BA" w:rsidRPr="000F79EC" w14:paraId="10ACEF1D" w14:textId="77777777" w:rsidTr="002B2DAE">
        <w:tc>
          <w:tcPr>
            <w:tcW w:w="7185" w:type="dxa"/>
          </w:tcPr>
          <w:p w14:paraId="5CFBDFAD"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Add Persons</w:t>
            </w:r>
          </w:p>
        </w:tc>
        <w:tc>
          <w:tcPr>
            <w:tcW w:w="1671" w:type="dxa"/>
          </w:tcPr>
          <w:p w14:paraId="45C0CE08" w14:textId="2CE15040" w:rsidR="008079BA" w:rsidRPr="000F79EC" w:rsidRDefault="008079BA" w:rsidP="002B2DAE">
            <w:pPr>
              <w:pStyle w:val="InfoBlue"/>
              <w:spacing w:after="0"/>
              <w:ind w:left="0"/>
              <w:rPr>
                <w:color w:val="auto"/>
              </w:rPr>
            </w:pPr>
            <w:r w:rsidRPr="000F79EC">
              <w:rPr>
                <w:b/>
                <w:i w:val="0"/>
                <w:color w:val="auto"/>
              </w:rPr>
              <w:t xml:space="preserve">ID: </w:t>
            </w:r>
            <w:r w:rsidR="00095E93" w:rsidRPr="000F79EC">
              <w:rPr>
                <w:i w:val="0"/>
                <w:color w:val="auto"/>
              </w:rPr>
              <w:t>BOOK_04</w:t>
            </w:r>
          </w:p>
        </w:tc>
      </w:tr>
      <w:tr w:rsidR="008079BA" w:rsidRPr="000F79EC" w14:paraId="324F92CA" w14:textId="77777777" w:rsidTr="002B2DAE">
        <w:tc>
          <w:tcPr>
            <w:tcW w:w="8856" w:type="dxa"/>
            <w:gridSpan w:val="2"/>
          </w:tcPr>
          <w:p w14:paraId="555DD5B8"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66F41B81" w14:textId="63774CEE" w:rsidR="000A62CC" w:rsidRPr="00641E72" w:rsidRDefault="000A62CC" w:rsidP="000A62CC">
            <w:pPr>
              <w:pStyle w:val="InfoBlue"/>
              <w:ind w:left="0"/>
            </w:pPr>
            <w:r>
              <w:rPr>
                <w:i w:val="0"/>
                <w:color w:val="auto"/>
              </w:rPr>
              <w:t>Airline’s Human Resource Manager – Wants to save cost on hiring extra staff to manually add persons to a booking.</w:t>
            </w:r>
          </w:p>
          <w:p w14:paraId="0BDCD7CD" w14:textId="13F3A3A6" w:rsidR="008079BA" w:rsidRPr="000A62CC" w:rsidRDefault="000A62CC" w:rsidP="000A62CC">
            <w:pPr>
              <w:pStyle w:val="InfoBlue"/>
              <w:ind w:left="0"/>
              <w:rPr>
                <w:i w:val="0"/>
                <w:color w:val="auto"/>
              </w:rPr>
            </w:pPr>
            <w:r w:rsidRPr="0053445A">
              <w:rPr>
                <w:i w:val="0"/>
                <w:color w:val="auto"/>
              </w:rPr>
              <w:t>Customers</w:t>
            </w:r>
            <w:r>
              <w:rPr>
                <w:i w:val="0"/>
                <w:color w:val="auto"/>
              </w:rPr>
              <w:t xml:space="preserve"> and</w:t>
            </w:r>
            <w:r w:rsidRPr="0053445A">
              <w:rPr>
                <w:i w:val="0"/>
                <w:color w:val="auto"/>
              </w:rPr>
              <w:t xml:space="preserve"> Travel Agencies</w:t>
            </w:r>
            <w:r>
              <w:rPr>
                <w:i w:val="0"/>
                <w:color w:val="auto"/>
              </w:rPr>
              <w:t xml:space="preserve"> </w:t>
            </w:r>
            <w:r w:rsidRPr="0053445A">
              <w:rPr>
                <w:i w:val="0"/>
                <w:color w:val="auto"/>
              </w:rPr>
              <w:t xml:space="preserve">– Wants </w:t>
            </w:r>
            <w:r>
              <w:rPr>
                <w:i w:val="0"/>
                <w:color w:val="auto"/>
              </w:rPr>
              <w:t>to be able to conveniently add extra persons to their flight booking</w:t>
            </w:r>
            <w:r w:rsidR="008079BA" w:rsidRPr="000F79EC">
              <w:rPr>
                <w:i w:val="0"/>
                <w:color w:val="auto"/>
              </w:rPr>
              <w:t>.</w:t>
            </w:r>
          </w:p>
        </w:tc>
      </w:tr>
      <w:tr w:rsidR="008079BA" w:rsidRPr="000F79EC" w14:paraId="0AA94365" w14:textId="77777777" w:rsidTr="002B2DAE">
        <w:tc>
          <w:tcPr>
            <w:tcW w:w="8856" w:type="dxa"/>
            <w:gridSpan w:val="2"/>
          </w:tcPr>
          <w:p w14:paraId="31BF1584" w14:textId="4FEF5F18" w:rsidR="008079BA" w:rsidRPr="000F79EC" w:rsidRDefault="008079BA" w:rsidP="0004390C">
            <w:pPr>
              <w:pStyle w:val="InfoBlue"/>
              <w:spacing w:after="0"/>
              <w:ind w:left="0"/>
              <w:rPr>
                <w:i w:val="0"/>
                <w:color w:val="auto"/>
              </w:rPr>
            </w:pPr>
            <w:r w:rsidRPr="000F79EC">
              <w:rPr>
                <w:b/>
                <w:i w:val="0"/>
                <w:color w:val="auto"/>
              </w:rPr>
              <w:t xml:space="preserve">Description: </w:t>
            </w:r>
            <w:r w:rsidR="0004390C" w:rsidRPr="000F79EC">
              <w:rPr>
                <w:i w:val="0"/>
                <w:color w:val="auto"/>
              </w:rPr>
              <w:t>User</w:t>
            </w:r>
            <w:r w:rsidRPr="000F79EC">
              <w:rPr>
                <w:i w:val="0"/>
                <w:color w:val="auto"/>
              </w:rPr>
              <w:t xml:space="preserve"> wants to make a booking for additional people on their behalf.</w:t>
            </w:r>
          </w:p>
        </w:tc>
      </w:tr>
      <w:tr w:rsidR="008079BA" w:rsidRPr="000F79EC" w14:paraId="69B22C62" w14:textId="77777777" w:rsidTr="002B2DAE">
        <w:tc>
          <w:tcPr>
            <w:tcW w:w="8856" w:type="dxa"/>
            <w:gridSpan w:val="2"/>
          </w:tcPr>
          <w:p w14:paraId="1A8B3663"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w:t>
            </w:r>
          </w:p>
        </w:tc>
      </w:tr>
      <w:tr w:rsidR="008079BA" w:rsidRPr="000F79EC" w14:paraId="6A4A3E61" w14:textId="77777777" w:rsidTr="002B2DAE">
        <w:tc>
          <w:tcPr>
            <w:tcW w:w="8856" w:type="dxa"/>
            <w:gridSpan w:val="2"/>
          </w:tcPr>
          <w:p w14:paraId="735DA32F" w14:textId="1192679E" w:rsidR="008079BA" w:rsidRPr="000F79EC" w:rsidRDefault="008079BA" w:rsidP="002B2DAE">
            <w:pPr>
              <w:pStyle w:val="InfoBlue"/>
              <w:spacing w:after="0"/>
              <w:ind w:left="0"/>
              <w:rPr>
                <w:i w:val="0"/>
                <w:color w:val="auto"/>
              </w:rPr>
            </w:pPr>
            <w:r w:rsidRPr="000F79EC">
              <w:rPr>
                <w:b/>
                <w:i w:val="0"/>
                <w:color w:val="auto"/>
              </w:rPr>
              <w:t xml:space="preserve">Trigger: </w:t>
            </w:r>
            <w:r w:rsidRPr="000F79EC">
              <w:rPr>
                <w:i w:val="0"/>
                <w:color w:val="auto"/>
              </w:rPr>
              <w:t xml:space="preserve">Customer has selected a flight in the </w:t>
            </w:r>
            <w:r w:rsidRPr="000F79EC">
              <w:rPr>
                <w:color w:val="auto"/>
              </w:rPr>
              <w:t xml:space="preserve">Make Booking </w:t>
            </w:r>
            <w:r w:rsidRPr="000F79EC">
              <w:rPr>
                <w:i w:val="0"/>
                <w:color w:val="auto"/>
              </w:rPr>
              <w:t xml:space="preserve">use case OR Travel Agency </w:t>
            </w:r>
            <w:r w:rsidR="00250A82" w:rsidRPr="000F79EC">
              <w:rPr>
                <w:i w:val="0"/>
                <w:color w:val="auto"/>
              </w:rPr>
              <w:t>chooses to make</w:t>
            </w:r>
            <w:r w:rsidRPr="000F79EC">
              <w:rPr>
                <w:i w:val="0"/>
                <w:color w:val="auto"/>
              </w:rPr>
              <w:t xml:space="preserve"> booking on behalf of other persons.</w:t>
            </w:r>
          </w:p>
        </w:tc>
      </w:tr>
      <w:tr w:rsidR="008079BA" w:rsidRPr="000F79EC" w14:paraId="58BF366B" w14:textId="77777777" w:rsidTr="002B2DAE">
        <w:tc>
          <w:tcPr>
            <w:tcW w:w="8856" w:type="dxa"/>
            <w:gridSpan w:val="2"/>
          </w:tcPr>
          <w:p w14:paraId="3D47F644" w14:textId="77777777" w:rsidR="008079BA" w:rsidRPr="000F79EC" w:rsidRDefault="008079BA" w:rsidP="002B2DAE">
            <w:pPr>
              <w:pStyle w:val="InfoBlue"/>
              <w:spacing w:after="0"/>
              <w:ind w:left="0"/>
              <w:rPr>
                <w:b/>
                <w:i w:val="0"/>
                <w:color w:val="auto"/>
              </w:rPr>
            </w:pPr>
            <w:r w:rsidRPr="000F79EC">
              <w:rPr>
                <w:b/>
                <w:i w:val="0"/>
                <w:color w:val="auto"/>
              </w:rPr>
              <w:t>Normal flow:</w:t>
            </w:r>
          </w:p>
          <w:p w14:paraId="0CBF5F2E" w14:textId="77777777" w:rsidR="008079BA" w:rsidRPr="000F79EC" w:rsidRDefault="008079BA" w:rsidP="005D1CD5">
            <w:pPr>
              <w:pStyle w:val="BodyText"/>
              <w:numPr>
                <w:ilvl w:val="0"/>
                <w:numId w:val="48"/>
              </w:numPr>
              <w:spacing w:after="0"/>
            </w:pPr>
            <w:r w:rsidRPr="000F79EC">
              <w:t>System prompts user if they want to add persons to the booking.</w:t>
            </w:r>
          </w:p>
          <w:p w14:paraId="24B31E56" w14:textId="77777777" w:rsidR="008079BA" w:rsidRPr="000F79EC" w:rsidRDefault="008079BA" w:rsidP="005D1CD5">
            <w:pPr>
              <w:pStyle w:val="BodyText"/>
              <w:numPr>
                <w:ilvl w:val="0"/>
                <w:numId w:val="48"/>
              </w:numPr>
              <w:spacing w:after="0"/>
            </w:pPr>
            <w:r w:rsidRPr="000F79EC">
              <w:t>If user does not want to add persons to booking, go to step 7.</w:t>
            </w:r>
          </w:p>
          <w:p w14:paraId="069F8CAE" w14:textId="77777777" w:rsidR="008079BA" w:rsidRPr="000F79EC" w:rsidRDefault="008079BA" w:rsidP="005D1CD5">
            <w:pPr>
              <w:pStyle w:val="BodyText"/>
              <w:numPr>
                <w:ilvl w:val="0"/>
                <w:numId w:val="48"/>
              </w:numPr>
              <w:spacing w:after="0"/>
            </w:pPr>
            <w:r w:rsidRPr="000F79EC">
              <w:t>System prompts user for the person details.</w:t>
            </w:r>
          </w:p>
          <w:p w14:paraId="31E4B4F8" w14:textId="77777777" w:rsidR="008079BA" w:rsidRPr="000F79EC" w:rsidRDefault="008079BA" w:rsidP="005D1CD5">
            <w:pPr>
              <w:pStyle w:val="BodyText"/>
              <w:numPr>
                <w:ilvl w:val="0"/>
                <w:numId w:val="48"/>
              </w:numPr>
              <w:spacing w:after="0"/>
            </w:pPr>
            <w:r w:rsidRPr="000F79EC">
              <w:t>User fills in the person details.</w:t>
            </w:r>
          </w:p>
          <w:p w14:paraId="2DFF6C0E" w14:textId="77777777" w:rsidR="008079BA" w:rsidRPr="000F79EC" w:rsidRDefault="008079BA" w:rsidP="005D1CD5">
            <w:pPr>
              <w:pStyle w:val="BodyText"/>
              <w:numPr>
                <w:ilvl w:val="0"/>
                <w:numId w:val="48"/>
              </w:numPr>
              <w:spacing w:after="0"/>
            </w:pPr>
            <w:r w:rsidRPr="000F79EC">
              <w:t>System prompts user whether there is another person.</w:t>
            </w:r>
          </w:p>
          <w:p w14:paraId="3AE12662" w14:textId="77777777" w:rsidR="008079BA" w:rsidRPr="000F79EC" w:rsidRDefault="008079BA" w:rsidP="005D1CD5">
            <w:pPr>
              <w:pStyle w:val="BodyText"/>
              <w:numPr>
                <w:ilvl w:val="0"/>
                <w:numId w:val="48"/>
              </w:numPr>
              <w:spacing w:after="0"/>
            </w:pPr>
            <w:r w:rsidRPr="000F79EC">
              <w:t>If user enters that there is another person, perform step 3-5 again.</w:t>
            </w:r>
          </w:p>
          <w:p w14:paraId="6A8A5A83" w14:textId="77777777" w:rsidR="008079BA" w:rsidRPr="000F79EC" w:rsidRDefault="008079BA" w:rsidP="005D1CD5">
            <w:pPr>
              <w:pStyle w:val="BodyText"/>
              <w:numPr>
                <w:ilvl w:val="0"/>
                <w:numId w:val="48"/>
              </w:numPr>
              <w:spacing w:after="0"/>
            </w:pPr>
            <w:r w:rsidRPr="000F79EC">
              <w:t>End</w:t>
            </w:r>
          </w:p>
        </w:tc>
      </w:tr>
      <w:tr w:rsidR="008079BA" w:rsidRPr="000F79EC" w14:paraId="648D111E" w14:textId="77777777" w:rsidTr="002B2DAE">
        <w:tc>
          <w:tcPr>
            <w:tcW w:w="8856" w:type="dxa"/>
            <w:gridSpan w:val="2"/>
          </w:tcPr>
          <w:p w14:paraId="3A97971D"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2A69289D" w14:textId="77777777" w:rsidTr="002B2DAE">
        <w:tc>
          <w:tcPr>
            <w:tcW w:w="8856" w:type="dxa"/>
            <w:gridSpan w:val="2"/>
          </w:tcPr>
          <w:p w14:paraId="12D6A715" w14:textId="77777777" w:rsidR="008079BA" w:rsidRPr="000F79EC" w:rsidRDefault="008079BA" w:rsidP="002B2DAE">
            <w:pPr>
              <w:pStyle w:val="InfoBlue"/>
              <w:spacing w:after="0"/>
              <w:ind w:left="0"/>
              <w:rPr>
                <w:b/>
                <w:i w:val="0"/>
                <w:color w:val="auto"/>
              </w:rPr>
            </w:pPr>
            <w:r w:rsidRPr="000F79EC">
              <w:rPr>
                <w:b/>
                <w:i w:val="0"/>
                <w:color w:val="auto"/>
              </w:rPr>
              <w:t>Alternative/Exceptional flows:</w:t>
            </w:r>
          </w:p>
          <w:p w14:paraId="4FD49BC8" w14:textId="49AA9029" w:rsidR="008079BA" w:rsidRPr="000F79EC" w:rsidRDefault="00C9717A" w:rsidP="00C255E2">
            <w:pPr>
              <w:pStyle w:val="BodyText"/>
              <w:ind w:left="0"/>
            </w:pPr>
            <w:r w:rsidRPr="000F79EC">
              <w:t>4</w:t>
            </w:r>
            <w:r w:rsidR="008079BA" w:rsidRPr="000F79EC">
              <w:t xml:space="preserve">a Invalid details are entered: The </w:t>
            </w:r>
            <w:r w:rsidR="008079BA" w:rsidRPr="000F79EC">
              <w:rPr>
                <w:i/>
              </w:rPr>
              <w:t>Enter Invalid Details</w:t>
            </w:r>
            <w:r w:rsidR="008079BA" w:rsidRPr="000F79EC">
              <w:t xml:space="preserve"> use case is performed. </w:t>
            </w:r>
            <w:r w:rsidR="00C255E2" w:rsidRPr="000F79EC">
              <w:t>G</w:t>
            </w:r>
            <w:r w:rsidR="008079BA" w:rsidRPr="000F79EC">
              <w:t>o to step 3</w:t>
            </w:r>
            <w:r w:rsidR="00C255E2" w:rsidRPr="000F79EC">
              <w:t xml:space="preserve"> after execution.</w:t>
            </w:r>
          </w:p>
        </w:tc>
      </w:tr>
    </w:tbl>
    <w:p w14:paraId="4B017410" w14:textId="77777777" w:rsidR="00D527AD" w:rsidRPr="000F79EC" w:rsidRDefault="00D527AD" w:rsidP="00D527AD">
      <w:pPr>
        <w:pStyle w:val="Heading2"/>
        <w:widowControl/>
        <w:numPr>
          <w:ilvl w:val="0"/>
          <w:numId w:val="0"/>
        </w:numPr>
        <w:ind w:left="720"/>
      </w:pPr>
    </w:p>
    <w:p w14:paraId="1F47EA86" w14:textId="77777777" w:rsidR="008079BA" w:rsidRPr="000F79EC" w:rsidRDefault="008079BA" w:rsidP="008079BA">
      <w:pPr>
        <w:pStyle w:val="Heading2"/>
        <w:widowControl/>
      </w:pPr>
      <w:bookmarkStart w:id="25" w:name="_Toc291187225"/>
      <w:r w:rsidRPr="000F79EC">
        <w:t>Use Case: Add Customers</w:t>
      </w:r>
      <w:bookmarkEnd w:id="25"/>
    </w:p>
    <w:tbl>
      <w:tblPr>
        <w:tblStyle w:val="TableGrid"/>
        <w:tblW w:w="0" w:type="auto"/>
        <w:tblInd w:w="720" w:type="dxa"/>
        <w:tblLook w:val="04A0" w:firstRow="1" w:lastRow="0" w:firstColumn="1" w:lastColumn="0" w:noHBand="0" w:noVBand="1"/>
      </w:tblPr>
      <w:tblGrid>
        <w:gridCol w:w="7185"/>
        <w:gridCol w:w="1671"/>
      </w:tblGrid>
      <w:tr w:rsidR="008079BA" w:rsidRPr="000F79EC" w14:paraId="59B2AC6F" w14:textId="77777777" w:rsidTr="002B2DAE">
        <w:tc>
          <w:tcPr>
            <w:tcW w:w="7185" w:type="dxa"/>
          </w:tcPr>
          <w:p w14:paraId="24FCE834"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Add Customers</w:t>
            </w:r>
          </w:p>
        </w:tc>
        <w:tc>
          <w:tcPr>
            <w:tcW w:w="1671" w:type="dxa"/>
          </w:tcPr>
          <w:p w14:paraId="1564DE59" w14:textId="014DD9A0" w:rsidR="008079BA" w:rsidRPr="000F79EC" w:rsidRDefault="008079BA" w:rsidP="002B2DAE">
            <w:pPr>
              <w:pStyle w:val="InfoBlue"/>
              <w:spacing w:after="0"/>
              <w:ind w:left="0"/>
              <w:rPr>
                <w:i w:val="0"/>
                <w:color w:val="auto"/>
              </w:rPr>
            </w:pPr>
            <w:r w:rsidRPr="000F79EC">
              <w:rPr>
                <w:b/>
                <w:i w:val="0"/>
                <w:color w:val="auto"/>
              </w:rPr>
              <w:t xml:space="preserve">ID: </w:t>
            </w:r>
            <w:r w:rsidR="00095E93" w:rsidRPr="000F79EC">
              <w:rPr>
                <w:i w:val="0"/>
                <w:color w:val="auto"/>
              </w:rPr>
              <w:t>BOOK_05</w:t>
            </w:r>
          </w:p>
        </w:tc>
      </w:tr>
      <w:tr w:rsidR="008079BA" w:rsidRPr="000F79EC" w14:paraId="37374985" w14:textId="77777777" w:rsidTr="002B2DAE">
        <w:tc>
          <w:tcPr>
            <w:tcW w:w="8856" w:type="dxa"/>
            <w:gridSpan w:val="2"/>
          </w:tcPr>
          <w:p w14:paraId="368E0FB1"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694F5555" w14:textId="360573F1" w:rsidR="00DE3C6E" w:rsidRPr="00641E72" w:rsidRDefault="00DE3C6E" w:rsidP="00DE3C6E">
            <w:pPr>
              <w:pStyle w:val="InfoBlue"/>
              <w:ind w:left="0"/>
            </w:pPr>
            <w:r>
              <w:rPr>
                <w:i w:val="0"/>
                <w:color w:val="auto"/>
              </w:rPr>
              <w:t>Airline’s Human Resource Manager – Wants to save cost on hiring extra staff to manually add customers to a booking.</w:t>
            </w:r>
          </w:p>
          <w:p w14:paraId="02FCCC53" w14:textId="6E289763" w:rsidR="008079BA" w:rsidRPr="00DE3C6E" w:rsidRDefault="00DE3C6E" w:rsidP="00DE3C6E">
            <w:pPr>
              <w:pStyle w:val="InfoBlue"/>
              <w:ind w:left="0"/>
              <w:rPr>
                <w:i w:val="0"/>
                <w:color w:val="auto"/>
              </w:rPr>
            </w:pPr>
            <w:r w:rsidRPr="0053445A">
              <w:rPr>
                <w:i w:val="0"/>
                <w:color w:val="auto"/>
              </w:rPr>
              <w:t>Travel Agencies</w:t>
            </w:r>
            <w:r w:rsidR="00450769">
              <w:rPr>
                <w:i w:val="0"/>
                <w:color w:val="auto"/>
              </w:rPr>
              <w:t xml:space="preserve"> </w:t>
            </w:r>
            <w:r w:rsidRPr="0053445A">
              <w:rPr>
                <w:i w:val="0"/>
                <w:color w:val="auto"/>
              </w:rPr>
              <w:t xml:space="preserve">– Wants </w:t>
            </w:r>
            <w:r>
              <w:rPr>
                <w:i w:val="0"/>
                <w:color w:val="auto"/>
              </w:rPr>
              <w:t>to be able to add customers who already exist in the system to the booking.</w:t>
            </w:r>
          </w:p>
        </w:tc>
      </w:tr>
      <w:tr w:rsidR="008079BA" w:rsidRPr="000F79EC" w14:paraId="749D0FDA" w14:textId="77777777" w:rsidTr="002B2DAE">
        <w:tc>
          <w:tcPr>
            <w:tcW w:w="8856" w:type="dxa"/>
            <w:gridSpan w:val="2"/>
          </w:tcPr>
          <w:p w14:paraId="5F0C4417" w14:textId="2B440451" w:rsidR="008079BA" w:rsidRPr="000F79EC" w:rsidRDefault="008079BA" w:rsidP="0004390C">
            <w:pPr>
              <w:pStyle w:val="InfoBlue"/>
              <w:spacing w:after="0"/>
              <w:ind w:left="0"/>
              <w:rPr>
                <w:i w:val="0"/>
                <w:color w:val="auto"/>
              </w:rPr>
            </w:pPr>
            <w:r w:rsidRPr="000F79EC">
              <w:rPr>
                <w:b/>
                <w:i w:val="0"/>
                <w:color w:val="auto"/>
              </w:rPr>
              <w:t xml:space="preserve">Description: </w:t>
            </w:r>
            <w:r w:rsidR="0004390C" w:rsidRPr="000F79EC">
              <w:rPr>
                <w:i w:val="0"/>
                <w:color w:val="auto"/>
              </w:rPr>
              <w:t>User</w:t>
            </w:r>
            <w:r w:rsidRPr="000F79EC">
              <w:rPr>
                <w:i w:val="0"/>
                <w:color w:val="auto"/>
              </w:rPr>
              <w:t xml:space="preserve"> wants to make a booking for customers.</w:t>
            </w:r>
          </w:p>
        </w:tc>
      </w:tr>
      <w:tr w:rsidR="008079BA" w:rsidRPr="000F79EC" w14:paraId="7509115A" w14:textId="77777777" w:rsidTr="002B2DAE">
        <w:tc>
          <w:tcPr>
            <w:tcW w:w="8856" w:type="dxa"/>
            <w:gridSpan w:val="2"/>
          </w:tcPr>
          <w:p w14:paraId="487614CE"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w:t>
            </w:r>
          </w:p>
        </w:tc>
      </w:tr>
      <w:tr w:rsidR="008079BA" w:rsidRPr="000F79EC" w14:paraId="266BD3AE" w14:textId="77777777" w:rsidTr="002B2DAE">
        <w:tc>
          <w:tcPr>
            <w:tcW w:w="8856" w:type="dxa"/>
            <w:gridSpan w:val="2"/>
          </w:tcPr>
          <w:p w14:paraId="77EBA6D3" w14:textId="51BFB61D" w:rsidR="008079BA" w:rsidRPr="000F79EC" w:rsidRDefault="008079BA" w:rsidP="00306102">
            <w:pPr>
              <w:pStyle w:val="InfoBlue"/>
              <w:spacing w:after="0"/>
              <w:ind w:left="0"/>
              <w:rPr>
                <w:i w:val="0"/>
                <w:color w:val="auto"/>
              </w:rPr>
            </w:pPr>
            <w:r w:rsidRPr="000F79EC">
              <w:rPr>
                <w:b/>
                <w:i w:val="0"/>
                <w:color w:val="auto"/>
              </w:rPr>
              <w:t xml:space="preserve">Trigger: </w:t>
            </w:r>
            <w:r w:rsidR="00786E7D" w:rsidRPr="000F79EC">
              <w:rPr>
                <w:i w:val="0"/>
                <w:color w:val="auto"/>
              </w:rPr>
              <w:t>User</w:t>
            </w:r>
            <w:r w:rsidRPr="000F79EC">
              <w:rPr>
                <w:i w:val="0"/>
                <w:color w:val="auto"/>
              </w:rPr>
              <w:t xml:space="preserve"> has selected a flight in the </w:t>
            </w:r>
            <w:r w:rsidRPr="000F79EC">
              <w:rPr>
                <w:color w:val="auto"/>
              </w:rPr>
              <w:t xml:space="preserve">Make Booking </w:t>
            </w:r>
            <w:r w:rsidRPr="000F79EC">
              <w:rPr>
                <w:i w:val="0"/>
                <w:color w:val="auto"/>
              </w:rPr>
              <w:t>use case.</w:t>
            </w:r>
          </w:p>
        </w:tc>
      </w:tr>
      <w:tr w:rsidR="008079BA" w:rsidRPr="000F79EC" w14:paraId="5A097267" w14:textId="77777777" w:rsidTr="002B2DAE">
        <w:tc>
          <w:tcPr>
            <w:tcW w:w="8856" w:type="dxa"/>
            <w:gridSpan w:val="2"/>
          </w:tcPr>
          <w:p w14:paraId="11A48AC3" w14:textId="77777777" w:rsidR="008079BA" w:rsidRPr="000F79EC" w:rsidRDefault="008079BA" w:rsidP="002B2DAE">
            <w:pPr>
              <w:pStyle w:val="InfoBlue"/>
              <w:spacing w:after="0"/>
              <w:ind w:left="0"/>
              <w:rPr>
                <w:b/>
                <w:i w:val="0"/>
                <w:color w:val="auto"/>
              </w:rPr>
            </w:pPr>
            <w:r w:rsidRPr="000F79EC">
              <w:rPr>
                <w:b/>
                <w:i w:val="0"/>
                <w:color w:val="auto"/>
              </w:rPr>
              <w:t>Normal flow:</w:t>
            </w:r>
          </w:p>
          <w:p w14:paraId="706C186E" w14:textId="77777777" w:rsidR="008079BA" w:rsidRPr="000F79EC" w:rsidRDefault="008079BA" w:rsidP="005D1CD5">
            <w:pPr>
              <w:pStyle w:val="BodyText"/>
              <w:numPr>
                <w:ilvl w:val="0"/>
                <w:numId w:val="10"/>
              </w:numPr>
              <w:spacing w:after="0"/>
            </w:pPr>
            <w:r w:rsidRPr="000F79EC">
              <w:t>System prompts for the usernames of the customers to book for.</w:t>
            </w:r>
          </w:p>
          <w:p w14:paraId="7DF219A3" w14:textId="77777777" w:rsidR="008079BA" w:rsidRPr="000F79EC" w:rsidRDefault="008079BA" w:rsidP="005D1CD5">
            <w:pPr>
              <w:pStyle w:val="BodyText"/>
              <w:numPr>
                <w:ilvl w:val="0"/>
                <w:numId w:val="10"/>
              </w:numPr>
              <w:spacing w:after="0"/>
            </w:pPr>
            <w:r w:rsidRPr="000F79EC">
              <w:t>User enters usernames of the customers.</w:t>
            </w:r>
          </w:p>
          <w:p w14:paraId="4BCE6EC9" w14:textId="77777777" w:rsidR="008079BA" w:rsidRPr="000F79EC" w:rsidRDefault="008079BA" w:rsidP="005D1CD5">
            <w:pPr>
              <w:pStyle w:val="BodyText"/>
              <w:numPr>
                <w:ilvl w:val="0"/>
                <w:numId w:val="10"/>
              </w:numPr>
              <w:spacing w:after="0"/>
            </w:pPr>
            <w:r w:rsidRPr="000F79EC">
              <w:rPr>
                <w:i/>
              </w:rPr>
              <w:t>Add Persons</w:t>
            </w:r>
            <w:r w:rsidRPr="000F79EC">
              <w:t xml:space="preserve"> use case is performed.</w:t>
            </w:r>
          </w:p>
          <w:p w14:paraId="497CF680" w14:textId="77777777" w:rsidR="008079BA" w:rsidRPr="000F79EC" w:rsidRDefault="008079BA" w:rsidP="005D1CD5">
            <w:pPr>
              <w:pStyle w:val="BodyText"/>
              <w:numPr>
                <w:ilvl w:val="0"/>
                <w:numId w:val="10"/>
              </w:numPr>
              <w:spacing w:after="0"/>
            </w:pPr>
            <w:r w:rsidRPr="000F79EC">
              <w:t>End</w:t>
            </w:r>
          </w:p>
        </w:tc>
      </w:tr>
      <w:tr w:rsidR="008079BA" w:rsidRPr="000F79EC" w14:paraId="5FF5BA94" w14:textId="77777777" w:rsidTr="002B2DAE">
        <w:tc>
          <w:tcPr>
            <w:tcW w:w="8856" w:type="dxa"/>
            <w:gridSpan w:val="2"/>
          </w:tcPr>
          <w:p w14:paraId="3776B475"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4DA9AB7C" w14:textId="77777777" w:rsidTr="002B2DAE">
        <w:tc>
          <w:tcPr>
            <w:tcW w:w="8856" w:type="dxa"/>
            <w:gridSpan w:val="2"/>
          </w:tcPr>
          <w:p w14:paraId="7103A3F1" w14:textId="77777777" w:rsidR="008079BA" w:rsidRPr="000F79EC" w:rsidRDefault="008079BA" w:rsidP="002B2DAE">
            <w:pPr>
              <w:pStyle w:val="InfoBlue"/>
              <w:spacing w:after="0"/>
              <w:ind w:left="0"/>
              <w:rPr>
                <w:b/>
                <w:i w:val="0"/>
                <w:color w:val="auto"/>
              </w:rPr>
            </w:pPr>
            <w:r w:rsidRPr="000F79EC">
              <w:rPr>
                <w:b/>
                <w:i w:val="0"/>
                <w:color w:val="auto"/>
              </w:rPr>
              <w:lastRenderedPageBreak/>
              <w:t>Alternative/Exceptional flows:</w:t>
            </w:r>
          </w:p>
          <w:p w14:paraId="33B54F22" w14:textId="76F4B14D" w:rsidR="008079BA" w:rsidRPr="000F79EC" w:rsidRDefault="008079BA" w:rsidP="00230C0E">
            <w:pPr>
              <w:pStyle w:val="BodyText"/>
              <w:ind w:left="0"/>
            </w:pPr>
            <w:r w:rsidRPr="000F79EC">
              <w:t xml:space="preserve">2a Invalid usernames are entered: The </w:t>
            </w:r>
            <w:r w:rsidRPr="000F79EC">
              <w:rPr>
                <w:i/>
              </w:rPr>
              <w:t>Enter Invalid Username</w:t>
            </w:r>
            <w:r w:rsidRPr="000F79EC">
              <w:t xml:space="preserve"> use case is performed. </w:t>
            </w:r>
            <w:r w:rsidR="00230C0E" w:rsidRPr="000F79EC">
              <w:t>Go to step 1 after execution.</w:t>
            </w:r>
          </w:p>
        </w:tc>
      </w:tr>
    </w:tbl>
    <w:p w14:paraId="01248F9D" w14:textId="77777777" w:rsidR="008079BA" w:rsidRPr="000F79EC" w:rsidRDefault="008079BA" w:rsidP="008079BA">
      <w:pPr>
        <w:pStyle w:val="BodyText"/>
        <w:ind w:left="0"/>
      </w:pPr>
    </w:p>
    <w:p w14:paraId="72A62C29" w14:textId="77777777" w:rsidR="008079BA" w:rsidRPr="000F79EC" w:rsidRDefault="008079BA" w:rsidP="008079BA">
      <w:pPr>
        <w:pStyle w:val="Heading2"/>
        <w:widowControl/>
      </w:pPr>
      <w:bookmarkStart w:id="26" w:name="_Toc291187226"/>
      <w:r w:rsidRPr="000F79EC">
        <w:t>Use Case: Enter Invalid Username</w:t>
      </w:r>
      <w:bookmarkEnd w:id="26"/>
    </w:p>
    <w:tbl>
      <w:tblPr>
        <w:tblStyle w:val="TableGrid"/>
        <w:tblW w:w="0" w:type="auto"/>
        <w:tblInd w:w="720" w:type="dxa"/>
        <w:tblLook w:val="04A0" w:firstRow="1" w:lastRow="0" w:firstColumn="1" w:lastColumn="0" w:noHBand="0" w:noVBand="1"/>
      </w:tblPr>
      <w:tblGrid>
        <w:gridCol w:w="7185"/>
        <w:gridCol w:w="1671"/>
      </w:tblGrid>
      <w:tr w:rsidR="008079BA" w:rsidRPr="000F79EC" w14:paraId="54507FAB" w14:textId="77777777" w:rsidTr="002B2DAE">
        <w:tc>
          <w:tcPr>
            <w:tcW w:w="7185" w:type="dxa"/>
          </w:tcPr>
          <w:p w14:paraId="6BF90E97"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Enter Invalid Username</w:t>
            </w:r>
          </w:p>
        </w:tc>
        <w:tc>
          <w:tcPr>
            <w:tcW w:w="1671" w:type="dxa"/>
          </w:tcPr>
          <w:p w14:paraId="4CB1993C" w14:textId="6288170C" w:rsidR="008079BA" w:rsidRPr="000F79EC" w:rsidRDefault="008079BA" w:rsidP="007D1F3B">
            <w:pPr>
              <w:pStyle w:val="InfoBlue"/>
              <w:spacing w:after="0"/>
              <w:ind w:left="0"/>
              <w:rPr>
                <w:i w:val="0"/>
                <w:color w:val="auto"/>
              </w:rPr>
            </w:pPr>
            <w:r w:rsidRPr="000F79EC">
              <w:rPr>
                <w:b/>
                <w:i w:val="0"/>
                <w:color w:val="auto"/>
              </w:rPr>
              <w:t>ID:</w:t>
            </w:r>
            <w:r w:rsidR="007D1F3B" w:rsidRPr="000F79EC">
              <w:rPr>
                <w:b/>
                <w:i w:val="0"/>
                <w:color w:val="auto"/>
              </w:rPr>
              <w:t xml:space="preserve"> </w:t>
            </w:r>
            <w:r w:rsidR="007D1F3B" w:rsidRPr="000F79EC">
              <w:rPr>
                <w:i w:val="0"/>
                <w:color w:val="auto"/>
              </w:rPr>
              <w:t>EX</w:t>
            </w:r>
            <w:r w:rsidR="007238FA" w:rsidRPr="000F79EC">
              <w:rPr>
                <w:i w:val="0"/>
                <w:color w:val="auto"/>
              </w:rPr>
              <w:t>_0</w:t>
            </w:r>
            <w:r w:rsidR="007D1F3B" w:rsidRPr="000F79EC">
              <w:rPr>
                <w:i w:val="0"/>
                <w:color w:val="auto"/>
              </w:rPr>
              <w:t>4</w:t>
            </w:r>
          </w:p>
        </w:tc>
      </w:tr>
      <w:tr w:rsidR="008079BA" w:rsidRPr="000F79EC" w14:paraId="44AF4649" w14:textId="77777777" w:rsidTr="002B2DAE">
        <w:tc>
          <w:tcPr>
            <w:tcW w:w="8856" w:type="dxa"/>
            <w:gridSpan w:val="2"/>
          </w:tcPr>
          <w:p w14:paraId="08DF6640" w14:textId="33014F75" w:rsidR="00DE3C6E" w:rsidRPr="00641E72" w:rsidRDefault="008079BA" w:rsidP="00DE3C6E">
            <w:pPr>
              <w:pStyle w:val="InfoBlue"/>
              <w:spacing w:after="0"/>
              <w:ind w:left="0"/>
            </w:pPr>
            <w:r w:rsidRPr="000F79EC">
              <w:rPr>
                <w:b/>
                <w:i w:val="0"/>
                <w:color w:val="auto"/>
              </w:rPr>
              <w:t>Stakeholders and goals:</w:t>
            </w:r>
          </w:p>
          <w:p w14:paraId="0FA84016" w14:textId="287A1FC2" w:rsidR="008079BA" w:rsidRPr="00DE3C6E" w:rsidRDefault="00DE3C6E" w:rsidP="003A5E43">
            <w:pPr>
              <w:pStyle w:val="InfoBlue"/>
              <w:ind w:left="0"/>
              <w:rPr>
                <w:i w:val="0"/>
                <w:color w:val="auto"/>
              </w:rPr>
            </w:pPr>
            <w:r w:rsidRPr="0053445A">
              <w:rPr>
                <w:i w:val="0"/>
                <w:color w:val="auto"/>
              </w:rPr>
              <w:t>Travel Agencies</w:t>
            </w:r>
            <w:r w:rsidR="003A5E43">
              <w:rPr>
                <w:i w:val="0"/>
                <w:color w:val="auto"/>
              </w:rPr>
              <w:t>,</w:t>
            </w:r>
            <w:r>
              <w:rPr>
                <w:i w:val="0"/>
                <w:color w:val="auto"/>
              </w:rPr>
              <w:t xml:space="preserve"> Normal Staff</w:t>
            </w:r>
            <w:r w:rsidR="003A5E43">
              <w:rPr>
                <w:i w:val="0"/>
                <w:color w:val="auto"/>
              </w:rPr>
              <w:t xml:space="preserve"> and System Administrator</w:t>
            </w:r>
            <w:r>
              <w:rPr>
                <w:i w:val="0"/>
                <w:color w:val="auto"/>
              </w:rPr>
              <w:t xml:space="preserve"> </w:t>
            </w:r>
            <w:r w:rsidRPr="0053445A">
              <w:rPr>
                <w:i w:val="0"/>
                <w:color w:val="auto"/>
              </w:rPr>
              <w:t xml:space="preserve">– Wants </w:t>
            </w:r>
            <w:r w:rsidR="00450769">
              <w:rPr>
                <w:i w:val="0"/>
                <w:color w:val="auto"/>
              </w:rPr>
              <w:t>a way to know whether the usernames entered are valid or not.</w:t>
            </w:r>
          </w:p>
        </w:tc>
      </w:tr>
      <w:tr w:rsidR="008079BA" w:rsidRPr="000F79EC" w14:paraId="0AD89E26" w14:textId="77777777" w:rsidTr="002B2DAE">
        <w:tc>
          <w:tcPr>
            <w:tcW w:w="8856" w:type="dxa"/>
            <w:gridSpan w:val="2"/>
          </w:tcPr>
          <w:p w14:paraId="13284480" w14:textId="579D60E3" w:rsidR="008079BA" w:rsidRPr="000F79EC" w:rsidRDefault="008079BA" w:rsidP="002F25D5">
            <w:pPr>
              <w:pStyle w:val="InfoBlue"/>
              <w:spacing w:after="0"/>
              <w:ind w:left="0"/>
              <w:rPr>
                <w:i w:val="0"/>
                <w:color w:val="auto"/>
              </w:rPr>
            </w:pPr>
            <w:r w:rsidRPr="000F79EC">
              <w:rPr>
                <w:b/>
                <w:i w:val="0"/>
                <w:color w:val="auto"/>
              </w:rPr>
              <w:t xml:space="preserve">Description: </w:t>
            </w:r>
            <w:r w:rsidR="002F25D5" w:rsidRPr="000F79EC">
              <w:rPr>
                <w:i w:val="0"/>
                <w:color w:val="auto"/>
              </w:rPr>
              <w:t>User</w:t>
            </w:r>
            <w:r w:rsidRPr="000F79EC">
              <w:rPr>
                <w:i w:val="0"/>
                <w:color w:val="auto"/>
              </w:rPr>
              <w:t xml:space="preserve"> has entered invalid username into the system and the system will display an error. </w:t>
            </w:r>
          </w:p>
        </w:tc>
      </w:tr>
      <w:tr w:rsidR="008079BA" w:rsidRPr="000F79EC" w14:paraId="7C1CF63E" w14:textId="77777777" w:rsidTr="002B2DAE">
        <w:tc>
          <w:tcPr>
            <w:tcW w:w="8856" w:type="dxa"/>
            <w:gridSpan w:val="2"/>
          </w:tcPr>
          <w:p w14:paraId="3337BB66" w14:textId="75CE39B5"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Normal Staff</w:t>
            </w:r>
            <w:r w:rsidR="00BE75C2">
              <w:rPr>
                <w:i w:val="0"/>
                <w:color w:val="auto"/>
              </w:rPr>
              <w:t>, System Administrator</w:t>
            </w:r>
          </w:p>
        </w:tc>
      </w:tr>
      <w:tr w:rsidR="008079BA" w:rsidRPr="000F79EC" w14:paraId="1E3A0919" w14:textId="77777777" w:rsidTr="002B2DAE">
        <w:tc>
          <w:tcPr>
            <w:tcW w:w="8856" w:type="dxa"/>
            <w:gridSpan w:val="2"/>
          </w:tcPr>
          <w:p w14:paraId="7E1F9F95" w14:textId="0E775A7D" w:rsidR="008079BA" w:rsidRPr="000F79EC" w:rsidRDefault="008079BA" w:rsidP="002F25D5">
            <w:pPr>
              <w:pStyle w:val="InfoBlue"/>
              <w:spacing w:after="0"/>
              <w:ind w:left="0"/>
              <w:rPr>
                <w:i w:val="0"/>
                <w:color w:val="auto"/>
              </w:rPr>
            </w:pPr>
            <w:r w:rsidRPr="000F79EC">
              <w:rPr>
                <w:b/>
                <w:i w:val="0"/>
                <w:color w:val="auto"/>
              </w:rPr>
              <w:t xml:space="preserve">Trigger: </w:t>
            </w:r>
            <w:r w:rsidR="002F25D5" w:rsidRPr="000F79EC">
              <w:rPr>
                <w:i w:val="0"/>
                <w:color w:val="auto"/>
              </w:rPr>
              <w:t>User</w:t>
            </w:r>
            <w:r w:rsidRPr="000F79EC">
              <w:rPr>
                <w:i w:val="0"/>
                <w:color w:val="auto"/>
              </w:rPr>
              <w:t xml:space="preserve"> has entered a username/usernames that does not exist in the system.</w:t>
            </w:r>
          </w:p>
        </w:tc>
      </w:tr>
      <w:tr w:rsidR="008079BA" w:rsidRPr="000F79EC" w14:paraId="1C9D1C1D" w14:textId="77777777" w:rsidTr="002B2DAE">
        <w:tc>
          <w:tcPr>
            <w:tcW w:w="8856" w:type="dxa"/>
            <w:gridSpan w:val="2"/>
          </w:tcPr>
          <w:p w14:paraId="337BC233" w14:textId="77777777" w:rsidR="008079BA" w:rsidRPr="000F79EC" w:rsidRDefault="008079BA" w:rsidP="002B2DAE">
            <w:pPr>
              <w:pStyle w:val="InfoBlue"/>
              <w:spacing w:after="0"/>
              <w:ind w:left="0"/>
              <w:rPr>
                <w:b/>
                <w:i w:val="0"/>
                <w:color w:val="auto"/>
              </w:rPr>
            </w:pPr>
            <w:r w:rsidRPr="000F79EC">
              <w:rPr>
                <w:b/>
                <w:i w:val="0"/>
                <w:color w:val="auto"/>
              </w:rPr>
              <w:t>Normal flow:</w:t>
            </w:r>
          </w:p>
          <w:p w14:paraId="2DD5E842" w14:textId="77777777" w:rsidR="008079BA" w:rsidRPr="000F79EC" w:rsidRDefault="008079BA" w:rsidP="005D1CD5">
            <w:pPr>
              <w:pStyle w:val="BodyText"/>
              <w:numPr>
                <w:ilvl w:val="0"/>
                <w:numId w:val="11"/>
              </w:numPr>
              <w:spacing w:after="0"/>
            </w:pPr>
            <w:r w:rsidRPr="000F79EC">
              <w:t>System cannot find the username/usernames provided.</w:t>
            </w:r>
          </w:p>
          <w:p w14:paraId="023BFBA1" w14:textId="77777777" w:rsidR="008079BA" w:rsidRPr="000F79EC" w:rsidRDefault="008079BA" w:rsidP="005D1CD5">
            <w:pPr>
              <w:pStyle w:val="BodyText"/>
              <w:numPr>
                <w:ilvl w:val="0"/>
                <w:numId w:val="11"/>
              </w:numPr>
              <w:spacing w:after="0"/>
            </w:pPr>
            <w:r w:rsidRPr="000F79EC">
              <w:t>System displays an error message on the user interface.</w:t>
            </w:r>
          </w:p>
          <w:p w14:paraId="5231062F" w14:textId="77777777" w:rsidR="008079BA" w:rsidRPr="000F79EC" w:rsidRDefault="008079BA" w:rsidP="005D1CD5">
            <w:pPr>
              <w:pStyle w:val="BodyText"/>
              <w:numPr>
                <w:ilvl w:val="0"/>
                <w:numId w:val="11"/>
              </w:numPr>
              <w:spacing w:after="0"/>
            </w:pPr>
            <w:r w:rsidRPr="000F79EC">
              <w:t>User acknowledges the error message.</w:t>
            </w:r>
          </w:p>
          <w:p w14:paraId="3DC729D8" w14:textId="77777777" w:rsidR="008079BA" w:rsidRPr="000F79EC" w:rsidRDefault="008079BA" w:rsidP="005D1CD5">
            <w:pPr>
              <w:pStyle w:val="BodyText"/>
              <w:numPr>
                <w:ilvl w:val="0"/>
                <w:numId w:val="11"/>
              </w:numPr>
              <w:spacing w:after="0"/>
            </w:pPr>
            <w:r w:rsidRPr="000F79EC">
              <w:t>End</w:t>
            </w:r>
          </w:p>
        </w:tc>
      </w:tr>
      <w:tr w:rsidR="008079BA" w:rsidRPr="000F79EC" w14:paraId="505E44A6" w14:textId="77777777" w:rsidTr="002B2DAE">
        <w:tc>
          <w:tcPr>
            <w:tcW w:w="8856" w:type="dxa"/>
            <w:gridSpan w:val="2"/>
          </w:tcPr>
          <w:p w14:paraId="524C3371"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02B68F4B" w14:textId="77777777" w:rsidTr="002B2DAE">
        <w:tc>
          <w:tcPr>
            <w:tcW w:w="8856" w:type="dxa"/>
            <w:gridSpan w:val="2"/>
          </w:tcPr>
          <w:p w14:paraId="4B7C82E6" w14:textId="77777777" w:rsidR="008079BA" w:rsidRPr="000F79EC" w:rsidRDefault="008079BA" w:rsidP="002B2DAE">
            <w:pPr>
              <w:pStyle w:val="InfoBlue"/>
              <w:spacing w:after="0"/>
              <w:ind w:left="0"/>
              <w:rPr>
                <w:color w:val="auto"/>
              </w:rPr>
            </w:pPr>
            <w:r w:rsidRPr="000F79EC">
              <w:rPr>
                <w:b/>
                <w:i w:val="0"/>
                <w:color w:val="auto"/>
              </w:rPr>
              <w:t xml:space="preserve">Alternative/Exceptional flows: </w:t>
            </w:r>
            <w:r w:rsidRPr="000F79EC">
              <w:rPr>
                <w:i w:val="0"/>
                <w:color w:val="auto"/>
              </w:rPr>
              <w:t>None</w:t>
            </w:r>
            <w:r w:rsidRPr="000F79EC">
              <w:rPr>
                <w:color w:val="auto"/>
              </w:rPr>
              <w:t xml:space="preserve"> </w:t>
            </w:r>
          </w:p>
        </w:tc>
      </w:tr>
    </w:tbl>
    <w:p w14:paraId="30A3ECA4" w14:textId="77777777" w:rsidR="008079BA" w:rsidRPr="000F79EC" w:rsidRDefault="008079BA" w:rsidP="008079BA">
      <w:pPr>
        <w:pStyle w:val="BodyText"/>
        <w:ind w:left="0"/>
      </w:pPr>
    </w:p>
    <w:p w14:paraId="1BBA127E" w14:textId="77777777" w:rsidR="008079BA" w:rsidRPr="000F79EC" w:rsidRDefault="008079BA" w:rsidP="008079BA">
      <w:pPr>
        <w:pStyle w:val="Heading2"/>
        <w:widowControl/>
      </w:pPr>
      <w:bookmarkStart w:id="27" w:name="_Toc291187227"/>
      <w:r w:rsidRPr="000F79EC">
        <w:t>Use Case: Book Services</w:t>
      </w:r>
      <w:bookmarkEnd w:id="27"/>
    </w:p>
    <w:tbl>
      <w:tblPr>
        <w:tblStyle w:val="TableGrid"/>
        <w:tblW w:w="0" w:type="auto"/>
        <w:tblInd w:w="720" w:type="dxa"/>
        <w:tblLook w:val="04A0" w:firstRow="1" w:lastRow="0" w:firstColumn="1" w:lastColumn="0" w:noHBand="0" w:noVBand="1"/>
      </w:tblPr>
      <w:tblGrid>
        <w:gridCol w:w="7185"/>
        <w:gridCol w:w="1671"/>
      </w:tblGrid>
      <w:tr w:rsidR="008079BA" w:rsidRPr="000F79EC" w14:paraId="4595C114" w14:textId="77777777" w:rsidTr="002B2DAE">
        <w:tc>
          <w:tcPr>
            <w:tcW w:w="7185" w:type="dxa"/>
          </w:tcPr>
          <w:p w14:paraId="4C643E1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Book Services</w:t>
            </w:r>
          </w:p>
        </w:tc>
        <w:tc>
          <w:tcPr>
            <w:tcW w:w="1671" w:type="dxa"/>
          </w:tcPr>
          <w:p w14:paraId="3CAFF6A4" w14:textId="2D111472" w:rsidR="008079BA" w:rsidRPr="000F79EC" w:rsidRDefault="008079BA" w:rsidP="002B2DAE">
            <w:pPr>
              <w:pStyle w:val="InfoBlue"/>
              <w:spacing w:after="0"/>
              <w:ind w:left="0"/>
              <w:rPr>
                <w:i w:val="0"/>
                <w:color w:val="auto"/>
              </w:rPr>
            </w:pPr>
            <w:r w:rsidRPr="000F79EC">
              <w:rPr>
                <w:b/>
                <w:i w:val="0"/>
                <w:color w:val="auto"/>
              </w:rPr>
              <w:t xml:space="preserve">ID: </w:t>
            </w:r>
            <w:r w:rsidR="006F312D" w:rsidRPr="000F79EC">
              <w:rPr>
                <w:i w:val="0"/>
                <w:color w:val="auto"/>
              </w:rPr>
              <w:t>BOOK_02</w:t>
            </w:r>
          </w:p>
        </w:tc>
      </w:tr>
      <w:tr w:rsidR="008079BA" w:rsidRPr="000F79EC" w14:paraId="1F1390B6" w14:textId="77777777" w:rsidTr="002B2DAE">
        <w:tc>
          <w:tcPr>
            <w:tcW w:w="8856" w:type="dxa"/>
            <w:gridSpan w:val="2"/>
          </w:tcPr>
          <w:p w14:paraId="1D1CEB64"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0AD6F62" w14:textId="29A4E43A" w:rsidR="00B50646" w:rsidRPr="00641E72" w:rsidRDefault="00B50646" w:rsidP="00B50646">
            <w:pPr>
              <w:pStyle w:val="InfoBlue"/>
              <w:ind w:left="0"/>
            </w:pPr>
            <w:r>
              <w:rPr>
                <w:i w:val="0"/>
                <w:color w:val="auto"/>
              </w:rPr>
              <w:t xml:space="preserve">Airline’s Human Resource Manager – Wants to save cost on hiring extra staff to manually </w:t>
            </w:r>
            <w:r w:rsidR="007779A9">
              <w:rPr>
                <w:i w:val="0"/>
                <w:color w:val="auto"/>
              </w:rPr>
              <w:t>book services on the flight for a customer.</w:t>
            </w:r>
          </w:p>
          <w:p w14:paraId="797F2DF9" w14:textId="6575F2B9" w:rsidR="008079BA" w:rsidRPr="000F79EC" w:rsidRDefault="007779A9" w:rsidP="007779A9">
            <w:pPr>
              <w:pStyle w:val="InfoBlue"/>
              <w:spacing w:after="0"/>
              <w:ind w:left="0"/>
              <w:rPr>
                <w:color w:val="auto"/>
              </w:rPr>
            </w:pPr>
            <w:r>
              <w:rPr>
                <w:i w:val="0"/>
                <w:color w:val="auto"/>
              </w:rPr>
              <w:t xml:space="preserve">Customer and </w:t>
            </w:r>
            <w:r w:rsidR="00B50646" w:rsidRPr="0053445A">
              <w:rPr>
                <w:i w:val="0"/>
                <w:color w:val="auto"/>
              </w:rPr>
              <w:t>Travel Agencies</w:t>
            </w:r>
            <w:r w:rsidR="00B50646">
              <w:rPr>
                <w:i w:val="0"/>
                <w:color w:val="auto"/>
              </w:rPr>
              <w:t xml:space="preserve"> </w:t>
            </w:r>
            <w:r w:rsidR="00B50646" w:rsidRPr="0053445A">
              <w:rPr>
                <w:i w:val="0"/>
                <w:color w:val="auto"/>
              </w:rPr>
              <w:t xml:space="preserve">– Wants </w:t>
            </w:r>
            <w:r w:rsidR="00B50646">
              <w:rPr>
                <w:i w:val="0"/>
                <w:color w:val="auto"/>
              </w:rPr>
              <w:t xml:space="preserve">to be able to </w:t>
            </w:r>
            <w:r>
              <w:rPr>
                <w:i w:val="0"/>
                <w:color w:val="auto"/>
              </w:rPr>
              <w:t>add services to their booking.</w:t>
            </w:r>
          </w:p>
        </w:tc>
      </w:tr>
      <w:tr w:rsidR="008079BA" w:rsidRPr="000F79EC" w14:paraId="310B89B8" w14:textId="77777777" w:rsidTr="002B2DAE">
        <w:tc>
          <w:tcPr>
            <w:tcW w:w="8856" w:type="dxa"/>
            <w:gridSpan w:val="2"/>
          </w:tcPr>
          <w:p w14:paraId="4CA35548" w14:textId="14575884" w:rsidR="008079BA" w:rsidRPr="000F79EC" w:rsidRDefault="008079BA" w:rsidP="002232FF">
            <w:pPr>
              <w:pStyle w:val="InfoBlue"/>
              <w:spacing w:after="0"/>
              <w:ind w:left="0"/>
              <w:rPr>
                <w:i w:val="0"/>
                <w:color w:val="auto"/>
              </w:rPr>
            </w:pPr>
            <w:r w:rsidRPr="000F79EC">
              <w:rPr>
                <w:b/>
                <w:i w:val="0"/>
                <w:color w:val="auto"/>
              </w:rPr>
              <w:t xml:space="preserve">Description: </w:t>
            </w:r>
            <w:r w:rsidR="002232FF" w:rsidRPr="000F79EC">
              <w:rPr>
                <w:i w:val="0"/>
                <w:color w:val="auto"/>
              </w:rPr>
              <w:t>User</w:t>
            </w:r>
            <w:r w:rsidRPr="000F79EC">
              <w:rPr>
                <w:i w:val="0"/>
                <w:color w:val="auto"/>
              </w:rPr>
              <w:t xml:space="preserve"> wants to make booking for services that they can have on the flight.</w:t>
            </w:r>
          </w:p>
        </w:tc>
      </w:tr>
      <w:tr w:rsidR="008079BA" w:rsidRPr="000F79EC" w14:paraId="31A54B34" w14:textId="77777777" w:rsidTr="002B2DAE">
        <w:tc>
          <w:tcPr>
            <w:tcW w:w="8856" w:type="dxa"/>
            <w:gridSpan w:val="2"/>
          </w:tcPr>
          <w:p w14:paraId="22AF142A" w14:textId="77777777"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Travel agency, Customer, Normal Staff</w:t>
            </w:r>
          </w:p>
        </w:tc>
      </w:tr>
      <w:tr w:rsidR="008079BA" w:rsidRPr="000F79EC" w14:paraId="76337C20" w14:textId="77777777" w:rsidTr="002B2DAE">
        <w:tc>
          <w:tcPr>
            <w:tcW w:w="8856" w:type="dxa"/>
            <w:gridSpan w:val="2"/>
          </w:tcPr>
          <w:p w14:paraId="2D42C95B" w14:textId="4F95DA21" w:rsidR="008079BA" w:rsidRPr="000F79EC" w:rsidRDefault="008079BA" w:rsidP="00051D23">
            <w:pPr>
              <w:pStyle w:val="InfoBlue"/>
              <w:spacing w:after="0"/>
              <w:ind w:left="0"/>
              <w:rPr>
                <w:i w:val="0"/>
                <w:color w:val="auto"/>
              </w:rPr>
            </w:pPr>
            <w:r w:rsidRPr="000F79EC">
              <w:rPr>
                <w:b/>
                <w:i w:val="0"/>
                <w:color w:val="auto"/>
              </w:rPr>
              <w:t xml:space="preserve">Trigger: </w:t>
            </w:r>
            <w:r w:rsidR="00051D23" w:rsidRPr="000F79EC">
              <w:rPr>
                <w:i w:val="0"/>
                <w:color w:val="auto"/>
              </w:rPr>
              <w:t>User</w:t>
            </w:r>
            <w:r w:rsidRPr="000F79EC">
              <w:rPr>
                <w:i w:val="0"/>
                <w:color w:val="auto"/>
              </w:rPr>
              <w:t xml:space="preserve"> chooses to book services when prompted in the </w:t>
            </w:r>
            <w:r w:rsidRPr="000F79EC">
              <w:rPr>
                <w:color w:val="auto"/>
              </w:rPr>
              <w:t>Make Booking</w:t>
            </w:r>
            <w:r w:rsidRPr="000F79EC">
              <w:rPr>
                <w:i w:val="0"/>
                <w:color w:val="auto"/>
              </w:rPr>
              <w:t xml:space="preserve"> use case.</w:t>
            </w:r>
          </w:p>
        </w:tc>
      </w:tr>
      <w:tr w:rsidR="008079BA" w:rsidRPr="000F79EC" w14:paraId="5646A32E" w14:textId="77777777" w:rsidTr="002B2DAE">
        <w:tc>
          <w:tcPr>
            <w:tcW w:w="8856" w:type="dxa"/>
            <w:gridSpan w:val="2"/>
          </w:tcPr>
          <w:p w14:paraId="302DD030" w14:textId="77777777" w:rsidR="008079BA" w:rsidRPr="000F79EC" w:rsidRDefault="008079BA" w:rsidP="002B2DAE">
            <w:pPr>
              <w:pStyle w:val="InfoBlue"/>
              <w:spacing w:after="0"/>
              <w:ind w:left="0"/>
              <w:rPr>
                <w:b/>
                <w:i w:val="0"/>
                <w:color w:val="auto"/>
              </w:rPr>
            </w:pPr>
            <w:r w:rsidRPr="000F79EC">
              <w:rPr>
                <w:b/>
                <w:i w:val="0"/>
                <w:color w:val="auto"/>
              </w:rPr>
              <w:t>Normal flow:</w:t>
            </w:r>
          </w:p>
          <w:p w14:paraId="68987EF4" w14:textId="35B2F9F1" w:rsidR="008079BA" w:rsidRPr="000F79EC" w:rsidRDefault="008079BA" w:rsidP="005D1CD5">
            <w:pPr>
              <w:pStyle w:val="BodyText"/>
              <w:numPr>
                <w:ilvl w:val="0"/>
                <w:numId w:val="12"/>
              </w:numPr>
              <w:spacing w:after="0"/>
            </w:pPr>
            <w:r w:rsidRPr="000F79EC">
              <w:t>System displays all services in a numbered list.</w:t>
            </w:r>
          </w:p>
          <w:p w14:paraId="3D4B355A" w14:textId="77777777" w:rsidR="008079BA" w:rsidRPr="000F79EC" w:rsidRDefault="008079BA" w:rsidP="005D1CD5">
            <w:pPr>
              <w:pStyle w:val="BodyText"/>
              <w:numPr>
                <w:ilvl w:val="0"/>
                <w:numId w:val="12"/>
              </w:numPr>
              <w:spacing w:after="0"/>
            </w:pPr>
            <w:r w:rsidRPr="000F79EC">
              <w:t>User selects the numbers of the services that they want.</w:t>
            </w:r>
          </w:p>
          <w:p w14:paraId="094A87F4" w14:textId="77777777" w:rsidR="008079BA" w:rsidRPr="000F79EC" w:rsidRDefault="008079BA" w:rsidP="005D1CD5">
            <w:pPr>
              <w:pStyle w:val="BodyText"/>
              <w:numPr>
                <w:ilvl w:val="0"/>
                <w:numId w:val="12"/>
              </w:numPr>
              <w:spacing w:after="0"/>
            </w:pPr>
            <w:r w:rsidRPr="000F79EC">
              <w:t>System records the services for this user.</w:t>
            </w:r>
          </w:p>
          <w:p w14:paraId="0B4E4F58" w14:textId="77777777" w:rsidR="008079BA" w:rsidRPr="000F79EC" w:rsidRDefault="008079BA" w:rsidP="005D1CD5">
            <w:pPr>
              <w:pStyle w:val="BodyText"/>
              <w:numPr>
                <w:ilvl w:val="0"/>
                <w:numId w:val="12"/>
              </w:numPr>
              <w:spacing w:after="0"/>
            </w:pPr>
            <w:r w:rsidRPr="000F79EC">
              <w:t>End</w:t>
            </w:r>
          </w:p>
        </w:tc>
      </w:tr>
      <w:tr w:rsidR="008079BA" w:rsidRPr="000F79EC" w14:paraId="642327CB" w14:textId="77777777" w:rsidTr="002B2DAE">
        <w:tc>
          <w:tcPr>
            <w:tcW w:w="8856" w:type="dxa"/>
            <w:gridSpan w:val="2"/>
          </w:tcPr>
          <w:p w14:paraId="6EEF0F19" w14:textId="77777777" w:rsidR="008079BA" w:rsidRPr="000F79EC" w:rsidRDefault="008079BA"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8079BA" w:rsidRPr="000F79EC" w14:paraId="148EE45F" w14:textId="77777777" w:rsidTr="002B2DAE">
        <w:tc>
          <w:tcPr>
            <w:tcW w:w="8856" w:type="dxa"/>
            <w:gridSpan w:val="2"/>
          </w:tcPr>
          <w:p w14:paraId="33BA7E5F" w14:textId="77777777" w:rsidR="008079BA" w:rsidRPr="000F79EC" w:rsidRDefault="008079BA" w:rsidP="002B2DAE">
            <w:pPr>
              <w:pStyle w:val="InfoBlue"/>
              <w:spacing w:after="0"/>
              <w:ind w:left="0"/>
              <w:rPr>
                <w:i w:val="0"/>
                <w:color w:val="auto"/>
              </w:rPr>
            </w:pPr>
            <w:r w:rsidRPr="000F79EC">
              <w:rPr>
                <w:b/>
                <w:i w:val="0"/>
                <w:color w:val="auto"/>
              </w:rPr>
              <w:t xml:space="preserve">Alternative/Exceptional flows: </w:t>
            </w:r>
            <w:r w:rsidRPr="000F79EC">
              <w:rPr>
                <w:i w:val="0"/>
                <w:color w:val="auto"/>
              </w:rPr>
              <w:t>None</w:t>
            </w:r>
          </w:p>
        </w:tc>
      </w:tr>
    </w:tbl>
    <w:p w14:paraId="48DBCC87" w14:textId="77777777" w:rsidR="008079BA" w:rsidRPr="000F79EC" w:rsidRDefault="008079BA" w:rsidP="008079BA">
      <w:pPr>
        <w:pStyle w:val="BodyText"/>
      </w:pPr>
    </w:p>
    <w:p w14:paraId="334243D7" w14:textId="77777777" w:rsidR="008079BA" w:rsidRPr="000F79EC" w:rsidRDefault="008079BA" w:rsidP="008079BA">
      <w:pPr>
        <w:pStyle w:val="Heading2"/>
        <w:widowControl/>
      </w:pPr>
      <w:bookmarkStart w:id="28" w:name="_Toc291187228"/>
      <w:r w:rsidRPr="000F79EC">
        <w:t>Use Case: Cancel Customer Booking</w:t>
      </w:r>
      <w:bookmarkEnd w:id="28"/>
    </w:p>
    <w:tbl>
      <w:tblPr>
        <w:tblStyle w:val="TableGrid"/>
        <w:tblW w:w="0" w:type="auto"/>
        <w:tblInd w:w="720" w:type="dxa"/>
        <w:tblLook w:val="04A0" w:firstRow="1" w:lastRow="0" w:firstColumn="1" w:lastColumn="0" w:noHBand="0" w:noVBand="1"/>
      </w:tblPr>
      <w:tblGrid>
        <w:gridCol w:w="7185"/>
        <w:gridCol w:w="1671"/>
      </w:tblGrid>
      <w:tr w:rsidR="008079BA" w:rsidRPr="000F79EC" w14:paraId="315A0351" w14:textId="77777777" w:rsidTr="002B2DAE">
        <w:tc>
          <w:tcPr>
            <w:tcW w:w="7185" w:type="dxa"/>
          </w:tcPr>
          <w:p w14:paraId="10315F0F" w14:textId="77777777" w:rsidR="008079BA" w:rsidRPr="000F79EC" w:rsidRDefault="008079BA" w:rsidP="002B2DAE">
            <w:pPr>
              <w:pStyle w:val="InfoBlue"/>
              <w:spacing w:after="0"/>
              <w:ind w:left="0"/>
              <w:rPr>
                <w:i w:val="0"/>
                <w:color w:val="auto"/>
              </w:rPr>
            </w:pPr>
            <w:r w:rsidRPr="000F79EC">
              <w:rPr>
                <w:b/>
                <w:i w:val="0"/>
                <w:color w:val="auto"/>
              </w:rPr>
              <w:t xml:space="preserve">Name: </w:t>
            </w:r>
            <w:r w:rsidRPr="000F79EC">
              <w:rPr>
                <w:i w:val="0"/>
                <w:color w:val="auto"/>
              </w:rPr>
              <w:t>Cancel Customer Booking</w:t>
            </w:r>
          </w:p>
        </w:tc>
        <w:tc>
          <w:tcPr>
            <w:tcW w:w="1671" w:type="dxa"/>
          </w:tcPr>
          <w:p w14:paraId="51186EA8" w14:textId="48C837A7" w:rsidR="008079BA" w:rsidRPr="000F79EC" w:rsidRDefault="008079BA" w:rsidP="007D1F3B">
            <w:pPr>
              <w:pStyle w:val="InfoBlue"/>
              <w:spacing w:after="0"/>
              <w:ind w:left="0"/>
              <w:rPr>
                <w:i w:val="0"/>
                <w:color w:val="auto"/>
              </w:rPr>
            </w:pPr>
            <w:r w:rsidRPr="000F79EC">
              <w:rPr>
                <w:b/>
                <w:i w:val="0"/>
                <w:color w:val="auto"/>
              </w:rPr>
              <w:t xml:space="preserve">ID: </w:t>
            </w:r>
            <w:r w:rsidR="00EC4E9C">
              <w:rPr>
                <w:i w:val="0"/>
                <w:color w:val="auto"/>
              </w:rPr>
              <w:t>BOOK_07</w:t>
            </w:r>
          </w:p>
        </w:tc>
      </w:tr>
      <w:tr w:rsidR="008079BA" w:rsidRPr="000F79EC" w14:paraId="15ED5565" w14:textId="77777777" w:rsidTr="002B2DAE">
        <w:tc>
          <w:tcPr>
            <w:tcW w:w="8856" w:type="dxa"/>
            <w:gridSpan w:val="2"/>
          </w:tcPr>
          <w:p w14:paraId="653DFD8F"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49E8D212" w14:textId="49BA8E4A" w:rsidR="00EC4E9C" w:rsidRPr="00641E72" w:rsidRDefault="00EC4E9C" w:rsidP="00EC4E9C">
            <w:pPr>
              <w:pStyle w:val="InfoBlue"/>
              <w:ind w:left="0"/>
            </w:pPr>
            <w:r>
              <w:rPr>
                <w:i w:val="0"/>
                <w:color w:val="auto"/>
              </w:rPr>
              <w:t xml:space="preserve">Airline’s Human Resource Manager – Wants to save cost on hiring extra staff to manually </w:t>
            </w:r>
            <w:r w:rsidR="007957BB">
              <w:rPr>
                <w:i w:val="0"/>
                <w:color w:val="auto"/>
              </w:rPr>
              <w:t xml:space="preserve">cancel bookings of </w:t>
            </w:r>
            <w:r>
              <w:rPr>
                <w:i w:val="0"/>
                <w:color w:val="auto"/>
              </w:rPr>
              <w:t>customers.</w:t>
            </w:r>
          </w:p>
          <w:p w14:paraId="16354D90" w14:textId="5C81CF68" w:rsidR="008079BA" w:rsidRPr="000F79EC" w:rsidRDefault="00881AA9" w:rsidP="00FF6924">
            <w:pPr>
              <w:pStyle w:val="InfoBlue"/>
              <w:spacing w:after="0"/>
              <w:ind w:left="0"/>
              <w:rPr>
                <w:color w:val="auto"/>
              </w:rPr>
            </w:pPr>
            <w:r>
              <w:rPr>
                <w:i w:val="0"/>
                <w:color w:val="auto"/>
              </w:rPr>
              <w:t>Normal Staff</w:t>
            </w:r>
            <w:r w:rsidR="00EC4E9C">
              <w:rPr>
                <w:i w:val="0"/>
                <w:color w:val="auto"/>
              </w:rPr>
              <w:t xml:space="preserve"> </w:t>
            </w:r>
            <w:r w:rsidR="00EC4E9C" w:rsidRPr="0053445A">
              <w:rPr>
                <w:i w:val="0"/>
                <w:color w:val="auto"/>
              </w:rPr>
              <w:t xml:space="preserve">– Wants </w:t>
            </w:r>
            <w:r w:rsidR="00EC4E9C">
              <w:rPr>
                <w:i w:val="0"/>
                <w:color w:val="auto"/>
              </w:rPr>
              <w:t xml:space="preserve">to be able to </w:t>
            </w:r>
            <w:r w:rsidR="007957BB">
              <w:rPr>
                <w:i w:val="0"/>
                <w:color w:val="auto"/>
              </w:rPr>
              <w:t>cancel the bookings of customers conveniently</w:t>
            </w:r>
            <w:r w:rsidR="00FF6924">
              <w:rPr>
                <w:i w:val="0"/>
                <w:color w:val="auto"/>
              </w:rPr>
              <w:t xml:space="preserve"> and</w:t>
            </w:r>
            <w:r w:rsidR="007957BB">
              <w:rPr>
                <w:i w:val="0"/>
                <w:color w:val="auto"/>
              </w:rPr>
              <w:t xml:space="preserve"> efficiently</w:t>
            </w:r>
            <w:r w:rsidR="00EC4E9C">
              <w:rPr>
                <w:i w:val="0"/>
                <w:color w:val="auto"/>
              </w:rPr>
              <w:t>.</w:t>
            </w:r>
          </w:p>
        </w:tc>
      </w:tr>
      <w:tr w:rsidR="008079BA" w:rsidRPr="000F79EC" w14:paraId="744B4D68" w14:textId="77777777" w:rsidTr="002B2DAE">
        <w:tc>
          <w:tcPr>
            <w:tcW w:w="8856" w:type="dxa"/>
            <w:gridSpan w:val="2"/>
          </w:tcPr>
          <w:p w14:paraId="4CF1D37D" w14:textId="255929FA" w:rsidR="008079BA" w:rsidRPr="000F79EC" w:rsidRDefault="008079BA" w:rsidP="007238FA">
            <w:pPr>
              <w:pStyle w:val="InfoBlue"/>
              <w:spacing w:after="0"/>
              <w:ind w:left="0"/>
              <w:rPr>
                <w:i w:val="0"/>
                <w:color w:val="auto"/>
              </w:rPr>
            </w:pPr>
            <w:r w:rsidRPr="000F79EC">
              <w:rPr>
                <w:b/>
                <w:i w:val="0"/>
                <w:color w:val="auto"/>
              </w:rPr>
              <w:t xml:space="preserve">Description: </w:t>
            </w:r>
            <w:r w:rsidR="007238FA" w:rsidRPr="000F79EC">
              <w:rPr>
                <w:i w:val="0"/>
                <w:color w:val="auto"/>
              </w:rPr>
              <w:t>User</w:t>
            </w:r>
            <w:r w:rsidRPr="000F79EC">
              <w:rPr>
                <w:i w:val="0"/>
                <w:color w:val="auto"/>
              </w:rPr>
              <w:t xml:space="preserve"> wants to cancel the booking of a customer </w:t>
            </w:r>
          </w:p>
        </w:tc>
      </w:tr>
      <w:tr w:rsidR="008079BA" w:rsidRPr="000F79EC" w14:paraId="091ED42A" w14:textId="77777777" w:rsidTr="002B2DAE">
        <w:tc>
          <w:tcPr>
            <w:tcW w:w="8856" w:type="dxa"/>
            <w:gridSpan w:val="2"/>
          </w:tcPr>
          <w:p w14:paraId="07E5774F" w14:textId="77777777" w:rsidR="008079BA" w:rsidRPr="000F79EC" w:rsidRDefault="008079BA" w:rsidP="002B2DAE">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8079BA" w:rsidRPr="000F79EC" w14:paraId="5B255056" w14:textId="77777777" w:rsidTr="002B2DAE">
        <w:tc>
          <w:tcPr>
            <w:tcW w:w="8856" w:type="dxa"/>
            <w:gridSpan w:val="2"/>
          </w:tcPr>
          <w:p w14:paraId="7EBE0727" w14:textId="3A1BF211" w:rsidR="008079BA" w:rsidRPr="000F79EC" w:rsidRDefault="008079BA" w:rsidP="007238FA">
            <w:pPr>
              <w:pStyle w:val="InfoBlue"/>
              <w:spacing w:after="0"/>
              <w:ind w:left="0"/>
              <w:rPr>
                <w:i w:val="0"/>
                <w:color w:val="auto"/>
              </w:rPr>
            </w:pPr>
            <w:r w:rsidRPr="000F79EC">
              <w:rPr>
                <w:b/>
                <w:i w:val="0"/>
                <w:color w:val="auto"/>
              </w:rPr>
              <w:t xml:space="preserve">Trigger: </w:t>
            </w:r>
            <w:r w:rsidR="007238FA" w:rsidRPr="000F79EC">
              <w:rPr>
                <w:i w:val="0"/>
                <w:color w:val="auto"/>
              </w:rPr>
              <w:t>User</w:t>
            </w:r>
            <w:r w:rsidRPr="000F79EC">
              <w:rPr>
                <w:i w:val="0"/>
                <w:color w:val="auto"/>
              </w:rPr>
              <w:t xml:space="preserve"> chooses the </w:t>
            </w:r>
            <w:r w:rsidRPr="000F79EC">
              <w:rPr>
                <w:color w:val="auto"/>
              </w:rPr>
              <w:t xml:space="preserve">Cancel Customer Booking </w:t>
            </w:r>
            <w:r w:rsidRPr="000F79EC">
              <w:rPr>
                <w:i w:val="0"/>
                <w:color w:val="auto"/>
              </w:rPr>
              <w:t xml:space="preserve">option from the </w:t>
            </w:r>
            <w:r w:rsidR="007238FA" w:rsidRPr="000F79EC">
              <w:rPr>
                <w:i w:val="0"/>
                <w:color w:val="auto"/>
              </w:rPr>
              <w:t>main menu.</w:t>
            </w:r>
          </w:p>
        </w:tc>
      </w:tr>
      <w:tr w:rsidR="008079BA" w:rsidRPr="000F79EC" w14:paraId="5A0026FA" w14:textId="77777777" w:rsidTr="002B2DAE">
        <w:tc>
          <w:tcPr>
            <w:tcW w:w="8856" w:type="dxa"/>
            <w:gridSpan w:val="2"/>
          </w:tcPr>
          <w:p w14:paraId="4187E61C" w14:textId="59D6B506" w:rsidR="008079BA" w:rsidRPr="000F79EC" w:rsidRDefault="008079BA" w:rsidP="002B2DAE">
            <w:pPr>
              <w:pStyle w:val="InfoBlue"/>
              <w:spacing w:after="0"/>
              <w:ind w:left="0"/>
              <w:rPr>
                <w:b/>
                <w:i w:val="0"/>
                <w:color w:val="auto"/>
              </w:rPr>
            </w:pPr>
            <w:r w:rsidRPr="000F79EC">
              <w:rPr>
                <w:b/>
                <w:i w:val="0"/>
                <w:color w:val="auto"/>
              </w:rPr>
              <w:t>Normal flow:</w:t>
            </w:r>
          </w:p>
          <w:p w14:paraId="6478255E" w14:textId="230D258A" w:rsidR="00614ECD" w:rsidRPr="000F79EC" w:rsidRDefault="00614ECD" w:rsidP="005D1CD5">
            <w:pPr>
              <w:pStyle w:val="BodyText"/>
              <w:numPr>
                <w:ilvl w:val="0"/>
                <w:numId w:val="13"/>
              </w:numPr>
              <w:spacing w:after="0"/>
            </w:pPr>
            <w:r w:rsidRPr="000F79EC">
              <w:lastRenderedPageBreak/>
              <w:t>System prompts user for a customer or travel agency’s username.</w:t>
            </w:r>
          </w:p>
          <w:p w14:paraId="555FDE0E" w14:textId="43584DC9" w:rsidR="00614ECD" w:rsidRPr="000F79EC" w:rsidRDefault="00614ECD" w:rsidP="005D1CD5">
            <w:pPr>
              <w:pStyle w:val="BodyText"/>
              <w:numPr>
                <w:ilvl w:val="0"/>
                <w:numId w:val="13"/>
              </w:numPr>
              <w:spacing w:after="0"/>
            </w:pPr>
            <w:r w:rsidRPr="000F79EC">
              <w:t>User enters a username into the system.</w:t>
            </w:r>
          </w:p>
          <w:p w14:paraId="1FAF51DB" w14:textId="3825EB09" w:rsidR="00614ECD" w:rsidRPr="000F79EC" w:rsidRDefault="00614ECD" w:rsidP="005D1CD5">
            <w:pPr>
              <w:pStyle w:val="BodyText"/>
              <w:numPr>
                <w:ilvl w:val="0"/>
                <w:numId w:val="13"/>
              </w:numPr>
              <w:spacing w:after="0"/>
            </w:pPr>
            <w:r w:rsidRPr="000F79EC">
              <w:t>System displays all bookings</w:t>
            </w:r>
            <w:r w:rsidR="00207B1C" w:rsidRPr="000F79EC">
              <w:t xml:space="preserve"> for the user</w:t>
            </w:r>
            <w:r w:rsidRPr="000F79EC">
              <w:t xml:space="preserve"> </w:t>
            </w:r>
            <w:r w:rsidR="00207B1C" w:rsidRPr="000F79EC">
              <w:t xml:space="preserve">associated with that username </w:t>
            </w:r>
            <w:r w:rsidRPr="000F79EC">
              <w:t>in a numbered list and prompts the user for the number associated with the booking.</w:t>
            </w:r>
          </w:p>
          <w:p w14:paraId="23E40AD6" w14:textId="77777777" w:rsidR="00614ECD" w:rsidRPr="000F79EC" w:rsidRDefault="00614ECD" w:rsidP="005D1CD5">
            <w:pPr>
              <w:pStyle w:val="BodyText"/>
              <w:numPr>
                <w:ilvl w:val="0"/>
                <w:numId w:val="13"/>
              </w:numPr>
              <w:spacing w:after="0"/>
            </w:pPr>
            <w:r w:rsidRPr="000F79EC">
              <w:t>User selects the number associated with the booking to cancel.</w:t>
            </w:r>
          </w:p>
          <w:p w14:paraId="244024C0" w14:textId="36317BE8" w:rsidR="00614ECD" w:rsidRPr="000F79EC" w:rsidRDefault="00614ECD" w:rsidP="005D1CD5">
            <w:pPr>
              <w:pStyle w:val="BodyText"/>
              <w:numPr>
                <w:ilvl w:val="0"/>
                <w:numId w:val="13"/>
              </w:numPr>
              <w:spacing w:after="0"/>
            </w:pPr>
            <w:r w:rsidRPr="000F79EC">
              <w:t>System acknowledges the cancellation and updates the database.</w:t>
            </w:r>
          </w:p>
          <w:p w14:paraId="4BCEB0E4" w14:textId="77777777" w:rsidR="00614ECD" w:rsidRPr="000F79EC" w:rsidRDefault="00614ECD" w:rsidP="005D1CD5">
            <w:pPr>
              <w:pStyle w:val="BodyText"/>
              <w:numPr>
                <w:ilvl w:val="0"/>
                <w:numId w:val="13"/>
              </w:numPr>
              <w:spacing w:after="0"/>
            </w:pPr>
            <w:r w:rsidRPr="000F79EC">
              <w:t>System returns to the main menu.</w:t>
            </w:r>
          </w:p>
          <w:p w14:paraId="78511784" w14:textId="5364FE2F" w:rsidR="008079BA" w:rsidRPr="000F79EC" w:rsidRDefault="00614ECD" w:rsidP="005D1CD5">
            <w:pPr>
              <w:pStyle w:val="BodyText"/>
              <w:numPr>
                <w:ilvl w:val="0"/>
                <w:numId w:val="13"/>
              </w:numPr>
              <w:spacing w:after="0"/>
            </w:pPr>
            <w:r w:rsidRPr="000F79EC">
              <w:t>End</w:t>
            </w:r>
          </w:p>
        </w:tc>
      </w:tr>
      <w:tr w:rsidR="008079BA" w:rsidRPr="000F79EC" w14:paraId="14C98773" w14:textId="77777777" w:rsidTr="002B2DAE">
        <w:tc>
          <w:tcPr>
            <w:tcW w:w="8856" w:type="dxa"/>
            <w:gridSpan w:val="2"/>
          </w:tcPr>
          <w:p w14:paraId="52E420C2" w14:textId="77777777" w:rsidR="008079BA" w:rsidRPr="000F79EC" w:rsidRDefault="008079BA" w:rsidP="002B2DAE">
            <w:pPr>
              <w:pStyle w:val="InfoBlue"/>
              <w:spacing w:after="0"/>
              <w:ind w:left="0"/>
              <w:rPr>
                <w:color w:val="auto"/>
              </w:rPr>
            </w:pPr>
            <w:r w:rsidRPr="000F79EC">
              <w:rPr>
                <w:b/>
                <w:i w:val="0"/>
                <w:color w:val="auto"/>
              </w:rPr>
              <w:lastRenderedPageBreak/>
              <w:t xml:space="preserve">Sub-flows: </w:t>
            </w:r>
            <w:r w:rsidRPr="000F79EC">
              <w:rPr>
                <w:i w:val="0"/>
                <w:color w:val="auto"/>
              </w:rPr>
              <w:t>None</w:t>
            </w:r>
          </w:p>
        </w:tc>
      </w:tr>
      <w:tr w:rsidR="008079BA" w:rsidRPr="000F79EC" w14:paraId="501EE400" w14:textId="77777777" w:rsidTr="002B2DAE">
        <w:tc>
          <w:tcPr>
            <w:tcW w:w="8856" w:type="dxa"/>
            <w:gridSpan w:val="2"/>
          </w:tcPr>
          <w:p w14:paraId="125DF982" w14:textId="77777777" w:rsidR="008079BA" w:rsidRPr="000F79EC" w:rsidRDefault="008079BA" w:rsidP="002B2DAE">
            <w:pPr>
              <w:pStyle w:val="InfoBlue"/>
              <w:spacing w:after="0"/>
              <w:ind w:left="0"/>
              <w:rPr>
                <w:b/>
                <w:i w:val="0"/>
                <w:color w:val="auto"/>
              </w:rPr>
            </w:pPr>
            <w:r w:rsidRPr="000F79EC">
              <w:rPr>
                <w:b/>
                <w:i w:val="0"/>
                <w:color w:val="auto"/>
              </w:rPr>
              <w:t>Alternative/Exceptional flows:</w:t>
            </w:r>
          </w:p>
          <w:p w14:paraId="3A39A294" w14:textId="2DACFE00" w:rsidR="008079BA" w:rsidRPr="000F79EC" w:rsidRDefault="00614ECD" w:rsidP="00614ECD">
            <w:pPr>
              <w:pStyle w:val="BodyText"/>
              <w:ind w:left="0"/>
            </w:pPr>
            <w:r w:rsidRPr="000F79EC">
              <w:t>3</w:t>
            </w:r>
            <w:r w:rsidR="008079BA" w:rsidRPr="000F79EC">
              <w:t xml:space="preserve">a Invalid username is entered: The </w:t>
            </w:r>
            <w:r w:rsidR="008079BA" w:rsidRPr="000F79EC">
              <w:rPr>
                <w:i/>
              </w:rPr>
              <w:t>Enter Invalid Username</w:t>
            </w:r>
            <w:r w:rsidR="008079BA" w:rsidRPr="000F79EC">
              <w:t xml:space="preserve"> use case is performed. </w:t>
            </w:r>
            <w:r w:rsidRPr="000F79EC">
              <w:t>Go to step 2 after execution.</w:t>
            </w:r>
          </w:p>
        </w:tc>
      </w:tr>
    </w:tbl>
    <w:p w14:paraId="4C1DC4D7" w14:textId="77777777" w:rsidR="008079BA" w:rsidRPr="000F79EC" w:rsidRDefault="008079BA" w:rsidP="008079BA"/>
    <w:p w14:paraId="2D155B13" w14:textId="3240BC10" w:rsidR="008079BA" w:rsidRPr="000F79EC" w:rsidRDefault="008079BA" w:rsidP="008079BA">
      <w:pPr>
        <w:pStyle w:val="Heading2"/>
        <w:widowControl/>
      </w:pPr>
      <w:bookmarkStart w:id="29" w:name="_Toc291187229"/>
      <w:r w:rsidRPr="000F79EC">
        <w:t xml:space="preserve">Use Case: </w:t>
      </w:r>
      <w:r w:rsidR="00B413DD" w:rsidRPr="00395F8B">
        <w:t>Edit</w:t>
      </w:r>
      <w:r w:rsidRPr="000F79EC">
        <w:t xml:space="preserve"> Services</w:t>
      </w:r>
      <w:bookmarkEnd w:id="29"/>
      <w:r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8079BA" w:rsidRPr="000F79EC" w14:paraId="76C30281" w14:textId="77777777" w:rsidTr="002B2DAE">
        <w:tc>
          <w:tcPr>
            <w:tcW w:w="7185" w:type="dxa"/>
          </w:tcPr>
          <w:p w14:paraId="2753C21E" w14:textId="787B704D" w:rsidR="008079BA" w:rsidRPr="000F79EC" w:rsidRDefault="008079BA" w:rsidP="00D8241A">
            <w:pPr>
              <w:pStyle w:val="InfoBlue"/>
              <w:spacing w:after="0"/>
              <w:ind w:left="0"/>
              <w:rPr>
                <w:i w:val="0"/>
                <w:color w:val="auto"/>
              </w:rPr>
            </w:pPr>
            <w:r w:rsidRPr="000F79EC">
              <w:rPr>
                <w:b/>
                <w:i w:val="0"/>
                <w:color w:val="auto"/>
              </w:rPr>
              <w:t xml:space="preserve">Name: </w:t>
            </w:r>
            <w:r w:rsidR="00B413DD" w:rsidRPr="000F79EC">
              <w:rPr>
                <w:i w:val="0"/>
                <w:color w:val="auto"/>
              </w:rPr>
              <w:t>Edit</w:t>
            </w:r>
            <w:r w:rsidRPr="000F79EC">
              <w:rPr>
                <w:i w:val="0"/>
                <w:color w:val="auto"/>
              </w:rPr>
              <w:t xml:space="preserve"> Services </w:t>
            </w:r>
          </w:p>
        </w:tc>
        <w:tc>
          <w:tcPr>
            <w:tcW w:w="1671" w:type="dxa"/>
          </w:tcPr>
          <w:p w14:paraId="534AC70C" w14:textId="4E866E57" w:rsidR="008079BA" w:rsidRPr="000F79EC" w:rsidRDefault="008079BA" w:rsidP="002B2DAE">
            <w:pPr>
              <w:pStyle w:val="InfoBlue"/>
              <w:spacing w:after="0"/>
              <w:ind w:left="0"/>
              <w:rPr>
                <w:i w:val="0"/>
                <w:color w:val="auto"/>
              </w:rPr>
            </w:pPr>
            <w:r w:rsidRPr="000F79EC">
              <w:rPr>
                <w:b/>
                <w:i w:val="0"/>
                <w:color w:val="auto"/>
              </w:rPr>
              <w:t xml:space="preserve">ID: </w:t>
            </w:r>
            <w:r w:rsidR="004B7D2B" w:rsidRPr="000F79EC">
              <w:rPr>
                <w:i w:val="0"/>
                <w:color w:val="auto"/>
              </w:rPr>
              <w:t>BOOK_0</w:t>
            </w:r>
            <w:r w:rsidR="006F312D" w:rsidRPr="000F79EC">
              <w:rPr>
                <w:i w:val="0"/>
                <w:color w:val="auto"/>
              </w:rPr>
              <w:t>3</w:t>
            </w:r>
          </w:p>
        </w:tc>
      </w:tr>
      <w:tr w:rsidR="008079BA" w:rsidRPr="000F79EC" w14:paraId="1F54084F" w14:textId="77777777" w:rsidTr="002B2DAE">
        <w:tc>
          <w:tcPr>
            <w:tcW w:w="8856" w:type="dxa"/>
            <w:gridSpan w:val="2"/>
          </w:tcPr>
          <w:p w14:paraId="32440553" w14:textId="77777777" w:rsidR="008079BA" w:rsidRPr="000F79EC" w:rsidRDefault="008079BA" w:rsidP="002B2DAE">
            <w:pPr>
              <w:pStyle w:val="InfoBlue"/>
              <w:spacing w:after="0"/>
              <w:ind w:left="0"/>
              <w:rPr>
                <w:b/>
                <w:i w:val="0"/>
                <w:color w:val="auto"/>
              </w:rPr>
            </w:pPr>
            <w:r w:rsidRPr="000F79EC">
              <w:rPr>
                <w:b/>
                <w:i w:val="0"/>
                <w:color w:val="auto"/>
              </w:rPr>
              <w:t>Stakeholders and goals:</w:t>
            </w:r>
          </w:p>
          <w:p w14:paraId="3228AC72" w14:textId="7F4678CC" w:rsidR="0068226D" w:rsidRPr="00641E72" w:rsidRDefault="0068226D" w:rsidP="0068226D">
            <w:pPr>
              <w:pStyle w:val="InfoBlue"/>
              <w:ind w:left="0"/>
            </w:pPr>
            <w:r>
              <w:rPr>
                <w:i w:val="0"/>
                <w:color w:val="auto"/>
              </w:rPr>
              <w:t xml:space="preserve">Airline’s Human Resource Manager – Wants to save cost on hiring extra staff to </w:t>
            </w:r>
            <w:r w:rsidR="00593CAA">
              <w:rPr>
                <w:i w:val="0"/>
                <w:color w:val="auto"/>
              </w:rPr>
              <w:t>edit the services booked by</w:t>
            </w:r>
            <w:r>
              <w:rPr>
                <w:i w:val="0"/>
                <w:color w:val="auto"/>
              </w:rPr>
              <w:t xml:space="preserve"> customers.</w:t>
            </w:r>
          </w:p>
          <w:p w14:paraId="66119ABF" w14:textId="5D6230E3" w:rsidR="00593CAA" w:rsidRDefault="00593CAA" w:rsidP="00593CAA">
            <w:pPr>
              <w:pStyle w:val="InfoBlue"/>
              <w:ind w:left="0"/>
              <w:rPr>
                <w:i w:val="0"/>
                <w:color w:val="auto"/>
              </w:rPr>
            </w:pPr>
            <w:r>
              <w:rPr>
                <w:i w:val="0"/>
                <w:color w:val="auto"/>
              </w:rPr>
              <w:t xml:space="preserve">Customer and </w:t>
            </w:r>
            <w:r w:rsidR="0068226D" w:rsidRPr="0053445A">
              <w:rPr>
                <w:i w:val="0"/>
                <w:color w:val="auto"/>
              </w:rPr>
              <w:t>Travel Agencies</w:t>
            </w:r>
            <w:r>
              <w:rPr>
                <w:i w:val="0"/>
                <w:color w:val="auto"/>
              </w:rPr>
              <w:t xml:space="preserve"> – Wants to be able to edit the services that are booked for a flight.</w:t>
            </w:r>
          </w:p>
          <w:p w14:paraId="768D21BB" w14:textId="0581D0DE" w:rsidR="008079BA" w:rsidRPr="000F79EC" w:rsidRDefault="00593CAA" w:rsidP="00593CAA">
            <w:pPr>
              <w:pStyle w:val="InfoBlue"/>
              <w:spacing w:after="0"/>
              <w:ind w:left="0"/>
              <w:rPr>
                <w:color w:val="auto"/>
              </w:rPr>
            </w:pPr>
            <w:r>
              <w:rPr>
                <w:i w:val="0"/>
                <w:color w:val="auto"/>
              </w:rPr>
              <w:t>Normal Staff</w:t>
            </w:r>
            <w:r w:rsidR="0068226D">
              <w:rPr>
                <w:i w:val="0"/>
                <w:color w:val="auto"/>
              </w:rPr>
              <w:t xml:space="preserve"> </w:t>
            </w:r>
            <w:r w:rsidR="0068226D" w:rsidRPr="0053445A">
              <w:rPr>
                <w:i w:val="0"/>
                <w:color w:val="auto"/>
              </w:rPr>
              <w:t xml:space="preserve">– Wants </w:t>
            </w:r>
            <w:r w:rsidR="0068226D">
              <w:rPr>
                <w:i w:val="0"/>
                <w:color w:val="auto"/>
              </w:rPr>
              <w:t xml:space="preserve">to be able to </w:t>
            </w:r>
            <w:r>
              <w:rPr>
                <w:i w:val="0"/>
                <w:color w:val="auto"/>
              </w:rPr>
              <w:t>edit the services of a customer.</w:t>
            </w:r>
          </w:p>
        </w:tc>
      </w:tr>
      <w:tr w:rsidR="008079BA" w:rsidRPr="000F79EC" w14:paraId="343364D0" w14:textId="77777777" w:rsidTr="002B2DAE">
        <w:tc>
          <w:tcPr>
            <w:tcW w:w="8856" w:type="dxa"/>
            <w:gridSpan w:val="2"/>
          </w:tcPr>
          <w:p w14:paraId="75CF7E76" w14:textId="67A8D610" w:rsidR="008079BA" w:rsidRPr="000F79EC" w:rsidRDefault="008079BA"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97581C" w:rsidRPr="000F79EC">
              <w:rPr>
                <w:i w:val="0"/>
                <w:color w:val="auto"/>
              </w:rPr>
              <w:t>edit</w:t>
            </w:r>
            <w:r w:rsidRPr="000F79EC">
              <w:rPr>
                <w:i w:val="0"/>
                <w:color w:val="auto"/>
              </w:rPr>
              <w:t xml:space="preserve"> services in a booking.</w:t>
            </w:r>
          </w:p>
        </w:tc>
      </w:tr>
      <w:tr w:rsidR="008079BA" w:rsidRPr="000F79EC" w14:paraId="086DBF7A" w14:textId="77777777" w:rsidTr="002B2DAE">
        <w:tc>
          <w:tcPr>
            <w:tcW w:w="8856" w:type="dxa"/>
            <w:gridSpan w:val="2"/>
          </w:tcPr>
          <w:p w14:paraId="32AF416D" w14:textId="5F2383FA" w:rsidR="008079BA" w:rsidRPr="000F79EC" w:rsidRDefault="008079BA" w:rsidP="002B2DAE">
            <w:pPr>
              <w:pStyle w:val="InfoBlue"/>
              <w:spacing w:after="0"/>
              <w:ind w:left="0"/>
              <w:rPr>
                <w:i w:val="0"/>
                <w:color w:val="auto"/>
              </w:rPr>
            </w:pPr>
            <w:r w:rsidRPr="000F79EC">
              <w:rPr>
                <w:b/>
                <w:i w:val="0"/>
                <w:color w:val="auto"/>
              </w:rPr>
              <w:t xml:space="preserve">Actors: </w:t>
            </w:r>
            <w:r w:rsidRPr="000F79EC">
              <w:rPr>
                <w:i w:val="0"/>
                <w:color w:val="auto"/>
              </w:rPr>
              <w:t>Normal Staff</w:t>
            </w:r>
            <w:r w:rsidR="00D8241A" w:rsidRPr="000F79EC">
              <w:rPr>
                <w:i w:val="0"/>
                <w:color w:val="auto"/>
              </w:rPr>
              <w:t>, Customer, Travel Agency</w:t>
            </w:r>
          </w:p>
        </w:tc>
      </w:tr>
      <w:tr w:rsidR="008079BA" w:rsidRPr="000F79EC" w14:paraId="35F331BA" w14:textId="77777777" w:rsidTr="002B2DAE">
        <w:tc>
          <w:tcPr>
            <w:tcW w:w="8856" w:type="dxa"/>
            <w:gridSpan w:val="2"/>
          </w:tcPr>
          <w:p w14:paraId="75576CBB" w14:textId="53B2F59E" w:rsidR="008079BA" w:rsidRPr="000F79EC" w:rsidRDefault="008079BA" w:rsidP="007A4032">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7A4032">
              <w:rPr>
                <w:color w:val="auto"/>
              </w:rPr>
              <w:t>Edit</w:t>
            </w:r>
            <w:r w:rsidRPr="000F79EC">
              <w:rPr>
                <w:color w:val="auto"/>
              </w:rPr>
              <w:t xml:space="preserve"> Services </w:t>
            </w:r>
            <w:r w:rsidRPr="000F79EC">
              <w:rPr>
                <w:i w:val="0"/>
                <w:color w:val="auto"/>
              </w:rPr>
              <w:t xml:space="preserve">option from the </w:t>
            </w:r>
            <w:r w:rsidR="00514FD7" w:rsidRPr="000F79EC">
              <w:rPr>
                <w:i w:val="0"/>
                <w:color w:val="auto"/>
              </w:rPr>
              <w:t>main menu</w:t>
            </w:r>
            <w:r w:rsidRPr="000F79EC">
              <w:rPr>
                <w:i w:val="0"/>
                <w:color w:val="auto"/>
              </w:rPr>
              <w:t>.</w:t>
            </w:r>
          </w:p>
        </w:tc>
      </w:tr>
      <w:tr w:rsidR="008079BA" w:rsidRPr="000F79EC" w14:paraId="00057121" w14:textId="77777777" w:rsidTr="002B2DAE">
        <w:tc>
          <w:tcPr>
            <w:tcW w:w="8856" w:type="dxa"/>
            <w:gridSpan w:val="2"/>
          </w:tcPr>
          <w:p w14:paraId="4DC786B5" w14:textId="77777777" w:rsidR="008079BA" w:rsidRPr="000F79EC" w:rsidRDefault="008079BA" w:rsidP="002B2DAE">
            <w:pPr>
              <w:pStyle w:val="InfoBlue"/>
              <w:spacing w:after="0"/>
              <w:ind w:left="0"/>
              <w:rPr>
                <w:b/>
                <w:i w:val="0"/>
                <w:color w:val="auto"/>
              </w:rPr>
            </w:pPr>
            <w:r w:rsidRPr="000F79EC">
              <w:rPr>
                <w:b/>
                <w:i w:val="0"/>
                <w:color w:val="auto"/>
              </w:rPr>
              <w:t>Normal flow:</w:t>
            </w:r>
          </w:p>
          <w:p w14:paraId="7A87BB4C" w14:textId="77777777" w:rsidR="008079BA" w:rsidRPr="000F79EC" w:rsidRDefault="008079BA" w:rsidP="005D1CD5">
            <w:pPr>
              <w:pStyle w:val="BodyText"/>
              <w:numPr>
                <w:ilvl w:val="0"/>
                <w:numId w:val="14"/>
              </w:numPr>
              <w:spacing w:after="0"/>
            </w:pPr>
            <w:r w:rsidRPr="000F79EC">
              <w:t>System prompts user for customer’s username.</w:t>
            </w:r>
          </w:p>
          <w:p w14:paraId="442941E1" w14:textId="77777777" w:rsidR="008079BA" w:rsidRPr="000F79EC" w:rsidRDefault="008079BA" w:rsidP="005D1CD5">
            <w:pPr>
              <w:pStyle w:val="BodyText"/>
              <w:numPr>
                <w:ilvl w:val="0"/>
                <w:numId w:val="14"/>
              </w:numPr>
              <w:spacing w:after="0"/>
            </w:pPr>
            <w:r w:rsidRPr="000F79EC">
              <w:t>User enters the username of the customer.</w:t>
            </w:r>
          </w:p>
          <w:p w14:paraId="7DD12489" w14:textId="77777777" w:rsidR="008079BA" w:rsidRPr="000F79EC" w:rsidRDefault="008079BA" w:rsidP="005D1CD5">
            <w:pPr>
              <w:pStyle w:val="BodyText"/>
              <w:numPr>
                <w:ilvl w:val="0"/>
                <w:numId w:val="14"/>
              </w:numPr>
              <w:spacing w:after="0"/>
            </w:pPr>
            <w:r w:rsidRPr="000F79EC">
              <w:t>System displays the current bookings of the customer with the corresponding username in a numbered list.</w:t>
            </w:r>
          </w:p>
          <w:p w14:paraId="5B7386C4" w14:textId="77777777" w:rsidR="008079BA" w:rsidRPr="000F79EC" w:rsidRDefault="008079BA" w:rsidP="005D1CD5">
            <w:pPr>
              <w:pStyle w:val="BodyText"/>
              <w:numPr>
                <w:ilvl w:val="0"/>
                <w:numId w:val="14"/>
              </w:numPr>
              <w:spacing w:after="0"/>
            </w:pPr>
            <w:r w:rsidRPr="000F79EC">
              <w:t>User selects the list number of the booking.</w:t>
            </w:r>
          </w:p>
          <w:p w14:paraId="7A05F5BA" w14:textId="77777777" w:rsidR="008079BA" w:rsidRPr="000F79EC" w:rsidRDefault="008079BA" w:rsidP="005D1CD5">
            <w:pPr>
              <w:pStyle w:val="BodyText"/>
              <w:numPr>
                <w:ilvl w:val="0"/>
                <w:numId w:val="14"/>
              </w:numPr>
              <w:spacing w:after="0"/>
            </w:pPr>
            <w:r w:rsidRPr="000F79EC">
              <w:t>System displays the list of services that the customer booked for that booking in a numbered list.</w:t>
            </w:r>
          </w:p>
          <w:p w14:paraId="51B0C952" w14:textId="77777777" w:rsidR="008079BA" w:rsidRPr="000F79EC" w:rsidRDefault="008079BA" w:rsidP="005D1CD5">
            <w:pPr>
              <w:pStyle w:val="BodyText"/>
              <w:numPr>
                <w:ilvl w:val="0"/>
                <w:numId w:val="14"/>
              </w:numPr>
              <w:spacing w:after="0"/>
            </w:pPr>
            <w:r w:rsidRPr="000F79EC">
              <w:t xml:space="preserve">User enters a whether they want to add, change or delete a service. </w:t>
            </w:r>
          </w:p>
          <w:p w14:paraId="0628263C" w14:textId="77777777" w:rsidR="008079BA" w:rsidRPr="000F79EC" w:rsidRDefault="008079BA" w:rsidP="005D1CD5">
            <w:pPr>
              <w:pStyle w:val="BodyText"/>
              <w:numPr>
                <w:ilvl w:val="1"/>
                <w:numId w:val="14"/>
              </w:numPr>
              <w:spacing w:after="0"/>
            </w:pPr>
            <w:r w:rsidRPr="000F79EC">
              <w:t>Add service – Sub-flow S1</w:t>
            </w:r>
          </w:p>
          <w:p w14:paraId="4D4F7E4C" w14:textId="77777777" w:rsidR="008079BA" w:rsidRPr="000F79EC" w:rsidRDefault="008079BA" w:rsidP="005D1CD5">
            <w:pPr>
              <w:pStyle w:val="BodyText"/>
              <w:numPr>
                <w:ilvl w:val="1"/>
                <w:numId w:val="14"/>
              </w:numPr>
              <w:spacing w:after="0"/>
            </w:pPr>
            <w:r w:rsidRPr="000F79EC">
              <w:t>Change service – Sub-flow S2</w:t>
            </w:r>
          </w:p>
          <w:p w14:paraId="7DAD13C8" w14:textId="77777777" w:rsidR="008079BA" w:rsidRPr="000F79EC" w:rsidRDefault="008079BA" w:rsidP="005D1CD5">
            <w:pPr>
              <w:pStyle w:val="BodyText"/>
              <w:numPr>
                <w:ilvl w:val="1"/>
                <w:numId w:val="14"/>
              </w:numPr>
              <w:spacing w:after="0"/>
            </w:pPr>
            <w:r w:rsidRPr="000F79EC">
              <w:t>Delete service – Sub-flow S3</w:t>
            </w:r>
          </w:p>
          <w:p w14:paraId="73DCC841" w14:textId="77777777" w:rsidR="008079BA" w:rsidRPr="000F79EC" w:rsidRDefault="008079BA" w:rsidP="005D1CD5">
            <w:pPr>
              <w:pStyle w:val="BodyText"/>
              <w:numPr>
                <w:ilvl w:val="0"/>
                <w:numId w:val="14"/>
              </w:numPr>
              <w:spacing w:after="0"/>
            </w:pPr>
            <w:r w:rsidRPr="000F79EC">
              <w:t>System returns to the main menu.</w:t>
            </w:r>
          </w:p>
          <w:p w14:paraId="77FB5554" w14:textId="77777777" w:rsidR="008079BA" w:rsidRPr="000F79EC" w:rsidRDefault="008079BA" w:rsidP="005D1CD5">
            <w:pPr>
              <w:pStyle w:val="BodyText"/>
              <w:numPr>
                <w:ilvl w:val="0"/>
                <w:numId w:val="14"/>
              </w:numPr>
              <w:spacing w:after="0"/>
            </w:pPr>
            <w:r w:rsidRPr="000F79EC">
              <w:t>End</w:t>
            </w:r>
          </w:p>
        </w:tc>
      </w:tr>
      <w:tr w:rsidR="008079BA" w:rsidRPr="000F79EC" w14:paraId="1B1E8964" w14:textId="77777777" w:rsidTr="002B2DAE">
        <w:tc>
          <w:tcPr>
            <w:tcW w:w="8856" w:type="dxa"/>
            <w:gridSpan w:val="2"/>
          </w:tcPr>
          <w:p w14:paraId="6BD1AAF8" w14:textId="77777777" w:rsidR="008079BA" w:rsidRPr="000F79EC" w:rsidRDefault="008079BA" w:rsidP="002B2DAE">
            <w:pPr>
              <w:pStyle w:val="InfoBlue"/>
              <w:spacing w:after="0"/>
              <w:ind w:left="0"/>
              <w:rPr>
                <w:b/>
                <w:i w:val="0"/>
                <w:color w:val="auto"/>
              </w:rPr>
            </w:pPr>
            <w:r w:rsidRPr="000F79EC">
              <w:rPr>
                <w:b/>
                <w:i w:val="0"/>
                <w:color w:val="auto"/>
              </w:rPr>
              <w:t xml:space="preserve">Sub-flows: </w:t>
            </w:r>
          </w:p>
          <w:p w14:paraId="6598DDD6" w14:textId="77777777" w:rsidR="008079BA" w:rsidRPr="000F79EC" w:rsidRDefault="008079BA" w:rsidP="002B2DAE">
            <w:pPr>
              <w:pStyle w:val="BodyText"/>
              <w:spacing w:after="0"/>
            </w:pPr>
            <w:r w:rsidRPr="000F79EC">
              <w:t>S1: Add service</w:t>
            </w:r>
          </w:p>
          <w:p w14:paraId="3483382E" w14:textId="77777777" w:rsidR="008079BA" w:rsidRPr="000F79EC" w:rsidRDefault="008079BA" w:rsidP="005D1CD5">
            <w:pPr>
              <w:pStyle w:val="BodyText"/>
              <w:numPr>
                <w:ilvl w:val="0"/>
                <w:numId w:val="15"/>
              </w:numPr>
              <w:spacing w:after="0"/>
            </w:pPr>
            <w:r w:rsidRPr="000F79EC">
              <w:t>System displays a list of services currently available in a numbered list.</w:t>
            </w:r>
          </w:p>
          <w:p w14:paraId="290F0398" w14:textId="77777777" w:rsidR="008079BA" w:rsidRPr="000F79EC" w:rsidRDefault="008079BA" w:rsidP="005D1CD5">
            <w:pPr>
              <w:pStyle w:val="BodyText"/>
              <w:numPr>
                <w:ilvl w:val="0"/>
                <w:numId w:val="15"/>
              </w:numPr>
              <w:spacing w:after="0"/>
            </w:pPr>
            <w:r w:rsidRPr="000F79EC">
              <w:t>User enters numbers of the corresponding services.</w:t>
            </w:r>
          </w:p>
          <w:p w14:paraId="4009B19D" w14:textId="77777777" w:rsidR="008079BA" w:rsidRPr="000F79EC" w:rsidRDefault="008079BA" w:rsidP="005D1CD5">
            <w:pPr>
              <w:pStyle w:val="BodyText"/>
              <w:numPr>
                <w:ilvl w:val="0"/>
                <w:numId w:val="15"/>
              </w:numPr>
              <w:spacing w:after="0"/>
            </w:pPr>
            <w:r w:rsidRPr="000F79EC">
              <w:t>System accepts input and saves the addition of service to database.</w:t>
            </w:r>
          </w:p>
          <w:p w14:paraId="4EEFB43E" w14:textId="77777777" w:rsidR="008079BA" w:rsidRPr="000F79EC" w:rsidRDefault="008079BA" w:rsidP="002B2DAE">
            <w:pPr>
              <w:pStyle w:val="BodyText"/>
              <w:spacing w:after="0"/>
            </w:pPr>
          </w:p>
          <w:p w14:paraId="5CE2910D" w14:textId="77777777" w:rsidR="008079BA" w:rsidRPr="000F79EC" w:rsidRDefault="008079BA" w:rsidP="002B2DAE">
            <w:pPr>
              <w:pStyle w:val="BodyText"/>
              <w:spacing w:after="0"/>
            </w:pPr>
            <w:r w:rsidRPr="000F79EC">
              <w:t>S2: Change service</w:t>
            </w:r>
          </w:p>
          <w:p w14:paraId="7AE39A74" w14:textId="77777777" w:rsidR="008079BA" w:rsidRPr="000F79EC" w:rsidRDefault="008079BA" w:rsidP="005D1CD5">
            <w:pPr>
              <w:pStyle w:val="BodyText"/>
              <w:numPr>
                <w:ilvl w:val="0"/>
                <w:numId w:val="16"/>
              </w:numPr>
              <w:spacing w:after="0"/>
            </w:pPr>
            <w:r w:rsidRPr="000F79EC">
              <w:t>User selects the number of the corresponding service that is currently booked.</w:t>
            </w:r>
          </w:p>
          <w:p w14:paraId="08A94237" w14:textId="77777777" w:rsidR="008079BA" w:rsidRPr="000F79EC" w:rsidRDefault="008079BA" w:rsidP="005D1CD5">
            <w:pPr>
              <w:pStyle w:val="BodyText"/>
              <w:numPr>
                <w:ilvl w:val="0"/>
                <w:numId w:val="16"/>
              </w:numPr>
              <w:spacing w:after="0"/>
            </w:pPr>
            <w:r w:rsidRPr="000F79EC">
              <w:t>System displays a list of services currently available in a numbered list.</w:t>
            </w:r>
          </w:p>
          <w:p w14:paraId="605DE503" w14:textId="77777777" w:rsidR="008079BA" w:rsidRPr="000F79EC" w:rsidRDefault="008079BA" w:rsidP="005D1CD5">
            <w:pPr>
              <w:pStyle w:val="BodyText"/>
              <w:numPr>
                <w:ilvl w:val="0"/>
                <w:numId w:val="16"/>
              </w:numPr>
              <w:spacing w:after="0"/>
            </w:pPr>
            <w:r w:rsidRPr="000F79EC">
              <w:t>User enters numbers of the corresponding services.</w:t>
            </w:r>
          </w:p>
          <w:p w14:paraId="0D27844D" w14:textId="77777777" w:rsidR="008079BA" w:rsidRPr="000F79EC" w:rsidRDefault="008079BA" w:rsidP="005D1CD5">
            <w:pPr>
              <w:pStyle w:val="BodyText"/>
              <w:numPr>
                <w:ilvl w:val="0"/>
                <w:numId w:val="16"/>
              </w:numPr>
              <w:spacing w:after="0"/>
            </w:pPr>
            <w:r w:rsidRPr="000F79EC">
              <w:t>System accepts input and saves the change of service to database.</w:t>
            </w:r>
          </w:p>
          <w:p w14:paraId="400B3A24" w14:textId="77777777" w:rsidR="008079BA" w:rsidRPr="000F79EC" w:rsidRDefault="008079BA" w:rsidP="002B2DAE">
            <w:pPr>
              <w:pStyle w:val="BodyText"/>
              <w:spacing w:after="0"/>
            </w:pPr>
          </w:p>
          <w:p w14:paraId="09C24B73" w14:textId="77777777" w:rsidR="008079BA" w:rsidRPr="000F79EC" w:rsidRDefault="008079BA" w:rsidP="002B2DAE">
            <w:pPr>
              <w:pStyle w:val="BodyText"/>
              <w:spacing w:after="0"/>
            </w:pPr>
            <w:r w:rsidRPr="000F79EC">
              <w:t>S3: Delete service</w:t>
            </w:r>
          </w:p>
          <w:p w14:paraId="7DD5427B" w14:textId="77777777" w:rsidR="008079BA" w:rsidRPr="000F79EC" w:rsidRDefault="008079BA" w:rsidP="005D1CD5">
            <w:pPr>
              <w:pStyle w:val="BodyText"/>
              <w:numPr>
                <w:ilvl w:val="0"/>
                <w:numId w:val="17"/>
              </w:numPr>
              <w:spacing w:after="0"/>
            </w:pPr>
            <w:r w:rsidRPr="000F79EC">
              <w:lastRenderedPageBreak/>
              <w:t>User selects the number of the corresponding service that is currently booked.</w:t>
            </w:r>
          </w:p>
          <w:p w14:paraId="7964625D" w14:textId="77777777" w:rsidR="008079BA" w:rsidRPr="000F79EC" w:rsidRDefault="008079BA" w:rsidP="005D1CD5">
            <w:pPr>
              <w:pStyle w:val="BodyText"/>
              <w:numPr>
                <w:ilvl w:val="0"/>
                <w:numId w:val="17"/>
              </w:numPr>
              <w:spacing w:after="0"/>
            </w:pPr>
            <w:r w:rsidRPr="000F79EC">
              <w:t>System accepts input and saves the deletion of service to database.</w:t>
            </w:r>
          </w:p>
        </w:tc>
      </w:tr>
      <w:tr w:rsidR="008079BA" w:rsidRPr="000F79EC" w14:paraId="1F413E44" w14:textId="77777777" w:rsidTr="002B2DAE">
        <w:tc>
          <w:tcPr>
            <w:tcW w:w="8856" w:type="dxa"/>
            <w:gridSpan w:val="2"/>
          </w:tcPr>
          <w:p w14:paraId="7D8981B0" w14:textId="77777777" w:rsidR="008079BA" w:rsidRPr="000F79EC" w:rsidRDefault="008079BA" w:rsidP="002B2DAE">
            <w:pPr>
              <w:pStyle w:val="InfoBlue"/>
              <w:spacing w:after="0"/>
              <w:ind w:left="0"/>
              <w:rPr>
                <w:i w:val="0"/>
                <w:color w:val="auto"/>
              </w:rPr>
            </w:pPr>
            <w:r w:rsidRPr="000F79EC">
              <w:rPr>
                <w:b/>
                <w:i w:val="0"/>
                <w:color w:val="auto"/>
              </w:rPr>
              <w:lastRenderedPageBreak/>
              <w:t xml:space="preserve">Alternative/Exceptional flows: </w:t>
            </w:r>
            <w:r w:rsidRPr="000F79EC">
              <w:rPr>
                <w:i w:val="0"/>
                <w:color w:val="auto"/>
              </w:rPr>
              <w:t>None</w:t>
            </w:r>
          </w:p>
        </w:tc>
      </w:tr>
    </w:tbl>
    <w:p w14:paraId="24FE7DF6" w14:textId="77777777" w:rsidR="008079BA" w:rsidRPr="000F79EC" w:rsidRDefault="008079BA" w:rsidP="008079BA"/>
    <w:p w14:paraId="6F108A6D" w14:textId="58CD1657" w:rsidR="002B2DAE" w:rsidRPr="000F79EC" w:rsidRDefault="002B2DAE" w:rsidP="002B2DAE">
      <w:pPr>
        <w:pStyle w:val="Heading2"/>
        <w:widowControl/>
      </w:pPr>
      <w:bookmarkStart w:id="30" w:name="_Toc291187230"/>
      <w:r w:rsidRPr="000F79EC">
        <w:t>Use Case: Add Services</w:t>
      </w:r>
      <w:bookmarkEnd w:id="30"/>
    </w:p>
    <w:tbl>
      <w:tblPr>
        <w:tblStyle w:val="TableGrid"/>
        <w:tblW w:w="0" w:type="auto"/>
        <w:tblInd w:w="720" w:type="dxa"/>
        <w:tblLook w:val="04A0" w:firstRow="1" w:lastRow="0" w:firstColumn="1" w:lastColumn="0" w:noHBand="0" w:noVBand="1"/>
      </w:tblPr>
      <w:tblGrid>
        <w:gridCol w:w="7185"/>
        <w:gridCol w:w="1671"/>
      </w:tblGrid>
      <w:tr w:rsidR="002B2DAE" w:rsidRPr="000F79EC" w14:paraId="34BF3A95" w14:textId="77777777" w:rsidTr="002B2DAE">
        <w:tc>
          <w:tcPr>
            <w:tcW w:w="7185" w:type="dxa"/>
          </w:tcPr>
          <w:p w14:paraId="689B5A80" w14:textId="4EDEE1D2" w:rsidR="002B2DAE" w:rsidRPr="000F79EC" w:rsidRDefault="002B2DAE" w:rsidP="002B2DAE">
            <w:pPr>
              <w:pStyle w:val="InfoBlue"/>
              <w:spacing w:after="0"/>
              <w:ind w:left="0"/>
              <w:rPr>
                <w:i w:val="0"/>
                <w:color w:val="auto"/>
              </w:rPr>
            </w:pPr>
            <w:r w:rsidRPr="000F79EC">
              <w:rPr>
                <w:b/>
                <w:i w:val="0"/>
                <w:color w:val="auto"/>
              </w:rPr>
              <w:t xml:space="preserve">Name: </w:t>
            </w:r>
            <w:r w:rsidRPr="000F79EC">
              <w:rPr>
                <w:i w:val="0"/>
                <w:color w:val="auto"/>
              </w:rPr>
              <w:t>Add Services</w:t>
            </w:r>
          </w:p>
        </w:tc>
        <w:tc>
          <w:tcPr>
            <w:tcW w:w="1671" w:type="dxa"/>
          </w:tcPr>
          <w:p w14:paraId="2AEBD7B6" w14:textId="6C91AA22" w:rsidR="002B2DAE" w:rsidRPr="000F79EC" w:rsidRDefault="002B2DAE" w:rsidP="002B2DAE">
            <w:pPr>
              <w:pStyle w:val="InfoBlue"/>
              <w:spacing w:after="0"/>
              <w:ind w:left="0"/>
              <w:rPr>
                <w:i w:val="0"/>
                <w:color w:val="auto"/>
              </w:rPr>
            </w:pPr>
            <w:r w:rsidRPr="000F79EC">
              <w:rPr>
                <w:b/>
                <w:i w:val="0"/>
                <w:color w:val="auto"/>
              </w:rPr>
              <w:t xml:space="preserve">ID: </w:t>
            </w:r>
            <w:r w:rsidR="006335F2" w:rsidRPr="000F79EC">
              <w:rPr>
                <w:i w:val="0"/>
                <w:color w:val="auto"/>
              </w:rPr>
              <w:t>SERV_01</w:t>
            </w:r>
          </w:p>
        </w:tc>
      </w:tr>
      <w:tr w:rsidR="002B2DAE" w:rsidRPr="000F79EC" w14:paraId="476A395F" w14:textId="77777777" w:rsidTr="002B2DAE">
        <w:tc>
          <w:tcPr>
            <w:tcW w:w="8856" w:type="dxa"/>
            <w:gridSpan w:val="2"/>
          </w:tcPr>
          <w:p w14:paraId="27373B53" w14:textId="77777777" w:rsidR="002B2DAE" w:rsidRPr="000F79EC" w:rsidRDefault="002B2DAE" w:rsidP="002B2DAE">
            <w:pPr>
              <w:pStyle w:val="InfoBlue"/>
              <w:spacing w:after="0"/>
              <w:ind w:left="0"/>
              <w:rPr>
                <w:b/>
                <w:i w:val="0"/>
                <w:color w:val="auto"/>
              </w:rPr>
            </w:pPr>
            <w:r w:rsidRPr="000F79EC">
              <w:rPr>
                <w:b/>
                <w:i w:val="0"/>
                <w:color w:val="auto"/>
              </w:rPr>
              <w:t>Stakeholders and goals:</w:t>
            </w:r>
          </w:p>
          <w:p w14:paraId="64847C39" w14:textId="64D433E1" w:rsidR="00B61227" w:rsidRPr="00641E72" w:rsidRDefault="00B61227" w:rsidP="00B61227">
            <w:pPr>
              <w:pStyle w:val="InfoBlue"/>
              <w:ind w:left="0"/>
            </w:pPr>
            <w:r>
              <w:rPr>
                <w:i w:val="0"/>
                <w:color w:val="auto"/>
              </w:rPr>
              <w:t>Airline’s Human Resource Manager – Wants to save cost on hiring extra staff to add available services to the database.</w:t>
            </w:r>
          </w:p>
          <w:p w14:paraId="499E7531" w14:textId="4A96A0BB" w:rsidR="00B61227" w:rsidRDefault="00B61227" w:rsidP="00B61227">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have more variety of services to book.</w:t>
            </w:r>
          </w:p>
          <w:p w14:paraId="0CEBA6CA" w14:textId="31A8DC43" w:rsidR="002B2DAE" w:rsidRPr="000F79EC" w:rsidRDefault="00B61227" w:rsidP="00B61227">
            <w:pPr>
              <w:pStyle w:val="InfoBlue"/>
              <w:spacing w:after="0"/>
              <w:ind w:left="0"/>
              <w:rPr>
                <w:color w:val="auto"/>
              </w:rPr>
            </w:pPr>
            <w:r>
              <w:rPr>
                <w:i w:val="0"/>
                <w:color w:val="auto"/>
              </w:rPr>
              <w:t>Service System Manager – Wants to add more services to the system quickly and conveniently.</w:t>
            </w:r>
          </w:p>
        </w:tc>
      </w:tr>
      <w:tr w:rsidR="002B2DAE" w:rsidRPr="000F79EC" w14:paraId="7F382749" w14:textId="77777777" w:rsidTr="002B2DAE">
        <w:tc>
          <w:tcPr>
            <w:tcW w:w="8856" w:type="dxa"/>
            <w:gridSpan w:val="2"/>
          </w:tcPr>
          <w:p w14:paraId="5127CEDF" w14:textId="509BAC34" w:rsidR="002B2DAE" w:rsidRPr="000F79EC" w:rsidRDefault="002B2DAE"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w:t>
            </w:r>
            <w:r w:rsidR="001B6962" w:rsidRPr="000F79EC">
              <w:rPr>
                <w:i w:val="0"/>
                <w:color w:val="auto"/>
              </w:rPr>
              <w:t>to add services to the current list of services so that customers can have a larger variety of services to choose from.</w:t>
            </w:r>
          </w:p>
        </w:tc>
      </w:tr>
      <w:tr w:rsidR="002B2DAE" w:rsidRPr="000F79EC" w14:paraId="71033DE3" w14:textId="77777777" w:rsidTr="002B2DAE">
        <w:tc>
          <w:tcPr>
            <w:tcW w:w="8856" w:type="dxa"/>
            <w:gridSpan w:val="2"/>
          </w:tcPr>
          <w:p w14:paraId="28481967" w14:textId="5889D8A0" w:rsidR="002B2DAE" w:rsidRPr="000F79EC" w:rsidRDefault="002B2DAE" w:rsidP="001B6962">
            <w:pPr>
              <w:pStyle w:val="InfoBlue"/>
              <w:spacing w:after="0"/>
              <w:ind w:left="0"/>
              <w:rPr>
                <w:i w:val="0"/>
                <w:color w:val="auto"/>
              </w:rPr>
            </w:pPr>
            <w:r w:rsidRPr="000F79EC">
              <w:rPr>
                <w:b/>
                <w:i w:val="0"/>
                <w:color w:val="auto"/>
              </w:rPr>
              <w:t>Actors:</w:t>
            </w:r>
            <w:r w:rsidRPr="000F79EC">
              <w:rPr>
                <w:i w:val="0"/>
                <w:color w:val="auto"/>
              </w:rPr>
              <w:t xml:space="preserve"> </w:t>
            </w:r>
            <w:r w:rsidR="001B6962" w:rsidRPr="000F79EC">
              <w:rPr>
                <w:i w:val="0"/>
                <w:color w:val="auto"/>
              </w:rPr>
              <w:t>Service System Manager</w:t>
            </w:r>
          </w:p>
        </w:tc>
      </w:tr>
      <w:tr w:rsidR="002B2DAE" w:rsidRPr="000F79EC" w14:paraId="147B9815" w14:textId="77777777" w:rsidTr="002B2DAE">
        <w:tc>
          <w:tcPr>
            <w:tcW w:w="8856" w:type="dxa"/>
            <w:gridSpan w:val="2"/>
          </w:tcPr>
          <w:p w14:paraId="246A1385" w14:textId="0469182D" w:rsidR="002B2DAE" w:rsidRPr="000F79EC" w:rsidRDefault="002B2DAE"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5F6EFA" w:rsidRPr="000F79EC">
              <w:rPr>
                <w:color w:val="auto"/>
              </w:rPr>
              <w:t>Add Services</w:t>
            </w:r>
            <w:r w:rsidRPr="000F79EC">
              <w:rPr>
                <w:color w:val="auto"/>
              </w:rPr>
              <w:t xml:space="preserve"> </w:t>
            </w:r>
            <w:r w:rsidRPr="000F79EC">
              <w:rPr>
                <w:i w:val="0"/>
                <w:color w:val="auto"/>
              </w:rPr>
              <w:t xml:space="preserve">option from the </w:t>
            </w:r>
            <w:r w:rsidR="00514FD7" w:rsidRPr="000F79EC">
              <w:rPr>
                <w:i w:val="0"/>
                <w:color w:val="auto"/>
              </w:rPr>
              <w:t>main menu</w:t>
            </w:r>
            <w:r w:rsidRPr="000F79EC">
              <w:rPr>
                <w:i w:val="0"/>
                <w:color w:val="auto"/>
              </w:rPr>
              <w:t>.</w:t>
            </w:r>
          </w:p>
        </w:tc>
      </w:tr>
      <w:tr w:rsidR="002B2DAE" w:rsidRPr="000F79EC" w14:paraId="46C898C8" w14:textId="77777777" w:rsidTr="002B2DAE">
        <w:tc>
          <w:tcPr>
            <w:tcW w:w="8856" w:type="dxa"/>
            <w:gridSpan w:val="2"/>
          </w:tcPr>
          <w:p w14:paraId="64860B09" w14:textId="48613D41" w:rsidR="002B2DAE" w:rsidRPr="000F79EC" w:rsidRDefault="002B2DAE" w:rsidP="002B2DAE">
            <w:pPr>
              <w:pStyle w:val="InfoBlue"/>
              <w:spacing w:after="0"/>
              <w:ind w:left="0"/>
              <w:rPr>
                <w:b/>
                <w:i w:val="0"/>
                <w:color w:val="auto"/>
              </w:rPr>
            </w:pPr>
            <w:r w:rsidRPr="000F79EC">
              <w:rPr>
                <w:b/>
                <w:i w:val="0"/>
                <w:color w:val="auto"/>
              </w:rPr>
              <w:t>Normal flow:</w:t>
            </w:r>
          </w:p>
          <w:p w14:paraId="6FE553FC" w14:textId="04EFC58F" w:rsidR="005F6EFA" w:rsidRPr="000F79EC" w:rsidRDefault="00B25926" w:rsidP="005D1CD5">
            <w:pPr>
              <w:pStyle w:val="BodyText"/>
              <w:numPr>
                <w:ilvl w:val="0"/>
                <w:numId w:val="18"/>
              </w:numPr>
              <w:spacing w:after="0"/>
            </w:pPr>
            <w:r w:rsidRPr="000F79EC">
              <w:t>System prompts user for the service name, service cost and availability.</w:t>
            </w:r>
          </w:p>
          <w:p w14:paraId="7D7ABBB6" w14:textId="77777777" w:rsidR="00B25926" w:rsidRPr="000F79EC" w:rsidRDefault="00B25926" w:rsidP="005D1CD5">
            <w:pPr>
              <w:pStyle w:val="BodyText"/>
              <w:numPr>
                <w:ilvl w:val="0"/>
                <w:numId w:val="18"/>
              </w:numPr>
              <w:spacing w:after="0"/>
            </w:pPr>
            <w:r w:rsidRPr="000F79EC">
              <w:t>User enters the required details.</w:t>
            </w:r>
          </w:p>
          <w:p w14:paraId="1B53680D" w14:textId="77777777" w:rsidR="00B25926" w:rsidRPr="000F79EC" w:rsidRDefault="00B25926" w:rsidP="005D1CD5">
            <w:pPr>
              <w:pStyle w:val="BodyText"/>
              <w:numPr>
                <w:ilvl w:val="0"/>
                <w:numId w:val="18"/>
              </w:numPr>
              <w:spacing w:after="0"/>
            </w:pPr>
            <w:r w:rsidRPr="000F79EC">
              <w:t>System prompts user if there is another service to add.</w:t>
            </w:r>
          </w:p>
          <w:p w14:paraId="3DDEFA39" w14:textId="19F4BBA1" w:rsidR="00B25926" w:rsidRPr="000F79EC" w:rsidRDefault="00B25926" w:rsidP="005D1CD5">
            <w:pPr>
              <w:pStyle w:val="BodyText"/>
              <w:numPr>
                <w:ilvl w:val="0"/>
                <w:numId w:val="18"/>
              </w:numPr>
              <w:spacing w:after="0"/>
            </w:pPr>
            <w:r w:rsidRPr="000F79EC">
              <w:t>If user wants to add another service, repeat steps 1-3; else go to step 5.</w:t>
            </w:r>
          </w:p>
          <w:p w14:paraId="55AA88AA" w14:textId="77777777" w:rsidR="00A45321" w:rsidRPr="000F79EC" w:rsidRDefault="00A45321" w:rsidP="005D1CD5">
            <w:pPr>
              <w:pStyle w:val="BodyText"/>
              <w:numPr>
                <w:ilvl w:val="0"/>
                <w:numId w:val="18"/>
              </w:numPr>
              <w:spacing w:after="0"/>
            </w:pPr>
            <w:r w:rsidRPr="000F79EC">
              <w:t>System saves all added services to database.</w:t>
            </w:r>
          </w:p>
          <w:p w14:paraId="0A49B2E9" w14:textId="70B41611" w:rsidR="00A45321" w:rsidRPr="000F79EC" w:rsidRDefault="00A45321" w:rsidP="005D1CD5">
            <w:pPr>
              <w:pStyle w:val="BodyText"/>
              <w:numPr>
                <w:ilvl w:val="0"/>
                <w:numId w:val="18"/>
              </w:numPr>
              <w:spacing w:after="0"/>
            </w:pPr>
            <w:r w:rsidRPr="000F79EC">
              <w:t>System returns to the main menu.</w:t>
            </w:r>
          </w:p>
          <w:p w14:paraId="18C132DA" w14:textId="67962C97" w:rsidR="002B2DAE" w:rsidRPr="000F79EC" w:rsidRDefault="005F6EFA" w:rsidP="005D1CD5">
            <w:pPr>
              <w:pStyle w:val="BodyText"/>
              <w:numPr>
                <w:ilvl w:val="0"/>
                <w:numId w:val="18"/>
              </w:numPr>
              <w:spacing w:after="0"/>
            </w:pPr>
            <w:r w:rsidRPr="000F79EC">
              <w:t>End</w:t>
            </w:r>
          </w:p>
        </w:tc>
      </w:tr>
      <w:tr w:rsidR="002B2DAE" w:rsidRPr="000F79EC" w14:paraId="67A5C669" w14:textId="77777777" w:rsidTr="002B2DAE">
        <w:tc>
          <w:tcPr>
            <w:tcW w:w="8856" w:type="dxa"/>
            <w:gridSpan w:val="2"/>
          </w:tcPr>
          <w:p w14:paraId="189A045B" w14:textId="77777777" w:rsidR="002B2DAE" w:rsidRPr="000F79EC" w:rsidRDefault="002B2DAE" w:rsidP="002B2DAE">
            <w:pPr>
              <w:pStyle w:val="InfoBlue"/>
              <w:spacing w:after="0"/>
              <w:ind w:left="0"/>
              <w:rPr>
                <w:color w:val="auto"/>
              </w:rPr>
            </w:pPr>
            <w:r w:rsidRPr="000F79EC">
              <w:rPr>
                <w:b/>
                <w:i w:val="0"/>
                <w:color w:val="auto"/>
              </w:rPr>
              <w:t xml:space="preserve">Sub-flows: </w:t>
            </w:r>
            <w:r w:rsidRPr="000F79EC">
              <w:rPr>
                <w:i w:val="0"/>
                <w:color w:val="auto"/>
              </w:rPr>
              <w:t>None</w:t>
            </w:r>
          </w:p>
        </w:tc>
      </w:tr>
      <w:tr w:rsidR="002B2DAE" w:rsidRPr="000F79EC" w14:paraId="082AFD21" w14:textId="77777777" w:rsidTr="002B2DAE">
        <w:tc>
          <w:tcPr>
            <w:tcW w:w="8856" w:type="dxa"/>
            <w:gridSpan w:val="2"/>
          </w:tcPr>
          <w:p w14:paraId="359DF774" w14:textId="15DCF69B" w:rsidR="002B2DAE" w:rsidRPr="000F79EC" w:rsidRDefault="002B2DAE" w:rsidP="008B2B8C">
            <w:pPr>
              <w:pStyle w:val="InfoBlue"/>
              <w:spacing w:after="0"/>
              <w:ind w:left="0"/>
              <w:rPr>
                <w:color w:val="auto"/>
              </w:rPr>
            </w:pPr>
            <w:r w:rsidRPr="000F79EC">
              <w:rPr>
                <w:b/>
                <w:i w:val="0"/>
                <w:color w:val="auto"/>
              </w:rPr>
              <w:t>Alternative/Exceptional flows:</w:t>
            </w:r>
            <w:r w:rsidR="008B2B8C" w:rsidRPr="000F79EC">
              <w:rPr>
                <w:i w:val="0"/>
                <w:color w:val="auto"/>
              </w:rPr>
              <w:t xml:space="preserve"> None</w:t>
            </w:r>
          </w:p>
        </w:tc>
      </w:tr>
    </w:tbl>
    <w:p w14:paraId="0CE91421" w14:textId="77777777" w:rsidR="008079BA" w:rsidRPr="000F79EC" w:rsidRDefault="008079BA" w:rsidP="008079BA"/>
    <w:p w14:paraId="337C9E2E" w14:textId="0DE5D2DA" w:rsidR="0080511F" w:rsidRPr="000F79EC" w:rsidRDefault="0080511F" w:rsidP="0080511F">
      <w:pPr>
        <w:pStyle w:val="Heading2"/>
        <w:widowControl/>
      </w:pPr>
      <w:bookmarkStart w:id="31" w:name="_Toc291187231"/>
      <w:r w:rsidRPr="000F79EC">
        <w:t xml:space="preserve">Use Case: </w:t>
      </w:r>
      <w:r w:rsidR="0065467A" w:rsidRPr="000F79EC">
        <w:t>Remove</w:t>
      </w:r>
      <w:r w:rsidRPr="000F79EC">
        <w:t xml:space="preserve"> Services</w:t>
      </w:r>
      <w:bookmarkEnd w:id="31"/>
    </w:p>
    <w:tbl>
      <w:tblPr>
        <w:tblStyle w:val="TableGrid"/>
        <w:tblW w:w="0" w:type="auto"/>
        <w:tblInd w:w="720" w:type="dxa"/>
        <w:tblLook w:val="04A0" w:firstRow="1" w:lastRow="0" w:firstColumn="1" w:lastColumn="0" w:noHBand="0" w:noVBand="1"/>
      </w:tblPr>
      <w:tblGrid>
        <w:gridCol w:w="7185"/>
        <w:gridCol w:w="1671"/>
      </w:tblGrid>
      <w:tr w:rsidR="0080511F" w:rsidRPr="000F79EC" w14:paraId="064AD77F" w14:textId="77777777" w:rsidTr="0065467A">
        <w:tc>
          <w:tcPr>
            <w:tcW w:w="7185" w:type="dxa"/>
          </w:tcPr>
          <w:p w14:paraId="4ECD0DFF" w14:textId="7CEBBF4E" w:rsidR="0080511F" w:rsidRPr="000F79EC" w:rsidRDefault="0080511F" w:rsidP="0065467A">
            <w:pPr>
              <w:pStyle w:val="InfoBlue"/>
              <w:spacing w:after="0"/>
              <w:ind w:left="0"/>
              <w:rPr>
                <w:i w:val="0"/>
                <w:color w:val="auto"/>
              </w:rPr>
            </w:pPr>
            <w:r w:rsidRPr="000F79EC">
              <w:rPr>
                <w:b/>
                <w:i w:val="0"/>
                <w:color w:val="auto"/>
              </w:rPr>
              <w:t xml:space="preserve">Name: </w:t>
            </w:r>
            <w:r w:rsidR="0065467A" w:rsidRPr="000F79EC">
              <w:rPr>
                <w:i w:val="0"/>
                <w:color w:val="auto"/>
              </w:rPr>
              <w:t>Remove</w:t>
            </w:r>
            <w:r w:rsidRPr="000F79EC">
              <w:rPr>
                <w:i w:val="0"/>
                <w:color w:val="auto"/>
              </w:rPr>
              <w:t xml:space="preserve"> Services</w:t>
            </w:r>
          </w:p>
        </w:tc>
        <w:tc>
          <w:tcPr>
            <w:tcW w:w="1671" w:type="dxa"/>
          </w:tcPr>
          <w:p w14:paraId="2B9ECDD3" w14:textId="060CF87D" w:rsidR="0080511F" w:rsidRPr="000F79EC" w:rsidRDefault="0080511F" w:rsidP="0065467A">
            <w:pPr>
              <w:pStyle w:val="InfoBlue"/>
              <w:spacing w:after="0"/>
              <w:ind w:left="0"/>
              <w:rPr>
                <w:i w:val="0"/>
                <w:color w:val="auto"/>
              </w:rPr>
            </w:pPr>
            <w:r w:rsidRPr="000F79EC">
              <w:rPr>
                <w:b/>
                <w:i w:val="0"/>
                <w:color w:val="auto"/>
              </w:rPr>
              <w:t xml:space="preserve">ID: </w:t>
            </w:r>
            <w:r w:rsidR="006335F2" w:rsidRPr="000F79EC">
              <w:rPr>
                <w:i w:val="0"/>
                <w:color w:val="auto"/>
              </w:rPr>
              <w:t>SERV_02</w:t>
            </w:r>
          </w:p>
        </w:tc>
      </w:tr>
      <w:tr w:rsidR="0080511F" w:rsidRPr="000F79EC" w14:paraId="7CB7ACB3" w14:textId="77777777" w:rsidTr="0065467A">
        <w:tc>
          <w:tcPr>
            <w:tcW w:w="8856" w:type="dxa"/>
            <w:gridSpan w:val="2"/>
          </w:tcPr>
          <w:p w14:paraId="0039CD53" w14:textId="77777777" w:rsidR="0080511F" w:rsidRPr="000F79EC" w:rsidRDefault="0080511F" w:rsidP="0065467A">
            <w:pPr>
              <w:pStyle w:val="InfoBlue"/>
              <w:spacing w:after="0"/>
              <w:ind w:left="0"/>
              <w:rPr>
                <w:b/>
                <w:i w:val="0"/>
                <w:color w:val="auto"/>
              </w:rPr>
            </w:pPr>
            <w:r w:rsidRPr="000F79EC">
              <w:rPr>
                <w:b/>
                <w:i w:val="0"/>
                <w:color w:val="auto"/>
              </w:rPr>
              <w:t>Stakeholders and goals:</w:t>
            </w:r>
          </w:p>
          <w:p w14:paraId="39A83A16" w14:textId="6050B771" w:rsidR="00F92811" w:rsidRDefault="00F92811" w:rsidP="00F92811">
            <w:pPr>
              <w:pStyle w:val="InfoBlue"/>
              <w:ind w:left="0"/>
              <w:rPr>
                <w:i w:val="0"/>
                <w:color w:val="auto"/>
              </w:rPr>
            </w:pPr>
            <w:r>
              <w:rPr>
                <w:i w:val="0"/>
                <w:color w:val="auto"/>
              </w:rPr>
              <w:t>Airline’s Human Resource Manager – Wants to save cost on hiring extra staff to remove available services to the database.</w:t>
            </w:r>
          </w:p>
          <w:p w14:paraId="4486A6BE" w14:textId="74459480" w:rsidR="0080511F" w:rsidRPr="000F79EC" w:rsidRDefault="00F92811" w:rsidP="00F92811">
            <w:pPr>
              <w:pStyle w:val="InfoBlue"/>
              <w:spacing w:after="0"/>
              <w:ind w:left="0"/>
              <w:rPr>
                <w:color w:val="auto"/>
              </w:rPr>
            </w:pPr>
            <w:r>
              <w:rPr>
                <w:i w:val="0"/>
                <w:color w:val="auto"/>
              </w:rPr>
              <w:t>Service System Manager – Wants to remove services from the system quickly and conveniently.</w:t>
            </w:r>
          </w:p>
        </w:tc>
      </w:tr>
      <w:tr w:rsidR="0080511F" w:rsidRPr="000F79EC" w14:paraId="3B45454A" w14:textId="77777777" w:rsidTr="0065467A">
        <w:tc>
          <w:tcPr>
            <w:tcW w:w="8856" w:type="dxa"/>
            <w:gridSpan w:val="2"/>
          </w:tcPr>
          <w:p w14:paraId="2D6949E9" w14:textId="4B607CC0" w:rsidR="0080511F" w:rsidRPr="000F79EC" w:rsidRDefault="0080511F"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89509B" w:rsidRPr="000F79EC">
              <w:rPr>
                <w:i w:val="0"/>
                <w:color w:val="auto"/>
              </w:rPr>
              <w:t>remove</w:t>
            </w:r>
            <w:r w:rsidRPr="000F79EC">
              <w:rPr>
                <w:i w:val="0"/>
                <w:color w:val="auto"/>
              </w:rPr>
              <w:t xml:space="preserve"> services </w:t>
            </w:r>
            <w:r w:rsidR="0089509B" w:rsidRPr="000F79EC">
              <w:rPr>
                <w:i w:val="0"/>
                <w:color w:val="auto"/>
              </w:rPr>
              <w:t>from</w:t>
            </w:r>
            <w:r w:rsidRPr="000F79EC">
              <w:rPr>
                <w:i w:val="0"/>
                <w:color w:val="auto"/>
              </w:rPr>
              <w:t xml:space="preserve"> the current list of services</w:t>
            </w:r>
            <w:r w:rsidR="0089509B" w:rsidRPr="000F79EC">
              <w:rPr>
                <w:i w:val="0"/>
                <w:color w:val="auto"/>
              </w:rPr>
              <w:t>.</w:t>
            </w:r>
          </w:p>
        </w:tc>
      </w:tr>
      <w:tr w:rsidR="0080511F" w:rsidRPr="000F79EC" w14:paraId="2698A15C" w14:textId="77777777" w:rsidTr="0065467A">
        <w:tc>
          <w:tcPr>
            <w:tcW w:w="8856" w:type="dxa"/>
            <w:gridSpan w:val="2"/>
          </w:tcPr>
          <w:p w14:paraId="6B7FF2F5" w14:textId="77777777" w:rsidR="0080511F" w:rsidRPr="000F79EC" w:rsidRDefault="0080511F" w:rsidP="0065467A">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80511F" w:rsidRPr="000F79EC" w14:paraId="7EC9F423" w14:textId="77777777" w:rsidTr="0065467A">
        <w:tc>
          <w:tcPr>
            <w:tcW w:w="8856" w:type="dxa"/>
            <w:gridSpan w:val="2"/>
          </w:tcPr>
          <w:p w14:paraId="4872FFBE" w14:textId="601F7FD6" w:rsidR="0080511F" w:rsidRPr="000F79EC" w:rsidRDefault="0080511F" w:rsidP="003642C4">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DE1C87" w:rsidRPr="000F79EC">
              <w:rPr>
                <w:color w:val="auto"/>
              </w:rPr>
              <w:t>Remove</w:t>
            </w:r>
            <w:r w:rsidRPr="000F79EC">
              <w:rPr>
                <w:color w:val="auto"/>
              </w:rPr>
              <w:t xml:space="preserve"> Services </w:t>
            </w:r>
            <w:r w:rsidRPr="000F79EC">
              <w:rPr>
                <w:i w:val="0"/>
                <w:color w:val="auto"/>
              </w:rPr>
              <w:t xml:space="preserve">option from the </w:t>
            </w:r>
            <w:r w:rsidR="003642C4" w:rsidRPr="000F79EC">
              <w:rPr>
                <w:i w:val="0"/>
                <w:color w:val="auto"/>
              </w:rPr>
              <w:t>main menu</w:t>
            </w:r>
            <w:r w:rsidRPr="000F79EC">
              <w:rPr>
                <w:i w:val="0"/>
                <w:color w:val="auto"/>
              </w:rPr>
              <w:t>.</w:t>
            </w:r>
          </w:p>
        </w:tc>
      </w:tr>
      <w:tr w:rsidR="0080511F" w:rsidRPr="000F79EC" w14:paraId="3E4BA764" w14:textId="77777777" w:rsidTr="0065467A">
        <w:tc>
          <w:tcPr>
            <w:tcW w:w="8856" w:type="dxa"/>
            <w:gridSpan w:val="2"/>
          </w:tcPr>
          <w:p w14:paraId="24A7D3EF" w14:textId="77777777" w:rsidR="0080511F" w:rsidRPr="000F79EC" w:rsidRDefault="0080511F" w:rsidP="0065467A">
            <w:pPr>
              <w:pStyle w:val="InfoBlue"/>
              <w:spacing w:after="0"/>
              <w:ind w:left="0"/>
              <w:rPr>
                <w:b/>
                <w:i w:val="0"/>
                <w:color w:val="auto"/>
              </w:rPr>
            </w:pPr>
            <w:r w:rsidRPr="000F79EC">
              <w:rPr>
                <w:b/>
                <w:i w:val="0"/>
                <w:color w:val="auto"/>
              </w:rPr>
              <w:t>Normal flow:</w:t>
            </w:r>
          </w:p>
          <w:p w14:paraId="22589C8A" w14:textId="52A50D1A" w:rsidR="0089509B" w:rsidRPr="000F79EC" w:rsidRDefault="0089509B" w:rsidP="005D1CD5">
            <w:pPr>
              <w:pStyle w:val="BodyText"/>
              <w:numPr>
                <w:ilvl w:val="0"/>
                <w:numId w:val="19"/>
              </w:numPr>
              <w:spacing w:after="0"/>
            </w:pPr>
            <w:r w:rsidRPr="000F79EC">
              <w:t>System displays all services in a numbered list.</w:t>
            </w:r>
          </w:p>
          <w:p w14:paraId="4A352BF5" w14:textId="6C23DA4D" w:rsidR="0080511F" w:rsidRPr="000F79EC" w:rsidRDefault="0089509B" w:rsidP="005D1CD5">
            <w:pPr>
              <w:pStyle w:val="BodyText"/>
              <w:numPr>
                <w:ilvl w:val="0"/>
                <w:numId w:val="19"/>
              </w:numPr>
              <w:spacing w:after="0"/>
            </w:pPr>
            <w:r w:rsidRPr="000F79EC">
              <w:t>User selects the list numbers of the services to remove.</w:t>
            </w:r>
          </w:p>
          <w:p w14:paraId="74E42EA4" w14:textId="7198BF8E" w:rsidR="0080511F" w:rsidRPr="000F79EC" w:rsidRDefault="0080511F" w:rsidP="005D1CD5">
            <w:pPr>
              <w:pStyle w:val="BodyText"/>
              <w:numPr>
                <w:ilvl w:val="0"/>
                <w:numId w:val="19"/>
              </w:numPr>
              <w:spacing w:after="0"/>
            </w:pPr>
            <w:r w:rsidRPr="000F79EC">
              <w:t xml:space="preserve">System </w:t>
            </w:r>
            <w:r w:rsidR="0089509B" w:rsidRPr="000F79EC">
              <w:t>removes</w:t>
            </w:r>
            <w:r w:rsidRPr="000F79EC">
              <w:t xml:space="preserve"> all </w:t>
            </w:r>
            <w:r w:rsidR="0089509B" w:rsidRPr="000F79EC">
              <w:t>selected</w:t>
            </w:r>
            <w:r w:rsidRPr="000F79EC">
              <w:t xml:space="preserve"> services </w:t>
            </w:r>
            <w:r w:rsidR="0089509B" w:rsidRPr="000F79EC">
              <w:t>in the</w:t>
            </w:r>
            <w:r w:rsidRPr="000F79EC">
              <w:t xml:space="preserve"> database.</w:t>
            </w:r>
          </w:p>
          <w:p w14:paraId="70DE4535" w14:textId="77777777" w:rsidR="0080511F" w:rsidRPr="000F79EC" w:rsidRDefault="0080511F" w:rsidP="005D1CD5">
            <w:pPr>
              <w:pStyle w:val="BodyText"/>
              <w:numPr>
                <w:ilvl w:val="0"/>
                <w:numId w:val="19"/>
              </w:numPr>
              <w:spacing w:after="0"/>
            </w:pPr>
            <w:r w:rsidRPr="000F79EC">
              <w:t>System returns to the main menu.</w:t>
            </w:r>
          </w:p>
          <w:p w14:paraId="1A11F75F" w14:textId="77777777" w:rsidR="0080511F" w:rsidRPr="000F79EC" w:rsidRDefault="0080511F" w:rsidP="005D1CD5">
            <w:pPr>
              <w:pStyle w:val="BodyText"/>
              <w:numPr>
                <w:ilvl w:val="0"/>
                <w:numId w:val="19"/>
              </w:numPr>
              <w:spacing w:after="0"/>
            </w:pPr>
            <w:r w:rsidRPr="000F79EC">
              <w:t>End</w:t>
            </w:r>
          </w:p>
        </w:tc>
      </w:tr>
      <w:tr w:rsidR="0080511F" w:rsidRPr="000F79EC" w14:paraId="7309BBC4" w14:textId="77777777" w:rsidTr="0065467A">
        <w:tc>
          <w:tcPr>
            <w:tcW w:w="8856" w:type="dxa"/>
            <w:gridSpan w:val="2"/>
          </w:tcPr>
          <w:p w14:paraId="776183C9" w14:textId="77777777" w:rsidR="0080511F" w:rsidRPr="000F79EC" w:rsidRDefault="0080511F" w:rsidP="0065467A">
            <w:pPr>
              <w:pStyle w:val="InfoBlue"/>
              <w:spacing w:after="0"/>
              <w:ind w:left="0"/>
              <w:rPr>
                <w:color w:val="auto"/>
              </w:rPr>
            </w:pPr>
            <w:r w:rsidRPr="000F79EC">
              <w:rPr>
                <w:b/>
                <w:i w:val="0"/>
                <w:color w:val="auto"/>
              </w:rPr>
              <w:t xml:space="preserve">Sub-flows: </w:t>
            </w:r>
            <w:r w:rsidRPr="000F79EC">
              <w:rPr>
                <w:i w:val="0"/>
                <w:color w:val="auto"/>
              </w:rPr>
              <w:t>None</w:t>
            </w:r>
          </w:p>
        </w:tc>
      </w:tr>
      <w:tr w:rsidR="0080511F" w:rsidRPr="000F79EC" w14:paraId="45E1307B" w14:textId="77777777" w:rsidTr="0065467A">
        <w:tc>
          <w:tcPr>
            <w:tcW w:w="8856" w:type="dxa"/>
            <w:gridSpan w:val="2"/>
          </w:tcPr>
          <w:p w14:paraId="577530E2" w14:textId="77777777" w:rsidR="0080511F" w:rsidRPr="000F79EC" w:rsidRDefault="0080511F" w:rsidP="0065467A">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5784F07" w14:textId="77777777" w:rsidR="0080511F" w:rsidRPr="000F79EC" w:rsidRDefault="0080511F" w:rsidP="008079BA"/>
    <w:p w14:paraId="3BBBCE15" w14:textId="55F4903D" w:rsidR="00CF6DEA" w:rsidRPr="000F79EC" w:rsidRDefault="00CF6DEA" w:rsidP="00CF6DEA">
      <w:pPr>
        <w:pStyle w:val="Heading2"/>
        <w:widowControl/>
      </w:pPr>
      <w:bookmarkStart w:id="32" w:name="_Toc291187232"/>
      <w:r w:rsidRPr="000F79EC">
        <w:t xml:space="preserve">Use Case: </w:t>
      </w:r>
      <w:r w:rsidR="009A4B18" w:rsidRPr="000F79EC">
        <w:t>Edit</w:t>
      </w:r>
      <w:r w:rsidR="00286E9E" w:rsidRPr="000F79EC">
        <w:t xml:space="preserve"> </w:t>
      </w:r>
      <w:r w:rsidR="005C4CB4" w:rsidRPr="000F79EC">
        <w:t>Service Price</w:t>
      </w:r>
      <w:bookmarkEnd w:id="32"/>
    </w:p>
    <w:tbl>
      <w:tblPr>
        <w:tblStyle w:val="TableGrid"/>
        <w:tblW w:w="0" w:type="auto"/>
        <w:tblInd w:w="720" w:type="dxa"/>
        <w:tblLook w:val="04A0" w:firstRow="1" w:lastRow="0" w:firstColumn="1" w:lastColumn="0" w:noHBand="0" w:noVBand="1"/>
      </w:tblPr>
      <w:tblGrid>
        <w:gridCol w:w="7185"/>
        <w:gridCol w:w="1671"/>
      </w:tblGrid>
      <w:tr w:rsidR="00CF6DEA" w:rsidRPr="000F79EC" w14:paraId="694B2421" w14:textId="77777777" w:rsidTr="00CF6DEA">
        <w:tc>
          <w:tcPr>
            <w:tcW w:w="7185" w:type="dxa"/>
          </w:tcPr>
          <w:p w14:paraId="2EDDE069" w14:textId="3032F1C3" w:rsidR="00CF6DEA" w:rsidRPr="000F79EC" w:rsidRDefault="00CF6DEA" w:rsidP="009A4B18">
            <w:pPr>
              <w:pStyle w:val="InfoBlue"/>
              <w:spacing w:after="0"/>
              <w:ind w:left="0"/>
              <w:rPr>
                <w:i w:val="0"/>
                <w:color w:val="auto"/>
              </w:rPr>
            </w:pPr>
            <w:r w:rsidRPr="000F79EC">
              <w:rPr>
                <w:b/>
                <w:i w:val="0"/>
                <w:color w:val="auto"/>
              </w:rPr>
              <w:t xml:space="preserve">Name: </w:t>
            </w:r>
            <w:r w:rsidR="009A4B18" w:rsidRPr="000F79EC">
              <w:rPr>
                <w:i w:val="0"/>
                <w:color w:val="auto"/>
              </w:rPr>
              <w:t>Edit</w:t>
            </w:r>
            <w:r w:rsidR="00286E9E" w:rsidRPr="000F79EC">
              <w:rPr>
                <w:i w:val="0"/>
                <w:color w:val="auto"/>
              </w:rPr>
              <w:t xml:space="preserve"> </w:t>
            </w:r>
            <w:r w:rsidR="005C4CB4" w:rsidRPr="000F79EC">
              <w:rPr>
                <w:i w:val="0"/>
                <w:color w:val="auto"/>
              </w:rPr>
              <w:t xml:space="preserve">Service </w:t>
            </w:r>
            <w:r w:rsidR="00286E9E" w:rsidRPr="000F79EC">
              <w:rPr>
                <w:i w:val="0"/>
                <w:color w:val="auto"/>
              </w:rPr>
              <w:t>Price</w:t>
            </w:r>
          </w:p>
        </w:tc>
        <w:tc>
          <w:tcPr>
            <w:tcW w:w="1671" w:type="dxa"/>
          </w:tcPr>
          <w:p w14:paraId="10F6DB63" w14:textId="58AEA59E" w:rsidR="00CF6DEA" w:rsidRPr="000F79EC" w:rsidRDefault="00CF6DEA" w:rsidP="00CF6DEA">
            <w:pPr>
              <w:pStyle w:val="InfoBlue"/>
              <w:spacing w:after="0"/>
              <w:ind w:left="0"/>
              <w:rPr>
                <w:i w:val="0"/>
                <w:color w:val="auto"/>
              </w:rPr>
            </w:pPr>
            <w:r w:rsidRPr="000F79EC">
              <w:rPr>
                <w:b/>
                <w:i w:val="0"/>
                <w:color w:val="auto"/>
              </w:rPr>
              <w:t xml:space="preserve">ID: </w:t>
            </w:r>
            <w:r w:rsidR="006335F2" w:rsidRPr="000F79EC">
              <w:rPr>
                <w:i w:val="0"/>
                <w:color w:val="auto"/>
              </w:rPr>
              <w:t>SERV_03</w:t>
            </w:r>
          </w:p>
        </w:tc>
      </w:tr>
      <w:tr w:rsidR="00CF6DEA" w:rsidRPr="000F79EC" w14:paraId="0360DD72" w14:textId="77777777" w:rsidTr="00CF6DEA">
        <w:tc>
          <w:tcPr>
            <w:tcW w:w="8856" w:type="dxa"/>
            <w:gridSpan w:val="2"/>
          </w:tcPr>
          <w:p w14:paraId="02B5E48D" w14:textId="77777777" w:rsidR="00CF6DEA" w:rsidRPr="000F79EC" w:rsidRDefault="00CF6DEA" w:rsidP="00CF6DEA">
            <w:pPr>
              <w:pStyle w:val="InfoBlue"/>
              <w:spacing w:after="0"/>
              <w:ind w:left="0"/>
              <w:rPr>
                <w:b/>
                <w:i w:val="0"/>
                <w:color w:val="auto"/>
              </w:rPr>
            </w:pPr>
            <w:r w:rsidRPr="000F79EC">
              <w:rPr>
                <w:b/>
                <w:i w:val="0"/>
                <w:color w:val="auto"/>
              </w:rPr>
              <w:t>Stakeholders and goals:</w:t>
            </w:r>
          </w:p>
          <w:p w14:paraId="71FEAE8B" w14:textId="65D406EE" w:rsidR="00F92811" w:rsidRDefault="00F92811" w:rsidP="004D5236">
            <w:pPr>
              <w:pStyle w:val="InfoBlue"/>
              <w:ind w:left="0"/>
              <w:rPr>
                <w:i w:val="0"/>
                <w:color w:val="auto"/>
              </w:rPr>
            </w:pPr>
            <w:r>
              <w:rPr>
                <w:i w:val="0"/>
                <w:color w:val="auto"/>
              </w:rPr>
              <w:lastRenderedPageBreak/>
              <w:t xml:space="preserve">Airline’s Human Resource Manager – Wants to save cost on hiring extra staff to </w:t>
            </w:r>
            <w:r w:rsidR="004D5236">
              <w:rPr>
                <w:i w:val="0"/>
                <w:color w:val="auto"/>
              </w:rPr>
              <w:t>editing service prices.</w:t>
            </w:r>
          </w:p>
          <w:p w14:paraId="170DB18B" w14:textId="0B861DCD" w:rsidR="00CF6DEA" w:rsidRPr="000F79EC" w:rsidRDefault="00F92811" w:rsidP="004D5236">
            <w:pPr>
              <w:pStyle w:val="InfoBlue"/>
              <w:spacing w:after="0"/>
              <w:ind w:left="0"/>
              <w:rPr>
                <w:color w:val="auto"/>
              </w:rPr>
            </w:pPr>
            <w:r>
              <w:rPr>
                <w:i w:val="0"/>
                <w:color w:val="auto"/>
              </w:rPr>
              <w:t xml:space="preserve">Service System Manager – Wants to </w:t>
            </w:r>
            <w:r w:rsidR="004D5236">
              <w:rPr>
                <w:i w:val="0"/>
                <w:color w:val="auto"/>
              </w:rPr>
              <w:t>edit service prices</w:t>
            </w:r>
            <w:r>
              <w:rPr>
                <w:i w:val="0"/>
                <w:color w:val="auto"/>
              </w:rPr>
              <w:t xml:space="preserve"> </w:t>
            </w:r>
            <w:r w:rsidR="004D5236">
              <w:rPr>
                <w:i w:val="0"/>
                <w:color w:val="auto"/>
              </w:rPr>
              <w:t>in</w:t>
            </w:r>
            <w:r>
              <w:rPr>
                <w:i w:val="0"/>
                <w:color w:val="auto"/>
              </w:rPr>
              <w:t xml:space="preserve"> the system quickly and conveniently.</w:t>
            </w:r>
          </w:p>
        </w:tc>
      </w:tr>
      <w:tr w:rsidR="00CF6DEA" w:rsidRPr="000F79EC" w14:paraId="6D65CF51" w14:textId="77777777" w:rsidTr="00CF6DEA">
        <w:tc>
          <w:tcPr>
            <w:tcW w:w="8856" w:type="dxa"/>
            <w:gridSpan w:val="2"/>
          </w:tcPr>
          <w:p w14:paraId="361C0E85" w14:textId="2C064992" w:rsidR="00CF6DEA" w:rsidRPr="000F79EC" w:rsidRDefault="00CF6DEA" w:rsidP="00514FD7">
            <w:pPr>
              <w:pStyle w:val="InfoBlue"/>
              <w:spacing w:after="0"/>
              <w:ind w:left="0"/>
              <w:rPr>
                <w:i w:val="0"/>
                <w:color w:val="auto"/>
              </w:rPr>
            </w:pPr>
            <w:r w:rsidRPr="000F79EC">
              <w:rPr>
                <w:b/>
                <w:i w:val="0"/>
                <w:color w:val="auto"/>
              </w:rPr>
              <w:lastRenderedPageBreak/>
              <w:t xml:space="preserve">Description: </w:t>
            </w:r>
            <w:r w:rsidR="00514FD7" w:rsidRPr="000F79EC">
              <w:rPr>
                <w:i w:val="0"/>
                <w:color w:val="auto"/>
              </w:rPr>
              <w:t>User</w:t>
            </w:r>
            <w:r w:rsidRPr="000F79EC">
              <w:rPr>
                <w:i w:val="0"/>
                <w:color w:val="auto"/>
              </w:rPr>
              <w:t xml:space="preserve"> wants </w:t>
            </w:r>
            <w:r w:rsidR="009A4B18" w:rsidRPr="000F79EC">
              <w:rPr>
                <w:i w:val="0"/>
                <w:color w:val="auto"/>
              </w:rPr>
              <w:t>edit</w:t>
            </w:r>
            <w:r w:rsidR="00286E9E" w:rsidRPr="000F79EC">
              <w:rPr>
                <w:i w:val="0"/>
                <w:color w:val="auto"/>
              </w:rPr>
              <w:t xml:space="preserve"> the prices of </w:t>
            </w:r>
            <w:r w:rsidR="00330A69" w:rsidRPr="000F79EC">
              <w:rPr>
                <w:i w:val="0"/>
                <w:color w:val="auto"/>
              </w:rPr>
              <w:t xml:space="preserve">existing </w:t>
            </w:r>
            <w:r w:rsidR="00286E9E" w:rsidRPr="000F79EC">
              <w:rPr>
                <w:i w:val="0"/>
                <w:color w:val="auto"/>
              </w:rPr>
              <w:t>services</w:t>
            </w:r>
            <w:r w:rsidR="00330A69" w:rsidRPr="000F79EC">
              <w:rPr>
                <w:i w:val="0"/>
                <w:color w:val="auto"/>
              </w:rPr>
              <w:t>.</w:t>
            </w:r>
          </w:p>
        </w:tc>
      </w:tr>
      <w:tr w:rsidR="00CF6DEA" w:rsidRPr="000F79EC" w14:paraId="2D359BEE" w14:textId="77777777" w:rsidTr="00CF6DEA">
        <w:tc>
          <w:tcPr>
            <w:tcW w:w="8856" w:type="dxa"/>
            <w:gridSpan w:val="2"/>
          </w:tcPr>
          <w:p w14:paraId="75CF4FCF" w14:textId="77777777" w:rsidR="00CF6DEA" w:rsidRPr="000F79EC" w:rsidRDefault="00CF6DEA" w:rsidP="00CF6DEA">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CF6DEA" w:rsidRPr="000F79EC" w14:paraId="657D1229" w14:textId="77777777" w:rsidTr="00CF6DEA">
        <w:tc>
          <w:tcPr>
            <w:tcW w:w="8856" w:type="dxa"/>
            <w:gridSpan w:val="2"/>
          </w:tcPr>
          <w:p w14:paraId="7CABCA4E" w14:textId="6417787E" w:rsidR="00CF6DEA" w:rsidRPr="000F79EC" w:rsidRDefault="00CF6DEA"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009A4B18" w:rsidRPr="000F79EC">
              <w:rPr>
                <w:color w:val="auto"/>
              </w:rPr>
              <w:t>Edit</w:t>
            </w:r>
            <w:r w:rsidR="00144C60" w:rsidRPr="000F79EC">
              <w:rPr>
                <w:color w:val="auto"/>
              </w:rPr>
              <w:t xml:space="preserve"> Service Price</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CF6DEA" w:rsidRPr="000F79EC" w14:paraId="23C66892" w14:textId="77777777" w:rsidTr="00CF6DEA">
        <w:tc>
          <w:tcPr>
            <w:tcW w:w="8856" w:type="dxa"/>
            <w:gridSpan w:val="2"/>
          </w:tcPr>
          <w:p w14:paraId="0A2EAA9B" w14:textId="44302A39" w:rsidR="00CF6DEA" w:rsidRPr="000F79EC" w:rsidRDefault="00CF6DEA" w:rsidP="00CF6DEA">
            <w:pPr>
              <w:pStyle w:val="InfoBlue"/>
              <w:spacing w:after="0"/>
              <w:ind w:left="0"/>
              <w:rPr>
                <w:b/>
                <w:i w:val="0"/>
                <w:color w:val="auto"/>
              </w:rPr>
            </w:pPr>
            <w:r w:rsidRPr="000F79EC">
              <w:rPr>
                <w:b/>
                <w:i w:val="0"/>
                <w:color w:val="auto"/>
              </w:rPr>
              <w:t>Normal flow:</w:t>
            </w:r>
          </w:p>
          <w:p w14:paraId="3B53AB84" w14:textId="77777777" w:rsidR="00CF6DEA" w:rsidRPr="000F79EC" w:rsidRDefault="00CF6DEA" w:rsidP="005D1CD5">
            <w:pPr>
              <w:pStyle w:val="BodyText"/>
              <w:numPr>
                <w:ilvl w:val="0"/>
                <w:numId w:val="20"/>
              </w:numPr>
              <w:spacing w:after="0"/>
            </w:pPr>
            <w:r w:rsidRPr="000F79EC">
              <w:t>System displays all services in a numbered list.</w:t>
            </w:r>
          </w:p>
          <w:p w14:paraId="13E7AB11" w14:textId="2B0EA8A7" w:rsidR="00CF6DEA" w:rsidRPr="000F79EC" w:rsidRDefault="00013152" w:rsidP="005D1CD5">
            <w:pPr>
              <w:pStyle w:val="BodyText"/>
              <w:numPr>
                <w:ilvl w:val="0"/>
                <w:numId w:val="20"/>
              </w:numPr>
              <w:spacing w:after="0"/>
            </w:pPr>
            <w:r w:rsidRPr="000F79EC">
              <w:t>User selects the list number of the service</w:t>
            </w:r>
            <w:r w:rsidR="00CF6DEA" w:rsidRPr="000F79EC">
              <w:t xml:space="preserve"> to </w:t>
            </w:r>
            <w:r w:rsidRPr="000F79EC">
              <w:t>adjust its price</w:t>
            </w:r>
            <w:r w:rsidR="00CF6DEA" w:rsidRPr="000F79EC">
              <w:t>.</w:t>
            </w:r>
          </w:p>
          <w:p w14:paraId="399A62EC" w14:textId="0A78A6BD" w:rsidR="00CF6DEA" w:rsidRPr="000F79EC" w:rsidRDefault="00013152" w:rsidP="005D1CD5">
            <w:pPr>
              <w:pStyle w:val="BodyText"/>
              <w:numPr>
                <w:ilvl w:val="0"/>
                <w:numId w:val="20"/>
              </w:numPr>
              <w:spacing w:after="0"/>
            </w:pPr>
            <w:r w:rsidRPr="000F79EC">
              <w:t>System prompts the user for the new price for the selected service.</w:t>
            </w:r>
          </w:p>
          <w:p w14:paraId="0B0C4A2F" w14:textId="563A0257" w:rsidR="00013152" w:rsidRPr="000F79EC" w:rsidRDefault="00013152" w:rsidP="005D1CD5">
            <w:pPr>
              <w:pStyle w:val="BodyText"/>
              <w:numPr>
                <w:ilvl w:val="0"/>
                <w:numId w:val="20"/>
              </w:numPr>
              <w:spacing w:after="0"/>
            </w:pPr>
            <w:r w:rsidRPr="000F79EC">
              <w:t>User enters the new price for the selected service.</w:t>
            </w:r>
          </w:p>
          <w:p w14:paraId="51A1600C" w14:textId="29A9D805" w:rsidR="00013152" w:rsidRPr="000F79EC" w:rsidRDefault="00013152" w:rsidP="005D1CD5">
            <w:pPr>
              <w:pStyle w:val="BodyText"/>
              <w:numPr>
                <w:ilvl w:val="0"/>
                <w:numId w:val="20"/>
              </w:numPr>
              <w:spacing w:after="0"/>
            </w:pPr>
            <w:r w:rsidRPr="000F79EC">
              <w:t>System saves the new price of the service to the database.</w:t>
            </w:r>
          </w:p>
          <w:p w14:paraId="73D0FB66" w14:textId="2564D484" w:rsidR="00013152" w:rsidRPr="000F79EC" w:rsidRDefault="00013152" w:rsidP="005D1CD5">
            <w:pPr>
              <w:pStyle w:val="BodyText"/>
              <w:numPr>
                <w:ilvl w:val="0"/>
                <w:numId w:val="20"/>
              </w:numPr>
              <w:spacing w:after="0"/>
            </w:pPr>
            <w:r w:rsidRPr="000F79EC">
              <w:t>System prompts user whether they want to adjust the price of another service.</w:t>
            </w:r>
          </w:p>
          <w:p w14:paraId="283995AF" w14:textId="2B1E6FAF" w:rsidR="00013152" w:rsidRPr="000F79EC" w:rsidRDefault="00013152" w:rsidP="005D1CD5">
            <w:pPr>
              <w:pStyle w:val="BodyText"/>
              <w:numPr>
                <w:ilvl w:val="0"/>
                <w:numId w:val="20"/>
              </w:numPr>
              <w:spacing w:after="0"/>
            </w:pPr>
            <w:r w:rsidRPr="000F79EC">
              <w:t>If the user wants to adjust the price of another service, then repeat steps 1-</w:t>
            </w:r>
            <w:r w:rsidR="00BD1A17" w:rsidRPr="000F79EC">
              <w:t>6; else go to step 8.</w:t>
            </w:r>
          </w:p>
          <w:p w14:paraId="72D1D6F7" w14:textId="77777777" w:rsidR="00CF6DEA" w:rsidRPr="000F79EC" w:rsidRDefault="00CF6DEA" w:rsidP="005D1CD5">
            <w:pPr>
              <w:pStyle w:val="BodyText"/>
              <w:numPr>
                <w:ilvl w:val="0"/>
                <w:numId w:val="20"/>
              </w:numPr>
              <w:spacing w:after="0"/>
            </w:pPr>
            <w:r w:rsidRPr="000F79EC">
              <w:t>System returns to the main menu.</w:t>
            </w:r>
          </w:p>
          <w:p w14:paraId="7730BCC2" w14:textId="77777777" w:rsidR="00CF6DEA" w:rsidRPr="000F79EC" w:rsidRDefault="00CF6DEA" w:rsidP="005D1CD5">
            <w:pPr>
              <w:pStyle w:val="BodyText"/>
              <w:numPr>
                <w:ilvl w:val="0"/>
                <w:numId w:val="20"/>
              </w:numPr>
              <w:spacing w:after="0"/>
            </w:pPr>
            <w:r w:rsidRPr="000F79EC">
              <w:t>End</w:t>
            </w:r>
          </w:p>
        </w:tc>
      </w:tr>
      <w:tr w:rsidR="00CF6DEA" w:rsidRPr="000F79EC" w14:paraId="469ED2EE" w14:textId="77777777" w:rsidTr="00CF6DEA">
        <w:tc>
          <w:tcPr>
            <w:tcW w:w="8856" w:type="dxa"/>
            <w:gridSpan w:val="2"/>
          </w:tcPr>
          <w:p w14:paraId="0DA679E4" w14:textId="77777777" w:rsidR="00CF6DEA" w:rsidRPr="000F79EC" w:rsidRDefault="00CF6DEA" w:rsidP="00CF6DEA">
            <w:pPr>
              <w:pStyle w:val="InfoBlue"/>
              <w:spacing w:after="0"/>
              <w:ind w:left="0"/>
              <w:rPr>
                <w:color w:val="auto"/>
              </w:rPr>
            </w:pPr>
            <w:r w:rsidRPr="000F79EC">
              <w:rPr>
                <w:b/>
                <w:i w:val="0"/>
                <w:color w:val="auto"/>
              </w:rPr>
              <w:t xml:space="preserve">Sub-flows: </w:t>
            </w:r>
            <w:r w:rsidRPr="000F79EC">
              <w:rPr>
                <w:i w:val="0"/>
                <w:color w:val="auto"/>
              </w:rPr>
              <w:t>None</w:t>
            </w:r>
          </w:p>
        </w:tc>
      </w:tr>
      <w:tr w:rsidR="00CF6DEA" w:rsidRPr="000F79EC" w14:paraId="105AF9AA" w14:textId="77777777" w:rsidTr="00CF6DEA">
        <w:tc>
          <w:tcPr>
            <w:tcW w:w="8856" w:type="dxa"/>
            <w:gridSpan w:val="2"/>
          </w:tcPr>
          <w:p w14:paraId="560EC9A7" w14:textId="77777777" w:rsidR="00CF6DEA" w:rsidRPr="000F79EC" w:rsidRDefault="00CF6DEA" w:rsidP="00CF6DEA">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6768F738" w14:textId="77777777" w:rsidR="004820E2" w:rsidRPr="000F79EC" w:rsidRDefault="004820E2" w:rsidP="008079BA"/>
    <w:p w14:paraId="1729AFE6" w14:textId="0A9EDF86" w:rsidR="00DE1C87" w:rsidRPr="000F79EC" w:rsidRDefault="00DE1C87" w:rsidP="00DE1C87">
      <w:pPr>
        <w:pStyle w:val="Heading2"/>
        <w:widowControl/>
      </w:pPr>
      <w:bookmarkStart w:id="33" w:name="_Toc291187233"/>
      <w:r w:rsidRPr="000F79EC">
        <w:t xml:space="preserve">Use Case: </w:t>
      </w:r>
      <w:r w:rsidR="009A4B18" w:rsidRPr="000F79EC">
        <w:t>Edit</w:t>
      </w:r>
      <w:r w:rsidRPr="000F79EC">
        <w:t xml:space="preserve"> Service Availability</w:t>
      </w:r>
      <w:bookmarkEnd w:id="33"/>
    </w:p>
    <w:tbl>
      <w:tblPr>
        <w:tblStyle w:val="TableGrid"/>
        <w:tblW w:w="0" w:type="auto"/>
        <w:tblInd w:w="720" w:type="dxa"/>
        <w:tblLook w:val="04A0" w:firstRow="1" w:lastRow="0" w:firstColumn="1" w:lastColumn="0" w:noHBand="0" w:noVBand="1"/>
      </w:tblPr>
      <w:tblGrid>
        <w:gridCol w:w="7185"/>
        <w:gridCol w:w="1671"/>
      </w:tblGrid>
      <w:tr w:rsidR="00DE1C87" w:rsidRPr="000F79EC" w14:paraId="41CBDEA2" w14:textId="77777777" w:rsidTr="000631BC">
        <w:tc>
          <w:tcPr>
            <w:tcW w:w="7185" w:type="dxa"/>
          </w:tcPr>
          <w:p w14:paraId="354DCD77" w14:textId="6052F4F6" w:rsidR="00DE1C87" w:rsidRPr="000F79EC" w:rsidRDefault="00DE1C87" w:rsidP="009A4B18">
            <w:pPr>
              <w:pStyle w:val="InfoBlue"/>
              <w:spacing w:after="0"/>
              <w:ind w:left="0"/>
              <w:rPr>
                <w:i w:val="0"/>
                <w:color w:val="auto"/>
              </w:rPr>
            </w:pPr>
            <w:r w:rsidRPr="000F79EC">
              <w:rPr>
                <w:b/>
                <w:i w:val="0"/>
                <w:color w:val="auto"/>
              </w:rPr>
              <w:t xml:space="preserve">Name: </w:t>
            </w:r>
            <w:r w:rsidR="009A4B18" w:rsidRPr="000F79EC">
              <w:rPr>
                <w:i w:val="0"/>
                <w:color w:val="auto"/>
              </w:rPr>
              <w:t>Edit</w:t>
            </w:r>
            <w:r w:rsidRPr="000F79EC">
              <w:rPr>
                <w:i w:val="0"/>
                <w:color w:val="auto"/>
              </w:rPr>
              <w:t xml:space="preserve"> Service Availability</w:t>
            </w:r>
          </w:p>
        </w:tc>
        <w:tc>
          <w:tcPr>
            <w:tcW w:w="1671" w:type="dxa"/>
          </w:tcPr>
          <w:p w14:paraId="04D02FF1" w14:textId="55EFF7C7" w:rsidR="00DE1C87" w:rsidRPr="000F79EC" w:rsidRDefault="00DE1C87" w:rsidP="000631BC">
            <w:pPr>
              <w:pStyle w:val="InfoBlue"/>
              <w:spacing w:after="0"/>
              <w:ind w:left="0"/>
              <w:rPr>
                <w:i w:val="0"/>
                <w:color w:val="auto"/>
              </w:rPr>
            </w:pPr>
            <w:r w:rsidRPr="000F79EC">
              <w:rPr>
                <w:b/>
                <w:i w:val="0"/>
                <w:color w:val="auto"/>
              </w:rPr>
              <w:t xml:space="preserve">ID: </w:t>
            </w:r>
            <w:r w:rsidR="006335F2" w:rsidRPr="000F79EC">
              <w:rPr>
                <w:i w:val="0"/>
                <w:color w:val="auto"/>
              </w:rPr>
              <w:t>SERV_04</w:t>
            </w:r>
          </w:p>
        </w:tc>
      </w:tr>
      <w:tr w:rsidR="00DE1C87" w:rsidRPr="000F79EC" w14:paraId="419C9923" w14:textId="77777777" w:rsidTr="000631BC">
        <w:tc>
          <w:tcPr>
            <w:tcW w:w="8856" w:type="dxa"/>
            <w:gridSpan w:val="2"/>
          </w:tcPr>
          <w:p w14:paraId="4528BB87" w14:textId="77777777" w:rsidR="00DE1C87" w:rsidRPr="000F79EC" w:rsidRDefault="00DE1C87" w:rsidP="000631BC">
            <w:pPr>
              <w:pStyle w:val="InfoBlue"/>
              <w:spacing w:after="0"/>
              <w:ind w:left="0"/>
              <w:rPr>
                <w:b/>
                <w:i w:val="0"/>
                <w:color w:val="auto"/>
              </w:rPr>
            </w:pPr>
            <w:r w:rsidRPr="000F79EC">
              <w:rPr>
                <w:b/>
                <w:i w:val="0"/>
                <w:color w:val="auto"/>
              </w:rPr>
              <w:t>Stakeholders and goals:</w:t>
            </w:r>
          </w:p>
          <w:p w14:paraId="6ECCB436" w14:textId="6EBF2973" w:rsidR="004D5236" w:rsidRDefault="004D5236" w:rsidP="0075204A">
            <w:pPr>
              <w:pStyle w:val="InfoBlue"/>
              <w:ind w:left="0"/>
              <w:rPr>
                <w:i w:val="0"/>
                <w:color w:val="auto"/>
              </w:rPr>
            </w:pPr>
            <w:r>
              <w:rPr>
                <w:i w:val="0"/>
                <w:color w:val="auto"/>
              </w:rPr>
              <w:t xml:space="preserve">Airline’s Human Resource Manager – Wants to save cost on hiring extra staff to </w:t>
            </w:r>
            <w:r w:rsidR="0075204A">
              <w:rPr>
                <w:i w:val="0"/>
                <w:color w:val="auto"/>
              </w:rPr>
              <w:t>edit the</w:t>
            </w:r>
            <w:r>
              <w:rPr>
                <w:i w:val="0"/>
                <w:color w:val="auto"/>
              </w:rPr>
              <w:t xml:space="preserve"> </w:t>
            </w:r>
            <w:r w:rsidR="0075204A">
              <w:rPr>
                <w:i w:val="0"/>
                <w:color w:val="auto"/>
              </w:rPr>
              <w:t>availability of</w:t>
            </w:r>
            <w:r>
              <w:rPr>
                <w:i w:val="0"/>
                <w:color w:val="auto"/>
              </w:rPr>
              <w:t xml:space="preserve"> services.</w:t>
            </w:r>
          </w:p>
          <w:p w14:paraId="46AEF93E" w14:textId="07A7BA85" w:rsidR="00DE1C87" w:rsidRPr="000F79EC" w:rsidRDefault="004D5236" w:rsidP="00EE7DCD">
            <w:pPr>
              <w:pStyle w:val="InfoBlue"/>
              <w:spacing w:after="0"/>
              <w:ind w:left="0"/>
              <w:rPr>
                <w:color w:val="auto"/>
              </w:rPr>
            </w:pPr>
            <w:r>
              <w:rPr>
                <w:i w:val="0"/>
                <w:color w:val="auto"/>
              </w:rPr>
              <w:t xml:space="preserve">Service System Manager – Wants to add </w:t>
            </w:r>
            <w:r w:rsidR="0075204A">
              <w:rPr>
                <w:i w:val="0"/>
                <w:color w:val="auto"/>
              </w:rPr>
              <w:t>edit service availability</w:t>
            </w:r>
            <w:r>
              <w:rPr>
                <w:i w:val="0"/>
                <w:color w:val="auto"/>
              </w:rPr>
              <w:t xml:space="preserve"> quickly and conveniently.</w:t>
            </w:r>
          </w:p>
        </w:tc>
      </w:tr>
      <w:tr w:rsidR="00DE1C87" w:rsidRPr="000F79EC" w14:paraId="69926238" w14:textId="77777777" w:rsidTr="000631BC">
        <w:tc>
          <w:tcPr>
            <w:tcW w:w="8856" w:type="dxa"/>
            <w:gridSpan w:val="2"/>
          </w:tcPr>
          <w:p w14:paraId="2FABB6D9" w14:textId="1D87CB09" w:rsidR="00DE1C87" w:rsidRPr="000F79EC" w:rsidRDefault="00DE1C87" w:rsidP="00514FD7">
            <w:pPr>
              <w:pStyle w:val="InfoBlue"/>
              <w:spacing w:after="0"/>
              <w:ind w:left="0"/>
              <w:rPr>
                <w:i w:val="0"/>
                <w:color w:val="auto"/>
              </w:rPr>
            </w:pPr>
            <w:r w:rsidRPr="000F79EC">
              <w:rPr>
                <w:b/>
                <w:i w:val="0"/>
                <w:color w:val="auto"/>
              </w:rPr>
              <w:t xml:space="preserve">Description: </w:t>
            </w:r>
            <w:r w:rsidR="00514FD7" w:rsidRPr="000F79EC">
              <w:rPr>
                <w:i w:val="0"/>
                <w:color w:val="auto"/>
              </w:rPr>
              <w:t>User</w:t>
            </w:r>
            <w:r w:rsidRPr="000F79EC">
              <w:rPr>
                <w:i w:val="0"/>
                <w:color w:val="auto"/>
              </w:rPr>
              <w:t xml:space="preserve"> wants to </w:t>
            </w:r>
            <w:r w:rsidR="009A4B18" w:rsidRPr="000F79EC">
              <w:rPr>
                <w:i w:val="0"/>
                <w:color w:val="auto"/>
              </w:rPr>
              <w:t>edit</w:t>
            </w:r>
            <w:r w:rsidRPr="000F79EC">
              <w:rPr>
                <w:i w:val="0"/>
                <w:color w:val="auto"/>
              </w:rPr>
              <w:t xml:space="preserve"> the availability of services to “international” or “all” flights.</w:t>
            </w:r>
          </w:p>
        </w:tc>
      </w:tr>
      <w:tr w:rsidR="00DE1C87" w:rsidRPr="000F79EC" w14:paraId="311F6885" w14:textId="77777777" w:rsidTr="000631BC">
        <w:tc>
          <w:tcPr>
            <w:tcW w:w="8856" w:type="dxa"/>
            <w:gridSpan w:val="2"/>
          </w:tcPr>
          <w:p w14:paraId="2FCEF1CF" w14:textId="77777777" w:rsidR="00DE1C87" w:rsidRPr="000F79EC" w:rsidRDefault="00DE1C87" w:rsidP="000631BC">
            <w:pPr>
              <w:pStyle w:val="InfoBlue"/>
              <w:spacing w:after="0"/>
              <w:ind w:left="0"/>
              <w:rPr>
                <w:i w:val="0"/>
                <w:color w:val="auto"/>
              </w:rPr>
            </w:pPr>
            <w:r w:rsidRPr="000F79EC">
              <w:rPr>
                <w:b/>
                <w:i w:val="0"/>
                <w:color w:val="auto"/>
              </w:rPr>
              <w:t>Actors:</w:t>
            </w:r>
            <w:r w:rsidRPr="000F79EC">
              <w:rPr>
                <w:i w:val="0"/>
                <w:color w:val="auto"/>
              </w:rPr>
              <w:t xml:space="preserve"> Service System Manager</w:t>
            </w:r>
          </w:p>
        </w:tc>
      </w:tr>
      <w:tr w:rsidR="00DE1C87" w:rsidRPr="000F79EC" w14:paraId="28CC51DE" w14:textId="77777777" w:rsidTr="000631BC">
        <w:tc>
          <w:tcPr>
            <w:tcW w:w="8856" w:type="dxa"/>
            <w:gridSpan w:val="2"/>
          </w:tcPr>
          <w:p w14:paraId="1CF97363" w14:textId="1D7B1F52" w:rsidR="00DE1C87" w:rsidRPr="000F79EC" w:rsidRDefault="00DE1C87" w:rsidP="00514FD7">
            <w:pPr>
              <w:pStyle w:val="InfoBlue"/>
              <w:spacing w:after="0"/>
              <w:ind w:left="0"/>
              <w:rPr>
                <w:i w:val="0"/>
                <w:color w:val="auto"/>
              </w:rPr>
            </w:pPr>
            <w:r w:rsidRPr="000F79EC">
              <w:rPr>
                <w:b/>
                <w:i w:val="0"/>
                <w:color w:val="auto"/>
              </w:rPr>
              <w:t xml:space="preserve">Trigger: </w:t>
            </w:r>
            <w:r w:rsidR="00514FD7" w:rsidRPr="000F79EC">
              <w:rPr>
                <w:i w:val="0"/>
                <w:color w:val="auto"/>
              </w:rPr>
              <w:t>User</w:t>
            </w:r>
            <w:r w:rsidRPr="000F79EC">
              <w:rPr>
                <w:i w:val="0"/>
                <w:color w:val="auto"/>
              </w:rPr>
              <w:t xml:space="preserve"> chooses the </w:t>
            </w:r>
            <w:r w:rsidRPr="000F79EC">
              <w:rPr>
                <w:color w:val="auto"/>
              </w:rPr>
              <w:t xml:space="preserve">Adjust Service Availability </w:t>
            </w:r>
            <w:r w:rsidRPr="000F79EC">
              <w:rPr>
                <w:i w:val="0"/>
                <w:color w:val="auto"/>
              </w:rPr>
              <w:t xml:space="preserve">option from the </w:t>
            </w:r>
            <w:r w:rsidR="003642C4" w:rsidRPr="000F79EC">
              <w:rPr>
                <w:i w:val="0"/>
                <w:color w:val="auto"/>
              </w:rPr>
              <w:t>main menu</w:t>
            </w:r>
            <w:r w:rsidRPr="000F79EC">
              <w:rPr>
                <w:i w:val="0"/>
                <w:color w:val="auto"/>
              </w:rPr>
              <w:t>.</w:t>
            </w:r>
          </w:p>
        </w:tc>
      </w:tr>
      <w:tr w:rsidR="00DE1C87" w:rsidRPr="000F79EC" w14:paraId="232F8901" w14:textId="77777777" w:rsidTr="000631BC">
        <w:tc>
          <w:tcPr>
            <w:tcW w:w="8856" w:type="dxa"/>
            <w:gridSpan w:val="2"/>
          </w:tcPr>
          <w:p w14:paraId="416D6E44" w14:textId="5979FAAF" w:rsidR="00DE1C87" w:rsidRPr="000F79EC" w:rsidRDefault="00DE1C87" w:rsidP="000631BC">
            <w:pPr>
              <w:pStyle w:val="InfoBlue"/>
              <w:spacing w:after="0"/>
              <w:ind w:left="0"/>
              <w:rPr>
                <w:b/>
                <w:i w:val="0"/>
                <w:color w:val="auto"/>
              </w:rPr>
            </w:pPr>
            <w:r w:rsidRPr="000F79EC">
              <w:rPr>
                <w:b/>
                <w:i w:val="0"/>
                <w:color w:val="auto"/>
              </w:rPr>
              <w:t>Normal flow:</w:t>
            </w:r>
          </w:p>
          <w:p w14:paraId="1E2BFE85" w14:textId="77777777" w:rsidR="00DE1C87" w:rsidRPr="000F79EC" w:rsidRDefault="00DE1C87" w:rsidP="005D1CD5">
            <w:pPr>
              <w:pStyle w:val="BodyText"/>
              <w:numPr>
                <w:ilvl w:val="0"/>
                <w:numId w:val="21"/>
              </w:numPr>
              <w:spacing w:after="0"/>
            </w:pPr>
            <w:r w:rsidRPr="000F79EC">
              <w:t>System displays all services in a numbered list.</w:t>
            </w:r>
          </w:p>
          <w:p w14:paraId="18D009AA" w14:textId="3701DE59" w:rsidR="00DE1C87" w:rsidRPr="000F79EC" w:rsidRDefault="00C23C3A" w:rsidP="005D1CD5">
            <w:pPr>
              <w:pStyle w:val="BodyText"/>
              <w:numPr>
                <w:ilvl w:val="0"/>
                <w:numId w:val="21"/>
              </w:numPr>
              <w:spacing w:after="0"/>
            </w:pPr>
            <w:r w:rsidRPr="000F79EC">
              <w:t>User selects the list number of the service</w:t>
            </w:r>
            <w:r w:rsidR="00DE1C87" w:rsidRPr="000F79EC">
              <w:t xml:space="preserve"> to </w:t>
            </w:r>
            <w:r w:rsidRPr="000F79EC">
              <w:t>adjust availability</w:t>
            </w:r>
            <w:r w:rsidR="00DE1C87" w:rsidRPr="000F79EC">
              <w:t>.</w:t>
            </w:r>
          </w:p>
          <w:p w14:paraId="637FC4E0" w14:textId="77777777" w:rsidR="00C23C3A" w:rsidRPr="000F79EC" w:rsidRDefault="00C23C3A" w:rsidP="005D1CD5">
            <w:pPr>
              <w:pStyle w:val="BodyText"/>
              <w:numPr>
                <w:ilvl w:val="0"/>
                <w:numId w:val="21"/>
              </w:numPr>
              <w:spacing w:after="0"/>
            </w:pPr>
            <w:r w:rsidRPr="000F79EC">
              <w:t>System prompts user to input the availability of the selected service.</w:t>
            </w:r>
          </w:p>
          <w:p w14:paraId="5DBBD6C5" w14:textId="190E9245" w:rsidR="00C23C3A" w:rsidRPr="000F79EC" w:rsidRDefault="00A95835" w:rsidP="005D1CD5">
            <w:pPr>
              <w:pStyle w:val="BodyText"/>
              <w:numPr>
                <w:ilvl w:val="0"/>
                <w:numId w:val="21"/>
              </w:numPr>
              <w:spacing w:after="0"/>
            </w:pPr>
            <w:r>
              <w:t>User enter</w:t>
            </w:r>
            <w:r w:rsidR="00C23C3A" w:rsidRPr="000F79EC">
              <w:t>s the new availability for the selected service.</w:t>
            </w:r>
          </w:p>
          <w:p w14:paraId="06EE4025" w14:textId="77777777" w:rsidR="00C23C3A" w:rsidRPr="000F79EC" w:rsidRDefault="00C23C3A" w:rsidP="005D1CD5">
            <w:pPr>
              <w:pStyle w:val="BodyText"/>
              <w:numPr>
                <w:ilvl w:val="0"/>
                <w:numId w:val="21"/>
              </w:numPr>
              <w:spacing w:after="0"/>
            </w:pPr>
            <w:r w:rsidRPr="000F79EC">
              <w:t>System saves the new availability of the service to the database.</w:t>
            </w:r>
          </w:p>
          <w:p w14:paraId="39BFACCA" w14:textId="77777777" w:rsidR="00C23C3A" w:rsidRPr="000F79EC" w:rsidRDefault="00C23C3A" w:rsidP="005D1CD5">
            <w:pPr>
              <w:pStyle w:val="BodyText"/>
              <w:numPr>
                <w:ilvl w:val="0"/>
                <w:numId w:val="21"/>
              </w:numPr>
              <w:spacing w:after="0"/>
            </w:pPr>
            <w:r w:rsidRPr="000F79EC">
              <w:t>System prompts the user whether they want to adjust the availability of another service.</w:t>
            </w:r>
          </w:p>
          <w:p w14:paraId="000F6DF8" w14:textId="470299E1" w:rsidR="00DE1C87" w:rsidRPr="000F79EC" w:rsidRDefault="00C23C3A" w:rsidP="005D1CD5">
            <w:pPr>
              <w:pStyle w:val="BodyText"/>
              <w:numPr>
                <w:ilvl w:val="0"/>
                <w:numId w:val="21"/>
              </w:numPr>
              <w:spacing w:after="0"/>
            </w:pPr>
            <w:r w:rsidRPr="000F79EC">
              <w:t>If the user wants to adjust the availability of another service, then repeat steps 1-6; else go to step 8.</w:t>
            </w:r>
          </w:p>
          <w:p w14:paraId="6AFA60D7" w14:textId="77777777" w:rsidR="00DE1C87" w:rsidRPr="000F79EC" w:rsidRDefault="00DE1C87" w:rsidP="005D1CD5">
            <w:pPr>
              <w:pStyle w:val="BodyText"/>
              <w:numPr>
                <w:ilvl w:val="0"/>
                <w:numId w:val="21"/>
              </w:numPr>
              <w:spacing w:after="0"/>
            </w:pPr>
            <w:r w:rsidRPr="000F79EC">
              <w:t>System returns to the main menu.</w:t>
            </w:r>
          </w:p>
          <w:p w14:paraId="2261F638" w14:textId="77777777" w:rsidR="00DE1C87" w:rsidRPr="000F79EC" w:rsidRDefault="00DE1C87" w:rsidP="005D1CD5">
            <w:pPr>
              <w:pStyle w:val="BodyText"/>
              <w:numPr>
                <w:ilvl w:val="0"/>
                <w:numId w:val="21"/>
              </w:numPr>
              <w:spacing w:after="0"/>
            </w:pPr>
            <w:r w:rsidRPr="000F79EC">
              <w:t>End</w:t>
            </w:r>
          </w:p>
        </w:tc>
      </w:tr>
      <w:tr w:rsidR="00DE1C87" w:rsidRPr="000F79EC" w14:paraId="482BFCC4" w14:textId="77777777" w:rsidTr="000631BC">
        <w:tc>
          <w:tcPr>
            <w:tcW w:w="8856" w:type="dxa"/>
            <w:gridSpan w:val="2"/>
          </w:tcPr>
          <w:p w14:paraId="71A7A9DA" w14:textId="77777777" w:rsidR="00DE1C87" w:rsidRPr="000F79EC" w:rsidRDefault="00DE1C87" w:rsidP="000631BC">
            <w:pPr>
              <w:pStyle w:val="InfoBlue"/>
              <w:spacing w:after="0"/>
              <w:ind w:left="0"/>
              <w:rPr>
                <w:color w:val="auto"/>
              </w:rPr>
            </w:pPr>
            <w:r w:rsidRPr="000F79EC">
              <w:rPr>
                <w:b/>
                <w:i w:val="0"/>
                <w:color w:val="auto"/>
              </w:rPr>
              <w:t xml:space="preserve">Sub-flows: </w:t>
            </w:r>
            <w:r w:rsidRPr="000F79EC">
              <w:rPr>
                <w:i w:val="0"/>
                <w:color w:val="auto"/>
              </w:rPr>
              <w:t>None</w:t>
            </w:r>
          </w:p>
        </w:tc>
      </w:tr>
      <w:tr w:rsidR="00DE1C87" w:rsidRPr="000F79EC" w14:paraId="66953B7A" w14:textId="77777777" w:rsidTr="000631BC">
        <w:tc>
          <w:tcPr>
            <w:tcW w:w="8856" w:type="dxa"/>
            <w:gridSpan w:val="2"/>
          </w:tcPr>
          <w:p w14:paraId="5A8CCCAF" w14:textId="77777777" w:rsidR="00DE1C87" w:rsidRPr="000F79EC" w:rsidRDefault="00DE1C87" w:rsidP="000631BC">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D4C6775" w14:textId="77777777" w:rsidR="00DE1C87" w:rsidRPr="000F79EC" w:rsidRDefault="00DE1C87" w:rsidP="008079BA"/>
    <w:p w14:paraId="0982273C" w14:textId="2CAA82F5" w:rsidR="008979D9" w:rsidRPr="000F79EC" w:rsidRDefault="008979D9" w:rsidP="008979D9">
      <w:pPr>
        <w:pStyle w:val="Heading2"/>
        <w:widowControl/>
      </w:pPr>
      <w:bookmarkStart w:id="34" w:name="_Toc291187234"/>
      <w:r w:rsidRPr="000F79EC">
        <w:t>Use Case: Edit Routes</w:t>
      </w:r>
      <w:bookmarkEnd w:id="34"/>
      <w:r w:rsidR="00DC7189" w:rsidRPr="000F79EC">
        <w:t xml:space="preserve"> </w:t>
      </w:r>
    </w:p>
    <w:tbl>
      <w:tblPr>
        <w:tblStyle w:val="TableGrid"/>
        <w:tblW w:w="0" w:type="auto"/>
        <w:tblInd w:w="720" w:type="dxa"/>
        <w:tblLook w:val="04A0" w:firstRow="1" w:lastRow="0" w:firstColumn="1" w:lastColumn="0" w:noHBand="0" w:noVBand="1"/>
      </w:tblPr>
      <w:tblGrid>
        <w:gridCol w:w="7185"/>
        <w:gridCol w:w="1671"/>
      </w:tblGrid>
      <w:tr w:rsidR="008979D9" w:rsidRPr="000F79EC" w14:paraId="7AD59B2E" w14:textId="77777777" w:rsidTr="008979D9">
        <w:tc>
          <w:tcPr>
            <w:tcW w:w="7185" w:type="dxa"/>
          </w:tcPr>
          <w:p w14:paraId="6127E650" w14:textId="5655C2BF" w:rsidR="008979D9" w:rsidRPr="000F79EC" w:rsidRDefault="008979D9" w:rsidP="00E52BC0">
            <w:pPr>
              <w:pStyle w:val="InfoBlue"/>
              <w:spacing w:after="0"/>
              <w:ind w:left="0"/>
              <w:rPr>
                <w:i w:val="0"/>
                <w:color w:val="auto"/>
              </w:rPr>
            </w:pPr>
            <w:r w:rsidRPr="000F79EC">
              <w:rPr>
                <w:b/>
                <w:i w:val="0"/>
                <w:color w:val="auto"/>
              </w:rPr>
              <w:t xml:space="preserve">Name: </w:t>
            </w:r>
            <w:r w:rsidRPr="000F79EC">
              <w:rPr>
                <w:i w:val="0"/>
                <w:color w:val="auto"/>
              </w:rPr>
              <w:t>Edit Routes</w:t>
            </w:r>
          </w:p>
        </w:tc>
        <w:tc>
          <w:tcPr>
            <w:tcW w:w="1671" w:type="dxa"/>
          </w:tcPr>
          <w:p w14:paraId="52BB69C5" w14:textId="3685E1ED" w:rsidR="008979D9" w:rsidRPr="000F79EC" w:rsidRDefault="008979D9" w:rsidP="008979D9">
            <w:pPr>
              <w:pStyle w:val="InfoBlue"/>
              <w:spacing w:after="0"/>
              <w:ind w:left="0"/>
              <w:rPr>
                <w:i w:val="0"/>
                <w:color w:val="auto"/>
              </w:rPr>
            </w:pPr>
            <w:r w:rsidRPr="000F79EC">
              <w:rPr>
                <w:b/>
                <w:i w:val="0"/>
                <w:color w:val="auto"/>
              </w:rPr>
              <w:t xml:space="preserve">ID: </w:t>
            </w:r>
            <w:r w:rsidR="00CB78A6" w:rsidRPr="000F79EC">
              <w:rPr>
                <w:i w:val="0"/>
                <w:color w:val="auto"/>
              </w:rPr>
              <w:t>FLI</w:t>
            </w:r>
            <w:r w:rsidR="00574975" w:rsidRPr="000F79EC">
              <w:rPr>
                <w:i w:val="0"/>
                <w:color w:val="auto"/>
              </w:rPr>
              <w:t>_01</w:t>
            </w:r>
          </w:p>
        </w:tc>
      </w:tr>
      <w:tr w:rsidR="008979D9" w:rsidRPr="000F79EC" w14:paraId="78270F16" w14:textId="77777777" w:rsidTr="008979D9">
        <w:tc>
          <w:tcPr>
            <w:tcW w:w="8856" w:type="dxa"/>
            <w:gridSpan w:val="2"/>
          </w:tcPr>
          <w:p w14:paraId="6FAF3423" w14:textId="77777777" w:rsidR="008979D9" w:rsidRPr="000F79EC" w:rsidRDefault="008979D9" w:rsidP="008979D9">
            <w:pPr>
              <w:pStyle w:val="InfoBlue"/>
              <w:spacing w:after="0"/>
              <w:ind w:left="0"/>
              <w:rPr>
                <w:b/>
                <w:i w:val="0"/>
                <w:color w:val="auto"/>
              </w:rPr>
            </w:pPr>
            <w:r w:rsidRPr="000F79EC">
              <w:rPr>
                <w:b/>
                <w:i w:val="0"/>
                <w:color w:val="auto"/>
              </w:rPr>
              <w:t>Stakeholders and goals:</w:t>
            </w:r>
          </w:p>
          <w:p w14:paraId="268A70BD" w14:textId="7CFDBB0A" w:rsidR="008975C1" w:rsidRPr="00641E72" w:rsidRDefault="008975C1" w:rsidP="008975C1">
            <w:pPr>
              <w:pStyle w:val="InfoBlue"/>
              <w:ind w:left="0"/>
            </w:pPr>
            <w:r>
              <w:rPr>
                <w:i w:val="0"/>
                <w:color w:val="auto"/>
              </w:rPr>
              <w:t>Airline’s Human Resource Manager – Wants to save cost on hiring extra staff to edit available routes that flights can take.</w:t>
            </w:r>
          </w:p>
          <w:p w14:paraId="2813D1F0" w14:textId="0B269C50" w:rsidR="008975C1" w:rsidRDefault="008975C1" w:rsidP="008975C1">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w:t>
            </w:r>
            <w:r w:rsidR="00FD1030">
              <w:rPr>
                <w:i w:val="0"/>
                <w:color w:val="auto"/>
              </w:rPr>
              <w:t>choose between wider ranges of sources and destinations</w:t>
            </w:r>
            <w:r>
              <w:rPr>
                <w:i w:val="0"/>
                <w:color w:val="auto"/>
              </w:rPr>
              <w:t>.</w:t>
            </w:r>
          </w:p>
          <w:p w14:paraId="2F700971" w14:textId="67EDECB1" w:rsidR="008979D9" w:rsidRPr="000F79EC" w:rsidRDefault="00FD1030" w:rsidP="00FD1030">
            <w:pPr>
              <w:pStyle w:val="InfoBlue"/>
              <w:spacing w:after="0"/>
              <w:ind w:left="0"/>
              <w:rPr>
                <w:color w:val="auto"/>
              </w:rPr>
            </w:pPr>
            <w:r>
              <w:rPr>
                <w:i w:val="0"/>
                <w:color w:val="auto"/>
              </w:rPr>
              <w:lastRenderedPageBreak/>
              <w:t>Flight</w:t>
            </w:r>
            <w:r w:rsidR="008975C1">
              <w:rPr>
                <w:i w:val="0"/>
                <w:color w:val="auto"/>
              </w:rPr>
              <w:t xml:space="preserve"> Manager – Wants to </w:t>
            </w:r>
            <w:r>
              <w:rPr>
                <w:i w:val="0"/>
                <w:color w:val="auto"/>
              </w:rPr>
              <w:t>edit the available routes that the airline can fly from and to</w:t>
            </w:r>
            <w:r w:rsidR="008975C1">
              <w:rPr>
                <w:i w:val="0"/>
                <w:color w:val="auto"/>
              </w:rPr>
              <w:t xml:space="preserve"> quickly and conveniently.</w:t>
            </w:r>
          </w:p>
        </w:tc>
      </w:tr>
      <w:tr w:rsidR="008979D9" w:rsidRPr="000F79EC" w14:paraId="3742674A" w14:textId="77777777" w:rsidTr="008979D9">
        <w:tc>
          <w:tcPr>
            <w:tcW w:w="8856" w:type="dxa"/>
            <w:gridSpan w:val="2"/>
          </w:tcPr>
          <w:p w14:paraId="0D7AB36F" w14:textId="77068C1D" w:rsidR="008979D9" w:rsidRPr="000F79EC" w:rsidRDefault="008979D9" w:rsidP="009711F3">
            <w:pPr>
              <w:pStyle w:val="InfoBlue"/>
              <w:spacing w:after="0"/>
              <w:ind w:left="0"/>
              <w:rPr>
                <w:i w:val="0"/>
                <w:color w:val="auto"/>
              </w:rPr>
            </w:pPr>
            <w:r w:rsidRPr="000F79EC">
              <w:rPr>
                <w:b/>
                <w:i w:val="0"/>
                <w:color w:val="auto"/>
              </w:rPr>
              <w:lastRenderedPageBreak/>
              <w:t xml:space="preserve">Description: </w:t>
            </w:r>
            <w:r w:rsidR="009711F3" w:rsidRPr="000F79EC">
              <w:rPr>
                <w:i w:val="0"/>
                <w:color w:val="auto"/>
              </w:rPr>
              <w:t>User</w:t>
            </w:r>
            <w:r w:rsidRPr="000F79EC">
              <w:rPr>
                <w:i w:val="0"/>
                <w:color w:val="auto"/>
              </w:rPr>
              <w:t xml:space="preserve"> wants to </w:t>
            </w:r>
            <w:r w:rsidR="004E0E94" w:rsidRPr="000F79EC">
              <w:rPr>
                <w:i w:val="0"/>
                <w:color w:val="auto"/>
              </w:rPr>
              <w:t>add, modify or delete</w:t>
            </w:r>
            <w:r w:rsidR="00A658EB" w:rsidRPr="000F79EC">
              <w:rPr>
                <w:i w:val="0"/>
                <w:color w:val="auto"/>
              </w:rPr>
              <w:t xml:space="preserve"> the routes that a flight can take which include the origin</w:t>
            </w:r>
            <w:r w:rsidR="00DC7189" w:rsidRPr="000F79EC">
              <w:rPr>
                <w:i w:val="0"/>
                <w:color w:val="auto"/>
              </w:rPr>
              <w:t xml:space="preserve"> airport</w:t>
            </w:r>
            <w:r w:rsidR="00A658EB" w:rsidRPr="000F79EC">
              <w:rPr>
                <w:i w:val="0"/>
                <w:color w:val="auto"/>
              </w:rPr>
              <w:t xml:space="preserve"> and the destination</w:t>
            </w:r>
            <w:r w:rsidR="00DC7189" w:rsidRPr="000F79EC">
              <w:rPr>
                <w:i w:val="0"/>
                <w:color w:val="auto"/>
              </w:rPr>
              <w:t xml:space="preserve"> airport</w:t>
            </w:r>
            <w:r w:rsidR="00A658EB" w:rsidRPr="000F79EC">
              <w:rPr>
                <w:i w:val="0"/>
                <w:color w:val="auto"/>
              </w:rPr>
              <w:t xml:space="preserve"> of the route.</w:t>
            </w:r>
          </w:p>
        </w:tc>
      </w:tr>
      <w:tr w:rsidR="008979D9" w:rsidRPr="000F79EC" w14:paraId="43E7AB86" w14:textId="77777777" w:rsidTr="008979D9">
        <w:tc>
          <w:tcPr>
            <w:tcW w:w="8856" w:type="dxa"/>
            <w:gridSpan w:val="2"/>
          </w:tcPr>
          <w:p w14:paraId="0981640B" w14:textId="04EEE2FE" w:rsidR="008979D9" w:rsidRPr="000F79EC" w:rsidRDefault="008979D9" w:rsidP="008979D9">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8979D9" w:rsidRPr="000F79EC" w14:paraId="48EE54B8" w14:textId="77777777" w:rsidTr="008979D9">
        <w:tc>
          <w:tcPr>
            <w:tcW w:w="8856" w:type="dxa"/>
            <w:gridSpan w:val="2"/>
          </w:tcPr>
          <w:p w14:paraId="29AC0FFE" w14:textId="591E5625" w:rsidR="008979D9" w:rsidRPr="000F79EC" w:rsidRDefault="008979D9" w:rsidP="009711F3">
            <w:pPr>
              <w:pStyle w:val="InfoBlue"/>
              <w:spacing w:after="0"/>
              <w:ind w:left="0"/>
              <w:rPr>
                <w:i w:val="0"/>
                <w:color w:val="auto"/>
              </w:rPr>
            </w:pPr>
            <w:r w:rsidRPr="000F79EC">
              <w:rPr>
                <w:b/>
                <w:i w:val="0"/>
                <w:color w:val="auto"/>
              </w:rPr>
              <w:t xml:space="preserve">Trigger: </w:t>
            </w:r>
            <w:r w:rsidR="009711F3" w:rsidRPr="000F79EC">
              <w:rPr>
                <w:i w:val="0"/>
                <w:color w:val="auto"/>
              </w:rPr>
              <w:t>User</w:t>
            </w:r>
            <w:r w:rsidRPr="000F79EC">
              <w:rPr>
                <w:i w:val="0"/>
                <w:color w:val="auto"/>
              </w:rPr>
              <w:t xml:space="preserve"> chooses the </w:t>
            </w:r>
            <w:r w:rsidR="00A658EB" w:rsidRPr="000F79EC">
              <w:rPr>
                <w:color w:val="auto"/>
              </w:rPr>
              <w:t>Edit Routes</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8979D9" w:rsidRPr="000F79EC" w14:paraId="189FD1AE" w14:textId="77777777" w:rsidTr="008979D9">
        <w:tc>
          <w:tcPr>
            <w:tcW w:w="8856" w:type="dxa"/>
            <w:gridSpan w:val="2"/>
          </w:tcPr>
          <w:p w14:paraId="7A3501B0" w14:textId="4F7C741E" w:rsidR="008979D9" w:rsidRPr="000F79EC" w:rsidRDefault="008979D9" w:rsidP="008979D9">
            <w:pPr>
              <w:pStyle w:val="InfoBlue"/>
              <w:spacing w:after="0"/>
              <w:ind w:left="0"/>
              <w:rPr>
                <w:b/>
                <w:i w:val="0"/>
                <w:color w:val="auto"/>
              </w:rPr>
            </w:pPr>
            <w:r w:rsidRPr="000F79EC">
              <w:rPr>
                <w:b/>
                <w:i w:val="0"/>
                <w:color w:val="auto"/>
              </w:rPr>
              <w:t>Normal flow:</w:t>
            </w:r>
          </w:p>
          <w:p w14:paraId="5E8EBDE3" w14:textId="7CF01898" w:rsidR="008979D9" w:rsidRPr="000F79EC" w:rsidRDefault="008979D9" w:rsidP="005D1CD5">
            <w:pPr>
              <w:pStyle w:val="BodyText"/>
              <w:numPr>
                <w:ilvl w:val="0"/>
                <w:numId w:val="22"/>
              </w:numPr>
              <w:spacing w:after="0"/>
            </w:pPr>
            <w:r w:rsidRPr="000F79EC">
              <w:t xml:space="preserve">System </w:t>
            </w:r>
            <w:r w:rsidR="00E52BC0" w:rsidRPr="000F79EC">
              <w:t>prompts user if they want to add, modify or delete route</w:t>
            </w:r>
            <w:r w:rsidRPr="000F79EC">
              <w:t>.</w:t>
            </w:r>
          </w:p>
          <w:p w14:paraId="373FB947" w14:textId="39112A6A" w:rsidR="00E52BC0" w:rsidRPr="000F79EC" w:rsidRDefault="00E52BC0" w:rsidP="005D1CD5">
            <w:pPr>
              <w:pStyle w:val="BodyText"/>
              <w:numPr>
                <w:ilvl w:val="0"/>
                <w:numId w:val="22"/>
              </w:numPr>
              <w:spacing w:after="0"/>
            </w:pPr>
            <w:r w:rsidRPr="000F79EC">
              <w:t>System displays the appropriate flow according to the user’s choice.</w:t>
            </w:r>
          </w:p>
          <w:p w14:paraId="6294EA7E" w14:textId="6D958F20" w:rsidR="00E52BC0" w:rsidRPr="000F79EC" w:rsidRDefault="00E52BC0" w:rsidP="005D1CD5">
            <w:pPr>
              <w:pStyle w:val="BodyText"/>
              <w:numPr>
                <w:ilvl w:val="1"/>
                <w:numId w:val="22"/>
              </w:numPr>
              <w:spacing w:after="0"/>
            </w:pPr>
            <w:r w:rsidRPr="000F79EC">
              <w:t>Add route – Sub-flow S1</w:t>
            </w:r>
          </w:p>
          <w:p w14:paraId="43F7209D" w14:textId="1E0C1BC3" w:rsidR="00E52BC0" w:rsidRPr="000F79EC" w:rsidRDefault="003E48FC" w:rsidP="005D1CD5">
            <w:pPr>
              <w:pStyle w:val="BodyText"/>
              <w:numPr>
                <w:ilvl w:val="1"/>
                <w:numId w:val="22"/>
              </w:numPr>
              <w:spacing w:after="0"/>
            </w:pPr>
            <w:r w:rsidRPr="000F79EC">
              <w:t>Edit</w:t>
            </w:r>
            <w:r w:rsidR="00E52BC0" w:rsidRPr="000F79EC">
              <w:t xml:space="preserve"> route – Sub-flow S2</w:t>
            </w:r>
          </w:p>
          <w:p w14:paraId="0C590E0B" w14:textId="5C71354F" w:rsidR="00E52BC0" w:rsidRPr="000F79EC" w:rsidRDefault="00E52BC0" w:rsidP="005D1CD5">
            <w:pPr>
              <w:pStyle w:val="BodyText"/>
              <w:numPr>
                <w:ilvl w:val="1"/>
                <w:numId w:val="22"/>
              </w:numPr>
              <w:spacing w:after="0"/>
            </w:pPr>
            <w:r w:rsidRPr="000F79EC">
              <w:t>Delete route – Sub-flow S3</w:t>
            </w:r>
          </w:p>
          <w:p w14:paraId="10957F27" w14:textId="523BA3C7" w:rsidR="00BD4347" w:rsidRPr="000F79EC" w:rsidRDefault="00BD4347" w:rsidP="005D1CD5">
            <w:pPr>
              <w:pStyle w:val="BodyText"/>
              <w:numPr>
                <w:ilvl w:val="0"/>
                <w:numId w:val="22"/>
              </w:numPr>
              <w:spacing w:after="0"/>
            </w:pPr>
            <w:r w:rsidRPr="000F79EC">
              <w:t>System returns to main menu.</w:t>
            </w:r>
          </w:p>
          <w:p w14:paraId="319ABF0B" w14:textId="77777777" w:rsidR="008979D9" w:rsidRPr="000F79EC" w:rsidRDefault="008979D9" w:rsidP="005D1CD5">
            <w:pPr>
              <w:pStyle w:val="BodyText"/>
              <w:numPr>
                <w:ilvl w:val="0"/>
                <w:numId w:val="22"/>
              </w:numPr>
              <w:spacing w:after="0"/>
            </w:pPr>
            <w:r w:rsidRPr="000F79EC">
              <w:t>End</w:t>
            </w:r>
          </w:p>
        </w:tc>
      </w:tr>
      <w:tr w:rsidR="008979D9" w:rsidRPr="000F79EC" w14:paraId="7C82EBEF" w14:textId="77777777" w:rsidTr="008979D9">
        <w:tc>
          <w:tcPr>
            <w:tcW w:w="8856" w:type="dxa"/>
            <w:gridSpan w:val="2"/>
          </w:tcPr>
          <w:p w14:paraId="35AEB9C2" w14:textId="78FCA0A0" w:rsidR="008979D9" w:rsidRPr="000F79EC" w:rsidRDefault="008979D9" w:rsidP="008979D9">
            <w:pPr>
              <w:pStyle w:val="InfoBlue"/>
              <w:spacing w:after="0"/>
              <w:ind w:left="0"/>
              <w:rPr>
                <w:b/>
                <w:i w:val="0"/>
                <w:color w:val="auto"/>
              </w:rPr>
            </w:pPr>
            <w:r w:rsidRPr="000F79EC">
              <w:rPr>
                <w:b/>
                <w:i w:val="0"/>
                <w:color w:val="auto"/>
              </w:rPr>
              <w:t>Sub-flows:</w:t>
            </w:r>
          </w:p>
          <w:p w14:paraId="0B19146E" w14:textId="740535B6" w:rsidR="00E52BC0" w:rsidRPr="000F79EC" w:rsidRDefault="00E52BC0" w:rsidP="00E52BC0">
            <w:pPr>
              <w:pStyle w:val="BodyText"/>
              <w:spacing w:after="0"/>
            </w:pPr>
            <w:r w:rsidRPr="000F79EC">
              <w:t>S1: Add route</w:t>
            </w:r>
          </w:p>
          <w:p w14:paraId="66ADA982" w14:textId="77777777" w:rsidR="00BD4347" w:rsidRPr="000F79EC" w:rsidRDefault="00BD4347" w:rsidP="005D1CD5">
            <w:pPr>
              <w:pStyle w:val="BodyText"/>
              <w:numPr>
                <w:ilvl w:val="0"/>
                <w:numId w:val="23"/>
              </w:numPr>
              <w:spacing w:after="0"/>
            </w:pPr>
            <w:r w:rsidRPr="000F79EC">
              <w:t>System prompts user for the origin airport and destination airport.</w:t>
            </w:r>
          </w:p>
          <w:p w14:paraId="687714E5" w14:textId="77777777" w:rsidR="00863B3E" w:rsidRPr="000F79EC" w:rsidRDefault="00863B3E" w:rsidP="005D1CD5">
            <w:pPr>
              <w:pStyle w:val="BodyText"/>
              <w:numPr>
                <w:ilvl w:val="0"/>
                <w:numId w:val="23"/>
              </w:numPr>
              <w:spacing w:after="0"/>
            </w:pPr>
            <w:r w:rsidRPr="000F79EC">
              <w:t>User enters the origin and destination airport.</w:t>
            </w:r>
          </w:p>
          <w:p w14:paraId="6AE2FD57" w14:textId="07D8776F" w:rsidR="00863B3E" w:rsidRPr="000F79EC" w:rsidRDefault="00863B3E" w:rsidP="005D1CD5">
            <w:pPr>
              <w:pStyle w:val="BodyText"/>
              <w:numPr>
                <w:ilvl w:val="0"/>
                <w:numId w:val="23"/>
              </w:numPr>
              <w:spacing w:after="0"/>
            </w:pPr>
            <w:r w:rsidRPr="000F79EC">
              <w:t>If route already exists, system displays an error message and go to step 1</w:t>
            </w:r>
            <w:proofErr w:type="gramStart"/>
            <w:r w:rsidRPr="000F79EC">
              <w:t>;</w:t>
            </w:r>
            <w:proofErr w:type="gramEnd"/>
            <w:r w:rsidRPr="000F79EC">
              <w:t xml:space="preserve"> else go to step 4.</w:t>
            </w:r>
          </w:p>
          <w:p w14:paraId="7A4D083D" w14:textId="691E1354" w:rsidR="00863B3E" w:rsidRPr="000F79EC" w:rsidRDefault="00863B3E" w:rsidP="005D1CD5">
            <w:pPr>
              <w:pStyle w:val="BodyText"/>
              <w:numPr>
                <w:ilvl w:val="0"/>
                <w:numId w:val="23"/>
              </w:numPr>
              <w:spacing w:after="0"/>
            </w:pPr>
            <w:r w:rsidRPr="000F79EC">
              <w:t>System prompts user for codeshare and number of stops.</w:t>
            </w:r>
          </w:p>
          <w:p w14:paraId="5AD9C495" w14:textId="77777777" w:rsidR="00863B3E" w:rsidRPr="000F79EC" w:rsidRDefault="00863B3E" w:rsidP="005D1CD5">
            <w:pPr>
              <w:pStyle w:val="BodyText"/>
              <w:numPr>
                <w:ilvl w:val="0"/>
                <w:numId w:val="23"/>
              </w:numPr>
              <w:spacing w:after="0"/>
            </w:pPr>
            <w:r w:rsidRPr="000F79EC">
              <w:t>User enters codeshare and number of stops for the route.</w:t>
            </w:r>
          </w:p>
          <w:p w14:paraId="068436B3" w14:textId="29788C39" w:rsidR="00863B3E" w:rsidRPr="000F79EC" w:rsidRDefault="00863B3E" w:rsidP="005D1CD5">
            <w:pPr>
              <w:pStyle w:val="BodyText"/>
              <w:numPr>
                <w:ilvl w:val="0"/>
                <w:numId w:val="23"/>
              </w:numPr>
              <w:spacing w:after="0"/>
            </w:pPr>
            <w:r w:rsidRPr="000F79EC">
              <w:t>System saves the new route to database.</w:t>
            </w:r>
          </w:p>
          <w:p w14:paraId="42CF655C" w14:textId="77777777" w:rsidR="00E52BC0" w:rsidRPr="000F79EC" w:rsidRDefault="00E52BC0" w:rsidP="00E52BC0">
            <w:pPr>
              <w:pStyle w:val="BodyText"/>
              <w:spacing w:after="0"/>
            </w:pPr>
          </w:p>
          <w:p w14:paraId="29705516" w14:textId="5E9DE62A" w:rsidR="00E52BC0" w:rsidRPr="000F79EC" w:rsidRDefault="00E52BC0" w:rsidP="00E52BC0">
            <w:pPr>
              <w:pStyle w:val="BodyText"/>
              <w:spacing w:after="0"/>
            </w:pPr>
            <w:r w:rsidRPr="000F79EC">
              <w:t xml:space="preserve">S2: </w:t>
            </w:r>
            <w:r w:rsidR="003E48FC" w:rsidRPr="000F79EC">
              <w:t>Edit</w:t>
            </w:r>
            <w:r w:rsidRPr="000F79EC">
              <w:t xml:space="preserve"> route</w:t>
            </w:r>
          </w:p>
          <w:p w14:paraId="2F4CC24F" w14:textId="77777777" w:rsidR="00BD4347" w:rsidRPr="000F79EC" w:rsidRDefault="00BD4347" w:rsidP="005D1CD5">
            <w:pPr>
              <w:pStyle w:val="BodyText"/>
              <w:numPr>
                <w:ilvl w:val="0"/>
                <w:numId w:val="24"/>
              </w:numPr>
              <w:spacing w:after="0"/>
            </w:pPr>
            <w:r w:rsidRPr="000F79EC">
              <w:t>System prompts user for the origin airport and destination airport.</w:t>
            </w:r>
          </w:p>
          <w:p w14:paraId="3B698849" w14:textId="77777777" w:rsidR="00863B3E" w:rsidRPr="000F79EC" w:rsidRDefault="00863B3E" w:rsidP="005D1CD5">
            <w:pPr>
              <w:pStyle w:val="BodyText"/>
              <w:numPr>
                <w:ilvl w:val="0"/>
                <w:numId w:val="24"/>
              </w:numPr>
              <w:spacing w:after="0"/>
            </w:pPr>
            <w:r w:rsidRPr="000F79EC">
              <w:t>User enters the origin and destination airport.</w:t>
            </w:r>
          </w:p>
          <w:p w14:paraId="4E2A156A" w14:textId="77777777" w:rsidR="00863B3E" w:rsidRPr="000F79EC" w:rsidRDefault="00863B3E" w:rsidP="005D1CD5">
            <w:pPr>
              <w:pStyle w:val="BodyText"/>
              <w:numPr>
                <w:ilvl w:val="0"/>
                <w:numId w:val="24"/>
              </w:numPr>
              <w:spacing w:after="0"/>
            </w:pPr>
            <w:r w:rsidRPr="000F79EC">
              <w:t>If route is not found, display an error message and go to step 1; else go to step 4.</w:t>
            </w:r>
          </w:p>
          <w:p w14:paraId="4C6AE208" w14:textId="1ADD6EBA" w:rsidR="00E52BC0" w:rsidRPr="000F79EC" w:rsidRDefault="00863B3E" w:rsidP="005D1CD5">
            <w:pPr>
              <w:pStyle w:val="BodyText"/>
              <w:numPr>
                <w:ilvl w:val="0"/>
                <w:numId w:val="24"/>
              </w:numPr>
              <w:spacing w:after="0"/>
            </w:pPr>
            <w:r w:rsidRPr="000F79EC">
              <w:t>System displays the origin airport, destination airport, codeshare and number of stops in a numbered list and prompts user to choose which detail to edit.</w:t>
            </w:r>
          </w:p>
          <w:p w14:paraId="3BEDA811" w14:textId="77777777" w:rsidR="00863B3E" w:rsidRPr="000F79EC" w:rsidRDefault="00863B3E" w:rsidP="005D1CD5">
            <w:pPr>
              <w:pStyle w:val="BodyText"/>
              <w:numPr>
                <w:ilvl w:val="0"/>
                <w:numId w:val="24"/>
              </w:numPr>
              <w:spacing w:after="0"/>
            </w:pPr>
            <w:r w:rsidRPr="000F79EC">
              <w:t>User enters which detail they want to edit.</w:t>
            </w:r>
          </w:p>
          <w:p w14:paraId="13564209" w14:textId="77777777" w:rsidR="00863B3E" w:rsidRPr="000F79EC" w:rsidRDefault="00863B3E" w:rsidP="005D1CD5">
            <w:pPr>
              <w:pStyle w:val="BodyText"/>
              <w:numPr>
                <w:ilvl w:val="0"/>
                <w:numId w:val="24"/>
              </w:numPr>
              <w:spacing w:after="0"/>
            </w:pPr>
            <w:r w:rsidRPr="000F79EC">
              <w:t>System prompts user for new detail.</w:t>
            </w:r>
          </w:p>
          <w:p w14:paraId="1F015043" w14:textId="77777777" w:rsidR="00863B3E" w:rsidRPr="000F79EC" w:rsidRDefault="00863B3E" w:rsidP="005D1CD5">
            <w:pPr>
              <w:pStyle w:val="BodyText"/>
              <w:numPr>
                <w:ilvl w:val="0"/>
                <w:numId w:val="24"/>
              </w:numPr>
              <w:spacing w:after="0"/>
            </w:pPr>
            <w:r w:rsidRPr="000F79EC">
              <w:t>User enters new detail.</w:t>
            </w:r>
          </w:p>
          <w:p w14:paraId="0A63DDC4" w14:textId="49E9F7BB" w:rsidR="00863B3E" w:rsidRPr="000F79EC" w:rsidRDefault="00863B3E" w:rsidP="005D1CD5">
            <w:pPr>
              <w:pStyle w:val="BodyText"/>
              <w:numPr>
                <w:ilvl w:val="0"/>
                <w:numId w:val="24"/>
              </w:numPr>
              <w:spacing w:after="0"/>
            </w:pPr>
            <w:r w:rsidRPr="000F79EC">
              <w:t>If the new detail is an airport code and it does not exist in the database, system displays an error message and go to step 4</w:t>
            </w:r>
            <w:proofErr w:type="gramStart"/>
            <w:r w:rsidRPr="000F79EC">
              <w:t>;</w:t>
            </w:r>
            <w:proofErr w:type="gramEnd"/>
            <w:r w:rsidRPr="000F79EC">
              <w:t xml:space="preserve"> else go to step 9.</w:t>
            </w:r>
          </w:p>
          <w:p w14:paraId="166AA09D" w14:textId="62C0F01A" w:rsidR="00863B3E" w:rsidRPr="000F79EC" w:rsidRDefault="00D1165C" w:rsidP="005D1CD5">
            <w:pPr>
              <w:pStyle w:val="BodyText"/>
              <w:numPr>
                <w:ilvl w:val="0"/>
                <w:numId w:val="24"/>
              </w:numPr>
              <w:spacing w:after="0"/>
            </w:pPr>
            <w:r w:rsidRPr="000F79EC">
              <w:t>If the route already exists, system displays an error message and go to step 4</w:t>
            </w:r>
            <w:proofErr w:type="gramStart"/>
            <w:r w:rsidRPr="000F79EC">
              <w:t>;</w:t>
            </w:r>
            <w:proofErr w:type="gramEnd"/>
            <w:r w:rsidRPr="000F79EC">
              <w:t xml:space="preserve"> else go to step 10.</w:t>
            </w:r>
          </w:p>
          <w:p w14:paraId="1EC7FB33" w14:textId="0EAB16CF" w:rsidR="00D1165C" w:rsidRPr="000F79EC" w:rsidRDefault="00D1165C" w:rsidP="005D1CD5">
            <w:pPr>
              <w:pStyle w:val="BodyText"/>
              <w:numPr>
                <w:ilvl w:val="0"/>
                <w:numId w:val="24"/>
              </w:numPr>
              <w:spacing w:after="0"/>
            </w:pPr>
            <w:r w:rsidRPr="000F79EC">
              <w:t>System updates the database with the new route information.</w:t>
            </w:r>
          </w:p>
          <w:p w14:paraId="24EDA8A1" w14:textId="77777777" w:rsidR="00E52BC0" w:rsidRPr="000F79EC" w:rsidRDefault="00E52BC0" w:rsidP="00E52BC0">
            <w:pPr>
              <w:pStyle w:val="BodyText"/>
              <w:spacing w:after="0"/>
              <w:ind w:left="0"/>
            </w:pPr>
          </w:p>
          <w:p w14:paraId="387FC6C9" w14:textId="257D6B7B" w:rsidR="00E52BC0" w:rsidRPr="000F79EC" w:rsidRDefault="00E52BC0" w:rsidP="00E52BC0">
            <w:pPr>
              <w:pStyle w:val="BodyText"/>
              <w:spacing w:after="0"/>
            </w:pPr>
            <w:r w:rsidRPr="000F79EC">
              <w:t>S3: Delete route</w:t>
            </w:r>
          </w:p>
          <w:p w14:paraId="18F9CD50" w14:textId="3B6E39ED" w:rsidR="00E52BC0" w:rsidRPr="000F79EC" w:rsidRDefault="00E52BC0" w:rsidP="005D1CD5">
            <w:pPr>
              <w:pStyle w:val="BodyText"/>
              <w:numPr>
                <w:ilvl w:val="0"/>
                <w:numId w:val="26"/>
              </w:numPr>
              <w:spacing w:after="0"/>
            </w:pPr>
            <w:r w:rsidRPr="000F79EC">
              <w:t>System prompts user for the origin airport and destination airport.</w:t>
            </w:r>
          </w:p>
          <w:p w14:paraId="211DDEE1" w14:textId="370CC599" w:rsidR="00863B3E" w:rsidRPr="000F79EC" w:rsidRDefault="00863B3E" w:rsidP="005D1CD5">
            <w:pPr>
              <w:pStyle w:val="BodyText"/>
              <w:numPr>
                <w:ilvl w:val="0"/>
                <w:numId w:val="26"/>
              </w:numPr>
              <w:spacing w:after="0"/>
            </w:pPr>
            <w:r w:rsidRPr="000F79EC">
              <w:t>User enters the origin and destination airport.</w:t>
            </w:r>
          </w:p>
          <w:p w14:paraId="0EB11DF4" w14:textId="52D50428" w:rsidR="00E52BC0" w:rsidRPr="000F79EC" w:rsidRDefault="00BD4347" w:rsidP="005D1CD5">
            <w:pPr>
              <w:pStyle w:val="BodyText"/>
              <w:numPr>
                <w:ilvl w:val="0"/>
                <w:numId w:val="26"/>
              </w:numPr>
              <w:spacing w:after="0"/>
            </w:pPr>
            <w:r w:rsidRPr="000F79EC">
              <w:t xml:space="preserve">If route is not found, </w:t>
            </w:r>
            <w:r w:rsidR="00863B3E" w:rsidRPr="000F79EC">
              <w:t xml:space="preserve">system </w:t>
            </w:r>
            <w:r w:rsidRPr="000F79EC">
              <w:t>display</w:t>
            </w:r>
            <w:r w:rsidR="00863B3E" w:rsidRPr="000F79EC">
              <w:t>s</w:t>
            </w:r>
            <w:r w:rsidRPr="000F79EC">
              <w:t xml:space="preserve"> an error message and</w:t>
            </w:r>
            <w:r w:rsidR="00863B3E" w:rsidRPr="000F79EC">
              <w:t xml:space="preserve"> go to step 1</w:t>
            </w:r>
            <w:proofErr w:type="gramStart"/>
            <w:r w:rsidR="00863B3E" w:rsidRPr="000F79EC">
              <w:t>;</w:t>
            </w:r>
            <w:proofErr w:type="gramEnd"/>
            <w:r w:rsidR="00863B3E" w:rsidRPr="000F79EC">
              <w:t xml:space="preserve"> else go to step 4</w:t>
            </w:r>
            <w:r w:rsidRPr="000F79EC">
              <w:t>.</w:t>
            </w:r>
          </w:p>
          <w:p w14:paraId="463BBB08" w14:textId="680485FF" w:rsidR="00E52BC0" w:rsidRPr="000F79EC" w:rsidRDefault="00BD4347" w:rsidP="005D1CD5">
            <w:pPr>
              <w:pStyle w:val="BodyText"/>
              <w:numPr>
                <w:ilvl w:val="0"/>
                <w:numId w:val="26"/>
              </w:numPr>
              <w:spacing w:after="0"/>
            </w:pPr>
            <w:r w:rsidRPr="000F79EC">
              <w:t xml:space="preserve">System deletes route from the database. </w:t>
            </w:r>
          </w:p>
        </w:tc>
      </w:tr>
      <w:tr w:rsidR="008979D9" w:rsidRPr="000F79EC" w14:paraId="76FFF1FB" w14:textId="77777777" w:rsidTr="008979D9">
        <w:tc>
          <w:tcPr>
            <w:tcW w:w="8856" w:type="dxa"/>
            <w:gridSpan w:val="2"/>
          </w:tcPr>
          <w:p w14:paraId="45A21B59" w14:textId="77777777" w:rsidR="008979D9" w:rsidRPr="000F79EC" w:rsidRDefault="008979D9" w:rsidP="008979D9">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4BC6178C" w14:textId="77777777" w:rsidR="008979D9" w:rsidRPr="000F79EC" w:rsidRDefault="008979D9" w:rsidP="008079BA"/>
    <w:p w14:paraId="62257C39" w14:textId="1FAECF95" w:rsidR="004E0E94" w:rsidRPr="000F79EC" w:rsidRDefault="004E0E94" w:rsidP="004E0E94">
      <w:pPr>
        <w:pStyle w:val="Heading2"/>
        <w:widowControl/>
      </w:pPr>
      <w:bookmarkStart w:id="35" w:name="_Toc291187235"/>
      <w:r w:rsidRPr="000F79EC">
        <w:t xml:space="preserve">Use Case: Edit </w:t>
      </w:r>
      <w:r w:rsidR="00B10136" w:rsidRPr="000F79EC">
        <w:t>Fleet</w:t>
      </w:r>
      <w:bookmarkEnd w:id="35"/>
    </w:p>
    <w:tbl>
      <w:tblPr>
        <w:tblStyle w:val="TableGrid"/>
        <w:tblW w:w="0" w:type="auto"/>
        <w:tblInd w:w="720" w:type="dxa"/>
        <w:tblLook w:val="04A0" w:firstRow="1" w:lastRow="0" w:firstColumn="1" w:lastColumn="0" w:noHBand="0" w:noVBand="1"/>
      </w:tblPr>
      <w:tblGrid>
        <w:gridCol w:w="7185"/>
        <w:gridCol w:w="1671"/>
      </w:tblGrid>
      <w:tr w:rsidR="004E0E94" w:rsidRPr="000F79EC" w14:paraId="5CD79F20" w14:textId="77777777" w:rsidTr="004E0E94">
        <w:tc>
          <w:tcPr>
            <w:tcW w:w="7185" w:type="dxa"/>
          </w:tcPr>
          <w:p w14:paraId="531B9137" w14:textId="0AB1A5C6" w:rsidR="004E0E94" w:rsidRPr="000F79EC" w:rsidRDefault="004E0E94" w:rsidP="00B10136">
            <w:pPr>
              <w:pStyle w:val="InfoBlue"/>
              <w:spacing w:after="0"/>
              <w:ind w:left="0"/>
              <w:rPr>
                <w:i w:val="0"/>
                <w:color w:val="auto"/>
              </w:rPr>
            </w:pPr>
            <w:r w:rsidRPr="000F79EC">
              <w:rPr>
                <w:b/>
                <w:i w:val="0"/>
                <w:color w:val="auto"/>
              </w:rPr>
              <w:t xml:space="preserve">Name: </w:t>
            </w:r>
            <w:r w:rsidRPr="000F79EC">
              <w:rPr>
                <w:i w:val="0"/>
                <w:color w:val="auto"/>
              </w:rPr>
              <w:t xml:space="preserve">Edit </w:t>
            </w:r>
            <w:r w:rsidR="00B10136" w:rsidRPr="000F79EC">
              <w:rPr>
                <w:i w:val="0"/>
                <w:color w:val="auto"/>
              </w:rPr>
              <w:t>Fleet</w:t>
            </w:r>
          </w:p>
        </w:tc>
        <w:tc>
          <w:tcPr>
            <w:tcW w:w="1671" w:type="dxa"/>
          </w:tcPr>
          <w:p w14:paraId="639EC425" w14:textId="73B946B0" w:rsidR="004E0E94" w:rsidRPr="000F79EC" w:rsidRDefault="004E0E94" w:rsidP="004E0E94">
            <w:pPr>
              <w:pStyle w:val="InfoBlue"/>
              <w:spacing w:after="0"/>
              <w:ind w:left="0"/>
              <w:rPr>
                <w:i w:val="0"/>
                <w:color w:val="auto"/>
              </w:rPr>
            </w:pPr>
            <w:r w:rsidRPr="000F79EC">
              <w:rPr>
                <w:b/>
                <w:i w:val="0"/>
                <w:color w:val="auto"/>
              </w:rPr>
              <w:t xml:space="preserve">ID: </w:t>
            </w:r>
            <w:r w:rsidR="00B71A6A" w:rsidRPr="000F79EC">
              <w:rPr>
                <w:i w:val="0"/>
                <w:color w:val="auto"/>
              </w:rPr>
              <w:t>F</w:t>
            </w:r>
            <w:r w:rsidR="00F06AA8" w:rsidRPr="000F79EC">
              <w:rPr>
                <w:i w:val="0"/>
                <w:color w:val="auto"/>
              </w:rPr>
              <w:t>L</w:t>
            </w:r>
            <w:r w:rsidR="00B71A6A" w:rsidRPr="000F79EC">
              <w:rPr>
                <w:i w:val="0"/>
                <w:color w:val="auto"/>
              </w:rPr>
              <w:t>I</w:t>
            </w:r>
            <w:r w:rsidR="00F06AA8" w:rsidRPr="000F79EC">
              <w:rPr>
                <w:i w:val="0"/>
                <w:color w:val="auto"/>
              </w:rPr>
              <w:t>_03</w:t>
            </w:r>
          </w:p>
        </w:tc>
      </w:tr>
      <w:tr w:rsidR="004E0E94" w:rsidRPr="000F79EC" w14:paraId="4DBBE9D2" w14:textId="77777777" w:rsidTr="004E0E94">
        <w:tc>
          <w:tcPr>
            <w:tcW w:w="8856" w:type="dxa"/>
            <w:gridSpan w:val="2"/>
          </w:tcPr>
          <w:p w14:paraId="570066BD" w14:textId="77777777" w:rsidR="004E0E94" w:rsidRPr="000F79EC" w:rsidRDefault="004E0E94" w:rsidP="004E0E94">
            <w:pPr>
              <w:pStyle w:val="InfoBlue"/>
              <w:spacing w:after="0"/>
              <w:ind w:left="0"/>
              <w:rPr>
                <w:b/>
                <w:i w:val="0"/>
                <w:color w:val="auto"/>
              </w:rPr>
            </w:pPr>
            <w:r w:rsidRPr="000F79EC">
              <w:rPr>
                <w:b/>
                <w:i w:val="0"/>
                <w:color w:val="auto"/>
              </w:rPr>
              <w:t>Stakeholders and goals:</w:t>
            </w:r>
          </w:p>
          <w:p w14:paraId="4A346C6B" w14:textId="18FB6B96" w:rsidR="00E15BDF" w:rsidRDefault="00E15BDF" w:rsidP="00E15BDF">
            <w:pPr>
              <w:pStyle w:val="InfoBlue"/>
              <w:ind w:left="0"/>
              <w:rPr>
                <w:i w:val="0"/>
                <w:color w:val="auto"/>
              </w:rPr>
            </w:pPr>
            <w:r>
              <w:rPr>
                <w:i w:val="0"/>
                <w:color w:val="auto"/>
              </w:rPr>
              <w:t>Airline’s Human Resource Manager – Wants to save cost on hiring extra staff to edit the current fleet that the airline has.</w:t>
            </w:r>
          </w:p>
          <w:p w14:paraId="457251E0" w14:textId="3A9392DD" w:rsidR="004E0E94" w:rsidRPr="000F79EC" w:rsidRDefault="00E15BDF" w:rsidP="00810A9D">
            <w:pPr>
              <w:pStyle w:val="InfoBlue"/>
              <w:spacing w:after="0"/>
              <w:ind w:left="0"/>
              <w:rPr>
                <w:color w:val="auto"/>
              </w:rPr>
            </w:pPr>
            <w:r>
              <w:rPr>
                <w:i w:val="0"/>
                <w:color w:val="auto"/>
              </w:rPr>
              <w:lastRenderedPageBreak/>
              <w:t xml:space="preserve">Flight Manager – Wants to </w:t>
            </w:r>
            <w:r w:rsidR="00810A9D">
              <w:rPr>
                <w:i w:val="0"/>
                <w:color w:val="auto"/>
              </w:rPr>
              <w:t xml:space="preserve">quickly and conveniently </w:t>
            </w:r>
            <w:r>
              <w:rPr>
                <w:i w:val="0"/>
                <w:color w:val="auto"/>
              </w:rPr>
              <w:t>edit the current fleet that the airline currently possesses.</w:t>
            </w:r>
          </w:p>
        </w:tc>
      </w:tr>
      <w:tr w:rsidR="004E0E94" w:rsidRPr="000F79EC" w14:paraId="2B9E1F5D" w14:textId="77777777" w:rsidTr="004E0E94">
        <w:tc>
          <w:tcPr>
            <w:tcW w:w="8856" w:type="dxa"/>
            <w:gridSpan w:val="2"/>
          </w:tcPr>
          <w:p w14:paraId="3D060943" w14:textId="5F0270B8" w:rsidR="004E0E94" w:rsidRPr="000F79EC" w:rsidRDefault="004E0E94" w:rsidP="009711F3">
            <w:pPr>
              <w:pStyle w:val="InfoBlue"/>
              <w:spacing w:after="0"/>
              <w:ind w:left="0"/>
              <w:rPr>
                <w:i w:val="0"/>
                <w:color w:val="auto"/>
              </w:rPr>
            </w:pPr>
            <w:r w:rsidRPr="000F79EC">
              <w:rPr>
                <w:b/>
                <w:i w:val="0"/>
                <w:color w:val="auto"/>
              </w:rPr>
              <w:lastRenderedPageBreak/>
              <w:t xml:space="preserve">Description: </w:t>
            </w:r>
            <w:r w:rsidR="009711F3" w:rsidRPr="000F79EC">
              <w:rPr>
                <w:i w:val="0"/>
                <w:color w:val="auto"/>
              </w:rPr>
              <w:t>User</w:t>
            </w:r>
            <w:r w:rsidRPr="000F79EC">
              <w:rPr>
                <w:i w:val="0"/>
                <w:color w:val="auto"/>
              </w:rPr>
              <w:t xml:space="preserve"> wants to add, modify or delete the planes.</w:t>
            </w:r>
          </w:p>
        </w:tc>
      </w:tr>
      <w:tr w:rsidR="004E0E94" w:rsidRPr="000F79EC" w14:paraId="0AB3A851" w14:textId="77777777" w:rsidTr="004E0E94">
        <w:tc>
          <w:tcPr>
            <w:tcW w:w="8856" w:type="dxa"/>
            <w:gridSpan w:val="2"/>
          </w:tcPr>
          <w:p w14:paraId="6C260C52" w14:textId="6EFBAE1A" w:rsidR="004E0E94" w:rsidRPr="000F79EC" w:rsidRDefault="004E0E94" w:rsidP="00B7201F">
            <w:pPr>
              <w:pStyle w:val="InfoBlue"/>
              <w:spacing w:after="0"/>
              <w:ind w:left="0"/>
              <w:rPr>
                <w:i w:val="0"/>
                <w:color w:val="auto"/>
              </w:rPr>
            </w:pPr>
            <w:r w:rsidRPr="000F79EC">
              <w:rPr>
                <w:b/>
                <w:i w:val="0"/>
                <w:color w:val="auto"/>
              </w:rPr>
              <w:t>Actors:</w:t>
            </w:r>
            <w:r w:rsidRPr="000F79EC">
              <w:rPr>
                <w:i w:val="0"/>
                <w:color w:val="auto"/>
              </w:rPr>
              <w:t xml:space="preserve"> </w:t>
            </w:r>
            <w:r w:rsidR="00B7201F" w:rsidRPr="000F79EC">
              <w:rPr>
                <w:i w:val="0"/>
                <w:color w:val="auto"/>
              </w:rPr>
              <w:t>Flight</w:t>
            </w:r>
            <w:r w:rsidRPr="000F79EC">
              <w:rPr>
                <w:i w:val="0"/>
                <w:color w:val="auto"/>
              </w:rPr>
              <w:t xml:space="preserve"> Manager</w:t>
            </w:r>
          </w:p>
        </w:tc>
      </w:tr>
      <w:tr w:rsidR="004E0E94" w:rsidRPr="000F79EC" w14:paraId="077CF9A9" w14:textId="77777777" w:rsidTr="004E0E94">
        <w:tc>
          <w:tcPr>
            <w:tcW w:w="8856" w:type="dxa"/>
            <w:gridSpan w:val="2"/>
          </w:tcPr>
          <w:p w14:paraId="294CEF16" w14:textId="3583C246" w:rsidR="004E0E94" w:rsidRPr="000F79EC" w:rsidRDefault="004E0E94" w:rsidP="009711F3">
            <w:pPr>
              <w:pStyle w:val="InfoBlue"/>
              <w:spacing w:after="0"/>
              <w:ind w:left="0"/>
              <w:rPr>
                <w:i w:val="0"/>
                <w:color w:val="auto"/>
              </w:rPr>
            </w:pPr>
            <w:r w:rsidRPr="000F79EC">
              <w:rPr>
                <w:b/>
                <w:i w:val="0"/>
                <w:color w:val="auto"/>
              </w:rPr>
              <w:t xml:space="preserve">Trigger: </w:t>
            </w:r>
            <w:r w:rsidR="009711F3" w:rsidRPr="000F79EC">
              <w:rPr>
                <w:i w:val="0"/>
                <w:color w:val="auto"/>
              </w:rPr>
              <w:t>User</w:t>
            </w:r>
            <w:r w:rsidRPr="000F79EC">
              <w:rPr>
                <w:i w:val="0"/>
                <w:color w:val="auto"/>
              </w:rPr>
              <w:t xml:space="preserve"> chooses the </w:t>
            </w:r>
            <w:r w:rsidR="00A145C3" w:rsidRPr="000F79EC">
              <w:rPr>
                <w:color w:val="auto"/>
              </w:rPr>
              <w:t xml:space="preserve">Edit </w:t>
            </w:r>
            <w:r w:rsidR="00B10136" w:rsidRPr="000F79EC">
              <w:rPr>
                <w:color w:val="auto"/>
              </w:rPr>
              <w:t>Fleet</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4E0E94" w:rsidRPr="000F79EC" w14:paraId="6B17677F" w14:textId="77777777" w:rsidTr="004E0E94">
        <w:tc>
          <w:tcPr>
            <w:tcW w:w="8856" w:type="dxa"/>
            <w:gridSpan w:val="2"/>
          </w:tcPr>
          <w:p w14:paraId="608273A0" w14:textId="77777777" w:rsidR="004E0E94" w:rsidRPr="000F79EC" w:rsidRDefault="004E0E94" w:rsidP="004E0E94">
            <w:pPr>
              <w:pStyle w:val="InfoBlue"/>
              <w:spacing w:after="0"/>
              <w:ind w:left="0"/>
              <w:rPr>
                <w:b/>
                <w:i w:val="0"/>
                <w:color w:val="auto"/>
              </w:rPr>
            </w:pPr>
            <w:r w:rsidRPr="000F79EC">
              <w:rPr>
                <w:b/>
                <w:i w:val="0"/>
                <w:color w:val="auto"/>
              </w:rPr>
              <w:t>Normal flow:</w:t>
            </w:r>
          </w:p>
          <w:p w14:paraId="297F60D8" w14:textId="4BB84CB0" w:rsidR="00B7201F" w:rsidRPr="000F79EC" w:rsidRDefault="00B7201F" w:rsidP="005D1CD5">
            <w:pPr>
              <w:pStyle w:val="BodyText"/>
              <w:numPr>
                <w:ilvl w:val="0"/>
                <w:numId w:val="25"/>
              </w:numPr>
              <w:spacing w:after="0"/>
            </w:pPr>
            <w:r w:rsidRPr="000F79EC">
              <w:t>System prompts user if they want to add, modify or delete plane.</w:t>
            </w:r>
          </w:p>
          <w:p w14:paraId="16B30EB8" w14:textId="77777777" w:rsidR="00B7201F" w:rsidRPr="000F79EC" w:rsidRDefault="00B7201F" w:rsidP="005D1CD5">
            <w:pPr>
              <w:pStyle w:val="BodyText"/>
              <w:numPr>
                <w:ilvl w:val="0"/>
                <w:numId w:val="25"/>
              </w:numPr>
              <w:spacing w:after="0"/>
            </w:pPr>
            <w:r w:rsidRPr="000F79EC">
              <w:t>System displays the appropriate flow according to the user’s choice.</w:t>
            </w:r>
          </w:p>
          <w:p w14:paraId="6E4870EC" w14:textId="02094C78" w:rsidR="00B7201F" w:rsidRPr="000F79EC" w:rsidRDefault="00B7201F" w:rsidP="005D1CD5">
            <w:pPr>
              <w:pStyle w:val="BodyText"/>
              <w:numPr>
                <w:ilvl w:val="1"/>
                <w:numId w:val="25"/>
              </w:numPr>
              <w:spacing w:after="0"/>
            </w:pPr>
            <w:r w:rsidRPr="000F79EC">
              <w:t>Add plane – Sub-flow S1</w:t>
            </w:r>
          </w:p>
          <w:p w14:paraId="6C2103E5" w14:textId="435B28F0" w:rsidR="00B7201F" w:rsidRPr="000F79EC" w:rsidRDefault="003E48FC" w:rsidP="005D1CD5">
            <w:pPr>
              <w:pStyle w:val="BodyText"/>
              <w:numPr>
                <w:ilvl w:val="1"/>
                <w:numId w:val="25"/>
              </w:numPr>
              <w:spacing w:after="0"/>
            </w:pPr>
            <w:r w:rsidRPr="000F79EC">
              <w:t>Edit</w:t>
            </w:r>
            <w:r w:rsidR="00B7201F" w:rsidRPr="000F79EC">
              <w:t xml:space="preserve"> plane – Sub-flow S2</w:t>
            </w:r>
          </w:p>
          <w:p w14:paraId="499F5344" w14:textId="566351F5" w:rsidR="00B7201F" w:rsidRPr="000F79EC" w:rsidRDefault="00B7201F" w:rsidP="005D1CD5">
            <w:pPr>
              <w:pStyle w:val="BodyText"/>
              <w:numPr>
                <w:ilvl w:val="1"/>
                <w:numId w:val="25"/>
              </w:numPr>
              <w:spacing w:after="0"/>
            </w:pPr>
            <w:r w:rsidRPr="000F79EC">
              <w:t>Delete plane – Sub-flow S3</w:t>
            </w:r>
          </w:p>
          <w:p w14:paraId="004A20EA" w14:textId="77777777" w:rsidR="00B7201F" w:rsidRPr="000F79EC" w:rsidRDefault="00B7201F" w:rsidP="005D1CD5">
            <w:pPr>
              <w:pStyle w:val="BodyText"/>
              <w:numPr>
                <w:ilvl w:val="0"/>
                <w:numId w:val="25"/>
              </w:numPr>
              <w:spacing w:after="0"/>
            </w:pPr>
            <w:r w:rsidRPr="000F79EC">
              <w:t>System returns to main menu.</w:t>
            </w:r>
          </w:p>
          <w:p w14:paraId="3FC45C58" w14:textId="36DD4FE1" w:rsidR="004E0E94" w:rsidRPr="000F79EC" w:rsidRDefault="00B7201F" w:rsidP="005D1CD5">
            <w:pPr>
              <w:pStyle w:val="BodyText"/>
              <w:numPr>
                <w:ilvl w:val="0"/>
                <w:numId w:val="25"/>
              </w:numPr>
              <w:spacing w:after="0"/>
            </w:pPr>
            <w:r w:rsidRPr="000F79EC">
              <w:t>End</w:t>
            </w:r>
          </w:p>
        </w:tc>
      </w:tr>
      <w:tr w:rsidR="004E0E94" w:rsidRPr="000F79EC" w14:paraId="6721DE5B" w14:textId="77777777" w:rsidTr="004E0E94">
        <w:tc>
          <w:tcPr>
            <w:tcW w:w="8856" w:type="dxa"/>
            <w:gridSpan w:val="2"/>
          </w:tcPr>
          <w:p w14:paraId="500C18B1" w14:textId="58BFFEF4" w:rsidR="004E0E94" w:rsidRPr="000F79EC" w:rsidRDefault="004E0E94" w:rsidP="004E0E94">
            <w:pPr>
              <w:pStyle w:val="InfoBlue"/>
              <w:spacing w:after="0"/>
              <w:ind w:left="0"/>
              <w:rPr>
                <w:i w:val="0"/>
                <w:color w:val="auto"/>
              </w:rPr>
            </w:pPr>
            <w:r w:rsidRPr="000F79EC">
              <w:rPr>
                <w:b/>
                <w:i w:val="0"/>
                <w:color w:val="auto"/>
              </w:rPr>
              <w:t xml:space="preserve">Sub-flows: </w:t>
            </w:r>
          </w:p>
          <w:p w14:paraId="7B1C2B51" w14:textId="283F03F5" w:rsidR="00B7201F" w:rsidRPr="000F79EC" w:rsidRDefault="00B7201F" w:rsidP="00B7201F">
            <w:pPr>
              <w:pStyle w:val="BodyText"/>
              <w:spacing w:after="0"/>
            </w:pPr>
            <w:r w:rsidRPr="000F79EC">
              <w:t xml:space="preserve">S1: Add </w:t>
            </w:r>
            <w:r w:rsidR="00286D17" w:rsidRPr="000F79EC">
              <w:t>plane</w:t>
            </w:r>
          </w:p>
          <w:p w14:paraId="02B6CDA6" w14:textId="3CA38F58" w:rsidR="00B7201F" w:rsidRPr="000F79EC" w:rsidRDefault="00B7201F" w:rsidP="005D1CD5">
            <w:pPr>
              <w:pStyle w:val="BodyText"/>
              <w:numPr>
                <w:ilvl w:val="0"/>
                <w:numId w:val="27"/>
              </w:numPr>
              <w:spacing w:after="0"/>
            </w:pPr>
            <w:r w:rsidRPr="000F79EC">
              <w:t>System prompts user for the</w:t>
            </w:r>
            <w:r w:rsidR="00286D17" w:rsidRPr="000F79EC">
              <w:t xml:space="preserve"> plane details</w:t>
            </w:r>
            <w:r w:rsidRPr="000F79EC">
              <w:t>.</w:t>
            </w:r>
          </w:p>
          <w:p w14:paraId="22963EAB" w14:textId="50C166C3" w:rsidR="00390F61" w:rsidRPr="000F79EC" w:rsidRDefault="00B7201F" w:rsidP="005D1CD5">
            <w:pPr>
              <w:pStyle w:val="BodyText"/>
              <w:numPr>
                <w:ilvl w:val="0"/>
                <w:numId w:val="27"/>
              </w:numPr>
              <w:spacing w:after="0"/>
            </w:pPr>
            <w:r w:rsidRPr="000F79EC">
              <w:t xml:space="preserve">User enters the </w:t>
            </w:r>
            <w:r w:rsidR="00390F61" w:rsidRPr="000F79EC">
              <w:t>plane details into the system.</w:t>
            </w:r>
          </w:p>
          <w:p w14:paraId="3A6DC724" w14:textId="3AB472AF" w:rsidR="00390F61" w:rsidRPr="000F79EC" w:rsidRDefault="00390F61" w:rsidP="005D1CD5">
            <w:pPr>
              <w:pStyle w:val="BodyText"/>
              <w:numPr>
                <w:ilvl w:val="0"/>
                <w:numId w:val="27"/>
              </w:numPr>
              <w:spacing w:after="0"/>
            </w:pPr>
            <w:r w:rsidRPr="000F79EC">
              <w:t>If the system detects a mismatch in the input with the expected input, system displays error message and go to step 1; else go to step 4.</w:t>
            </w:r>
          </w:p>
          <w:p w14:paraId="2055767A" w14:textId="082CCD5D" w:rsidR="00B7201F" w:rsidRPr="000F79EC" w:rsidRDefault="00B7201F" w:rsidP="005D1CD5">
            <w:pPr>
              <w:pStyle w:val="BodyText"/>
              <w:numPr>
                <w:ilvl w:val="0"/>
                <w:numId w:val="27"/>
              </w:numPr>
              <w:spacing w:after="0"/>
            </w:pPr>
            <w:r w:rsidRPr="000F79EC">
              <w:t xml:space="preserve">System saves the new </w:t>
            </w:r>
            <w:r w:rsidR="00390F61" w:rsidRPr="000F79EC">
              <w:t>plane</w:t>
            </w:r>
            <w:r w:rsidR="00A240B3" w:rsidRPr="000F79EC">
              <w:t xml:space="preserve"> to database.</w:t>
            </w:r>
          </w:p>
          <w:p w14:paraId="1EEA9385" w14:textId="77777777" w:rsidR="00B77F8E" w:rsidRPr="000F79EC" w:rsidRDefault="00B77F8E" w:rsidP="00B77F8E">
            <w:pPr>
              <w:pStyle w:val="BodyText"/>
              <w:spacing w:after="0"/>
              <w:ind w:left="0"/>
            </w:pPr>
          </w:p>
          <w:p w14:paraId="282A1B60" w14:textId="427FAC7D" w:rsidR="00B77F8E" w:rsidRPr="000F79EC" w:rsidRDefault="00B77F8E" w:rsidP="00B77F8E">
            <w:pPr>
              <w:pStyle w:val="BodyText"/>
              <w:spacing w:after="0"/>
            </w:pPr>
            <w:r w:rsidRPr="000F79EC">
              <w:t xml:space="preserve">S2: </w:t>
            </w:r>
            <w:r w:rsidR="003E48FC" w:rsidRPr="000F79EC">
              <w:t>Edit</w:t>
            </w:r>
            <w:r w:rsidRPr="000F79EC">
              <w:t xml:space="preserve"> plane</w:t>
            </w:r>
          </w:p>
          <w:p w14:paraId="526C1532" w14:textId="77777777" w:rsidR="00B77F8E" w:rsidRPr="000F79EC" w:rsidRDefault="00B77F8E" w:rsidP="005D1CD5">
            <w:pPr>
              <w:pStyle w:val="BodyText"/>
              <w:numPr>
                <w:ilvl w:val="0"/>
                <w:numId w:val="28"/>
              </w:numPr>
              <w:spacing w:after="0"/>
            </w:pPr>
            <w:r w:rsidRPr="000F79EC">
              <w:t>System prompts user for the plane details.</w:t>
            </w:r>
          </w:p>
          <w:p w14:paraId="265573CA" w14:textId="217F3F77" w:rsidR="00B77F8E" w:rsidRPr="000F79EC" w:rsidRDefault="00B77F8E" w:rsidP="005D1CD5">
            <w:pPr>
              <w:pStyle w:val="BodyText"/>
              <w:numPr>
                <w:ilvl w:val="0"/>
                <w:numId w:val="28"/>
              </w:numPr>
              <w:spacing w:after="0"/>
            </w:pPr>
            <w:r w:rsidRPr="000F79EC">
              <w:t xml:space="preserve">User enters the </w:t>
            </w:r>
            <w:r w:rsidR="00922E69" w:rsidRPr="000F79EC">
              <w:t>aircraft type</w:t>
            </w:r>
            <w:r w:rsidRPr="000F79EC">
              <w:t xml:space="preserve"> into the system.</w:t>
            </w:r>
          </w:p>
          <w:p w14:paraId="2652334E" w14:textId="3D8D0868" w:rsidR="00B77F8E" w:rsidRPr="000F79EC" w:rsidRDefault="00B77F8E" w:rsidP="005D1CD5">
            <w:pPr>
              <w:pStyle w:val="BodyText"/>
              <w:numPr>
                <w:ilvl w:val="0"/>
                <w:numId w:val="28"/>
              </w:numPr>
              <w:spacing w:after="0"/>
            </w:pPr>
            <w:r w:rsidRPr="000F79EC">
              <w:t xml:space="preserve">If the system </w:t>
            </w:r>
            <w:r w:rsidR="00922E69" w:rsidRPr="000F79EC">
              <w:t>is not able to find the aircraft type entered</w:t>
            </w:r>
            <w:r w:rsidRPr="000F79EC">
              <w:t>, system displays error message and go to step 1; else go to step 4.</w:t>
            </w:r>
          </w:p>
          <w:p w14:paraId="66886435" w14:textId="1D0AB52F" w:rsidR="00922E69" w:rsidRPr="000F79EC" w:rsidRDefault="00922E69" w:rsidP="005D1CD5">
            <w:pPr>
              <w:pStyle w:val="BodyText"/>
              <w:numPr>
                <w:ilvl w:val="0"/>
                <w:numId w:val="28"/>
              </w:numPr>
              <w:spacing w:after="0"/>
            </w:pPr>
            <w:r w:rsidRPr="000F79EC">
              <w:t xml:space="preserve">System displays seat types and the number of seats for that type in a numbered list, and prompts the user for </w:t>
            </w:r>
          </w:p>
          <w:p w14:paraId="316CCBC6" w14:textId="3ED59115" w:rsidR="00922E69" w:rsidRPr="000F79EC" w:rsidRDefault="00922E69" w:rsidP="005D1CD5">
            <w:pPr>
              <w:pStyle w:val="BodyText"/>
              <w:numPr>
                <w:ilvl w:val="0"/>
                <w:numId w:val="28"/>
              </w:numPr>
              <w:spacing w:after="0"/>
            </w:pPr>
            <w:r w:rsidRPr="000F79EC">
              <w:t>User selects the seat type by the number.</w:t>
            </w:r>
          </w:p>
          <w:p w14:paraId="222BB7A2" w14:textId="3A67EEDC" w:rsidR="00922E69" w:rsidRPr="000F79EC" w:rsidRDefault="00922E69" w:rsidP="005D1CD5">
            <w:pPr>
              <w:pStyle w:val="BodyText"/>
              <w:numPr>
                <w:ilvl w:val="0"/>
                <w:numId w:val="28"/>
              </w:numPr>
              <w:spacing w:after="0"/>
            </w:pPr>
            <w:r w:rsidRPr="000F79EC">
              <w:t>System prompts user for seat addition or remove. (Positive number for adding seats and negative number for removing seats)</w:t>
            </w:r>
          </w:p>
          <w:p w14:paraId="0D969A0C" w14:textId="77777777" w:rsidR="00D5566E" w:rsidRPr="000F79EC" w:rsidRDefault="00D5566E" w:rsidP="005D1CD5">
            <w:pPr>
              <w:pStyle w:val="BodyText"/>
              <w:numPr>
                <w:ilvl w:val="0"/>
                <w:numId w:val="28"/>
              </w:numPr>
              <w:spacing w:after="0"/>
            </w:pPr>
            <w:r w:rsidRPr="000F79EC">
              <w:t>If the number of seats to remove is less than the actual number, system displays an error message and go to step 4</w:t>
            </w:r>
            <w:proofErr w:type="gramStart"/>
            <w:r w:rsidRPr="000F79EC">
              <w:t>;</w:t>
            </w:r>
            <w:proofErr w:type="gramEnd"/>
            <w:r w:rsidRPr="000F79EC">
              <w:t xml:space="preserve"> else go to step 8.</w:t>
            </w:r>
          </w:p>
          <w:p w14:paraId="65A07BF3" w14:textId="5AAFEB39" w:rsidR="00D5566E" w:rsidRPr="000F79EC" w:rsidRDefault="00A443DE" w:rsidP="005D1CD5">
            <w:pPr>
              <w:pStyle w:val="BodyText"/>
              <w:numPr>
                <w:ilvl w:val="0"/>
                <w:numId w:val="28"/>
              </w:numPr>
              <w:spacing w:after="0"/>
            </w:pPr>
            <w:r w:rsidRPr="000F79EC">
              <w:t>System saves the modified seats to database.</w:t>
            </w:r>
          </w:p>
          <w:p w14:paraId="6E0708D4" w14:textId="77777777" w:rsidR="00B77F8E" w:rsidRPr="000F79EC" w:rsidRDefault="00B77F8E" w:rsidP="00B7201F">
            <w:pPr>
              <w:pStyle w:val="BodyText"/>
              <w:spacing w:after="0"/>
            </w:pPr>
          </w:p>
          <w:p w14:paraId="158FA5A5" w14:textId="32504E77" w:rsidR="00B7201F" w:rsidRPr="000F79EC" w:rsidRDefault="00B77F8E" w:rsidP="00B7201F">
            <w:pPr>
              <w:pStyle w:val="BodyText"/>
              <w:spacing w:after="0"/>
            </w:pPr>
            <w:r w:rsidRPr="000F79EC">
              <w:t>S3</w:t>
            </w:r>
            <w:r w:rsidR="00B7201F" w:rsidRPr="000F79EC">
              <w:t xml:space="preserve">: </w:t>
            </w:r>
            <w:r w:rsidRPr="000F79EC">
              <w:t>Delete</w:t>
            </w:r>
            <w:r w:rsidR="00B7201F" w:rsidRPr="000F79EC">
              <w:t xml:space="preserve"> </w:t>
            </w:r>
            <w:r w:rsidR="00286D17" w:rsidRPr="000F79EC">
              <w:t>plane</w:t>
            </w:r>
          </w:p>
          <w:p w14:paraId="42D261DD" w14:textId="0DFDD3D5" w:rsidR="00B7201F" w:rsidRPr="000F79EC" w:rsidRDefault="00B7201F" w:rsidP="005D1CD5">
            <w:pPr>
              <w:pStyle w:val="BodyText"/>
              <w:numPr>
                <w:ilvl w:val="0"/>
                <w:numId w:val="29"/>
              </w:numPr>
              <w:spacing w:after="0"/>
            </w:pPr>
            <w:r w:rsidRPr="000F79EC">
              <w:t xml:space="preserve">System prompts user for the </w:t>
            </w:r>
            <w:r w:rsidR="00390F61" w:rsidRPr="000F79EC">
              <w:t>plane details</w:t>
            </w:r>
            <w:r w:rsidRPr="000F79EC">
              <w:t>.</w:t>
            </w:r>
          </w:p>
          <w:p w14:paraId="1C013A99" w14:textId="694034C6" w:rsidR="00B7201F" w:rsidRPr="000F79EC" w:rsidRDefault="00B7201F" w:rsidP="005D1CD5">
            <w:pPr>
              <w:pStyle w:val="BodyText"/>
              <w:numPr>
                <w:ilvl w:val="0"/>
                <w:numId w:val="29"/>
              </w:numPr>
              <w:spacing w:after="0"/>
            </w:pPr>
            <w:r w:rsidRPr="000F79EC">
              <w:t xml:space="preserve">User enters </w:t>
            </w:r>
            <w:r w:rsidR="00390F61" w:rsidRPr="000F79EC">
              <w:t>the plane details into the system</w:t>
            </w:r>
            <w:r w:rsidRPr="000F79EC">
              <w:t>.</w:t>
            </w:r>
          </w:p>
          <w:p w14:paraId="16C3BFCD" w14:textId="50DD8E54" w:rsidR="00390F61" w:rsidRPr="000F79EC" w:rsidRDefault="00390F61" w:rsidP="005D1CD5">
            <w:pPr>
              <w:pStyle w:val="BodyText"/>
              <w:numPr>
                <w:ilvl w:val="0"/>
                <w:numId w:val="29"/>
              </w:numPr>
              <w:spacing w:after="0"/>
            </w:pPr>
            <w:r w:rsidRPr="000F79EC">
              <w:t>If the system detects a mismatch in the input with the expected input, system displays error message and go to step 1; else go to step 4.</w:t>
            </w:r>
          </w:p>
          <w:p w14:paraId="37A07279" w14:textId="78251BA5" w:rsidR="00390F61" w:rsidRPr="000F79EC" w:rsidRDefault="00A240B3" w:rsidP="005D1CD5">
            <w:pPr>
              <w:pStyle w:val="BodyText"/>
              <w:numPr>
                <w:ilvl w:val="0"/>
                <w:numId w:val="29"/>
              </w:numPr>
              <w:spacing w:after="0"/>
            </w:pPr>
            <w:r w:rsidRPr="000F79EC">
              <w:t>If the system detects that the number of seats entered by the user is greater than that number stored in the database, system displays an error message and go to step 1; else go to step 5.</w:t>
            </w:r>
          </w:p>
          <w:p w14:paraId="7BEA5092" w14:textId="77BE9F09" w:rsidR="00B7201F" w:rsidRPr="000F79EC" w:rsidRDefault="00A240B3" w:rsidP="005D1CD5">
            <w:pPr>
              <w:pStyle w:val="BodyText"/>
              <w:numPr>
                <w:ilvl w:val="0"/>
                <w:numId w:val="29"/>
              </w:numPr>
              <w:spacing w:after="0"/>
            </w:pPr>
            <w:r w:rsidRPr="000F79EC">
              <w:t>System deletes the plane from the database.</w:t>
            </w:r>
          </w:p>
        </w:tc>
      </w:tr>
      <w:tr w:rsidR="004E0E94" w:rsidRPr="000F79EC" w14:paraId="048A5FFB" w14:textId="77777777" w:rsidTr="004E0E94">
        <w:tc>
          <w:tcPr>
            <w:tcW w:w="8856" w:type="dxa"/>
            <w:gridSpan w:val="2"/>
          </w:tcPr>
          <w:p w14:paraId="195C49DD" w14:textId="77777777" w:rsidR="004E0E94" w:rsidRPr="000F79EC" w:rsidRDefault="004E0E94" w:rsidP="004E0E94">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292DEE8E" w14:textId="77777777" w:rsidR="004E0E94" w:rsidRPr="000F79EC" w:rsidRDefault="004E0E94" w:rsidP="008079BA"/>
    <w:p w14:paraId="68025816" w14:textId="64692449" w:rsidR="0084335A" w:rsidRPr="000F79EC" w:rsidRDefault="00390BFC" w:rsidP="0084335A">
      <w:pPr>
        <w:pStyle w:val="Heading2"/>
        <w:widowControl/>
      </w:pPr>
      <w:bookmarkStart w:id="36" w:name="_Toc291187236"/>
      <w:r w:rsidRPr="000F79EC">
        <w:t>Use Case: Edit Flight Schedule</w:t>
      </w:r>
      <w:bookmarkEnd w:id="36"/>
    </w:p>
    <w:tbl>
      <w:tblPr>
        <w:tblStyle w:val="TableGrid"/>
        <w:tblW w:w="0" w:type="auto"/>
        <w:tblInd w:w="720" w:type="dxa"/>
        <w:tblLook w:val="04A0" w:firstRow="1" w:lastRow="0" w:firstColumn="1" w:lastColumn="0" w:noHBand="0" w:noVBand="1"/>
      </w:tblPr>
      <w:tblGrid>
        <w:gridCol w:w="7185"/>
        <w:gridCol w:w="1671"/>
      </w:tblGrid>
      <w:tr w:rsidR="0084335A" w:rsidRPr="000F79EC" w14:paraId="4A91A9C0" w14:textId="77777777" w:rsidTr="00CD3D56">
        <w:tc>
          <w:tcPr>
            <w:tcW w:w="7185" w:type="dxa"/>
          </w:tcPr>
          <w:p w14:paraId="3CFA3403" w14:textId="513A6EC9" w:rsidR="0084335A" w:rsidRPr="000F79EC" w:rsidRDefault="0084335A" w:rsidP="0084335A">
            <w:pPr>
              <w:pStyle w:val="InfoBlue"/>
              <w:spacing w:after="0"/>
              <w:ind w:left="0"/>
              <w:rPr>
                <w:i w:val="0"/>
                <w:color w:val="auto"/>
              </w:rPr>
            </w:pPr>
            <w:r w:rsidRPr="000F79EC">
              <w:rPr>
                <w:b/>
                <w:i w:val="0"/>
                <w:color w:val="auto"/>
              </w:rPr>
              <w:t xml:space="preserve">Name: </w:t>
            </w:r>
            <w:r w:rsidRPr="000F79EC">
              <w:rPr>
                <w:i w:val="0"/>
                <w:color w:val="auto"/>
              </w:rPr>
              <w:t>Edit Flight</w:t>
            </w:r>
            <w:r w:rsidR="00390BFC" w:rsidRPr="000F79EC">
              <w:rPr>
                <w:i w:val="0"/>
                <w:color w:val="auto"/>
              </w:rPr>
              <w:t xml:space="preserve"> Schedule</w:t>
            </w:r>
          </w:p>
        </w:tc>
        <w:tc>
          <w:tcPr>
            <w:tcW w:w="1671" w:type="dxa"/>
          </w:tcPr>
          <w:p w14:paraId="65AA1FC5" w14:textId="065D9D33" w:rsidR="0084335A" w:rsidRPr="000F79EC" w:rsidRDefault="0084335A" w:rsidP="00CD3D56">
            <w:pPr>
              <w:pStyle w:val="InfoBlue"/>
              <w:spacing w:after="0"/>
              <w:ind w:left="0"/>
              <w:rPr>
                <w:i w:val="0"/>
                <w:color w:val="auto"/>
              </w:rPr>
            </w:pPr>
            <w:r w:rsidRPr="000F79EC">
              <w:rPr>
                <w:b/>
                <w:i w:val="0"/>
                <w:color w:val="auto"/>
              </w:rPr>
              <w:t xml:space="preserve">ID: </w:t>
            </w:r>
            <w:r w:rsidR="00734CF1" w:rsidRPr="000F79EC">
              <w:rPr>
                <w:i w:val="0"/>
                <w:color w:val="auto"/>
              </w:rPr>
              <w:t>FLI_04</w:t>
            </w:r>
          </w:p>
        </w:tc>
      </w:tr>
      <w:tr w:rsidR="0084335A" w:rsidRPr="000F79EC" w14:paraId="10D55B81" w14:textId="77777777" w:rsidTr="00CD3D56">
        <w:tc>
          <w:tcPr>
            <w:tcW w:w="8856" w:type="dxa"/>
            <w:gridSpan w:val="2"/>
          </w:tcPr>
          <w:p w14:paraId="5129F4C7" w14:textId="77777777" w:rsidR="0084335A" w:rsidRPr="000F79EC" w:rsidRDefault="0084335A" w:rsidP="00CD3D56">
            <w:pPr>
              <w:pStyle w:val="InfoBlue"/>
              <w:spacing w:after="0"/>
              <w:ind w:left="0"/>
              <w:rPr>
                <w:b/>
                <w:i w:val="0"/>
                <w:color w:val="auto"/>
              </w:rPr>
            </w:pPr>
            <w:r w:rsidRPr="000F79EC">
              <w:rPr>
                <w:b/>
                <w:i w:val="0"/>
                <w:color w:val="auto"/>
              </w:rPr>
              <w:t>Stakeholders and goals:</w:t>
            </w:r>
          </w:p>
          <w:p w14:paraId="79DF79BA" w14:textId="42C4479C" w:rsidR="00140FFB" w:rsidRPr="00641E72" w:rsidRDefault="00140FFB" w:rsidP="00140FFB">
            <w:pPr>
              <w:pStyle w:val="InfoBlue"/>
              <w:ind w:left="0"/>
            </w:pPr>
            <w:r>
              <w:rPr>
                <w:i w:val="0"/>
                <w:color w:val="auto"/>
              </w:rPr>
              <w:t>Airline’s Human Resource Manager – Wants to save cost on hiring extra staff to edit the flight schedule.</w:t>
            </w:r>
          </w:p>
          <w:p w14:paraId="0D4DBB86" w14:textId="0F47E7F3" w:rsidR="00140FFB" w:rsidRDefault="00140FFB" w:rsidP="00140FFB">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choose between flights that are more convenient in </w:t>
            </w:r>
            <w:r>
              <w:rPr>
                <w:i w:val="0"/>
                <w:color w:val="auto"/>
              </w:rPr>
              <w:lastRenderedPageBreak/>
              <w:t>terms of boarding time at the source airport and arrival time at the destination airport.</w:t>
            </w:r>
          </w:p>
          <w:p w14:paraId="51A061D0" w14:textId="0CAD133E" w:rsidR="0084335A" w:rsidRPr="000F79EC" w:rsidRDefault="00140FFB" w:rsidP="00810A9D">
            <w:pPr>
              <w:pStyle w:val="InfoBlue"/>
              <w:spacing w:after="0"/>
              <w:ind w:left="0"/>
              <w:rPr>
                <w:color w:val="auto"/>
              </w:rPr>
            </w:pPr>
            <w:r>
              <w:rPr>
                <w:i w:val="0"/>
                <w:color w:val="auto"/>
              </w:rPr>
              <w:t xml:space="preserve">Flight Manager – Wants to </w:t>
            </w:r>
            <w:r w:rsidR="00810A9D">
              <w:rPr>
                <w:i w:val="0"/>
                <w:color w:val="auto"/>
              </w:rPr>
              <w:t xml:space="preserve">quickly and conveniently </w:t>
            </w:r>
            <w:r>
              <w:rPr>
                <w:i w:val="0"/>
                <w:color w:val="auto"/>
              </w:rPr>
              <w:t>edit the available flights that the airline can fly from and to.</w:t>
            </w:r>
          </w:p>
        </w:tc>
      </w:tr>
      <w:tr w:rsidR="0084335A" w:rsidRPr="000F79EC" w14:paraId="5B494C1E" w14:textId="77777777" w:rsidTr="00CD3D56">
        <w:tc>
          <w:tcPr>
            <w:tcW w:w="8856" w:type="dxa"/>
            <w:gridSpan w:val="2"/>
          </w:tcPr>
          <w:p w14:paraId="64242FC4" w14:textId="5045132A" w:rsidR="0084335A" w:rsidRPr="000F79EC" w:rsidRDefault="0084335A" w:rsidP="003642C4">
            <w:pPr>
              <w:pStyle w:val="InfoBlue"/>
              <w:spacing w:after="0"/>
              <w:ind w:left="0"/>
              <w:rPr>
                <w:i w:val="0"/>
                <w:color w:val="auto"/>
              </w:rPr>
            </w:pPr>
            <w:r w:rsidRPr="000F79EC">
              <w:rPr>
                <w:b/>
                <w:i w:val="0"/>
                <w:color w:val="auto"/>
              </w:rPr>
              <w:lastRenderedPageBreak/>
              <w:t xml:space="preserve">Description: </w:t>
            </w:r>
            <w:r w:rsidR="003642C4" w:rsidRPr="000F79EC">
              <w:rPr>
                <w:i w:val="0"/>
                <w:color w:val="auto"/>
              </w:rPr>
              <w:t>User</w:t>
            </w:r>
            <w:r w:rsidRPr="000F79EC">
              <w:rPr>
                <w:i w:val="0"/>
                <w:color w:val="auto"/>
              </w:rPr>
              <w:t xml:space="preserve"> wan</w:t>
            </w:r>
            <w:r w:rsidR="00BE521C" w:rsidRPr="000F79EC">
              <w:rPr>
                <w:i w:val="0"/>
                <w:color w:val="auto"/>
              </w:rPr>
              <w:t xml:space="preserve">ts to add, modify or delete </w:t>
            </w:r>
            <w:r w:rsidR="00390BFC" w:rsidRPr="000F79EC">
              <w:rPr>
                <w:i w:val="0"/>
                <w:color w:val="auto"/>
              </w:rPr>
              <w:t>flights</w:t>
            </w:r>
            <w:r w:rsidRPr="000F79EC">
              <w:rPr>
                <w:i w:val="0"/>
                <w:color w:val="auto"/>
              </w:rPr>
              <w:t>.</w:t>
            </w:r>
          </w:p>
        </w:tc>
      </w:tr>
      <w:tr w:rsidR="0084335A" w:rsidRPr="000F79EC" w14:paraId="0100CA68" w14:textId="77777777" w:rsidTr="00CD3D56">
        <w:tc>
          <w:tcPr>
            <w:tcW w:w="8856" w:type="dxa"/>
            <w:gridSpan w:val="2"/>
          </w:tcPr>
          <w:p w14:paraId="25F9F38A" w14:textId="77777777" w:rsidR="0084335A" w:rsidRPr="000F79EC" w:rsidRDefault="0084335A" w:rsidP="00CD3D56">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84335A" w:rsidRPr="000F79EC" w14:paraId="3A44A80D" w14:textId="77777777" w:rsidTr="00CD3D56">
        <w:tc>
          <w:tcPr>
            <w:tcW w:w="8856" w:type="dxa"/>
            <w:gridSpan w:val="2"/>
          </w:tcPr>
          <w:p w14:paraId="1661A005" w14:textId="7D41302B" w:rsidR="0084335A" w:rsidRPr="000F79EC" w:rsidRDefault="0084335A" w:rsidP="003642C4">
            <w:pPr>
              <w:pStyle w:val="InfoBlue"/>
              <w:spacing w:after="0"/>
              <w:ind w:left="0"/>
              <w:rPr>
                <w:i w:val="0"/>
                <w:color w:val="auto"/>
              </w:rPr>
            </w:pPr>
            <w:r w:rsidRPr="000F79EC">
              <w:rPr>
                <w:b/>
                <w:i w:val="0"/>
                <w:color w:val="auto"/>
              </w:rPr>
              <w:t xml:space="preserve">Trigger: </w:t>
            </w:r>
            <w:r w:rsidR="003642C4" w:rsidRPr="000F79EC">
              <w:rPr>
                <w:i w:val="0"/>
                <w:color w:val="auto"/>
              </w:rPr>
              <w:t>User</w:t>
            </w:r>
            <w:r w:rsidRPr="000F79EC">
              <w:rPr>
                <w:i w:val="0"/>
                <w:color w:val="auto"/>
              </w:rPr>
              <w:t xml:space="preserve"> chooses the </w:t>
            </w:r>
            <w:r w:rsidR="00A145C3" w:rsidRPr="000F79EC">
              <w:rPr>
                <w:color w:val="auto"/>
              </w:rPr>
              <w:t>Edit Flight Schedule</w:t>
            </w:r>
            <w:r w:rsidRPr="000F79EC">
              <w:rPr>
                <w:color w:val="auto"/>
              </w:rPr>
              <w:t xml:space="preserve"> </w:t>
            </w:r>
            <w:r w:rsidRPr="000F79EC">
              <w:rPr>
                <w:i w:val="0"/>
                <w:color w:val="auto"/>
              </w:rPr>
              <w:t xml:space="preserve">option from the </w:t>
            </w:r>
            <w:r w:rsidR="003642C4" w:rsidRPr="000F79EC">
              <w:rPr>
                <w:i w:val="0"/>
                <w:color w:val="auto"/>
              </w:rPr>
              <w:t>main menu</w:t>
            </w:r>
            <w:r w:rsidRPr="000F79EC">
              <w:rPr>
                <w:i w:val="0"/>
                <w:color w:val="auto"/>
              </w:rPr>
              <w:t>.</w:t>
            </w:r>
          </w:p>
        </w:tc>
      </w:tr>
      <w:tr w:rsidR="0084335A" w:rsidRPr="000F79EC" w14:paraId="200D78EE" w14:textId="77777777" w:rsidTr="00CD3D56">
        <w:tc>
          <w:tcPr>
            <w:tcW w:w="8856" w:type="dxa"/>
            <w:gridSpan w:val="2"/>
          </w:tcPr>
          <w:p w14:paraId="76EFBD98" w14:textId="77777777" w:rsidR="0084335A" w:rsidRPr="000F79EC" w:rsidRDefault="0084335A" w:rsidP="00CD3D56">
            <w:pPr>
              <w:pStyle w:val="InfoBlue"/>
              <w:spacing w:after="0"/>
              <w:ind w:left="0"/>
              <w:rPr>
                <w:b/>
                <w:i w:val="0"/>
                <w:color w:val="auto"/>
              </w:rPr>
            </w:pPr>
            <w:r w:rsidRPr="000F79EC">
              <w:rPr>
                <w:b/>
                <w:i w:val="0"/>
                <w:color w:val="auto"/>
              </w:rPr>
              <w:t>Normal flow:</w:t>
            </w:r>
          </w:p>
          <w:p w14:paraId="664961A8" w14:textId="1357950D" w:rsidR="0084335A" w:rsidRPr="000F79EC" w:rsidRDefault="0084335A" w:rsidP="005D1CD5">
            <w:pPr>
              <w:pStyle w:val="BodyText"/>
              <w:numPr>
                <w:ilvl w:val="0"/>
                <w:numId w:val="30"/>
              </w:numPr>
              <w:spacing w:after="0"/>
            </w:pPr>
            <w:r w:rsidRPr="000F79EC">
              <w:t xml:space="preserve">System prompts user if they want to add, modify or delete </w:t>
            </w:r>
            <w:r w:rsidR="00803C99" w:rsidRPr="000F79EC">
              <w:t>flight</w:t>
            </w:r>
            <w:r w:rsidRPr="000F79EC">
              <w:t>.</w:t>
            </w:r>
          </w:p>
          <w:p w14:paraId="28346A89" w14:textId="77777777" w:rsidR="0084335A" w:rsidRPr="000F79EC" w:rsidRDefault="0084335A" w:rsidP="005D1CD5">
            <w:pPr>
              <w:pStyle w:val="BodyText"/>
              <w:numPr>
                <w:ilvl w:val="0"/>
                <w:numId w:val="30"/>
              </w:numPr>
              <w:spacing w:after="0"/>
            </w:pPr>
            <w:r w:rsidRPr="000F79EC">
              <w:t>System displays the appropriate flow according to the user’s choice.</w:t>
            </w:r>
          </w:p>
          <w:p w14:paraId="7DE7D0F3" w14:textId="4308C544" w:rsidR="0084335A" w:rsidRPr="000F79EC" w:rsidRDefault="0084335A" w:rsidP="005D1CD5">
            <w:pPr>
              <w:pStyle w:val="BodyText"/>
              <w:numPr>
                <w:ilvl w:val="1"/>
                <w:numId w:val="30"/>
              </w:numPr>
              <w:spacing w:after="0"/>
            </w:pPr>
            <w:r w:rsidRPr="000F79EC">
              <w:t xml:space="preserve">Add </w:t>
            </w:r>
            <w:r w:rsidR="00A145C3" w:rsidRPr="000F79EC">
              <w:t>flight</w:t>
            </w:r>
            <w:r w:rsidRPr="000F79EC">
              <w:t xml:space="preserve"> – Sub-flow S1</w:t>
            </w:r>
          </w:p>
          <w:p w14:paraId="4147E98C" w14:textId="7437BB47" w:rsidR="0084335A" w:rsidRPr="000F79EC" w:rsidRDefault="003E48FC" w:rsidP="005D1CD5">
            <w:pPr>
              <w:pStyle w:val="BodyText"/>
              <w:numPr>
                <w:ilvl w:val="1"/>
                <w:numId w:val="30"/>
              </w:numPr>
              <w:spacing w:after="0"/>
            </w:pPr>
            <w:r w:rsidRPr="000F79EC">
              <w:t>Edit</w:t>
            </w:r>
            <w:r w:rsidR="0084335A" w:rsidRPr="000F79EC">
              <w:t xml:space="preserve"> </w:t>
            </w:r>
            <w:r w:rsidR="00A145C3" w:rsidRPr="000F79EC">
              <w:t>flight</w:t>
            </w:r>
            <w:r w:rsidR="0084335A" w:rsidRPr="000F79EC">
              <w:t xml:space="preserve"> – Sub-flow S2</w:t>
            </w:r>
          </w:p>
          <w:p w14:paraId="7ED76FA8" w14:textId="4D868AC6" w:rsidR="0084335A" w:rsidRPr="000F79EC" w:rsidRDefault="0084335A" w:rsidP="005D1CD5">
            <w:pPr>
              <w:pStyle w:val="BodyText"/>
              <w:numPr>
                <w:ilvl w:val="1"/>
                <w:numId w:val="30"/>
              </w:numPr>
              <w:spacing w:after="0"/>
            </w:pPr>
            <w:r w:rsidRPr="000F79EC">
              <w:t xml:space="preserve">Delete </w:t>
            </w:r>
            <w:r w:rsidR="00A145C3" w:rsidRPr="000F79EC">
              <w:t>flight</w:t>
            </w:r>
            <w:r w:rsidRPr="000F79EC">
              <w:t xml:space="preserve"> – Sub-flow S3</w:t>
            </w:r>
          </w:p>
          <w:p w14:paraId="29E36B08" w14:textId="77777777" w:rsidR="0084335A" w:rsidRPr="000F79EC" w:rsidRDefault="0084335A" w:rsidP="005D1CD5">
            <w:pPr>
              <w:pStyle w:val="BodyText"/>
              <w:numPr>
                <w:ilvl w:val="0"/>
                <w:numId w:val="30"/>
              </w:numPr>
              <w:spacing w:after="0"/>
            </w:pPr>
            <w:r w:rsidRPr="000F79EC">
              <w:t>System returns to main menu.</w:t>
            </w:r>
          </w:p>
          <w:p w14:paraId="148DD412" w14:textId="77777777" w:rsidR="0084335A" w:rsidRPr="000F79EC" w:rsidRDefault="0084335A" w:rsidP="005D1CD5">
            <w:pPr>
              <w:pStyle w:val="BodyText"/>
              <w:numPr>
                <w:ilvl w:val="0"/>
                <w:numId w:val="30"/>
              </w:numPr>
              <w:spacing w:after="0"/>
            </w:pPr>
            <w:r w:rsidRPr="000F79EC">
              <w:t>End</w:t>
            </w:r>
          </w:p>
        </w:tc>
      </w:tr>
      <w:tr w:rsidR="0084335A" w:rsidRPr="000F79EC" w14:paraId="2037C2E9" w14:textId="77777777" w:rsidTr="00CD3D56">
        <w:tc>
          <w:tcPr>
            <w:tcW w:w="8856" w:type="dxa"/>
            <w:gridSpan w:val="2"/>
          </w:tcPr>
          <w:p w14:paraId="3FE4F364" w14:textId="6BD6C5B0" w:rsidR="0084335A" w:rsidRPr="000F79EC" w:rsidRDefault="0084335A" w:rsidP="00CD3D56">
            <w:pPr>
              <w:pStyle w:val="InfoBlue"/>
              <w:spacing w:after="0"/>
              <w:ind w:left="0"/>
              <w:rPr>
                <w:i w:val="0"/>
                <w:color w:val="auto"/>
              </w:rPr>
            </w:pPr>
            <w:r w:rsidRPr="000F79EC">
              <w:rPr>
                <w:b/>
                <w:i w:val="0"/>
                <w:color w:val="auto"/>
              </w:rPr>
              <w:t xml:space="preserve">Sub-flows: </w:t>
            </w:r>
          </w:p>
          <w:p w14:paraId="4D5A0E42" w14:textId="6B4C3121" w:rsidR="0084335A" w:rsidRPr="000F79EC" w:rsidRDefault="0084335A" w:rsidP="00CD3D56">
            <w:pPr>
              <w:pStyle w:val="BodyText"/>
              <w:spacing w:after="0"/>
            </w:pPr>
            <w:r w:rsidRPr="000F79EC">
              <w:t xml:space="preserve">S1: Add </w:t>
            </w:r>
            <w:r w:rsidR="00CD3D56" w:rsidRPr="000F79EC">
              <w:t>flight</w:t>
            </w:r>
          </w:p>
          <w:p w14:paraId="12E1C608" w14:textId="30FA8CF1" w:rsidR="0084335A" w:rsidRPr="000F79EC" w:rsidRDefault="0084335A" w:rsidP="005D1CD5">
            <w:pPr>
              <w:pStyle w:val="BodyText"/>
              <w:numPr>
                <w:ilvl w:val="0"/>
                <w:numId w:val="31"/>
              </w:numPr>
              <w:spacing w:after="0"/>
            </w:pPr>
            <w:r w:rsidRPr="000F79EC">
              <w:t xml:space="preserve">System prompts user for the </w:t>
            </w:r>
            <w:r w:rsidR="004332F8" w:rsidRPr="000F79EC">
              <w:t>flight details</w:t>
            </w:r>
            <w:r w:rsidRPr="000F79EC">
              <w:t>.</w:t>
            </w:r>
          </w:p>
          <w:p w14:paraId="7A76E264" w14:textId="1E620604" w:rsidR="0084335A" w:rsidRPr="000F79EC" w:rsidRDefault="0084335A" w:rsidP="005D1CD5">
            <w:pPr>
              <w:pStyle w:val="BodyText"/>
              <w:numPr>
                <w:ilvl w:val="0"/>
                <w:numId w:val="31"/>
              </w:numPr>
              <w:spacing w:after="0"/>
            </w:pPr>
            <w:r w:rsidRPr="000F79EC">
              <w:t xml:space="preserve">User enters the </w:t>
            </w:r>
            <w:r w:rsidR="004332F8" w:rsidRPr="000F79EC">
              <w:t>flight</w:t>
            </w:r>
            <w:r w:rsidRPr="000F79EC">
              <w:t xml:space="preserve"> details into the system.</w:t>
            </w:r>
          </w:p>
          <w:p w14:paraId="3DD80D17" w14:textId="77777777" w:rsidR="0084335A" w:rsidRPr="000F79EC" w:rsidRDefault="0084335A" w:rsidP="005D1CD5">
            <w:pPr>
              <w:pStyle w:val="BodyText"/>
              <w:numPr>
                <w:ilvl w:val="0"/>
                <w:numId w:val="31"/>
              </w:numPr>
              <w:spacing w:after="0"/>
            </w:pPr>
            <w:r w:rsidRPr="000F79EC">
              <w:t>If the system detects a mismatch in the input with the expected input, system displays error message and go to step 1; else go to step 4.</w:t>
            </w:r>
          </w:p>
          <w:p w14:paraId="247B0173" w14:textId="33FC467D" w:rsidR="0084335A" w:rsidRPr="000F79EC" w:rsidRDefault="0084335A" w:rsidP="005D1CD5">
            <w:pPr>
              <w:pStyle w:val="BodyText"/>
              <w:numPr>
                <w:ilvl w:val="0"/>
                <w:numId w:val="31"/>
              </w:numPr>
              <w:spacing w:after="0"/>
            </w:pPr>
            <w:r w:rsidRPr="000F79EC">
              <w:t xml:space="preserve">System saves the new </w:t>
            </w:r>
            <w:r w:rsidR="004332F8" w:rsidRPr="000F79EC">
              <w:t>flight</w:t>
            </w:r>
            <w:r w:rsidRPr="000F79EC">
              <w:t xml:space="preserve"> to database.</w:t>
            </w:r>
          </w:p>
          <w:p w14:paraId="1DF3674E" w14:textId="77777777" w:rsidR="0084335A" w:rsidRPr="000F79EC" w:rsidRDefault="0084335A" w:rsidP="00CD3D56">
            <w:pPr>
              <w:pStyle w:val="BodyText"/>
              <w:spacing w:after="0"/>
              <w:ind w:left="0"/>
            </w:pPr>
          </w:p>
          <w:p w14:paraId="1DCEDC9A" w14:textId="5DFD1BB2" w:rsidR="0084335A" w:rsidRPr="000F79EC" w:rsidRDefault="0084335A" w:rsidP="00CD3D56">
            <w:pPr>
              <w:pStyle w:val="BodyText"/>
              <w:spacing w:after="0"/>
            </w:pPr>
            <w:r w:rsidRPr="000F79EC">
              <w:t xml:space="preserve">S2: </w:t>
            </w:r>
            <w:r w:rsidR="003E48FC" w:rsidRPr="000F79EC">
              <w:t>Edit</w:t>
            </w:r>
            <w:r w:rsidRPr="000F79EC">
              <w:t xml:space="preserve"> </w:t>
            </w:r>
            <w:r w:rsidR="00CD3D56" w:rsidRPr="000F79EC">
              <w:t>flight</w:t>
            </w:r>
          </w:p>
          <w:p w14:paraId="23F1BB71" w14:textId="134CA02D" w:rsidR="0084335A" w:rsidRPr="000F79EC" w:rsidRDefault="0084335A" w:rsidP="005D1CD5">
            <w:pPr>
              <w:pStyle w:val="BodyText"/>
              <w:numPr>
                <w:ilvl w:val="0"/>
                <w:numId w:val="37"/>
              </w:numPr>
              <w:spacing w:after="0"/>
            </w:pPr>
            <w:r w:rsidRPr="000F79EC">
              <w:t xml:space="preserve">System prompts user for the </w:t>
            </w:r>
            <w:r w:rsidR="004332F8" w:rsidRPr="000F79EC">
              <w:t>flight</w:t>
            </w:r>
            <w:r w:rsidRPr="000F79EC">
              <w:t xml:space="preserve"> </w:t>
            </w:r>
            <w:r w:rsidR="004332F8" w:rsidRPr="000F79EC">
              <w:t>ID</w:t>
            </w:r>
            <w:r w:rsidR="00E9746C" w:rsidRPr="000F79EC">
              <w:t>, source airport and destination airport.</w:t>
            </w:r>
          </w:p>
          <w:p w14:paraId="0BB09A12" w14:textId="15F6C002" w:rsidR="0084335A" w:rsidRPr="000F79EC" w:rsidRDefault="0084335A" w:rsidP="005D1CD5">
            <w:pPr>
              <w:pStyle w:val="BodyText"/>
              <w:numPr>
                <w:ilvl w:val="0"/>
                <w:numId w:val="37"/>
              </w:numPr>
              <w:spacing w:after="0"/>
            </w:pPr>
            <w:r w:rsidRPr="000F79EC">
              <w:t xml:space="preserve">User enters the </w:t>
            </w:r>
            <w:r w:rsidR="00E9746C" w:rsidRPr="000F79EC">
              <w:t xml:space="preserve">flight ID, source airport and destination airport </w:t>
            </w:r>
            <w:r w:rsidRPr="000F79EC">
              <w:t>into the system.</w:t>
            </w:r>
          </w:p>
          <w:p w14:paraId="11136AFA" w14:textId="08E973DF" w:rsidR="0084335A" w:rsidRPr="000F79EC" w:rsidRDefault="0084335A" w:rsidP="005D1CD5">
            <w:pPr>
              <w:pStyle w:val="BodyText"/>
              <w:numPr>
                <w:ilvl w:val="0"/>
                <w:numId w:val="37"/>
              </w:numPr>
              <w:spacing w:after="0"/>
            </w:pPr>
            <w:r w:rsidRPr="000F79EC">
              <w:t xml:space="preserve">If the system </w:t>
            </w:r>
            <w:r w:rsidR="004332F8" w:rsidRPr="000F79EC">
              <w:t xml:space="preserve">cannot find the flight with the corresponding </w:t>
            </w:r>
            <w:r w:rsidR="001871F2" w:rsidRPr="000F79EC">
              <w:t>flight ID, source airport and destination airport</w:t>
            </w:r>
            <w:r w:rsidRPr="000F79EC">
              <w:t xml:space="preserve">, system displays error message and </w:t>
            </w:r>
            <w:r w:rsidR="001871F2" w:rsidRPr="000F79EC">
              <w:t>returns</w:t>
            </w:r>
            <w:r w:rsidRPr="000F79EC">
              <w:t xml:space="preserve"> to step 1; else go to step 4.</w:t>
            </w:r>
          </w:p>
          <w:p w14:paraId="30FBA268" w14:textId="43667F6B" w:rsidR="0084335A" w:rsidRPr="000F79EC" w:rsidRDefault="004332F8" w:rsidP="005D1CD5">
            <w:pPr>
              <w:pStyle w:val="BodyText"/>
              <w:numPr>
                <w:ilvl w:val="0"/>
                <w:numId w:val="37"/>
              </w:numPr>
              <w:spacing w:after="0"/>
            </w:pPr>
            <w:r w:rsidRPr="000F79EC">
              <w:t>System displays all the flight details except for the flight ID in a numbered list and system prompts</w:t>
            </w:r>
            <w:r w:rsidR="00300D09" w:rsidRPr="000F79EC">
              <w:t xml:space="preserve"> user to choose which detail they want to modify.</w:t>
            </w:r>
          </w:p>
          <w:p w14:paraId="4E330DA7" w14:textId="610D3F2E" w:rsidR="00300D09" w:rsidRPr="000F79EC" w:rsidRDefault="00300D09" w:rsidP="005D1CD5">
            <w:pPr>
              <w:pStyle w:val="BodyText"/>
              <w:numPr>
                <w:ilvl w:val="0"/>
                <w:numId w:val="37"/>
              </w:numPr>
              <w:spacing w:after="0"/>
            </w:pPr>
            <w:r w:rsidRPr="000F79EC">
              <w:t>User enters the detail to modify by the associated number.</w:t>
            </w:r>
          </w:p>
          <w:p w14:paraId="543DBDA6" w14:textId="77777777" w:rsidR="00300D09" w:rsidRPr="000F79EC" w:rsidRDefault="00300D09" w:rsidP="005D1CD5">
            <w:pPr>
              <w:pStyle w:val="BodyText"/>
              <w:numPr>
                <w:ilvl w:val="0"/>
                <w:numId w:val="37"/>
              </w:numPr>
              <w:spacing w:after="0"/>
            </w:pPr>
            <w:r w:rsidRPr="000F79EC">
              <w:t>System prompts user for the updated detail.</w:t>
            </w:r>
          </w:p>
          <w:p w14:paraId="4CD59A94" w14:textId="77777777" w:rsidR="00300D09" w:rsidRPr="000F79EC" w:rsidRDefault="00300D09" w:rsidP="005D1CD5">
            <w:pPr>
              <w:pStyle w:val="BodyText"/>
              <w:numPr>
                <w:ilvl w:val="0"/>
                <w:numId w:val="37"/>
              </w:numPr>
              <w:spacing w:after="0"/>
            </w:pPr>
            <w:r w:rsidRPr="000F79EC">
              <w:t>User enters updated detail into the system.</w:t>
            </w:r>
          </w:p>
          <w:p w14:paraId="18606930" w14:textId="6FE1B1B4" w:rsidR="00300D09" w:rsidRPr="000F79EC" w:rsidRDefault="00300D09" w:rsidP="005D1CD5">
            <w:pPr>
              <w:pStyle w:val="BodyText"/>
              <w:numPr>
                <w:ilvl w:val="0"/>
                <w:numId w:val="37"/>
              </w:numPr>
              <w:spacing w:after="0"/>
            </w:pPr>
            <w:r w:rsidRPr="000F79EC">
              <w:t>If the system detects an input mismatch</w:t>
            </w:r>
            <w:r w:rsidR="00E80D32" w:rsidRPr="000F79EC">
              <w:t>, system displays error message and go to step 4; else go to step 9.</w:t>
            </w:r>
          </w:p>
          <w:p w14:paraId="406B34D6" w14:textId="059AF073" w:rsidR="00E80D32" w:rsidRPr="000F79EC" w:rsidRDefault="00E80D32" w:rsidP="005D1CD5">
            <w:pPr>
              <w:pStyle w:val="BodyText"/>
              <w:numPr>
                <w:ilvl w:val="0"/>
                <w:numId w:val="37"/>
              </w:numPr>
              <w:spacing w:after="0"/>
            </w:pPr>
            <w:r w:rsidRPr="000F79EC">
              <w:t>System saves modifications to database.</w:t>
            </w:r>
          </w:p>
          <w:p w14:paraId="4092425A" w14:textId="77777777" w:rsidR="0084335A" w:rsidRPr="000F79EC" w:rsidRDefault="0084335A" w:rsidP="00CD3D56">
            <w:pPr>
              <w:pStyle w:val="BodyText"/>
              <w:spacing w:after="0"/>
            </w:pPr>
          </w:p>
          <w:p w14:paraId="460856FA" w14:textId="4BBA1162" w:rsidR="0084335A" w:rsidRPr="000F79EC" w:rsidRDefault="0084335A" w:rsidP="00CD3D56">
            <w:pPr>
              <w:pStyle w:val="BodyText"/>
              <w:spacing w:after="0"/>
            </w:pPr>
            <w:r w:rsidRPr="000F79EC">
              <w:t xml:space="preserve">S3: Delete </w:t>
            </w:r>
            <w:r w:rsidR="00CD3D56" w:rsidRPr="000F79EC">
              <w:t>flight</w:t>
            </w:r>
          </w:p>
          <w:p w14:paraId="3C23A07F" w14:textId="77777777" w:rsidR="00F513D6" w:rsidRPr="000F79EC" w:rsidRDefault="00F513D6" w:rsidP="005D1CD5">
            <w:pPr>
              <w:pStyle w:val="BodyText"/>
              <w:numPr>
                <w:ilvl w:val="0"/>
                <w:numId w:val="38"/>
              </w:numPr>
              <w:spacing w:after="0"/>
            </w:pPr>
            <w:r w:rsidRPr="000F79EC">
              <w:t>System prompts user for the flight ID, source airport and destination airport.</w:t>
            </w:r>
          </w:p>
          <w:p w14:paraId="3DD0EB33" w14:textId="77777777" w:rsidR="00F513D6" w:rsidRPr="000F79EC" w:rsidRDefault="00F513D6" w:rsidP="005D1CD5">
            <w:pPr>
              <w:pStyle w:val="BodyText"/>
              <w:numPr>
                <w:ilvl w:val="0"/>
                <w:numId w:val="38"/>
              </w:numPr>
              <w:spacing w:after="0"/>
            </w:pPr>
            <w:r w:rsidRPr="000F79EC">
              <w:t>User enters the flight ID, source airport and destination airport into the system.</w:t>
            </w:r>
          </w:p>
          <w:p w14:paraId="0D2D8748" w14:textId="12DBCCCF" w:rsidR="0084335A" w:rsidRPr="000F79EC" w:rsidRDefault="00F513D6" w:rsidP="005D1CD5">
            <w:pPr>
              <w:pStyle w:val="BodyText"/>
              <w:numPr>
                <w:ilvl w:val="0"/>
                <w:numId w:val="38"/>
              </w:numPr>
              <w:spacing w:after="0"/>
            </w:pPr>
            <w:r w:rsidRPr="000F79EC">
              <w:t>If the system cannot find the flight with the corresponding flight ID, source airport and destination airport, system displays error message and returns to step 1; else go to step 4.</w:t>
            </w:r>
          </w:p>
          <w:p w14:paraId="26AB99CB" w14:textId="64FC2287" w:rsidR="0084335A" w:rsidRPr="000F79EC" w:rsidRDefault="0084335A" w:rsidP="005D1CD5">
            <w:pPr>
              <w:pStyle w:val="BodyText"/>
              <w:numPr>
                <w:ilvl w:val="0"/>
                <w:numId w:val="38"/>
              </w:numPr>
              <w:spacing w:after="0"/>
            </w:pPr>
            <w:r w:rsidRPr="000F79EC">
              <w:t xml:space="preserve">System deletes the </w:t>
            </w:r>
            <w:r w:rsidR="00AE74B4" w:rsidRPr="000F79EC">
              <w:t>flight</w:t>
            </w:r>
            <w:r w:rsidRPr="000F79EC">
              <w:t xml:space="preserve"> from the database.</w:t>
            </w:r>
          </w:p>
        </w:tc>
      </w:tr>
      <w:tr w:rsidR="0084335A" w:rsidRPr="000F79EC" w14:paraId="430F3533" w14:textId="77777777" w:rsidTr="00CD3D56">
        <w:tc>
          <w:tcPr>
            <w:tcW w:w="8856" w:type="dxa"/>
            <w:gridSpan w:val="2"/>
          </w:tcPr>
          <w:p w14:paraId="163D2709" w14:textId="77777777" w:rsidR="0084335A" w:rsidRPr="000F79EC" w:rsidRDefault="0084335A" w:rsidP="00CD3D56">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27B1C81" w14:textId="77777777" w:rsidR="00AD02FE" w:rsidRPr="000F79EC" w:rsidRDefault="00AD02FE" w:rsidP="00AD02FE">
      <w:pPr>
        <w:pStyle w:val="Heading2"/>
        <w:widowControl/>
        <w:numPr>
          <w:ilvl w:val="0"/>
          <w:numId w:val="0"/>
        </w:numPr>
        <w:ind w:left="720"/>
      </w:pPr>
    </w:p>
    <w:p w14:paraId="76B53B81" w14:textId="18E312FD" w:rsidR="00AD02FE" w:rsidRPr="000F79EC" w:rsidRDefault="00AD02FE" w:rsidP="00AD02FE">
      <w:pPr>
        <w:pStyle w:val="Heading2"/>
        <w:widowControl/>
      </w:pPr>
      <w:bookmarkStart w:id="37" w:name="_Toc291187237"/>
      <w:r w:rsidRPr="000F79EC">
        <w:t>Use Case: Edit Airports</w:t>
      </w:r>
      <w:bookmarkEnd w:id="37"/>
    </w:p>
    <w:tbl>
      <w:tblPr>
        <w:tblStyle w:val="TableGrid"/>
        <w:tblW w:w="0" w:type="auto"/>
        <w:tblInd w:w="720" w:type="dxa"/>
        <w:tblLook w:val="04A0" w:firstRow="1" w:lastRow="0" w:firstColumn="1" w:lastColumn="0" w:noHBand="0" w:noVBand="1"/>
      </w:tblPr>
      <w:tblGrid>
        <w:gridCol w:w="7185"/>
        <w:gridCol w:w="1671"/>
      </w:tblGrid>
      <w:tr w:rsidR="00AD02FE" w:rsidRPr="000F79EC" w14:paraId="0BC6C782" w14:textId="77777777" w:rsidTr="00F7773E">
        <w:tc>
          <w:tcPr>
            <w:tcW w:w="7185" w:type="dxa"/>
          </w:tcPr>
          <w:p w14:paraId="21B8BA1A" w14:textId="1C2EF4D6" w:rsidR="00AD02FE" w:rsidRPr="000F79EC" w:rsidRDefault="00AD02FE" w:rsidP="00AD02FE">
            <w:pPr>
              <w:pStyle w:val="InfoBlue"/>
              <w:spacing w:after="0"/>
              <w:ind w:left="0"/>
              <w:rPr>
                <w:i w:val="0"/>
                <w:color w:val="auto"/>
              </w:rPr>
            </w:pPr>
            <w:r w:rsidRPr="000F79EC">
              <w:rPr>
                <w:b/>
                <w:i w:val="0"/>
                <w:color w:val="auto"/>
              </w:rPr>
              <w:t xml:space="preserve">Name: </w:t>
            </w:r>
            <w:r w:rsidRPr="000F79EC">
              <w:rPr>
                <w:i w:val="0"/>
                <w:color w:val="auto"/>
              </w:rPr>
              <w:t>Edit Airports</w:t>
            </w:r>
          </w:p>
        </w:tc>
        <w:tc>
          <w:tcPr>
            <w:tcW w:w="1671" w:type="dxa"/>
          </w:tcPr>
          <w:p w14:paraId="46C84333" w14:textId="2299D046" w:rsidR="00AD02FE" w:rsidRPr="000F79EC" w:rsidRDefault="00AD02FE" w:rsidP="00F7773E">
            <w:pPr>
              <w:pStyle w:val="InfoBlue"/>
              <w:spacing w:after="0"/>
              <w:ind w:left="0"/>
              <w:rPr>
                <w:i w:val="0"/>
                <w:color w:val="auto"/>
              </w:rPr>
            </w:pPr>
            <w:r w:rsidRPr="000F79EC">
              <w:rPr>
                <w:b/>
                <w:i w:val="0"/>
                <w:color w:val="auto"/>
              </w:rPr>
              <w:t xml:space="preserve">ID: </w:t>
            </w:r>
            <w:r w:rsidR="003B34F6" w:rsidRPr="000F79EC">
              <w:rPr>
                <w:i w:val="0"/>
                <w:color w:val="auto"/>
              </w:rPr>
              <w:t>FLI_02</w:t>
            </w:r>
          </w:p>
        </w:tc>
      </w:tr>
      <w:tr w:rsidR="00AD02FE" w:rsidRPr="000F79EC" w14:paraId="4A14E0ED" w14:textId="77777777" w:rsidTr="00F7773E">
        <w:tc>
          <w:tcPr>
            <w:tcW w:w="8856" w:type="dxa"/>
            <w:gridSpan w:val="2"/>
          </w:tcPr>
          <w:p w14:paraId="63E080BE" w14:textId="77777777" w:rsidR="00AD02FE" w:rsidRPr="000F79EC" w:rsidRDefault="00AD02FE" w:rsidP="00F7773E">
            <w:pPr>
              <w:pStyle w:val="InfoBlue"/>
              <w:spacing w:after="0"/>
              <w:ind w:left="0"/>
              <w:rPr>
                <w:b/>
                <w:i w:val="0"/>
                <w:color w:val="auto"/>
              </w:rPr>
            </w:pPr>
            <w:r w:rsidRPr="000F79EC">
              <w:rPr>
                <w:b/>
                <w:i w:val="0"/>
                <w:color w:val="auto"/>
              </w:rPr>
              <w:t>Stakeholders and goals:</w:t>
            </w:r>
          </w:p>
          <w:p w14:paraId="59FD7CE6" w14:textId="1E94BD2E" w:rsidR="00F50CE3" w:rsidRPr="00641E72" w:rsidRDefault="00F50CE3" w:rsidP="00F50CE3">
            <w:pPr>
              <w:pStyle w:val="InfoBlue"/>
              <w:ind w:left="0"/>
            </w:pPr>
            <w:r>
              <w:rPr>
                <w:i w:val="0"/>
                <w:color w:val="auto"/>
              </w:rPr>
              <w:t>Airline’s Human Resource Manager – Wants to save cost on hiring extra staff to edit available airports that flights can take off from and land at.</w:t>
            </w:r>
          </w:p>
          <w:p w14:paraId="6CAD7C7D" w14:textId="77777777" w:rsidR="00F50CE3" w:rsidRDefault="00F50CE3" w:rsidP="00F50CE3">
            <w:pPr>
              <w:pStyle w:val="InfoBlue"/>
              <w:ind w:left="0"/>
              <w:rPr>
                <w:i w:val="0"/>
                <w:color w:val="auto"/>
              </w:rPr>
            </w:pPr>
            <w:r>
              <w:rPr>
                <w:i w:val="0"/>
                <w:color w:val="auto"/>
              </w:rPr>
              <w:lastRenderedPageBreak/>
              <w:t xml:space="preserve">Customer and </w:t>
            </w:r>
            <w:r w:rsidRPr="0053445A">
              <w:rPr>
                <w:i w:val="0"/>
                <w:color w:val="auto"/>
              </w:rPr>
              <w:t>Travel Agencies</w:t>
            </w:r>
            <w:r>
              <w:rPr>
                <w:i w:val="0"/>
                <w:color w:val="auto"/>
              </w:rPr>
              <w:t xml:space="preserve"> – Wants to be able to choose between wider ranges of sources and destinations.</w:t>
            </w:r>
          </w:p>
          <w:p w14:paraId="36B7F3E8" w14:textId="095A3303" w:rsidR="00AD02FE" w:rsidRPr="000F79EC" w:rsidRDefault="00F50CE3" w:rsidP="00FA6E07">
            <w:pPr>
              <w:pStyle w:val="InfoBlue"/>
              <w:spacing w:after="0"/>
              <w:ind w:left="0"/>
              <w:rPr>
                <w:color w:val="auto"/>
              </w:rPr>
            </w:pPr>
            <w:r>
              <w:rPr>
                <w:i w:val="0"/>
                <w:color w:val="auto"/>
              </w:rPr>
              <w:t xml:space="preserve">Flight Manager – Wants to </w:t>
            </w:r>
            <w:r w:rsidR="00FA6E07">
              <w:rPr>
                <w:i w:val="0"/>
                <w:color w:val="auto"/>
              </w:rPr>
              <w:t xml:space="preserve">quickly and conveniently </w:t>
            </w:r>
            <w:r>
              <w:rPr>
                <w:i w:val="0"/>
                <w:color w:val="auto"/>
              </w:rPr>
              <w:t xml:space="preserve">edit the available </w:t>
            </w:r>
            <w:r w:rsidR="00903DF5">
              <w:rPr>
                <w:i w:val="0"/>
                <w:color w:val="auto"/>
              </w:rPr>
              <w:t>airports</w:t>
            </w:r>
            <w:r>
              <w:rPr>
                <w:i w:val="0"/>
                <w:color w:val="auto"/>
              </w:rPr>
              <w:t xml:space="preserve"> that the airline can fly from and to</w:t>
            </w:r>
            <w:r w:rsidR="00FA6E07">
              <w:rPr>
                <w:i w:val="0"/>
                <w:color w:val="auto"/>
              </w:rPr>
              <w:t>.</w:t>
            </w:r>
          </w:p>
        </w:tc>
      </w:tr>
      <w:tr w:rsidR="00AD02FE" w:rsidRPr="000F79EC" w14:paraId="5B1E2B56" w14:textId="77777777" w:rsidTr="00F7773E">
        <w:tc>
          <w:tcPr>
            <w:tcW w:w="8856" w:type="dxa"/>
            <w:gridSpan w:val="2"/>
          </w:tcPr>
          <w:p w14:paraId="1E05AF2E" w14:textId="40B7D933" w:rsidR="00AD02FE" w:rsidRPr="000F79EC" w:rsidRDefault="00AD02FE" w:rsidP="00483F54">
            <w:pPr>
              <w:pStyle w:val="InfoBlue"/>
              <w:spacing w:after="0"/>
              <w:ind w:left="0"/>
              <w:rPr>
                <w:i w:val="0"/>
                <w:color w:val="auto"/>
              </w:rPr>
            </w:pPr>
            <w:r w:rsidRPr="000F79EC">
              <w:rPr>
                <w:b/>
                <w:i w:val="0"/>
                <w:color w:val="auto"/>
              </w:rPr>
              <w:lastRenderedPageBreak/>
              <w:t xml:space="preserve">Description: </w:t>
            </w:r>
            <w:r w:rsidR="00483F54" w:rsidRPr="000F79EC">
              <w:rPr>
                <w:i w:val="0"/>
                <w:color w:val="auto"/>
              </w:rPr>
              <w:t>User</w:t>
            </w:r>
            <w:r w:rsidRPr="000F79EC">
              <w:rPr>
                <w:i w:val="0"/>
                <w:color w:val="auto"/>
              </w:rPr>
              <w:t xml:space="preserve"> wants to add, modify or delete </w:t>
            </w:r>
            <w:r w:rsidR="009A4B18" w:rsidRPr="000F79EC">
              <w:rPr>
                <w:i w:val="0"/>
                <w:color w:val="auto"/>
              </w:rPr>
              <w:t>airports</w:t>
            </w:r>
            <w:r w:rsidRPr="000F79EC">
              <w:rPr>
                <w:i w:val="0"/>
                <w:color w:val="auto"/>
              </w:rPr>
              <w:t>.</w:t>
            </w:r>
          </w:p>
        </w:tc>
      </w:tr>
      <w:tr w:rsidR="00AD02FE" w:rsidRPr="000F79EC" w14:paraId="2BC3B958" w14:textId="77777777" w:rsidTr="00F7773E">
        <w:tc>
          <w:tcPr>
            <w:tcW w:w="8856" w:type="dxa"/>
            <w:gridSpan w:val="2"/>
          </w:tcPr>
          <w:p w14:paraId="2F7161DA" w14:textId="77777777" w:rsidR="00AD02FE" w:rsidRPr="000F79EC" w:rsidRDefault="00AD02FE" w:rsidP="00F7773E">
            <w:pPr>
              <w:pStyle w:val="InfoBlue"/>
              <w:spacing w:after="0"/>
              <w:ind w:left="0"/>
              <w:rPr>
                <w:i w:val="0"/>
                <w:color w:val="auto"/>
              </w:rPr>
            </w:pPr>
            <w:r w:rsidRPr="000F79EC">
              <w:rPr>
                <w:b/>
                <w:i w:val="0"/>
                <w:color w:val="auto"/>
              </w:rPr>
              <w:t>Actors:</w:t>
            </w:r>
            <w:r w:rsidRPr="000F79EC">
              <w:rPr>
                <w:i w:val="0"/>
                <w:color w:val="auto"/>
              </w:rPr>
              <w:t xml:space="preserve"> Flight Manager</w:t>
            </w:r>
          </w:p>
        </w:tc>
      </w:tr>
      <w:tr w:rsidR="00AD02FE" w:rsidRPr="000F79EC" w14:paraId="32978FA0" w14:textId="77777777" w:rsidTr="00F7773E">
        <w:tc>
          <w:tcPr>
            <w:tcW w:w="8856" w:type="dxa"/>
            <w:gridSpan w:val="2"/>
          </w:tcPr>
          <w:p w14:paraId="0EAA33F2" w14:textId="6A941CAC" w:rsidR="00AD02FE" w:rsidRPr="000F79EC" w:rsidRDefault="00AD02FE" w:rsidP="00483F54">
            <w:pPr>
              <w:pStyle w:val="InfoBlue"/>
              <w:spacing w:after="0"/>
              <w:ind w:left="0"/>
              <w:rPr>
                <w:i w:val="0"/>
                <w:color w:val="auto"/>
              </w:rPr>
            </w:pPr>
            <w:r w:rsidRPr="000F79EC">
              <w:rPr>
                <w:b/>
                <w:i w:val="0"/>
                <w:color w:val="auto"/>
              </w:rPr>
              <w:t xml:space="preserve">Trigger: </w:t>
            </w:r>
            <w:r w:rsidR="00483F54" w:rsidRPr="000F79EC">
              <w:rPr>
                <w:i w:val="0"/>
                <w:color w:val="auto"/>
              </w:rPr>
              <w:t>User</w:t>
            </w:r>
            <w:r w:rsidRPr="000F79EC">
              <w:rPr>
                <w:i w:val="0"/>
                <w:color w:val="auto"/>
              </w:rPr>
              <w:t xml:space="preserve"> chooses the </w:t>
            </w:r>
            <w:r w:rsidRPr="000F79EC">
              <w:rPr>
                <w:color w:val="auto"/>
              </w:rPr>
              <w:t xml:space="preserve">Edit </w:t>
            </w:r>
            <w:r w:rsidR="00057BAA" w:rsidRPr="000F79EC">
              <w:rPr>
                <w:color w:val="auto"/>
              </w:rPr>
              <w:t>Airport</w:t>
            </w:r>
            <w:r w:rsidRPr="000F79EC">
              <w:rPr>
                <w:color w:val="auto"/>
              </w:rPr>
              <w:t xml:space="preserve"> </w:t>
            </w:r>
            <w:r w:rsidRPr="000F79EC">
              <w:rPr>
                <w:i w:val="0"/>
                <w:color w:val="auto"/>
              </w:rPr>
              <w:t xml:space="preserve">option from the </w:t>
            </w:r>
            <w:r w:rsidR="00483F54" w:rsidRPr="000F79EC">
              <w:rPr>
                <w:i w:val="0"/>
                <w:color w:val="auto"/>
              </w:rPr>
              <w:t>main menu</w:t>
            </w:r>
            <w:r w:rsidRPr="000F79EC">
              <w:rPr>
                <w:i w:val="0"/>
                <w:color w:val="auto"/>
              </w:rPr>
              <w:t>.</w:t>
            </w:r>
          </w:p>
        </w:tc>
      </w:tr>
      <w:tr w:rsidR="00AD02FE" w:rsidRPr="000F79EC" w14:paraId="081BC343" w14:textId="77777777" w:rsidTr="00F7773E">
        <w:tc>
          <w:tcPr>
            <w:tcW w:w="8856" w:type="dxa"/>
            <w:gridSpan w:val="2"/>
          </w:tcPr>
          <w:p w14:paraId="7B6DB640" w14:textId="77777777" w:rsidR="00AD02FE" w:rsidRPr="000F79EC" w:rsidRDefault="00AD02FE" w:rsidP="00F7773E">
            <w:pPr>
              <w:pStyle w:val="InfoBlue"/>
              <w:spacing w:after="0"/>
              <w:ind w:left="0"/>
              <w:rPr>
                <w:b/>
                <w:i w:val="0"/>
                <w:color w:val="auto"/>
              </w:rPr>
            </w:pPr>
            <w:r w:rsidRPr="000F79EC">
              <w:rPr>
                <w:b/>
                <w:i w:val="0"/>
                <w:color w:val="auto"/>
              </w:rPr>
              <w:t>Normal flow:</w:t>
            </w:r>
          </w:p>
          <w:p w14:paraId="3AF5C03E" w14:textId="3F8A22D2" w:rsidR="00AD02FE" w:rsidRPr="000F79EC" w:rsidRDefault="00AD02FE" w:rsidP="005D1CD5">
            <w:pPr>
              <w:pStyle w:val="BodyText"/>
              <w:numPr>
                <w:ilvl w:val="0"/>
                <w:numId w:val="32"/>
              </w:numPr>
              <w:spacing w:after="0"/>
            </w:pPr>
            <w:r w:rsidRPr="000F79EC">
              <w:t xml:space="preserve">System prompts user if they want to add, modify or delete </w:t>
            </w:r>
            <w:r w:rsidR="00057BAA" w:rsidRPr="000F79EC">
              <w:t>ai</w:t>
            </w:r>
            <w:r w:rsidR="003F5D37">
              <w:t>r</w:t>
            </w:r>
            <w:r w:rsidR="00057BAA" w:rsidRPr="000F79EC">
              <w:t>port</w:t>
            </w:r>
            <w:r w:rsidRPr="000F79EC">
              <w:t>.</w:t>
            </w:r>
          </w:p>
          <w:p w14:paraId="00DCE245" w14:textId="77777777" w:rsidR="00AD02FE" w:rsidRPr="000F79EC" w:rsidRDefault="00AD02FE" w:rsidP="005D1CD5">
            <w:pPr>
              <w:pStyle w:val="BodyText"/>
              <w:numPr>
                <w:ilvl w:val="0"/>
                <w:numId w:val="32"/>
              </w:numPr>
              <w:spacing w:after="0"/>
            </w:pPr>
            <w:r w:rsidRPr="000F79EC">
              <w:t>System displays the appropriate flow according to the user’s choice.</w:t>
            </w:r>
          </w:p>
          <w:p w14:paraId="34E11914" w14:textId="0F160DEA" w:rsidR="00AD02FE" w:rsidRPr="000F79EC" w:rsidRDefault="00AD02FE" w:rsidP="005D1CD5">
            <w:pPr>
              <w:pStyle w:val="BodyText"/>
              <w:numPr>
                <w:ilvl w:val="1"/>
                <w:numId w:val="32"/>
              </w:numPr>
              <w:spacing w:after="0"/>
            </w:pPr>
            <w:r w:rsidRPr="000F79EC">
              <w:t xml:space="preserve">Add </w:t>
            </w:r>
            <w:r w:rsidR="00057BAA" w:rsidRPr="000F79EC">
              <w:t>airport</w:t>
            </w:r>
            <w:r w:rsidRPr="000F79EC">
              <w:t xml:space="preserve"> – Sub-flow S1</w:t>
            </w:r>
          </w:p>
          <w:p w14:paraId="3A8BEDF5" w14:textId="67B3F61C" w:rsidR="00AD02FE" w:rsidRPr="000F79EC" w:rsidRDefault="00057BAA" w:rsidP="005D1CD5">
            <w:pPr>
              <w:pStyle w:val="BodyText"/>
              <w:numPr>
                <w:ilvl w:val="1"/>
                <w:numId w:val="32"/>
              </w:numPr>
              <w:spacing w:after="0"/>
            </w:pPr>
            <w:r w:rsidRPr="000F79EC">
              <w:t>Edit</w:t>
            </w:r>
            <w:r w:rsidR="00AD02FE" w:rsidRPr="000F79EC">
              <w:t xml:space="preserve"> flight – Sub-flow S2</w:t>
            </w:r>
          </w:p>
          <w:p w14:paraId="25349F3E" w14:textId="77777777" w:rsidR="00AD02FE" w:rsidRPr="000F79EC" w:rsidRDefault="00AD02FE" w:rsidP="005D1CD5">
            <w:pPr>
              <w:pStyle w:val="BodyText"/>
              <w:numPr>
                <w:ilvl w:val="1"/>
                <w:numId w:val="32"/>
              </w:numPr>
              <w:spacing w:after="0"/>
            </w:pPr>
            <w:r w:rsidRPr="000F79EC">
              <w:t>Delete flight – Sub-flow S3</w:t>
            </w:r>
          </w:p>
          <w:p w14:paraId="6ECDD766" w14:textId="77777777" w:rsidR="00AD02FE" w:rsidRPr="000F79EC" w:rsidRDefault="00AD02FE" w:rsidP="005D1CD5">
            <w:pPr>
              <w:pStyle w:val="BodyText"/>
              <w:numPr>
                <w:ilvl w:val="0"/>
                <w:numId w:val="32"/>
              </w:numPr>
              <w:spacing w:after="0"/>
            </w:pPr>
            <w:r w:rsidRPr="000F79EC">
              <w:t>System returns to main menu.</w:t>
            </w:r>
          </w:p>
          <w:p w14:paraId="69CD6800" w14:textId="77777777" w:rsidR="00AD02FE" w:rsidRPr="000F79EC" w:rsidRDefault="00AD02FE" w:rsidP="005D1CD5">
            <w:pPr>
              <w:pStyle w:val="BodyText"/>
              <w:numPr>
                <w:ilvl w:val="0"/>
                <w:numId w:val="32"/>
              </w:numPr>
              <w:spacing w:after="0"/>
            </w:pPr>
            <w:r w:rsidRPr="000F79EC">
              <w:t>End</w:t>
            </w:r>
          </w:p>
        </w:tc>
      </w:tr>
      <w:tr w:rsidR="00AD02FE" w:rsidRPr="000F79EC" w14:paraId="7CAC36CD" w14:textId="77777777" w:rsidTr="00F7773E">
        <w:tc>
          <w:tcPr>
            <w:tcW w:w="8856" w:type="dxa"/>
            <w:gridSpan w:val="2"/>
          </w:tcPr>
          <w:p w14:paraId="2C1E8D19" w14:textId="77777777" w:rsidR="00AD02FE" w:rsidRPr="000F79EC" w:rsidRDefault="00AD02FE" w:rsidP="00F7773E">
            <w:pPr>
              <w:pStyle w:val="InfoBlue"/>
              <w:spacing w:after="0"/>
              <w:ind w:left="0"/>
              <w:rPr>
                <w:i w:val="0"/>
                <w:color w:val="auto"/>
              </w:rPr>
            </w:pPr>
            <w:r w:rsidRPr="000F79EC">
              <w:rPr>
                <w:b/>
                <w:i w:val="0"/>
                <w:color w:val="auto"/>
              </w:rPr>
              <w:t xml:space="preserve">Sub-flows: </w:t>
            </w:r>
          </w:p>
          <w:p w14:paraId="2B17D4EB" w14:textId="0C014E88" w:rsidR="00AD02FE" w:rsidRPr="000F79EC" w:rsidRDefault="00AD02FE" w:rsidP="00F7773E">
            <w:pPr>
              <w:pStyle w:val="BodyText"/>
              <w:spacing w:after="0"/>
            </w:pPr>
            <w:r w:rsidRPr="000F79EC">
              <w:t xml:space="preserve">S1: Add </w:t>
            </w:r>
            <w:r w:rsidR="00FF10F8" w:rsidRPr="000F79EC">
              <w:t>airport</w:t>
            </w:r>
          </w:p>
          <w:p w14:paraId="4C50173C" w14:textId="309B7D39" w:rsidR="00AD02FE" w:rsidRPr="000F79EC" w:rsidRDefault="00AD02FE" w:rsidP="005D1CD5">
            <w:pPr>
              <w:pStyle w:val="BodyText"/>
              <w:numPr>
                <w:ilvl w:val="0"/>
                <w:numId w:val="33"/>
              </w:numPr>
              <w:spacing w:after="0"/>
            </w:pPr>
            <w:r w:rsidRPr="000F79EC">
              <w:t xml:space="preserve">System prompts user for the </w:t>
            </w:r>
            <w:r w:rsidR="00A67F85" w:rsidRPr="000F79EC">
              <w:t>airport</w:t>
            </w:r>
            <w:r w:rsidRPr="000F79EC">
              <w:t xml:space="preserve"> </w:t>
            </w:r>
            <w:r w:rsidR="00A67F85" w:rsidRPr="000F79EC">
              <w:t>details</w:t>
            </w:r>
            <w:r w:rsidRPr="000F79EC">
              <w:t>.</w:t>
            </w:r>
          </w:p>
          <w:p w14:paraId="379826CC" w14:textId="6C3D63BF" w:rsidR="00AD02FE" w:rsidRPr="000F79EC" w:rsidRDefault="00AD02FE" w:rsidP="005D1CD5">
            <w:pPr>
              <w:pStyle w:val="BodyText"/>
              <w:numPr>
                <w:ilvl w:val="0"/>
                <w:numId w:val="33"/>
              </w:numPr>
              <w:spacing w:after="0"/>
            </w:pPr>
            <w:r w:rsidRPr="000F79EC">
              <w:t xml:space="preserve">User enters the </w:t>
            </w:r>
            <w:r w:rsidR="002A3572" w:rsidRPr="000F79EC">
              <w:t>airport details</w:t>
            </w:r>
            <w:r w:rsidRPr="000F79EC">
              <w:t xml:space="preserve"> into the system.</w:t>
            </w:r>
          </w:p>
          <w:p w14:paraId="63153D51" w14:textId="2FA72A62" w:rsidR="00AD02FE" w:rsidRPr="000F79EC" w:rsidRDefault="00AD02FE" w:rsidP="005D1CD5">
            <w:pPr>
              <w:pStyle w:val="BodyText"/>
              <w:numPr>
                <w:ilvl w:val="0"/>
                <w:numId w:val="33"/>
              </w:numPr>
              <w:spacing w:after="0"/>
            </w:pPr>
            <w:r w:rsidRPr="000F79EC">
              <w:t xml:space="preserve">If the system detects a mismatch in the input with the expected input, system displays error message and </w:t>
            </w:r>
            <w:r w:rsidR="00897BCE" w:rsidRPr="000F79EC">
              <w:t>returns to</w:t>
            </w:r>
            <w:r w:rsidRPr="000F79EC">
              <w:t xml:space="preserve"> step 1; else go to step 4.</w:t>
            </w:r>
          </w:p>
          <w:p w14:paraId="4FCEB0F0" w14:textId="3B11ACA5" w:rsidR="00897BCE" w:rsidRPr="000F79EC" w:rsidRDefault="00897BCE" w:rsidP="005D1CD5">
            <w:pPr>
              <w:pStyle w:val="BodyText"/>
              <w:numPr>
                <w:ilvl w:val="0"/>
                <w:numId w:val="33"/>
              </w:numPr>
              <w:spacing w:after="0"/>
            </w:pPr>
            <w:r w:rsidRPr="000F79EC">
              <w:t>If the system detects a duplicate airport ID or airport name in the database, system displays an error and returns to step 1; else go to step 5.</w:t>
            </w:r>
          </w:p>
          <w:p w14:paraId="40DE4B21" w14:textId="61E1D792" w:rsidR="00AD02FE" w:rsidRPr="000F79EC" w:rsidRDefault="00AD02FE" w:rsidP="005D1CD5">
            <w:pPr>
              <w:pStyle w:val="BodyText"/>
              <w:numPr>
                <w:ilvl w:val="0"/>
                <w:numId w:val="33"/>
              </w:numPr>
              <w:spacing w:after="0"/>
            </w:pPr>
            <w:r w:rsidRPr="000F79EC">
              <w:t xml:space="preserve">System saves the new </w:t>
            </w:r>
            <w:r w:rsidR="002A3572" w:rsidRPr="000F79EC">
              <w:t>airport</w:t>
            </w:r>
            <w:r w:rsidRPr="000F79EC">
              <w:t xml:space="preserve"> to database.</w:t>
            </w:r>
          </w:p>
          <w:p w14:paraId="2AF510C0" w14:textId="77777777" w:rsidR="00AD02FE" w:rsidRPr="000F79EC" w:rsidRDefault="00AD02FE" w:rsidP="00F7773E">
            <w:pPr>
              <w:pStyle w:val="BodyText"/>
              <w:spacing w:after="0"/>
              <w:ind w:left="0"/>
            </w:pPr>
          </w:p>
          <w:p w14:paraId="16904E79" w14:textId="61826A1F" w:rsidR="00AD02FE" w:rsidRPr="000F79EC" w:rsidRDefault="00AD02FE" w:rsidP="00F7773E">
            <w:pPr>
              <w:pStyle w:val="BodyText"/>
              <w:spacing w:after="0"/>
            </w:pPr>
            <w:r w:rsidRPr="000F79EC">
              <w:t xml:space="preserve">S2: </w:t>
            </w:r>
            <w:r w:rsidR="00F7773E" w:rsidRPr="000F79EC">
              <w:t>Edit</w:t>
            </w:r>
            <w:r w:rsidRPr="000F79EC">
              <w:t xml:space="preserve"> </w:t>
            </w:r>
            <w:r w:rsidR="00FF10F8" w:rsidRPr="000F79EC">
              <w:t>airport</w:t>
            </w:r>
          </w:p>
          <w:p w14:paraId="391F3EB1" w14:textId="1DB419AA" w:rsidR="00AD02FE" w:rsidRPr="000F79EC" w:rsidRDefault="00AD02FE" w:rsidP="005D1CD5">
            <w:pPr>
              <w:pStyle w:val="BodyText"/>
              <w:numPr>
                <w:ilvl w:val="0"/>
                <w:numId w:val="34"/>
              </w:numPr>
              <w:spacing w:after="0"/>
            </w:pPr>
            <w:r w:rsidRPr="000F79EC">
              <w:t xml:space="preserve">System prompts user for the </w:t>
            </w:r>
            <w:r w:rsidR="00141D1B" w:rsidRPr="000F79EC">
              <w:t>airport ID</w:t>
            </w:r>
            <w:r w:rsidRPr="000F79EC">
              <w:t>.</w:t>
            </w:r>
          </w:p>
          <w:p w14:paraId="7EB4D1C1" w14:textId="7404FFFE" w:rsidR="00AD02FE" w:rsidRPr="000F79EC" w:rsidRDefault="00AD02FE" w:rsidP="005D1CD5">
            <w:pPr>
              <w:pStyle w:val="BodyText"/>
              <w:numPr>
                <w:ilvl w:val="0"/>
                <w:numId w:val="34"/>
              </w:numPr>
              <w:spacing w:after="0"/>
            </w:pPr>
            <w:r w:rsidRPr="000F79EC">
              <w:t xml:space="preserve">User enters the </w:t>
            </w:r>
            <w:r w:rsidR="00141D1B" w:rsidRPr="000F79EC">
              <w:t>airport</w:t>
            </w:r>
            <w:r w:rsidRPr="000F79EC">
              <w:t xml:space="preserve"> ID into the system.</w:t>
            </w:r>
          </w:p>
          <w:p w14:paraId="79DFE7EC" w14:textId="5ABC6597" w:rsidR="00AD02FE" w:rsidRPr="000F79EC" w:rsidRDefault="00AD02FE" w:rsidP="005D1CD5">
            <w:pPr>
              <w:pStyle w:val="BodyText"/>
              <w:numPr>
                <w:ilvl w:val="0"/>
                <w:numId w:val="34"/>
              </w:numPr>
              <w:spacing w:after="0"/>
            </w:pPr>
            <w:r w:rsidRPr="000F79EC">
              <w:t xml:space="preserve">If the system cannot find the </w:t>
            </w:r>
            <w:r w:rsidR="00141D1B" w:rsidRPr="000F79EC">
              <w:t>airport</w:t>
            </w:r>
            <w:r w:rsidRPr="000F79EC">
              <w:t xml:space="preserve"> with the corresponding </w:t>
            </w:r>
            <w:r w:rsidR="00141D1B" w:rsidRPr="000F79EC">
              <w:t>airport</w:t>
            </w:r>
            <w:r w:rsidRPr="000F79EC">
              <w:t xml:space="preserve"> ID, system displays error message and </w:t>
            </w:r>
            <w:r w:rsidR="00141D1B" w:rsidRPr="000F79EC">
              <w:t>returns to</w:t>
            </w:r>
            <w:r w:rsidRPr="000F79EC">
              <w:t xml:space="preserve"> step 1; else go to step 4.</w:t>
            </w:r>
          </w:p>
          <w:p w14:paraId="1DD15108" w14:textId="339D97A1" w:rsidR="00AD02FE" w:rsidRPr="000F79EC" w:rsidRDefault="00AD02FE" w:rsidP="005D1CD5">
            <w:pPr>
              <w:pStyle w:val="BodyText"/>
              <w:numPr>
                <w:ilvl w:val="0"/>
                <w:numId w:val="34"/>
              </w:numPr>
              <w:spacing w:after="0"/>
            </w:pPr>
            <w:r w:rsidRPr="000F79EC">
              <w:t xml:space="preserve">System displays all the </w:t>
            </w:r>
            <w:r w:rsidR="00141D1B" w:rsidRPr="000F79EC">
              <w:t>airport</w:t>
            </w:r>
            <w:r w:rsidRPr="000F79EC">
              <w:t xml:space="preserve"> details except for the </w:t>
            </w:r>
            <w:r w:rsidR="00141D1B" w:rsidRPr="000F79EC">
              <w:t>airport</w:t>
            </w:r>
            <w:r w:rsidRPr="000F79EC">
              <w:t xml:space="preserve"> ID in a numbered list and system prompts user to choose which detail they want to modify.</w:t>
            </w:r>
          </w:p>
          <w:p w14:paraId="021E62F9" w14:textId="77777777" w:rsidR="00AD02FE" w:rsidRPr="000F79EC" w:rsidRDefault="00AD02FE" w:rsidP="005D1CD5">
            <w:pPr>
              <w:pStyle w:val="BodyText"/>
              <w:numPr>
                <w:ilvl w:val="0"/>
                <w:numId w:val="34"/>
              </w:numPr>
              <w:spacing w:after="0"/>
            </w:pPr>
            <w:r w:rsidRPr="000F79EC">
              <w:t>User enters the detail to modify by the associated number.</w:t>
            </w:r>
          </w:p>
          <w:p w14:paraId="62C78D5F" w14:textId="77777777" w:rsidR="00AD02FE" w:rsidRPr="000F79EC" w:rsidRDefault="00AD02FE" w:rsidP="005D1CD5">
            <w:pPr>
              <w:pStyle w:val="BodyText"/>
              <w:numPr>
                <w:ilvl w:val="0"/>
                <w:numId w:val="34"/>
              </w:numPr>
              <w:spacing w:after="0"/>
            </w:pPr>
            <w:r w:rsidRPr="000F79EC">
              <w:t>System prompts user for the updated detail.</w:t>
            </w:r>
          </w:p>
          <w:p w14:paraId="1C876815" w14:textId="77777777" w:rsidR="00AD02FE" w:rsidRPr="000F79EC" w:rsidRDefault="00AD02FE" w:rsidP="005D1CD5">
            <w:pPr>
              <w:pStyle w:val="BodyText"/>
              <w:numPr>
                <w:ilvl w:val="0"/>
                <w:numId w:val="34"/>
              </w:numPr>
              <w:spacing w:after="0"/>
            </w:pPr>
            <w:r w:rsidRPr="000F79EC">
              <w:t>User enters updated detail into the system.</w:t>
            </w:r>
          </w:p>
          <w:p w14:paraId="11B0ADB2" w14:textId="797F4FDA" w:rsidR="00AD02FE" w:rsidRPr="000F79EC" w:rsidRDefault="00AD02FE" w:rsidP="005D1CD5">
            <w:pPr>
              <w:pStyle w:val="BodyText"/>
              <w:numPr>
                <w:ilvl w:val="0"/>
                <w:numId w:val="34"/>
              </w:numPr>
              <w:spacing w:after="0"/>
            </w:pPr>
            <w:r w:rsidRPr="000F79EC">
              <w:t xml:space="preserve">If the system detects an input mismatch, system displays error message and </w:t>
            </w:r>
            <w:r w:rsidR="00141D1B" w:rsidRPr="000F79EC">
              <w:t>returns to</w:t>
            </w:r>
            <w:r w:rsidRPr="000F79EC">
              <w:t xml:space="preserve"> step 4; else go to step 9.</w:t>
            </w:r>
          </w:p>
          <w:p w14:paraId="420444C1" w14:textId="77777777" w:rsidR="00AD02FE" w:rsidRPr="000F79EC" w:rsidRDefault="00AD02FE" w:rsidP="005D1CD5">
            <w:pPr>
              <w:pStyle w:val="BodyText"/>
              <w:numPr>
                <w:ilvl w:val="0"/>
                <w:numId w:val="34"/>
              </w:numPr>
              <w:spacing w:after="0"/>
            </w:pPr>
            <w:r w:rsidRPr="000F79EC">
              <w:t>System saves modifications to database.</w:t>
            </w:r>
          </w:p>
          <w:p w14:paraId="38CE77B5" w14:textId="77777777" w:rsidR="00AD02FE" w:rsidRPr="000F79EC" w:rsidRDefault="00AD02FE" w:rsidP="00F7773E">
            <w:pPr>
              <w:pStyle w:val="BodyText"/>
              <w:spacing w:after="0"/>
            </w:pPr>
          </w:p>
          <w:p w14:paraId="63D31B31" w14:textId="1759A461" w:rsidR="00AD02FE" w:rsidRPr="000F79EC" w:rsidRDefault="00AD02FE" w:rsidP="00F7773E">
            <w:pPr>
              <w:pStyle w:val="BodyText"/>
              <w:spacing w:after="0"/>
            </w:pPr>
            <w:r w:rsidRPr="000F79EC">
              <w:t xml:space="preserve">S3: Delete </w:t>
            </w:r>
            <w:r w:rsidR="00FF10F8" w:rsidRPr="000F79EC">
              <w:t>airport</w:t>
            </w:r>
          </w:p>
          <w:p w14:paraId="34C708BC" w14:textId="2C8BB9F1" w:rsidR="00AD02FE" w:rsidRPr="000F79EC" w:rsidRDefault="00AD02FE" w:rsidP="005D1CD5">
            <w:pPr>
              <w:pStyle w:val="BodyText"/>
              <w:numPr>
                <w:ilvl w:val="0"/>
                <w:numId w:val="35"/>
              </w:numPr>
              <w:spacing w:after="0"/>
            </w:pPr>
            <w:r w:rsidRPr="000F79EC">
              <w:t xml:space="preserve">System prompts user for the </w:t>
            </w:r>
            <w:r w:rsidR="00AE74B4" w:rsidRPr="000F79EC">
              <w:t>ai</w:t>
            </w:r>
            <w:r w:rsidR="00A0116D">
              <w:t>r</w:t>
            </w:r>
            <w:r w:rsidR="00AE74B4" w:rsidRPr="000F79EC">
              <w:t>port</w:t>
            </w:r>
            <w:r w:rsidRPr="000F79EC">
              <w:t xml:space="preserve"> </w:t>
            </w:r>
            <w:r w:rsidR="00AE74B4" w:rsidRPr="000F79EC">
              <w:t>ID</w:t>
            </w:r>
            <w:r w:rsidRPr="000F79EC">
              <w:t>.</w:t>
            </w:r>
          </w:p>
          <w:p w14:paraId="52A6D748" w14:textId="0CDA514C" w:rsidR="00AD02FE" w:rsidRPr="000F79EC" w:rsidRDefault="00AD02FE" w:rsidP="005D1CD5">
            <w:pPr>
              <w:pStyle w:val="BodyText"/>
              <w:numPr>
                <w:ilvl w:val="0"/>
                <w:numId w:val="35"/>
              </w:numPr>
              <w:spacing w:after="0"/>
            </w:pPr>
            <w:r w:rsidRPr="000F79EC">
              <w:t xml:space="preserve">User enters the </w:t>
            </w:r>
            <w:r w:rsidR="00AE74B4" w:rsidRPr="000F79EC">
              <w:t>airport</w:t>
            </w:r>
            <w:r w:rsidRPr="000F79EC">
              <w:t xml:space="preserve"> </w:t>
            </w:r>
            <w:r w:rsidR="00AE74B4" w:rsidRPr="000F79EC">
              <w:t>ID</w:t>
            </w:r>
            <w:r w:rsidRPr="000F79EC">
              <w:t xml:space="preserve"> into the system.</w:t>
            </w:r>
          </w:p>
          <w:p w14:paraId="71EE34B3" w14:textId="49C05AE4" w:rsidR="00AD02FE" w:rsidRPr="000F79EC" w:rsidRDefault="00045E81" w:rsidP="005D1CD5">
            <w:pPr>
              <w:pStyle w:val="BodyText"/>
              <w:numPr>
                <w:ilvl w:val="0"/>
                <w:numId w:val="35"/>
              </w:numPr>
              <w:spacing w:after="0"/>
            </w:pPr>
            <w:r w:rsidRPr="000F79EC">
              <w:t>If the system cannot find the airport with the corresponding airport ID, system displays error message and returns to step 1; else go to step 4.</w:t>
            </w:r>
          </w:p>
          <w:p w14:paraId="5A68AC70" w14:textId="73CD0E8F" w:rsidR="00AD02FE" w:rsidRPr="000F79EC" w:rsidRDefault="00AD02FE" w:rsidP="005D1CD5">
            <w:pPr>
              <w:pStyle w:val="BodyText"/>
              <w:numPr>
                <w:ilvl w:val="0"/>
                <w:numId w:val="35"/>
              </w:numPr>
              <w:spacing w:after="0"/>
            </w:pPr>
            <w:r w:rsidRPr="000F79EC">
              <w:t xml:space="preserve">System deletes the </w:t>
            </w:r>
            <w:r w:rsidR="00045E81" w:rsidRPr="000F79EC">
              <w:t>airport</w:t>
            </w:r>
            <w:r w:rsidRPr="000F79EC">
              <w:t xml:space="preserve"> from the database.</w:t>
            </w:r>
          </w:p>
        </w:tc>
      </w:tr>
      <w:tr w:rsidR="00AD02FE" w:rsidRPr="000F79EC" w14:paraId="46593498" w14:textId="77777777" w:rsidTr="00F7773E">
        <w:tc>
          <w:tcPr>
            <w:tcW w:w="8856" w:type="dxa"/>
            <w:gridSpan w:val="2"/>
          </w:tcPr>
          <w:p w14:paraId="75BF48CF" w14:textId="77777777" w:rsidR="00AD02FE" w:rsidRPr="000F79EC" w:rsidRDefault="00AD02FE" w:rsidP="00F7773E">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757D6E6E" w14:textId="77777777" w:rsidR="0084335A" w:rsidRPr="000F79EC" w:rsidRDefault="0084335A" w:rsidP="008079BA"/>
    <w:p w14:paraId="7F65F8BA" w14:textId="5F814441" w:rsidR="00883B17" w:rsidRPr="000F79EC" w:rsidRDefault="00883B17" w:rsidP="00883B17">
      <w:pPr>
        <w:pStyle w:val="Heading2"/>
        <w:widowControl/>
      </w:pPr>
      <w:bookmarkStart w:id="38" w:name="_Toc291187238"/>
      <w:r w:rsidRPr="000F79EC">
        <w:t>Use Case: Move Passengers Between Flights</w:t>
      </w:r>
      <w:bookmarkEnd w:id="38"/>
    </w:p>
    <w:tbl>
      <w:tblPr>
        <w:tblStyle w:val="TableGrid"/>
        <w:tblW w:w="0" w:type="auto"/>
        <w:tblInd w:w="720" w:type="dxa"/>
        <w:tblLook w:val="04A0" w:firstRow="1" w:lastRow="0" w:firstColumn="1" w:lastColumn="0" w:noHBand="0" w:noVBand="1"/>
      </w:tblPr>
      <w:tblGrid>
        <w:gridCol w:w="7185"/>
        <w:gridCol w:w="1671"/>
      </w:tblGrid>
      <w:tr w:rsidR="00883B17" w:rsidRPr="000F79EC" w14:paraId="3DCD45D3" w14:textId="77777777" w:rsidTr="00883B17">
        <w:tc>
          <w:tcPr>
            <w:tcW w:w="7185" w:type="dxa"/>
          </w:tcPr>
          <w:p w14:paraId="0603EC63" w14:textId="789FA292" w:rsidR="00883B17" w:rsidRPr="000F79EC" w:rsidRDefault="00883B17" w:rsidP="00883B17">
            <w:pPr>
              <w:pStyle w:val="InfoBlue"/>
              <w:spacing w:after="0"/>
              <w:ind w:left="0"/>
              <w:rPr>
                <w:i w:val="0"/>
                <w:color w:val="auto"/>
              </w:rPr>
            </w:pPr>
            <w:r w:rsidRPr="000F79EC">
              <w:rPr>
                <w:b/>
                <w:i w:val="0"/>
                <w:color w:val="auto"/>
              </w:rPr>
              <w:t xml:space="preserve">Name: </w:t>
            </w:r>
            <w:r w:rsidRPr="000F79EC">
              <w:rPr>
                <w:i w:val="0"/>
                <w:color w:val="auto"/>
              </w:rPr>
              <w:t>Move Passengers Between Flights</w:t>
            </w:r>
          </w:p>
        </w:tc>
        <w:tc>
          <w:tcPr>
            <w:tcW w:w="1671" w:type="dxa"/>
          </w:tcPr>
          <w:p w14:paraId="5F904C55" w14:textId="18CC8F4E" w:rsidR="00883B17" w:rsidRPr="000F79EC" w:rsidRDefault="00883B17" w:rsidP="00883B17">
            <w:pPr>
              <w:pStyle w:val="InfoBlue"/>
              <w:spacing w:after="0"/>
              <w:ind w:left="0"/>
              <w:rPr>
                <w:i w:val="0"/>
                <w:color w:val="auto"/>
              </w:rPr>
            </w:pPr>
            <w:r w:rsidRPr="000F79EC">
              <w:rPr>
                <w:b/>
                <w:i w:val="0"/>
                <w:color w:val="auto"/>
              </w:rPr>
              <w:t xml:space="preserve">ID: </w:t>
            </w:r>
            <w:r w:rsidR="002C3933" w:rsidRPr="000F79EC">
              <w:rPr>
                <w:i w:val="0"/>
                <w:color w:val="auto"/>
              </w:rPr>
              <w:t>RSV_01</w:t>
            </w:r>
          </w:p>
        </w:tc>
      </w:tr>
      <w:tr w:rsidR="00883B17" w:rsidRPr="000F79EC" w14:paraId="117ADCE7" w14:textId="77777777" w:rsidTr="00883B17">
        <w:tc>
          <w:tcPr>
            <w:tcW w:w="8856" w:type="dxa"/>
            <w:gridSpan w:val="2"/>
          </w:tcPr>
          <w:p w14:paraId="06FC8D8B" w14:textId="77777777" w:rsidR="00883B17" w:rsidRPr="000F79EC" w:rsidRDefault="00883B17" w:rsidP="00883B17">
            <w:pPr>
              <w:pStyle w:val="InfoBlue"/>
              <w:spacing w:after="0"/>
              <w:ind w:left="0"/>
              <w:rPr>
                <w:b/>
                <w:i w:val="0"/>
                <w:color w:val="auto"/>
              </w:rPr>
            </w:pPr>
            <w:r w:rsidRPr="000F79EC">
              <w:rPr>
                <w:b/>
                <w:i w:val="0"/>
                <w:color w:val="auto"/>
              </w:rPr>
              <w:t>Stakeholders and goals:</w:t>
            </w:r>
          </w:p>
          <w:p w14:paraId="548EDC25" w14:textId="7D4A458B" w:rsidR="001F4F0D" w:rsidRPr="00641E72" w:rsidRDefault="001F4F0D" w:rsidP="001F4F0D">
            <w:pPr>
              <w:pStyle w:val="InfoBlue"/>
              <w:ind w:left="0"/>
            </w:pPr>
            <w:r>
              <w:rPr>
                <w:i w:val="0"/>
                <w:color w:val="auto"/>
              </w:rPr>
              <w:lastRenderedPageBreak/>
              <w:t xml:space="preserve">Airline’s Human Resource Manager – Wants to save cost on hiring extra staff to </w:t>
            </w:r>
            <w:r w:rsidR="00905F3D">
              <w:rPr>
                <w:i w:val="0"/>
                <w:color w:val="auto"/>
              </w:rPr>
              <w:t>move passengers between flights</w:t>
            </w:r>
          </w:p>
          <w:p w14:paraId="07A06165" w14:textId="29592ABA" w:rsidR="001F4F0D" w:rsidRDefault="001F4F0D" w:rsidP="001F4F0D">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w:t>
            </w:r>
            <w:r w:rsidR="00905F3D">
              <w:rPr>
                <w:i w:val="0"/>
                <w:color w:val="auto"/>
              </w:rPr>
              <w:t>know if they have been shifted to another flight</w:t>
            </w:r>
            <w:r>
              <w:rPr>
                <w:i w:val="0"/>
                <w:color w:val="auto"/>
              </w:rPr>
              <w:t>.</w:t>
            </w:r>
          </w:p>
          <w:p w14:paraId="21CEB177" w14:textId="76F094B3" w:rsidR="00883B17" w:rsidRPr="000F79EC" w:rsidRDefault="00905F3D" w:rsidP="00587BC5">
            <w:pPr>
              <w:pStyle w:val="InfoBlue"/>
              <w:spacing w:after="0"/>
              <w:ind w:left="0"/>
              <w:rPr>
                <w:color w:val="auto"/>
              </w:rPr>
            </w:pPr>
            <w:r>
              <w:rPr>
                <w:i w:val="0"/>
                <w:color w:val="auto"/>
              </w:rPr>
              <w:t>Reservation System</w:t>
            </w:r>
            <w:r w:rsidR="001F4F0D">
              <w:rPr>
                <w:i w:val="0"/>
                <w:color w:val="auto"/>
              </w:rPr>
              <w:t xml:space="preserve"> Manager – Wants to quickly and conveniently </w:t>
            </w:r>
            <w:r w:rsidR="00587BC5">
              <w:rPr>
                <w:i w:val="0"/>
                <w:color w:val="auto"/>
              </w:rPr>
              <w:t>move passengers between flights.</w:t>
            </w:r>
          </w:p>
        </w:tc>
      </w:tr>
      <w:tr w:rsidR="00883B17" w:rsidRPr="000F79EC" w14:paraId="147FAE7E" w14:textId="77777777" w:rsidTr="00883B17">
        <w:tc>
          <w:tcPr>
            <w:tcW w:w="8856" w:type="dxa"/>
            <w:gridSpan w:val="2"/>
          </w:tcPr>
          <w:p w14:paraId="31794603" w14:textId="6098F028" w:rsidR="00883B17" w:rsidRPr="000F79EC" w:rsidRDefault="00883B17" w:rsidP="00440511">
            <w:pPr>
              <w:pStyle w:val="InfoBlue"/>
              <w:spacing w:after="0"/>
              <w:ind w:left="0"/>
              <w:rPr>
                <w:i w:val="0"/>
                <w:color w:val="auto"/>
              </w:rPr>
            </w:pPr>
            <w:r w:rsidRPr="000F79EC">
              <w:rPr>
                <w:b/>
                <w:i w:val="0"/>
                <w:color w:val="auto"/>
              </w:rPr>
              <w:lastRenderedPageBreak/>
              <w:t xml:space="preserve">Description: </w:t>
            </w:r>
            <w:r w:rsidR="00440511" w:rsidRPr="000F79EC">
              <w:rPr>
                <w:i w:val="0"/>
                <w:color w:val="auto"/>
              </w:rPr>
              <w:t>User</w:t>
            </w:r>
            <w:r w:rsidRPr="000F79EC">
              <w:rPr>
                <w:i w:val="0"/>
                <w:color w:val="auto"/>
              </w:rPr>
              <w:t xml:space="preserve"> wants to </w:t>
            </w:r>
            <w:r w:rsidR="005D10D4" w:rsidRPr="000F79EC">
              <w:rPr>
                <w:i w:val="0"/>
                <w:color w:val="auto"/>
              </w:rPr>
              <w:t>move passengers between flights.</w:t>
            </w:r>
          </w:p>
        </w:tc>
      </w:tr>
      <w:tr w:rsidR="00883B17" w:rsidRPr="000F79EC" w14:paraId="57095DE4" w14:textId="77777777" w:rsidTr="00883B17">
        <w:tc>
          <w:tcPr>
            <w:tcW w:w="8856" w:type="dxa"/>
            <w:gridSpan w:val="2"/>
          </w:tcPr>
          <w:p w14:paraId="0155E39B" w14:textId="0AC93598" w:rsidR="00883B17" w:rsidRPr="000F79EC" w:rsidRDefault="00883B17" w:rsidP="00883B17">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883B17" w:rsidRPr="000F79EC" w14:paraId="19461137" w14:textId="77777777" w:rsidTr="00883B17">
        <w:tc>
          <w:tcPr>
            <w:tcW w:w="8856" w:type="dxa"/>
            <w:gridSpan w:val="2"/>
          </w:tcPr>
          <w:p w14:paraId="1D63D098" w14:textId="6A107A3E" w:rsidR="00883B17" w:rsidRPr="000F79EC" w:rsidRDefault="00883B17" w:rsidP="00440511">
            <w:pPr>
              <w:pStyle w:val="InfoBlue"/>
              <w:spacing w:after="0"/>
              <w:ind w:left="0"/>
              <w:rPr>
                <w:i w:val="0"/>
                <w:color w:val="auto"/>
              </w:rPr>
            </w:pPr>
            <w:r w:rsidRPr="000F79EC">
              <w:rPr>
                <w:b/>
                <w:i w:val="0"/>
                <w:color w:val="auto"/>
              </w:rPr>
              <w:t xml:space="preserve">Trigger: </w:t>
            </w:r>
            <w:r w:rsidR="00440511" w:rsidRPr="000F79EC">
              <w:rPr>
                <w:i w:val="0"/>
                <w:color w:val="auto"/>
              </w:rPr>
              <w:t>User</w:t>
            </w:r>
            <w:r w:rsidRPr="000F79EC">
              <w:rPr>
                <w:i w:val="0"/>
                <w:color w:val="auto"/>
              </w:rPr>
              <w:t xml:space="preserve"> chooses the </w:t>
            </w:r>
            <w:r w:rsidR="005D10D4" w:rsidRPr="000F79EC">
              <w:rPr>
                <w:color w:val="auto"/>
              </w:rPr>
              <w:t>Move Passengers Between Flights</w:t>
            </w:r>
            <w:r w:rsidRPr="000F79EC">
              <w:rPr>
                <w:color w:val="auto"/>
              </w:rPr>
              <w:t xml:space="preserve"> </w:t>
            </w:r>
            <w:r w:rsidRPr="000F79EC">
              <w:rPr>
                <w:i w:val="0"/>
                <w:color w:val="auto"/>
              </w:rPr>
              <w:t xml:space="preserve">option from the </w:t>
            </w:r>
            <w:r w:rsidR="00440511" w:rsidRPr="000F79EC">
              <w:rPr>
                <w:i w:val="0"/>
                <w:color w:val="auto"/>
              </w:rPr>
              <w:t>main menu</w:t>
            </w:r>
            <w:r w:rsidRPr="000F79EC">
              <w:rPr>
                <w:i w:val="0"/>
                <w:color w:val="auto"/>
              </w:rPr>
              <w:t>.</w:t>
            </w:r>
          </w:p>
        </w:tc>
      </w:tr>
      <w:tr w:rsidR="00883B17" w:rsidRPr="000F79EC" w14:paraId="6883BAF3" w14:textId="77777777" w:rsidTr="00883B17">
        <w:tc>
          <w:tcPr>
            <w:tcW w:w="8856" w:type="dxa"/>
            <w:gridSpan w:val="2"/>
          </w:tcPr>
          <w:p w14:paraId="300F3516" w14:textId="4392866F" w:rsidR="00883B17" w:rsidRPr="000F79EC" w:rsidRDefault="00883B17" w:rsidP="00883B17">
            <w:pPr>
              <w:pStyle w:val="InfoBlue"/>
              <w:spacing w:after="0"/>
              <w:ind w:left="0"/>
              <w:rPr>
                <w:b/>
                <w:i w:val="0"/>
                <w:color w:val="auto"/>
              </w:rPr>
            </w:pPr>
            <w:r w:rsidRPr="000F79EC">
              <w:rPr>
                <w:b/>
                <w:i w:val="0"/>
                <w:color w:val="auto"/>
              </w:rPr>
              <w:t>Normal flow:</w:t>
            </w:r>
          </w:p>
          <w:p w14:paraId="7597D975" w14:textId="392DDBCA" w:rsidR="00506BB7" w:rsidRPr="000F79EC" w:rsidRDefault="00506BB7" w:rsidP="005D1CD5">
            <w:pPr>
              <w:pStyle w:val="BodyText"/>
              <w:numPr>
                <w:ilvl w:val="0"/>
                <w:numId w:val="36"/>
              </w:numPr>
              <w:spacing w:after="0"/>
            </w:pPr>
            <w:r w:rsidRPr="000F79EC">
              <w:t xml:space="preserve">Perform the </w:t>
            </w:r>
            <w:r w:rsidR="00207E8E" w:rsidRPr="000F79EC">
              <w:rPr>
                <w:i/>
              </w:rPr>
              <w:t>Enter</w:t>
            </w:r>
            <w:r w:rsidRPr="000F79EC">
              <w:rPr>
                <w:i/>
              </w:rPr>
              <w:t xml:space="preserve"> Flight and Customer Details </w:t>
            </w:r>
            <w:r w:rsidRPr="000F79EC">
              <w:t>use case.</w:t>
            </w:r>
          </w:p>
          <w:p w14:paraId="2B2EAB6B" w14:textId="076923A1" w:rsidR="005462EB" w:rsidRPr="000F79EC" w:rsidRDefault="005462EB" w:rsidP="005D1CD5">
            <w:pPr>
              <w:pStyle w:val="BodyText"/>
              <w:numPr>
                <w:ilvl w:val="0"/>
                <w:numId w:val="36"/>
              </w:numPr>
              <w:spacing w:after="0"/>
            </w:pPr>
            <w:r w:rsidRPr="000F79EC">
              <w:t>System prompts user for the flight ID, source airport and de</w:t>
            </w:r>
            <w:r w:rsidR="00A0116D">
              <w:t>s</w:t>
            </w:r>
            <w:r w:rsidRPr="000F79EC">
              <w:t>tination airport of the flight to transfer customers to.</w:t>
            </w:r>
          </w:p>
          <w:p w14:paraId="2737BA66" w14:textId="01D273BA" w:rsidR="005462EB" w:rsidRPr="000F79EC" w:rsidRDefault="005462EB" w:rsidP="005D1CD5">
            <w:pPr>
              <w:pStyle w:val="BodyText"/>
              <w:numPr>
                <w:ilvl w:val="0"/>
                <w:numId w:val="36"/>
              </w:numPr>
              <w:spacing w:after="0"/>
            </w:pPr>
            <w:r w:rsidRPr="000F79EC">
              <w:t>User enters flight ID, source airport and de</w:t>
            </w:r>
            <w:r w:rsidR="002B0D32" w:rsidRPr="000F79EC">
              <w:t>s</w:t>
            </w:r>
            <w:r w:rsidRPr="000F79EC">
              <w:t>tination airport into the system.</w:t>
            </w:r>
          </w:p>
          <w:p w14:paraId="273F5452" w14:textId="2B677C46" w:rsidR="00EF5AE9" w:rsidRPr="000F79EC" w:rsidRDefault="00EF5AE9" w:rsidP="005D1CD5">
            <w:pPr>
              <w:pStyle w:val="BodyText"/>
              <w:numPr>
                <w:ilvl w:val="0"/>
                <w:numId w:val="36"/>
              </w:numPr>
              <w:spacing w:after="0"/>
            </w:pPr>
            <w:r w:rsidRPr="000F79EC">
              <w:t>For each customer, system prompts user to enter the seat number for the customer.</w:t>
            </w:r>
          </w:p>
          <w:p w14:paraId="40049B5D" w14:textId="36BA894D" w:rsidR="005462EB" w:rsidRPr="000F79EC" w:rsidRDefault="005462EB" w:rsidP="005D1CD5">
            <w:pPr>
              <w:pStyle w:val="BodyText"/>
              <w:numPr>
                <w:ilvl w:val="0"/>
                <w:numId w:val="36"/>
              </w:numPr>
              <w:spacing w:after="0"/>
            </w:pPr>
            <w:r w:rsidRPr="000F79EC">
              <w:t>System saves the changes to database.</w:t>
            </w:r>
          </w:p>
          <w:p w14:paraId="674FC051" w14:textId="77777777" w:rsidR="00883B17" w:rsidRPr="000F79EC" w:rsidRDefault="00883B17" w:rsidP="005D1CD5">
            <w:pPr>
              <w:pStyle w:val="BodyText"/>
              <w:numPr>
                <w:ilvl w:val="0"/>
                <w:numId w:val="36"/>
              </w:numPr>
              <w:spacing w:after="0"/>
            </w:pPr>
            <w:r w:rsidRPr="000F79EC">
              <w:t>System returns to main menu.</w:t>
            </w:r>
          </w:p>
          <w:p w14:paraId="7991C6C7" w14:textId="77777777" w:rsidR="00883B17" w:rsidRPr="000F79EC" w:rsidRDefault="00883B17" w:rsidP="005D1CD5">
            <w:pPr>
              <w:pStyle w:val="BodyText"/>
              <w:numPr>
                <w:ilvl w:val="0"/>
                <w:numId w:val="36"/>
              </w:numPr>
              <w:spacing w:after="0"/>
            </w:pPr>
            <w:r w:rsidRPr="000F79EC">
              <w:t>End</w:t>
            </w:r>
          </w:p>
        </w:tc>
      </w:tr>
      <w:tr w:rsidR="00883B17" w:rsidRPr="000F79EC" w14:paraId="02C0C5FE" w14:textId="77777777" w:rsidTr="00883B17">
        <w:tc>
          <w:tcPr>
            <w:tcW w:w="8856" w:type="dxa"/>
            <w:gridSpan w:val="2"/>
          </w:tcPr>
          <w:p w14:paraId="09224514" w14:textId="11F591EE" w:rsidR="00883B17" w:rsidRPr="000F79EC" w:rsidRDefault="00883B17" w:rsidP="00360482">
            <w:pPr>
              <w:pStyle w:val="InfoBlue"/>
              <w:spacing w:after="0"/>
              <w:ind w:left="0"/>
              <w:rPr>
                <w:i w:val="0"/>
                <w:color w:val="auto"/>
              </w:rPr>
            </w:pPr>
            <w:r w:rsidRPr="000F79EC">
              <w:rPr>
                <w:b/>
                <w:i w:val="0"/>
                <w:color w:val="auto"/>
              </w:rPr>
              <w:t xml:space="preserve">Sub-flows: </w:t>
            </w:r>
            <w:r w:rsidR="00360482" w:rsidRPr="000F79EC">
              <w:rPr>
                <w:i w:val="0"/>
                <w:color w:val="auto"/>
              </w:rPr>
              <w:t>None</w:t>
            </w:r>
          </w:p>
        </w:tc>
      </w:tr>
      <w:tr w:rsidR="00883B17" w:rsidRPr="000F79EC" w14:paraId="7CB3EBC6" w14:textId="77777777" w:rsidTr="00883B17">
        <w:tc>
          <w:tcPr>
            <w:tcW w:w="8856" w:type="dxa"/>
            <w:gridSpan w:val="2"/>
          </w:tcPr>
          <w:p w14:paraId="0298BF5B" w14:textId="6739EBE5" w:rsidR="005C0DD3" w:rsidRPr="000F79EC" w:rsidRDefault="00883B17" w:rsidP="003934FA">
            <w:pPr>
              <w:pStyle w:val="InfoBlue"/>
              <w:spacing w:after="0"/>
              <w:ind w:left="0"/>
              <w:rPr>
                <w:color w:val="auto"/>
              </w:rPr>
            </w:pPr>
            <w:r w:rsidRPr="000F79EC">
              <w:rPr>
                <w:b/>
                <w:i w:val="0"/>
                <w:color w:val="auto"/>
              </w:rPr>
              <w:t>Alternative/Exceptional flows:</w:t>
            </w:r>
          </w:p>
          <w:p w14:paraId="1492D290" w14:textId="77777777" w:rsidR="002550FC" w:rsidRPr="000F79EC" w:rsidRDefault="003934FA" w:rsidP="002550FC">
            <w:pPr>
              <w:pStyle w:val="BodyText"/>
              <w:ind w:left="0"/>
            </w:pPr>
            <w:r w:rsidRPr="000F79EC">
              <w:t>3</w:t>
            </w:r>
            <w:r w:rsidR="002550FC" w:rsidRPr="000F79EC">
              <w:t xml:space="preserve">a User enters invalid flight: The </w:t>
            </w:r>
            <w:r w:rsidR="002550FC" w:rsidRPr="000F79EC">
              <w:rPr>
                <w:i/>
              </w:rPr>
              <w:t>Enter Invalid Flight</w:t>
            </w:r>
            <w:r w:rsidR="002550FC" w:rsidRPr="000F79EC">
              <w:t xml:space="preserve"> use case is performed.</w:t>
            </w:r>
            <w:r w:rsidRPr="000F79EC">
              <w:t xml:space="preserve"> Go to step 4</w:t>
            </w:r>
            <w:r w:rsidR="009F722C" w:rsidRPr="000F79EC">
              <w:t xml:space="preserve"> after execution.</w:t>
            </w:r>
          </w:p>
          <w:p w14:paraId="38785DD1" w14:textId="768ABFE4" w:rsidR="003934FA" w:rsidRPr="000F79EC" w:rsidRDefault="003934FA" w:rsidP="002550FC">
            <w:pPr>
              <w:pStyle w:val="BodyText"/>
              <w:ind w:left="0"/>
            </w:pPr>
            <w:r w:rsidRPr="000F79EC">
              <w:t xml:space="preserve">4a User enters invalid seat number: The </w:t>
            </w:r>
            <w:r w:rsidRPr="000F79EC">
              <w:rPr>
                <w:i/>
              </w:rPr>
              <w:t xml:space="preserve">Enter Invalid Seat Number </w:t>
            </w:r>
            <w:r w:rsidRPr="000F79EC">
              <w:t>is performed. Redo step 4 after execution.</w:t>
            </w:r>
          </w:p>
        </w:tc>
      </w:tr>
    </w:tbl>
    <w:p w14:paraId="234DEC10" w14:textId="77777777" w:rsidR="00883B17" w:rsidRPr="000F79EC" w:rsidRDefault="00883B17" w:rsidP="008079BA"/>
    <w:p w14:paraId="509B02D2" w14:textId="04F6FAEE" w:rsidR="00FD429A" w:rsidRPr="000F79EC" w:rsidRDefault="00FD429A" w:rsidP="00FD429A">
      <w:pPr>
        <w:pStyle w:val="Heading2"/>
        <w:widowControl/>
      </w:pPr>
      <w:bookmarkStart w:id="39" w:name="_Toc291187239"/>
      <w:r w:rsidRPr="000F79EC">
        <w:t>Use Case: Set Ticket Prices</w:t>
      </w:r>
      <w:bookmarkEnd w:id="39"/>
    </w:p>
    <w:tbl>
      <w:tblPr>
        <w:tblStyle w:val="TableGrid"/>
        <w:tblW w:w="0" w:type="auto"/>
        <w:tblInd w:w="720" w:type="dxa"/>
        <w:tblLook w:val="04A0" w:firstRow="1" w:lastRow="0" w:firstColumn="1" w:lastColumn="0" w:noHBand="0" w:noVBand="1"/>
      </w:tblPr>
      <w:tblGrid>
        <w:gridCol w:w="7185"/>
        <w:gridCol w:w="1671"/>
      </w:tblGrid>
      <w:tr w:rsidR="00FD429A" w:rsidRPr="000F79EC" w14:paraId="59CB5063" w14:textId="77777777" w:rsidTr="00897E84">
        <w:tc>
          <w:tcPr>
            <w:tcW w:w="7185" w:type="dxa"/>
          </w:tcPr>
          <w:p w14:paraId="65C804DC" w14:textId="6A778E18" w:rsidR="00FD429A" w:rsidRPr="000F79EC" w:rsidRDefault="00FD429A" w:rsidP="00FD429A">
            <w:pPr>
              <w:pStyle w:val="InfoBlue"/>
              <w:spacing w:after="0"/>
              <w:ind w:left="0"/>
              <w:rPr>
                <w:i w:val="0"/>
                <w:color w:val="auto"/>
              </w:rPr>
            </w:pPr>
            <w:r w:rsidRPr="000F79EC">
              <w:rPr>
                <w:b/>
                <w:i w:val="0"/>
                <w:color w:val="auto"/>
              </w:rPr>
              <w:t xml:space="preserve">Name: </w:t>
            </w:r>
            <w:r w:rsidRPr="000F79EC">
              <w:rPr>
                <w:i w:val="0"/>
                <w:color w:val="auto"/>
              </w:rPr>
              <w:t>Set Ticket Prices</w:t>
            </w:r>
          </w:p>
        </w:tc>
        <w:tc>
          <w:tcPr>
            <w:tcW w:w="1671" w:type="dxa"/>
          </w:tcPr>
          <w:p w14:paraId="456F4C34" w14:textId="00241B43" w:rsidR="00FD429A" w:rsidRPr="000F79EC" w:rsidRDefault="00FD429A" w:rsidP="00897E84">
            <w:pPr>
              <w:pStyle w:val="InfoBlue"/>
              <w:spacing w:after="0"/>
              <w:ind w:left="0"/>
              <w:rPr>
                <w:i w:val="0"/>
                <w:color w:val="auto"/>
              </w:rPr>
            </w:pPr>
            <w:r w:rsidRPr="000F79EC">
              <w:rPr>
                <w:b/>
                <w:i w:val="0"/>
                <w:color w:val="auto"/>
              </w:rPr>
              <w:t xml:space="preserve">ID: </w:t>
            </w:r>
            <w:r w:rsidR="00B26D9E" w:rsidRPr="000F79EC">
              <w:rPr>
                <w:i w:val="0"/>
                <w:color w:val="auto"/>
              </w:rPr>
              <w:t>RSV_03</w:t>
            </w:r>
          </w:p>
        </w:tc>
      </w:tr>
      <w:tr w:rsidR="00FD429A" w:rsidRPr="000F79EC" w14:paraId="312611A2" w14:textId="77777777" w:rsidTr="00897E84">
        <w:tc>
          <w:tcPr>
            <w:tcW w:w="8856" w:type="dxa"/>
            <w:gridSpan w:val="2"/>
          </w:tcPr>
          <w:p w14:paraId="67D7DC93" w14:textId="77777777" w:rsidR="00FD429A" w:rsidRPr="000F79EC" w:rsidRDefault="00FD429A" w:rsidP="00897E84">
            <w:pPr>
              <w:pStyle w:val="InfoBlue"/>
              <w:spacing w:after="0"/>
              <w:ind w:left="0"/>
              <w:rPr>
                <w:b/>
                <w:i w:val="0"/>
                <w:color w:val="auto"/>
              </w:rPr>
            </w:pPr>
            <w:r w:rsidRPr="000F79EC">
              <w:rPr>
                <w:b/>
                <w:i w:val="0"/>
                <w:color w:val="auto"/>
              </w:rPr>
              <w:t>Stakeholders and goals:</w:t>
            </w:r>
          </w:p>
          <w:p w14:paraId="0431C2C9" w14:textId="4B16EA15" w:rsidR="009F3E4E" w:rsidRPr="00641E72" w:rsidRDefault="009F3E4E" w:rsidP="009F3E4E">
            <w:pPr>
              <w:pStyle w:val="InfoBlue"/>
              <w:ind w:left="0"/>
            </w:pPr>
            <w:r>
              <w:rPr>
                <w:i w:val="0"/>
                <w:color w:val="auto"/>
              </w:rPr>
              <w:t>Airline’s Human Resource Manager – Wants to save cost on hiring extra staff to set ticket prices for flights.</w:t>
            </w:r>
          </w:p>
          <w:p w14:paraId="040A5A83" w14:textId="6E12E47D"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what is the price of a flight during the booking process.</w:t>
            </w:r>
          </w:p>
          <w:p w14:paraId="5F35E1D8" w14:textId="17176513" w:rsidR="00FD429A" w:rsidRPr="000F79EC" w:rsidRDefault="009F3E4E" w:rsidP="009F3E4E">
            <w:pPr>
              <w:pStyle w:val="InfoBlue"/>
              <w:spacing w:after="0"/>
              <w:ind w:left="0"/>
              <w:rPr>
                <w:color w:val="auto"/>
              </w:rPr>
            </w:pPr>
            <w:r>
              <w:rPr>
                <w:i w:val="0"/>
                <w:color w:val="auto"/>
              </w:rPr>
              <w:t>Reservation System Manager – Wants to quickly and conveniently set the prices of flight tickets.</w:t>
            </w:r>
          </w:p>
        </w:tc>
      </w:tr>
      <w:tr w:rsidR="00FD429A" w:rsidRPr="000F79EC" w14:paraId="57A6D592" w14:textId="77777777" w:rsidTr="00897E84">
        <w:tc>
          <w:tcPr>
            <w:tcW w:w="8856" w:type="dxa"/>
            <w:gridSpan w:val="2"/>
          </w:tcPr>
          <w:p w14:paraId="1C7F387D" w14:textId="49A6C077" w:rsidR="00FD429A" w:rsidRPr="000F79EC" w:rsidRDefault="00FD429A" w:rsidP="00694AE8">
            <w:pPr>
              <w:pStyle w:val="InfoBlue"/>
              <w:spacing w:after="0"/>
              <w:ind w:left="0"/>
              <w:rPr>
                <w:i w:val="0"/>
                <w:color w:val="auto"/>
              </w:rPr>
            </w:pPr>
            <w:r w:rsidRPr="000F79EC">
              <w:rPr>
                <w:b/>
                <w:i w:val="0"/>
                <w:color w:val="auto"/>
              </w:rPr>
              <w:t xml:space="preserve">Description: </w:t>
            </w:r>
            <w:r w:rsidR="00694AE8" w:rsidRPr="000F79EC">
              <w:rPr>
                <w:i w:val="0"/>
                <w:color w:val="auto"/>
              </w:rPr>
              <w:t>User</w:t>
            </w:r>
            <w:r w:rsidRPr="000F79EC">
              <w:rPr>
                <w:i w:val="0"/>
                <w:color w:val="auto"/>
              </w:rPr>
              <w:t xml:space="preserve"> wants to set the prices of tickets for flights.</w:t>
            </w:r>
          </w:p>
        </w:tc>
      </w:tr>
      <w:tr w:rsidR="00FD429A" w:rsidRPr="000F79EC" w14:paraId="08E25EAE" w14:textId="77777777" w:rsidTr="00897E84">
        <w:tc>
          <w:tcPr>
            <w:tcW w:w="8856" w:type="dxa"/>
            <w:gridSpan w:val="2"/>
          </w:tcPr>
          <w:p w14:paraId="365C2ACA" w14:textId="77777777" w:rsidR="00FD429A" w:rsidRPr="000F79EC" w:rsidRDefault="00FD429A" w:rsidP="00897E84">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FD429A" w:rsidRPr="000F79EC" w14:paraId="7286E758" w14:textId="77777777" w:rsidTr="00897E84">
        <w:tc>
          <w:tcPr>
            <w:tcW w:w="8856" w:type="dxa"/>
            <w:gridSpan w:val="2"/>
          </w:tcPr>
          <w:p w14:paraId="6F56DDC6" w14:textId="1D8FED42" w:rsidR="00FD429A" w:rsidRPr="000F79EC" w:rsidRDefault="00FD429A" w:rsidP="00694AE8">
            <w:pPr>
              <w:pStyle w:val="InfoBlue"/>
              <w:spacing w:after="0"/>
              <w:ind w:left="0"/>
              <w:rPr>
                <w:i w:val="0"/>
                <w:color w:val="auto"/>
              </w:rPr>
            </w:pPr>
            <w:r w:rsidRPr="000F79EC">
              <w:rPr>
                <w:b/>
                <w:i w:val="0"/>
                <w:color w:val="auto"/>
              </w:rPr>
              <w:t xml:space="preserve">Trigger: </w:t>
            </w:r>
            <w:r w:rsidR="00694AE8" w:rsidRPr="000F79EC">
              <w:rPr>
                <w:i w:val="0"/>
                <w:color w:val="auto"/>
              </w:rPr>
              <w:t>User</w:t>
            </w:r>
            <w:r w:rsidRPr="000F79EC">
              <w:rPr>
                <w:i w:val="0"/>
                <w:color w:val="auto"/>
              </w:rPr>
              <w:t xml:space="preserve"> chooses the </w:t>
            </w:r>
            <w:r w:rsidR="00897E84" w:rsidRPr="000F79EC">
              <w:rPr>
                <w:color w:val="auto"/>
              </w:rPr>
              <w:t>Set Ticket Prices</w:t>
            </w:r>
            <w:r w:rsidRPr="000F79EC">
              <w:rPr>
                <w:color w:val="auto"/>
              </w:rPr>
              <w:t xml:space="preserve"> </w:t>
            </w:r>
            <w:r w:rsidRPr="000F79EC">
              <w:rPr>
                <w:i w:val="0"/>
                <w:color w:val="auto"/>
              </w:rPr>
              <w:t xml:space="preserve">option from the </w:t>
            </w:r>
            <w:r w:rsidR="00694AE8" w:rsidRPr="000F79EC">
              <w:rPr>
                <w:i w:val="0"/>
                <w:color w:val="auto"/>
              </w:rPr>
              <w:t>main menu</w:t>
            </w:r>
            <w:r w:rsidRPr="000F79EC">
              <w:rPr>
                <w:i w:val="0"/>
                <w:color w:val="auto"/>
              </w:rPr>
              <w:t>.</w:t>
            </w:r>
          </w:p>
        </w:tc>
      </w:tr>
      <w:tr w:rsidR="00FD429A" w:rsidRPr="000F79EC" w14:paraId="211FAE7B" w14:textId="77777777" w:rsidTr="00897E84">
        <w:tc>
          <w:tcPr>
            <w:tcW w:w="8856" w:type="dxa"/>
            <w:gridSpan w:val="2"/>
          </w:tcPr>
          <w:p w14:paraId="3C6602E5" w14:textId="7EAC1D3C" w:rsidR="00FD429A" w:rsidRPr="000F79EC" w:rsidRDefault="00FD429A" w:rsidP="00897E84">
            <w:pPr>
              <w:pStyle w:val="InfoBlue"/>
              <w:spacing w:after="0"/>
              <w:ind w:left="0"/>
              <w:rPr>
                <w:b/>
                <w:i w:val="0"/>
                <w:color w:val="auto"/>
              </w:rPr>
            </w:pPr>
            <w:r w:rsidRPr="000F79EC">
              <w:rPr>
                <w:b/>
                <w:i w:val="0"/>
                <w:color w:val="auto"/>
              </w:rPr>
              <w:t>Normal flow:</w:t>
            </w:r>
          </w:p>
          <w:p w14:paraId="3089E2A2" w14:textId="67887921" w:rsidR="00FD429A" w:rsidRPr="000F79EC" w:rsidRDefault="00FD429A" w:rsidP="005D1CD5">
            <w:pPr>
              <w:pStyle w:val="BodyText"/>
              <w:numPr>
                <w:ilvl w:val="0"/>
                <w:numId w:val="39"/>
              </w:numPr>
              <w:spacing w:after="0"/>
            </w:pPr>
            <w:r w:rsidRPr="000F79EC">
              <w:t>System prompts user for the flight ID, source airport and de</w:t>
            </w:r>
            <w:r w:rsidR="00A0116D">
              <w:t>s</w:t>
            </w:r>
            <w:r w:rsidRPr="000F79EC">
              <w:t>tination airport.</w:t>
            </w:r>
          </w:p>
          <w:p w14:paraId="005B0BA8" w14:textId="799BD62E" w:rsidR="00FD429A" w:rsidRPr="000F79EC" w:rsidRDefault="00FD429A" w:rsidP="005D1CD5">
            <w:pPr>
              <w:pStyle w:val="BodyText"/>
              <w:numPr>
                <w:ilvl w:val="0"/>
                <w:numId w:val="39"/>
              </w:numPr>
              <w:spacing w:after="0"/>
            </w:pPr>
            <w:r w:rsidRPr="000F79EC">
              <w:t>User enters flight ID, source airport and de</w:t>
            </w:r>
            <w:r w:rsidR="00A0116D">
              <w:t>s</w:t>
            </w:r>
            <w:r w:rsidRPr="000F79EC">
              <w:t>tination airport into the system.</w:t>
            </w:r>
          </w:p>
          <w:p w14:paraId="7ADC939A" w14:textId="4BAEB713" w:rsidR="00D444A0" w:rsidRPr="000F79EC" w:rsidRDefault="00D444A0" w:rsidP="005D1CD5">
            <w:pPr>
              <w:pStyle w:val="BodyText"/>
              <w:numPr>
                <w:ilvl w:val="0"/>
                <w:numId w:val="39"/>
              </w:numPr>
              <w:spacing w:after="0"/>
            </w:pPr>
            <w:r w:rsidRPr="000F79EC">
              <w:t>System displays current price and prompts user for new price.</w:t>
            </w:r>
          </w:p>
          <w:p w14:paraId="33447730" w14:textId="07551209" w:rsidR="00D444A0" w:rsidRPr="000F79EC" w:rsidRDefault="00D444A0" w:rsidP="005D1CD5">
            <w:pPr>
              <w:pStyle w:val="BodyText"/>
              <w:numPr>
                <w:ilvl w:val="0"/>
                <w:numId w:val="39"/>
              </w:numPr>
              <w:spacing w:after="0"/>
            </w:pPr>
            <w:r w:rsidRPr="000F79EC">
              <w:t>User enters new price.</w:t>
            </w:r>
          </w:p>
          <w:p w14:paraId="77AE8EE0" w14:textId="2BEA7C5C" w:rsidR="00D444A0" w:rsidRPr="000F79EC" w:rsidRDefault="00D444A0" w:rsidP="005D1CD5">
            <w:pPr>
              <w:pStyle w:val="BodyText"/>
              <w:numPr>
                <w:ilvl w:val="0"/>
                <w:numId w:val="39"/>
              </w:numPr>
              <w:spacing w:after="0"/>
            </w:pPr>
            <w:r w:rsidRPr="000F79EC">
              <w:t>System saves updated price to the database.</w:t>
            </w:r>
          </w:p>
          <w:p w14:paraId="449FF7F6" w14:textId="77777777" w:rsidR="00FD429A" w:rsidRPr="000F79EC" w:rsidRDefault="00FD429A" w:rsidP="005D1CD5">
            <w:pPr>
              <w:pStyle w:val="BodyText"/>
              <w:numPr>
                <w:ilvl w:val="0"/>
                <w:numId w:val="39"/>
              </w:numPr>
              <w:spacing w:after="0"/>
            </w:pPr>
            <w:r w:rsidRPr="000F79EC">
              <w:t>System returns to main menu.</w:t>
            </w:r>
          </w:p>
          <w:p w14:paraId="47F8714F" w14:textId="77777777" w:rsidR="00FD429A" w:rsidRPr="000F79EC" w:rsidRDefault="00FD429A" w:rsidP="005D1CD5">
            <w:pPr>
              <w:pStyle w:val="BodyText"/>
              <w:numPr>
                <w:ilvl w:val="0"/>
                <w:numId w:val="39"/>
              </w:numPr>
              <w:spacing w:after="0"/>
            </w:pPr>
            <w:r w:rsidRPr="000F79EC">
              <w:t>End</w:t>
            </w:r>
          </w:p>
        </w:tc>
      </w:tr>
      <w:tr w:rsidR="00FD429A" w:rsidRPr="000F79EC" w14:paraId="4D5C1C34" w14:textId="77777777" w:rsidTr="00897E84">
        <w:tc>
          <w:tcPr>
            <w:tcW w:w="8856" w:type="dxa"/>
            <w:gridSpan w:val="2"/>
          </w:tcPr>
          <w:p w14:paraId="577562CC" w14:textId="77777777" w:rsidR="00FD429A" w:rsidRPr="000F79EC" w:rsidRDefault="00FD429A" w:rsidP="00897E84">
            <w:pPr>
              <w:pStyle w:val="InfoBlue"/>
              <w:spacing w:after="0"/>
              <w:ind w:left="0"/>
              <w:rPr>
                <w:i w:val="0"/>
                <w:color w:val="auto"/>
              </w:rPr>
            </w:pPr>
            <w:r w:rsidRPr="000F79EC">
              <w:rPr>
                <w:b/>
                <w:i w:val="0"/>
                <w:color w:val="auto"/>
              </w:rPr>
              <w:t xml:space="preserve">Sub-flows: </w:t>
            </w:r>
            <w:r w:rsidRPr="000F79EC">
              <w:rPr>
                <w:i w:val="0"/>
                <w:color w:val="auto"/>
              </w:rPr>
              <w:t>None</w:t>
            </w:r>
          </w:p>
        </w:tc>
      </w:tr>
      <w:tr w:rsidR="00FD429A" w:rsidRPr="000F79EC" w14:paraId="22777932" w14:textId="77777777" w:rsidTr="00897E84">
        <w:tc>
          <w:tcPr>
            <w:tcW w:w="8856" w:type="dxa"/>
            <w:gridSpan w:val="2"/>
          </w:tcPr>
          <w:p w14:paraId="6F653ABB" w14:textId="77777777" w:rsidR="00FD429A" w:rsidRPr="000F79EC" w:rsidRDefault="00FD429A" w:rsidP="008C32BF">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98B1298" w14:textId="77777777" w:rsidR="008C32BF" w:rsidRPr="000F79EC" w:rsidRDefault="008C32BF" w:rsidP="008C32BF">
            <w:pPr>
              <w:pStyle w:val="BodyText"/>
              <w:ind w:left="0"/>
            </w:pPr>
            <w:r w:rsidRPr="000F79EC">
              <w:t xml:space="preserve">2a User enters invalid flight: The </w:t>
            </w:r>
            <w:r w:rsidRPr="000F79EC">
              <w:rPr>
                <w:i/>
              </w:rPr>
              <w:t>Enter Invalid Flight</w:t>
            </w:r>
            <w:r w:rsidRPr="000F79EC">
              <w:t xml:space="preserve"> use case is performed. Go to step 1 after execution.</w:t>
            </w:r>
          </w:p>
          <w:p w14:paraId="61B2C68A" w14:textId="6847272B" w:rsidR="008C32BF" w:rsidRPr="000F79EC" w:rsidRDefault="008C32BF" w:rsidP="008C32BF">
            <w:pPr>
              <w:pStyle w:val="BodyText"/>
              <w:ind w:left="0"/>
            </w:pPr>
            <w:r w:rsidRPr="000F79EC">
              <w:t xml:space="preserve">4a User enters invalid price: The </w:t>
            </w:r>
            <w:r w:rsidRPr="000F79EC">
              <w:rPr>
                <w:i/>
              </w:rPr>
              <w:t>Enter Invalid Price</w:t>
            </w:r>
            <w:r w:rsidRPr="000F79EC">
              <w:t xml:space="preserve"> use case is performed. Go to step 3 after execution.</w:t>
            </w:r>
          </w:p>
        </w:tc>
      </w:tr>
    </w:tbl>
    <w:p w14:paraId="0600326C" w14:textId="77777777" w:rsidR="00FD429A" w:rsidRPr="000F79EC" w:rsidRDefault="00FD429A" w:rsidP="008079BA"/>
    <w:p w14:paraId="59F432D2" w14:textId="0C058677" w:rsidR="002B0D32" w:rsidRPr="000F79EC" w:rsidRDefault="002B0D32" w:rsidP="002B0D32">
      <w:pPr>
        <w:pStyle w:val="Heading2"/>
        <w:widowControl/>
      </w:pPr>
      <w:bookmarkStart w:id="40" w:name="_Toc291187240"/>
      <w:r w:rsidRPr="000F79EC">
        <w:lastRenderedPageBreak/>
        <w:t xml:space="preserve">Use Case: </w:t>
      </w:r>
      <w:r w:rsidR="002C3933" w:rsidRPr="000F79EC">
        <w:t>Change Passenger Seat</w:t>
      </w:r>
      <w:r w:rsidR="00303B6A" w:rsidRPr="000F79EC">
        <w:t>ing</w:t>
      </w:r>
      <w:bookmarkEnd w:id="40"/>
    </w:p>
    <w:tbl>
      <w:tblPr>
        <w:tblStyle w:val="TableGrid"/>
        <w:tblW w:w="0" w:type="auto"/>
        <w:tblInd w:w="720" w:type="dxa"/>
        <w:tblLook w:val="04A0" w:firstRow="1" w:lastRow="0" w:firstColumn="1" w:lastColumn="0" w:noHBand="0" w:noVBand="1"/>
      </w:tblPr>
      <w:tblGrid>
        <w:gridCol w:w="7185"/>
        <w:gridCol w:w="1671"/>
      </w:tblGrid>
      <w:tr w:rsidR="002B0D32" w:rsidRPr="000F79EC" w14:paraId="4F7BB9F7" w14:textId="77777777" w:rsidTr="00EC7890">
        <w:tc>
          <w:tcPr>
            <w:tcW w:w="7185" w:type="dxa"/>
          </w:tcPr>
          <w:p w14:paraId="084E7AC9" w14:textId="4B042A45" w:rsidR="002B0D32" w:rsidRPr="000F79EC" w:rsidRDefault="002B0D32" w:rsidP="002C3933">
            <w:pPr>
              <w:pStyle w:val="InfoBlue"/>
              <w:spacing w:after="0"/>
              <w:ind w:left="0"/>
              <w:rPr>
                <w:i w:val="0"/>
                <w:color w:val="auto"/>
              </w:rPr>
            </w:pPr>
            <w:r w:rsidRPr="000F79EC">
              <w:rPr>
                <w:b/>
                <w:i w:val="0"/>
                <w:color w:val="auto"/>
              </w:rPr>
              <w:t xml:space="preserve">Name: </w:t>
            </w:r>
            <w:r w:rsidR="002C3933" w:rsidRPr="000F79EC">
              <w:rPr>
                <w:i w:val="0"/>
                <w:color w:val="auto"/>
              </w:rPr>
              <w:t>Change Passenger Seat</w:t>
            </w:r>
            <w:r w:rsidR="00303B6A" w:rsidRPr="000F79EC">
              <w:rPr>
                <w:i w:val="0"/>
                <w:color w:val="auto"/>
              </w:rPr>
              <w:t>ing</w:t>
            </w:r>
          </w:p>
        </w:tc>
        <w:tc>
          <w:tcPr>
            <w:tcW w:w="1671" w:type="dxa"/>
          </w:tcPr>
          <w:p w14:paraId="45C91D74" w14:textId="4C2EEDD8" w:rsidR="002B0D32" w:rsidRPr="000F79EC" w:rsidRDefault="002B0D32" w:rsidP="00EC7890">
            <w:pPr>
              <w:pStyle w:val="InfoBlue"/>
              <w:spacing w:after="0"/>
              <w:ind w:left="0"/>
              <w:rPr>
                <w:i w:val="0"/>
                <w:color w:val="auto"/>
              </w:rPr>
            </w:pPr>
            <w:r w:rsidRPr="000F79EC">
              <w:rPr>
                <w:b/>
                <w:i w:val="0"/>
                <w:color w:val="auto"/>
              </w:rPr>
              <w:t xml:space="preserve">ID: </w:t>
            </w:r>
            <w:r w:rsidR="002C3933" w:rsidRPr="000F79EC">
              <w:rPr>
                <w:i w:val="0"/>
                <w:color w:val="auto"/>
              </w:rPr>
              <w:t>RSV_02</w:t>
            </w:r>
          </w:p>
        </w:tc>
      </w:tr>
      <w:tr w:rsidR="002B0D32" w:rsidRPr="000F79EC" w14:paraId="4F8B1EB2" w14:textId="77777777" w:rsidTr="00EC7890">
        <w:tc>
          <w:tcPr>
            <w:tcW w:w="8856" w:type="dxa"/>
            <w:gridSpan w:val="2"/>
          </w:tcPr>
          <w:p w14:paraId="589A15DD" w14:textId="77777777" w:rsidR="002B0D32" w:rsidRPr="000F79EC" w:rsidRDefault="002B0D32" w:rsidP="00EC7890">
            <w:pPr>
              <w:pStyle w:val="InfoBlue"/>
              <w:spacing w:after="0"/>
              <w:ind w:left="0"/>
              <w:rPr>
                <w:b/>
                <w:i w:val="0"/>
                <w:color w:val="auto"/>
              </w:rPr>
            </w:pPr>
            <w:r w:rsidRPr="000F79EC">
              <w:rPr>
                <w:b/>
                <w:i w:val="0"/>
                <w:color w:val="auto"/>
              </w:rPr>
              <w:t>Stakeholders and goals:</w:t>
            </w:r>
          </w:p>
          <w:p w14:paraId="02EB27B9" w14:textId="0B4040F6" w:rsidR="009F3E4E" w:rsidRPr="00641E72" w:rsidRDefault="009F3E4E" w:rsidP="009F3E4E">
            <w:pPr>
              <w:pStyle w:val="InfoBlue"/>
              <w:ind w:left="0"/>
            </w:pPr>
            <w:r>
              <w:rPr>
                <w:i w:val="0"/>
                <w:color w:val="auto"/>
              </w:rPr>
              <w:t>Airline’s Human Resource Manager – Wants to save cost on hiring extra staff to change the seating of passengers within a flight.</w:t>
            </w:r>
          </w:p>
          <w:p w14:paraId="125F8734" w14:textId="5A88F3ED"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able to know if the seating that they have booked has been changed.</w:t>
            </w:r>
          </w:p>
          <w:p w14:paraId="2A45B706" w14:textId="29EE20CC" w:rsidR="002B0D32" w:rsidRPr="000F79EC" w:rsidRDefault="009F3E4E" w:rsidP="009F3E4E">
            <w:pPr>
              <w:pStyle w:val="InfoBlue"/>
              <w:spacing w:after="0"/>
              <w:ind w:left="0"/>
              <w:rPr>
                <w:color w:val="auto"/>
              </w:rPr>
            </w:pPr>
            <w:r>
              <w:rPr>
                <w:i w:val="0"/>
                <w:color w:val="auto"/>
              </w:rPr>
              <w:t>Reservation System Manager – Wants to quickly and conveniently edit the seating of passengers within a flight.</w:t>
            </w:r>
          </w:p>
        </w:tc>
      </w:tr>
      <w:tr w:rsidR="002B0D32" w:rsidRPr="000F79EC" w14:paraId="627B3A21" w14:textId="77777777" w:rsidTr="00EC7890">
        <w:tc>
          <w:tcPr>
            <w:tcW w:w="8856" w:type="dxa"/>
            <w:gridSpan w:val="2"/>
          </w:tcPr>
          <w:p w14:paraId="27257160" w14:textId="02575969" w:rsidR="002B0D32" w:rsidRPr="000F79EC" w:rsidRDefault="002B0D32" w:rsidP="009F3E4E">
            <w:pPr>
              <w:pStyle w:val="InfoBlue"/>
              <w:spacing w:after="0"/>
              <w:ind w:left="0"/>
              <w:rPr>
                <w:i w:val="0"/>
                <w:color w:val="auto"/>
              </w:rPr>
            </w:pPr>
            <w:r w:rsidRPr="000F79EC">
              <w:rPr>
                <w:b/>
                <w:i w:val="0"/>
                <w:color w:val="auto"/>
              </w:rPr>
              <w:t xml:space="preserve">Description: </w:t>
            </w:r>
            <w:r w:rsidR="00694AE8" w:rsidRPr="000F79EC">
              <w:rPr>
                <w:i w:val="0"/>
                <w:color w:val="auto"/>
              </w:rPr>
              <w:t>User</w:t>
            </w:r>
            <w:r w:rsidRPr="000F79EC">
              <w:rPr>
                <w:i w:val="0"/>
                <w:color w:val="auto"/>
              </w:rPr>
              <w:t xml:space="preserve"> wants </w:t>
            </w:r>
            <w:r w:rsidR="004B6DAB" w:rsidRPr="000F79EC">
              <w:rPr>
                <w:i w:val="0"/>
                <w:color w:val="auto"/>
              </w:rPr>
              <w:t xml:space="preserve">to </w:t>
            </w:r>
            <w:r w:rsidR="009F3E4E">
              <w:rPr>
                <w:i w:val="0"/>
                <w:color w:val="auto"/>
              </w:rPr>
              <w:t>change the seating of passengers</w:t>
            </w:r>
            <w:r w:rsidR="004B6DAB" w:rsidRPr="000F79EC">
              <w:rPr>
                <w:i w:val="0"/>
                <w:color w:val="auto"/>
              </w:rPr>
              <w:t xml:space="preserve"> within a flight</w:t>
            </w:r>
            <w:r w:rsidRPr="000F79EC">
              <w:rPr>
                <w:i w:val="0"/>
                <w:color w:val="auto"/>
              </w:rPr>
              <w:t>.</w:t>
            </w:r>
          </w:p>
        </w:tc>
      </w:tr>
      <w:tr w:rsidR="002B0D32" w:rsidRPr="000F79EC" w14:paraId="27607F4D" w14:textId="77777777" w:rsidTr="00EC7890">
        <w:tc>
          <w:tcPr>
            <w:tcW w:w="8856" w:type="dxa"/>
            <w:gridSpan w:val="2"/>
          </w:tcPr>
          <w:p w14:paraId="2C71DE0E" w14:textId="77777777" w:rsidR="002B0D32" w:rsidRPr="000F79EC" w:rsidRDefault="002B0D32" w:rsidP="00EC7890">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2B0D32" w:rsidRPr="000F79EC" w14:paraId="79552159" w14:textId="77777777" w:rsidTr="00EC7890">
        <w:tc>
          <w:tcPr>
            <w:tcW w:w="8856" w:type="dxa"/>
            <w:gridSpan w:val="2"/>
          </w:tcPr>
          <w:p w14:paraId="3C007A00" w14:textId="5F6EDC93" w:rsidR="002B0D32" w:rsidRPr="000F79EC" w:rsidRDefault="002B0D32" w:rsidP="00694AE8">
            <w:pPr>
              <w:pStyle w:val="InfoBlue"/>
              <w:spacing w:after="0"/>
              <w:ind w:left="0"/>
              <w:rPr>
                <w:i w:val="0"/>
                <w:color w:val="auto"/>
              </w:rPr>
            </w:pPr>
            <w:r w:rsidRPr="000F79EC">
              <w:rPr>
                <w:b/>
                <w:i w:val="0"/>
                <w:color w:val="auto"/>
              </w:rPr>
              <w:t xml:space="preserve">Trigger: </w:t>
            </w:r>
            <w:r w:rsidR="00694AE8" w:rsidRPr="000F79EC">
              <w:rPr>
                <w:i w:val="0"/>
                <w:color w:val="auto"/>
              </w:rPr>
              <w:t>User</w:t>
            </w:r>
            <w:r w:rsidR="00CC72C3" w:rsidRPr="000F79EC">
              <w:rPr>
                <w:i w:val="0"/>
                <w:color w:val="auto"/>
              </w:rPr>
              <w:t xml:space="preserve"> chooses the </w:t>
            </w:r>
            <w:r w:rsidR="007259D2" w:rsidRPr="000F79EC">
              <w:rPr>
                <w:color w:val="auto"/>
              </w:rPr>
              <w:t>Change Passen</w:t>
            </w:r>
            <w:r w:rsidR="002C3933" w:rsidRPr="000F79EC">
              <w:rPr>
                <w:color w:val="auto"/>
              </w:rPr>
              <w:t>ger Seat</w:t>
            </w:r>
            <w:r w:rsidR="00CC72C3" w:rsidRPr="000F79EC">
              <w:rPr>
                <w:color w:val="auto"/>
              </w:rPr>
              <w:t xml:space="preserve"> </w:t>
            </w:r>
            <w:r w:rsidR="00CC72C3" w:rsidRPr="000F79EC">
              <w:rPr>
                <w:i w:val="0"/>
                <w:color w:val="auto"/>
              </w:rPr>
              <w:t xml:space="preserve">option from the </w:t>
            </w:r>
            <w:r w:rsidR="00694AE8" w:rsidRPr="000F79EC">
              <w:rPr>
                <w:i w:val="0"/>
                <w:color w:val="auto"/>
              </w:rPr>
              <w:t>main menu</w:t>
            </w:r>
            <w:r w:rsidR="00CC72C3" w:rsidRPr="000F79EC">
              <w:rPr>
                <w:i w:val="0"/>
                <w:color w:val="auto"/>
              </w:rPr>
              <w:t>.</w:t>
            </w:r>
          </w:p>
        </w:tc>
      </w:tr>
      <w:tr w:rsidR="002B0D32" w:rsidRPr="000F79EC" w14:paraId="1A9E38DA" w14:textId="77777777" w:rsidTr="00EC7890">
        <w:tc>
          <w:tcPr>
            <w:tcW w:w="8856" w:type="dxa"/>
            <w:gridSpan w:val="2"/>
          </w:tcPr>
          <w:p w14:paraId="51ED3AE2" w14:textId="77777777" w:rsidR="002B0D32" w:rsidRPr="000F79EC" w:rsidRDefault="002B0D32" w:rsidP="00EC7890">
            <w:pPr>
              <w:pStyle w:val="InfoBlue"/>
              <w:spacing w:after="0"/>
              <w:ind w:left="0"/>
              <w:rPr>
                <w:b/>
                <w:i w:val="0"/>
                <w:color w:val="auto"/>
              </w:rPr>
            </w:pPr>
            <w:r w:rsidRPr="000F79EC">
              <w:rPr>
                <w:b/>
                <w:i w:val="0"/>
                <w:color w:val="auto"/>
              </w:rPr>
              <w:t>Normal flow:</w:t>
            </w:r>
          </w:p>
          <w:p w14:paraId="75FA4207" w14:textId="59A9331E" w:rsidR="00C660DC" w:rsidRPr="000F79EC" w:rsidRDefault="001A6C0E" w:rsidP="005D1CD5">
            <w:pPr>
              <w:pStyle w:val="BodyText"/>
              <w:numPr>
                <w:ilvl w:val="0"/>
                <w:numId w:val="40"/>
              </w:numPr>
              <w:spacing w:after="0"/>
            </w:pPr>
            <w:r w:rsidRPr="000F79EC">
              <w:t xml:space="preserve">Perform the </w:t>
            </w:r>
            <w:r w:rsidR="00032702" w:rsidRPr="000F79EC">
              <w:rPr>
                <w:i/>
              </w:rPr>
              <w:t>Enter</w:t>
            </w:r>
            <w:r w:rsidRPr="000F79EC">
              <w:rPr>
                <w:i/>
              </w:rPr>
              <w:t xml:space="preserve"> Flight and Customer Details </w:t>
            </w:r>
            <w:r w:rsidRPr="000F79EC">
              <w:t>use case.</w:t>
            </w:r>
          </w:p>
          <w:p w14:paraId="5287B953" w14:textId="3B10BE3B" w:rsidR="00B569CF" w:rsidRPr="000F79EC" w:rsidRDefault="00B569CF" w:rsidP="005D1CD5">
            <w:pPr>
              <w:pStyle w:val="BodyText"/>
              <w:numPr>
                <w:ilvl w:val="0"/>
                <w:numId w:val="40"/>
              </w:numPr>
              <w:spacing w:after="0"/>
            </w:pPr>
            <w:r w:rsidRPr="000F79EC">
              <w:t>For each customer, system prompts user to enter the seat number for the customer.</w:t>
            </w:r>
          </w:p>
          <w:p w14:paraId="1349853C" w14:textId="04BBC5C9" w:rsidR="00B569CF" w:rsidRPr="000F79EC" w:rsidRDefault="00B569CF" w:rsidP="005D1CD5">
            <w:pPr>
              <w:pStyle w:val="BodyText"/>
              <w:numPr>
                <w:ilvl w:val="0"/>
                <w:numId w:val="40"/>
              </w:numPr>
              <w:spacing w:after="0"/>
            </w:pPr>
            <w:r w:rsidRPr="000F79EC">
              <w:t>System saves the changes to database.</w:t>
            </w:r>
          </w:p>
          <w:p w14:paraId="1B24EC06" w14:textId="77777777" w:rsidR="002B0D32" w:rsidRPr="000F79EC" w:rsidRDefault="002B0D32" w:rsidP="005D1CD5">
            <w:pPr>
              <w:pStyle w:val="BodyText"/>
              <w:numPr>
                <w:ilvl w:val="0"/>
                <w:numId w:val="40"/>
              </w:numPr>
              <w:spacing w:after="0"/>
            </w:pPr>
            <w:r w:rsidRPr="000F79EC">
              <w:t>System returns to main menu.</w:t>
            </w:r>
          </w:p>
          <w:p w14:paraId="727F59A0" w14:textId="77777777" w:rsidR="002B0D32" w:rsidRPr="000F79EC" w:rsidRDefault="002B0D32" w:rsidP="005D1CD5">
            <w:pPr>
              <w:pStyle w:val="BodyText"/>
              <w:numPr>
                <w:ilvl w:val="0"/>
                <w:numId w:val="40"/>
              </w:numPr>
              <w:spacing w:after="0"/>
            </w:pPr>
            <w:r w:rsidRPr="000F79EC">
              <w:t>End</w:t>
            </w:r>
          </w:p>
        </w:tc>
      </w:tr>
      <w:tr w:rsidR="002B0D32" w:rsidRPr="000F79EC" w14:paraId="35DCA280" w14:textId="77777777" w:rsidTr="00EC7890">
        <w:tc>
          <w:tcPr>
            <w:tcW w:w="8856" w:type="dxa"/>
            <w:gridSpan w:val="2"/>
          </w:tcPr>
          <w:p w14:paraId="42F7C20F" w14:textId="77777777" w:rsidR="002B0D32" w:rsidRPr="000F79EC" w:rsidRDefault="002B0D32" w:rsidP="00EC78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2B0D32" w:rsidRPr="000F79EC" w14:paraId="40CDCBC8" w14:textId="77777777" w:rsidTr="00EC7890">
        <w:tc>
          <w:tcPr>
            <w:tcW w:w="8856" w:type="dxa"/>
            <w:gridSpan w:val="2"/>
          </w:tcPr>
          <w:p w14:paraId="71E80B9A" w14:textId="77777777" w:rsidR="002B0D32" w:rsidRPr="000F79EC" w:rsidRDefault="002B0D32" w:rsidP="00D83C42">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C52D54D" w14:textId="246057A9" w:rsidR="00D83C42" w:rsidRPr="000F79EC" w:rsidRDefault="009324CB" w:rsidP="001A6C0E">
            <w:pPr>
              <w:pStyle w:val="BodyText"/>
              <w:ind w:left="0"/>
            </w:pPr>
            <w:r w:rsidRPr="000F79EC">
              <w:t xml:space="preserve">2a User enters invalid seat number: The </w:t>
            </w:r>
            <w:r w:rsidRPr="000F79EC">
              <w:rPr>
                <w:i/>
              </w:rPr>
              <w:t xml:space="preserve">Enter Invalid Seat Number </w:t>
            </w:r>
            <w:r w:rsidRPr="000F79EC">
              <w:t>is performed. Redo step 4 after execution.</w:t>
            </w:r>
          </w:p>
        </w:tc>
      </w:tr>
    </w:tbl>
    <w:p w14:paraId="00BC7C2B" w14:textId="77777777" w:rsidR="002B0D32" w:rsidRPr="000F79EC" w:rsidRDefault="002B0D32" w:rsidP="008079BA"/>
    <w:p w14:paraId="40EFEC01" w14:textId="27D6D1C4" w:rsidR="00D362C7" w:rsidRPr="000F79EC" w:rsidRDefault="00D362C7" w:rsidP="00D362C7">
      <w:pPr>
        <w:pStyle w:val="Heading2"/>
        <w:widowControl/>
      </w:pPr>
      <w:bookmarkStart w:id="41" w:name="_Toc291187241"/>
      <w:r w:rsidRPr="000F79EC">
        <w:t>Use Case: Edit Watch and No Fly List</w:t>
      </w:r>
      <w:bookmarkEnd w:id="41"/>
    </w:p>
    <w:tbl>
      <w:tblPr>
        <w:tblStyle w:val="TableGrid"/>
        <w:tblW w:w="0" w:type="auto"/>
        <w:tblInd w:w="720" w:type="dxa"/>
        <w:tblLook w:val="04A0" w:firstRow="1" w:lastRow="0" w:firstColumn="1" w:lastColumn="0" w:noHBand="0" w:noVBand="1"/>
      </w:tblPr>
      <w:tblGrid>
        <w:gridCol w:w="7185"/>
        <w:gridCol w:w="1671"/>
      </w:tblGrid>
      <w:tr w:rsidR="00D362C7" w:rsidRPr="000F79EC" w14:paraId="00773DE0" w14:textId="77777777" w:rsidTr="00EC3173">
        <w:tc>
          <w:tcPr>
            <w:tcW w:w="7185" w:type="dxa"/>
          </w:tcPr>
          <w:p w14:paraId="4F3DB53C" w14:textId="07D5FF18" w:rsidR="00D362C7" w:rsidRPr="000F79EC" w:rsidRDefault="00D362C7" w:rsidP="00D362C7">
            <w:pPr>
              <w:pStyle w:val="InfoBlue"/>
              <w:spacing w:after="0"/>
              <w:ind w:left="0"/>
              <w:rPr>
                <w:i w:val="0"/>
                <w:color w:val="auto"/>
              </w:rPr>
            </w:pPr>
            <w:r w:rsidRPr="000F79EC">
              <w:rPr>
                <w:b/>
                <w:i w:val="0"/>
                <w:color w:val="auto"/>
              </w:rPr>
              <w:t xml:space="preserve">Name: </w:t>
            </w:r>
            <w:r w:rsidRPr="000F79EC">
              <w:rPr>
                <w:i w:val="0"/>
                <w:color w:val="auto"/>
              </w:rPr>
              <w:t>Edit Watch and No Fly List</w:t>
            </w:r>
          </w:p>
        </w:tc>
        <w:tc>
          <w:tcPr>
            <w:tcW w:w="1671" w:type="dxa"/>
          </w:tcPr>
          <w:p w14:paraId="0D5E9498" w14:textId="382EB05F" w:rsidR="00D362C7" w:rsidRPr="000F79EC" w:rsidRDefault="00D362C7" w:rsidP="00EC3173">
            <w:pPr>
              <w:pStyle w:val="InfoBlue"/>
              <w:spacing w:after="0"/>
              <w:ind w:left="0"/>
              <w:rPr>
                <w:i w:val="0"/>
                <w:color w:val="auto"/>
              </w:rPr>
            </w:pPr>
            <w:r w:rsidRPr="000F79EC">
              <w:rPr>
                <w:b/>
                <w:i w:val="0"/>
                <w:color w:val="auto"/>
              </w:rPr>
              <w:t xml:space="preserve">ID: </w:t>
            </w:r>
            <w:r w:rsidR="002C3933" w:rsidRPr="000F79EC">
              <w:rPr>
                <w:i w:val="0"/>
                <w:color w:val="auto"/>
              </w:rPr>
              <w:t>ACC_06</w:t>
            </w:r>
          </w:p>
        </w:tc>
      </w:tr>
      <w:tr w:rsidR="00D362C7" w:rsidRPr="000F79EC" w14:paraId="61EB1E62" w14:textId="77777777" w:rsidTr="00EC3173">
        <w:tc>
          <w:tcPr>
            <w:tcW w:w="8856" w:type="dxa"/>
            <w:gridSpan w:val="2"/>
          </w:tcPr>
          <w:p w14:paraId="798D65C1" w14:textId="77777777" w:rsidR="00D362C7" w:rsidRPr="000F79EC" w:rsidRDefault="00D362C7" w:rsidP="00EC3173">
            <w:pPr>
              <w:pStyle w:val="InfoBlue"/>
              <w:spacing w:after="0"/>
              <w:ind w:left="0"/>
              <w:rPr>
                <w:b/>
                <w:i w:val="0"/>
                <w:color w:val="auto"/>
              </w:rPr>
            </w:pPr>
            <w:r w:rsidRPr="000F79EC">
              <w:rPr>
                <w:b/>
                <w:i w:val="0"/>
                <w:color w:val="auto"/>
              </w:rPr>
              <w:t>Stakeholders and goals:</w:t>
            </w:r>
          </w:p>
          <w:p w14:paraId="67F7B107" w14:textId="66595CB2" w:rsidR="009F3E4E" w:rsidRPr="00641E72" w:rsidRDefault="009F3E4E" w:rsidP="009F3E4E">
            <w:pPr>
              <w:pStyle w:val="InfoBlue"/>
              <w:ind w:left="0"/>
            </w:pPr>
            <w:r>
              <w:rPr>
                <w:i w:val="0"/>
                <w:color w:val="auto"/>
              </w:rPr>
              <w:t xml:space="preserve">Airline’s Human Resource Manager – Wants to save cost on hiring extra staff to edit </w:t>
            </w:r>
            <w:r w:rsidR="000C76AD">
              <w:rPr>
                <w:i w:val="0"/>
                <w:color w:val="auto"/>
              </w:rPr>
              <w:t>and manage the watch and no fly list.</w:t>
            </w:r>
          </w:p>
          <w:p w14:paraId="244F4A9D" w14:textId="52C50A62" w:rsidR="009F3E4E" w:rsidRDefault="009F3E4E" w:rsidP="009F3E4E">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w:t>
            </w:r>
            <w:r w:rsidR="000C76AD">
              <w:rPr>
                <w:i w:val="0"/>
                <w:color w:val="auto"/>
              </w:rPr>
              <w:t>informed whether they are on the watch or no fly list and what status they are under.</w:t>
            </w:r>
          </w:p>
          <w:p w14:paraId="4085A3D6" w14:textId="56C2C89E" w:rsidR="00D362C7" w:rsidRPr="000F79EC" w:rsidRDefault="00E760A5" w:rsidP="000C76AD">
            <w:pPr>
              <w:pStyle w:val="InfoBlue"/>
              <w:spacing w:after="0"/>
              <w:ind w:left="0"/>
              <w:rPr>
                <w:color w:val="auto"/>
              </w:rPr>
            </w:pPr>
            <w:r>
              <w:rPr>
                <w:i w:val="0"/>
                <w:color w:val="auto"/>
              </w:rPr>
              <w:t>Reservation System</w:t>
            </w:r>
            <w:r w:rsidR="009F3E4E">
              <w:rPr>
                <w:i w:val="0"/>
                <w:color w:val="auto"/>
              </w:rPr>
              <w:t xml:space="preserve"> Manager</w:t>
            </w:r>
            <w:r>
              <w:rPr>
                <w:i w:val="0"/>
                <w:color w:val="auto"/>
              </w:rPr>
              <w:t xml:space="preserve"> and Profile System Manager</w:t>
            </w:r>
            <w:r w:rsidR="009F3E4E">
              <w:rPr>
                <w:i w:val="0"/>
                <w:color w:val="auto"/>
              </w:rPr>
              <w:t xml:space="preserve"> – Wants to quickly and conveniently edit the </w:t>
            </w:r>
            <w:r w:rsidR="000C76AD">
              <w:rPr>
                <w:i w:val="0"/>
                <w:color w:val="auto"/>
              </w:rPr>
              <w:t>watch and no fly list.</w:t>
            </w:r>
          </w:p>
        </w:tc>
      </w:tr>
      <w:tr w:rsidR="00D362C7" w:rsidRPr="000F79EC" w14:paraId="66BE8AFC" w14:textId="77777777" w:rsidTr="00EC3173">
        <w:tc>
          <w:tcPr>
            <w:tcW w:w="8856" w:type="dxa"/>
            <w:gridSpan w:val="2"/>
          </w:tcPr>
          <w:p w14:paraId="13F9870C" w14:textId="00057577" w:rsidR="00D362C7" w:rsidRPr="000F79EC" w:rsidRDefault="00D362C7" w:rsidP="005C0DD3">
            <w:pPr>
              <w:pStyle w:val="InfoBlue"/>
              <w:spacing w:after="0"/>
              <w:ind w:left="0"/>
              <w:rPr>
                <w:i w:val="0"/>
                <w:color w:val="auto"/>
              </w:rPr>
            </w:pPr>
            <w:r w:rsidRPr="000F79EC">
              <w:rPr>
                <w:b/>
                <w:i w:val="0"/>
                <w:color w:val="auto"/>
              </w:rPr>
              <w:t xml:space="preserve">Description: </w:t>
            </w:r>
            <w:r w:rsidRPr="000F79EC">
              <w:rPr>
                <w:i w:val="0"/>
                <w:color w:val="auto"/>
              </w:rPr>
              <w:t xml:space="preserve">The user wants to </w:t>
            </w:r>
            <w:r w:rsidR="005C0DD3" w:rsidRPr="000F79EC">
              <w:rPr>
                <w:i w:val="0"/>
                <w:color w:val="auto"/>
              </w:rPr>
              <w:t>edit the watch and no fly list</w:t>
            </w:r>
            <w:r w:rsidRPr="000F79EC">
              <w:rPr>
                <w:i w:val="0"/>
                <w:color w:val="auto"/>
              </w:rPr>
              <w:t>.</w:t>
            </w:r>
          </w:p>
        </w:tc>
      </w:tr>
      <w:tr w:rsidR="00D362C7" w:rsidRPr="000F79EC" w14:paraId="4E2660AE" w14:textId="77777777" w:rsidTr="00EC3173">
        <w:tc>
          <w:tcPr>
            <w:tcW w:w="8856" w:type="dxa"/>
            <w:gridSpan w:val="2"/>
          </w:tcPr>
          <w:p w14:paraId="36E6C528" w14:textId="48F6AE16" w:rsidR="00D362C7" w:rsidRPr="000F79EC" w:rsidRDefault="00D362C7" w:rsidP="00EC3173">
            <w:pPr>
              <w:pStyle w:val="InfoBlue"/>
              <w:spacing w:after="0"/>
              <w:ind w:left="0"/>
              <w:rPr>
                <w:i w:val="0"/>
                <w:color w:val="auto"/>
              </w:rPr>
            </w:pPr>
            <w:r w:rsidRPr="000F79EC">
              <w:rPr>
                <w:b/>
                <w:i w:val="0"/>
                <w:color w:val="auto"/>
              </w:rPr>
              <w:t>Actors:</w:t>
            </w:r>
            <w:r w:rsidRPr="000F79EC">
              <w:rPr>
                <w:i w:val="0"/>
                <w:color w:val="auto"/>
              </w:rPr>
              <w:t xml:space="preserve"> Reservation System Manager</w:t>
            </w:r>
            <w:r w:rsidR="00EC3173" w:rsidRPr="000F79EC">
              <w:rPr>
                <w:i w:val="0"/>
                <w:color w:val="auto"/>
              </w:rPr>
              <w:t>, Profile System Manager</w:t>
            </w:r>
          </w:p>
        </w:tc>
      </w:tr>
      <w:tr w:rsidR="00D362C7" w:rsidRPr="000F79EC" w14:paraId="0EC17026" w14:textId="77777777" w:rsidTr="00EC3173">
        <w:tc>
          <w:tcPr>
            <w:tcW w:w="8856" w:type="dxa"/>
            <w:gridSpan w:val="2"/>
          </w:tcPr>
          <w:p w14:paraId="3157C230" w14:textId="6E80D150" w:rsidR="00D362C7" w:rsidRPr="000F79EC" w:rsidRDefault="00D362C7" w:rsidP="005C0DD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005C0DD3" w:rsidRPr="000F79EC">
              <w:rPr>
                <w:color w:val="auto"/>
              </w:rPr>
              <w:t>Edit Watch and No Fly List</w:t>
            </w:r>
            <w:r w:rsidRPr="000F79EC">
              <w:rPr>
                <w:color w:val="auto"/>
              </w:rPr>
              <w:t xml:space="preserve"> </w:t>
            </w:r>
            <w:r w:rsidRPr="000F79EC">
              <w:rPr>
                <w:i w:val="0"/>
                <w:color w:val="auto"/>
              </w:rPr>
              <w:t xml:space="preserve">option from the </w:t>
            </w:r>
            <w:r w:rsidR="00582DBC" w:rsidRPr="000F79EC">
              <w:rPr>
                <w:i w:val="0"/>
                <w:color w:val="auto"/>
              </w:rPr>
              <w:t>main menu</w:t>
            </w:r>
            <w:r w:rsidRPr="000F79EC">
              <w:rPr>
                <w:i w:val="0"/>
                <w:color w:val="auto"/>
              </w:rPr>
              <w:t>.</w:t>
            </w:r>
          </w:p>
        </w:tc>
      </w:tr>
      <w:tr w:rsidR="00D362C7" w:rsidRPr="000F79EC" w14:paraId="2BF1D66F" w14:textId="77777777" w:rsidTr="00EC3173">
        <w:tc>
          <w:tcPr>
            <w:tcW w:w="8856" w:type="dxa"/>
            <w:gridSpan w:val="2"/>
          </w:tcPr>
          <w:p w14:paraId="2DF82AF0" w14:textId="413B88C9" w:rsidR="00D362C7" w:rsidRPr="000F79EC" w:rsidRDefault="00D362C7" w:rsidP="00EC3173">
            <w:pPr>
              <w:pStyle w:val="InfoBlue"/>
              <w:spacing w:after="0"/>
              <w:ind w:left="0"/>
              <w:rPr>
                <w:b/>
                <w:i w:val="0"/>
                <w:color w:val="auto"/>
              </w:rPr>
            </w:pPr>
            <w:r w:rsidRPr="000F79EC">
              <w:rPr>
                <w:b/>
                <w:i w:val="0"/>
                <w:color w:val="auto"/>
              </w:rPr>
              <w:t>Normal flow:</w:t>
            </w:r>
          </w:p>
          <w:p w14:paraId="2493F774" w14:textId="44FFFD42" w:rsidR="00D362C7" w:rsidRPr="000F79EC" w:rsidRDefault="00D362C7" w:rsidP="005D1CD5">
            <w:pPr>
              <w:pStyle w:val="BodyText"/>
              <w:numPr>
                <w:ilvl w:val="0"/>
                <w:numId w:val="41"/>
              </w:numPr>
              <w:spacing w:after="0"/>
            </w:pPr>
            <w:r w:rsidRPr="000F79EC">
              <w:t xml:space="preserve">System prompts user for </w:t>
            </w:r>
            <w:r w:rsidR="005C0DD3" w:rsidRPr="000F79EC">
              <w:t>the username</w:t>
            </w:r>
            <w:r w:rsidR="00801158" w:rsidRPr="000F79EC">
              <w:t xml:space="preserve"> of a customer.</w:t>
            </w:r>
          </w:p>
          <w:p w14:paraId="3024709B" w14:textId="3D502C69" w:rsidR="00D362C7" w:rsidRPr="000F79EC" w:rsidRDefault="00D362C7" w:rsidP="005D1CD5">
            <w:pPr>
              <w:pStyle w:val="BodyText"/>
              <w:numPr>
                <w:ilvl w:val="0"/>
                <w:numId w:val="41"/>
              </w:numPr>
              <w:spacing w:after="0"/>
            </w:pPr>
            <w:r w:rsidRPr="000F79EC">
              <w:t xml:space="preserve">User enters </w:t>
            </w:r>
            <w:r w:rsidR="00801158" w:rsidRPr="000F79EC">
              <w:t>the username of a customer</w:t>
            </w:r>
            <w:r w:rsidRPr="000F79EC">
              <w:t>.</w:t>
            </w:r>
          </w:p>
          <w:p w14:paraId="0100C81F" w14:textId="0E66B991" w:rsidR="00D362C7" w:rsidRPr="000F79EC" w:rsidRDefault="00D362C7" w:rsidP="005D1CD5">
            <w:pPr>
              <w:pStyle w:val="BodyText"/>
              <w:numPr>
                <w:ilvl w:val="0"/>
                <w:numId w:val="41"/>
              </w:numPr>
              <w:spacing w:after="0"/>
            </w:pPr>
            <w:r w:rsidRPr="000F79EC">
              <w:t xml:space="preserve">System displays </w:t>
            </w:r>
            <w:r w:rsidR="00801158" w:rsidRPr="000F79EC">
              <w:t>the customer’s present flying status as recorded in the system and prompts the user for the new flying status.</w:t>
            </w:r>
          </w:p>
          <w:p w14:paraId="15E9B117" w14:textId="75F3AD2B" w:rsidR="00801158" w:rsidRPr="000F79EC" w:rsidRDefault="00801158" w:rsidP="005D1CD5">
            <w:pPr>
              <w:pStyle w:val="BodyText"/>
              <w:numPr>
                <w:ilvl w:val="0"/>
                <w:numId w:val="41"/>
              </w:numPr>
              <w:spacing w:after="0"/>
            </w:pPr>
            <w:r w:rsidRPr="000F79EC">
              <w:t>User enters the new flying status for the customer.</w:t>
            </w:r>
          </w:p>
          <w:p w14:paraId="6F55CC71" w14:textId="77777777" w:rsidR="00D362C7" w:rsidRPr="000F79EC" w:rsidRDefault="00D362C7" w:rsidP="005D1CD5">
            <w:pPr>
              <w:pStyle w:val="BodyText"/>
              <w:numPr>
                <w:ilvl w:val="0"/>
                <w:numId w:val="41"/>
              </w:numPr>
              <w:spacing w:after="0"/>
            </w:pPr>
            <w:r w:rsidRPr="000F79EC">
              <w:t>System saves the changes to database.</w:t>
            </w:r>
          </w:p>
          <w:p w14:paraId="4990EF4E" w14:textId="77777777" w:rsidR="00D362C7" w:rsidRPr="000F79EC" w:rsidRDefault="00D362C7" w:rsidP="005D1CD5">
            <w:pPr>
              <w:pStyle w:val="BodyText"/>
              <w:numPr>
                <w:ilvl w:val="0"/>
                <w:numId w:val="41"/>
              </w:numPr>
              <w:spacing w:after="0"/>
            </w:pPr>
            <w:r w:rsidRPr="000F79EC">
              <w:t>System returns to main menu.</w:t>
            </w:r>
          </w:p>
          <w:p w14:paraId="58395EAC" w14:textId="77777777" w:rsidR="00D362C7" w:rsidRPr="000F79EC" w:rsidRDefault="00D362C7" w:rsidP="005D1CD5">
            <w:pPr>
              <w:pStyle w:val="BodyText"/>
              <w:numPr>
                <w:ilvl w:val="0"/>
                <w:numId w:val="41"/>
              </w:numPr>
              <w:spacing w:after="0"/>
            </w:pPr>
            <w:r w:rsidRPr="000F79EC">
              <w:t>End</w:t>
            </w:r>
          </w:p>
        </w:tc>
      </w:tr>
      <w:tr w:rsidR="00D362C7" w:rsidRPr="000F79EC" w14:paraId="0A24798A" w14:textId="77777777" w:rsidTr="00EC3173">
        <w:tc>
          <w:tcPr>
            <w:tcW w:w="8856" w:type="dxa"/>
            <w:gridSpan w:val="2"/>
          </w:tcPr>
          <w:p w14:paraId="77BC3404" w14:textId="77777777" w:rsidR="00D362C7" w:rsidRPr="000F79EC" w:rsidRDefault="00D362C7" w:rsidP="00EC3173">
            <w:pPr>
              <w:pStyle w:val="InfoBlue"/>
              <w:spacing w:after="0"/>
              <w:ind w:left="0"/>
              <w:rPr>
                <w:i w:val="0"/>
                <w:color w:val="auto"/>
              </w:rPr>
            </w:pPr>
            <w:r w:rsidRPr="000F79EC">
              <w:rPr>
                <w:b/>
                <w:i w:val="0"/>
                <w:color w:val="auto"/>
              </w:rPr>
              <w:t xml:space="preserve">Sub-flows: </w:t>
            </w:r>
            <w:r w:rsidRPr="000F79EC">
              <w:rPr>
                <w:i w:val="0"/>
                <w:color w:val="auto"/>
              </w:rPr>
              <w:t>None</w:t>
            </w:r>
          </w:p>
        </w:tc>
      </w:tr>
      <w:tr w:rsidR="00D362C7" w:rsidRPr="000F79EC" w14:paraId="14777DCC" w14:textId="77777777" w:rsidTr="00EC3173">
        <w:tc>
          <w:tcPr>
            <w:tcW w:w="8856" w:type="dxa"/>
            <w:gridSpan w:val="2"/>
          </w:tcPr>
          <w:p w14:paraId="60EC6EAC" w14:textId="77777777" w:rsidR="00D362C7" w:rsidRPr="000F79EC" w:rsidRDefault="00D362C7" w:rsidP="00EC3173">
            <w:pPr>
              <w:pStyle w:val="InfoBlue"/>
              <w:spacing w:after="0"/>
              <w:ind w:left="0"/>
              <w:rPr>
                <w:i w:val="0"/>
                <w:color w:val="auto"/>
              </w:rPr>
            </w:pPr>
            <w:r w:rsidRPr="000F79EC">
              <w:rPr>
                <w:b/>
                <w:i w:val="0"/>
                <w:color w:val="auto"/>
              </w:rPr>
              <w:t>Alternative/Exceptional flows:</w:t>
            </w:r>
          </w:p>
          <w:p w14:paraId="34574ED1" w14:textId="1256832F" w:rsidR="00801158" w:rsidRPr="000F79EC" w:rsidRDefault="00801158" w:rsidP="00801158">
            <w:pPr>
              <w:pStyle w:val="BodyText"/>
              <w:ind w:left="0"/>
            </w:pPr>
            <w:r w:rsidRPr="000F79EC">
              <w:t xml:space="preserve">2a User enters invalid username: The </w:t>
            </w:r>
            <w:r w:rsidRPr="000F79EC">
              <w:rPr>
                <w:i/>
              </w:rPr>
              <w:t>Enter Invalid Username</w:t>
            </w:r>
            <w:r w:rsidRPr="000F79EC">
              <w:t xml:space="preserve"> use case is performed.</w:t>
            </w:r>
            <w:r w:rsidR="00DF4241" w:rsidRPr="000F79EC">
              <w:t xml:space="preserve"> Go to step 1 after </w:t>
            </w:r>
            <w:r w:rsidR="00DF4241" w:rsidRPr="000F79EC">
              <w:lastRenderedPageBreak/>
              <w:t>execution.</w:t>
            </w:r>
          </w:p>
        </w:tc>
      </w:tr>
    </w:tbl>
    <w:p w14:paraId="1087B322" w14:textId="77777777" w:rsidR="00D362C7" w:rsidRPr="000F79EC" w:rsidRDefault="00D362C7" w:rsidP="008079BA"/>
    <w:p w14:paraId="77D86F3D" w14:textId="0BCCBCB5" w:rsidR="00A06E43" w:rsidRPr="000F79EC" w:rsidRDefault="00A06E43" w:rsidP="00A06E43">
      <w:pPr>
        <w:pStyle w:val="Heading2"/>
        <w:widowControl/>
      </w:pPr>
      <w:bookmarkStart w:id="42" w:name="_Toc291187242"/>
      <w:r w:rsidRPr="000F79EC">
        <w:t>Use Case: Enter Invalid Flight</w:t>
      </w:r>
      <w:bookmarkEnd w:id="42"/>
    </w:p>
    <w:tbl>
      <w:tblPr>
        <w:tblStyle w:val="TableGrid"/>
        <w:tblW w:w="0" w:type="auto"/>
        <w:tblInd w:w="720" w:type="dxa"/>
        <w:tblLook w:val="04A0" w:firstRow="1" w:lastRow="0" w:firstColumn="1" w:lastColumn="0" w:noHBand="0" w:noVBand="1"/>
      </w:tblPr>
      <w:tblGrid>
        <w:gridCol w:w="7185"/>
        <w:gridCol w:w="1671"/>
      </w:tblGrid>
      <w:tr w:rsidR="00A06E43" w:rsidRPr="000F79EC" w14:paraId="016970A6" w14:textId="77777777" w:rsidTr="001B5933">
        <w:tc>
          <w:tcPr>
            <w:tcW w:w="7185" w:type="dxa"/>
          </w:tcPr>
          <w:p w14:paraId="4530805B" w14:textId="0F1AA6BE" w:rsidR="00A06E43" w:rsidRPr="000F79EC" w:rsidRDefault="00A06E43" w:rsidP="00A06E43">
            <w:pPr>
              <w:pStyle w:val="InfoBlue"/>
              <w:spacing w:after="0"/>
              <w:ind w:left="0"/>
              <w:rPr>
                <w:i w:val="0"/>
                <w:color w:val="auto"/>
              </w:rPr>
            </w:pPr>
            <w:r w:rsidRPr="000F79EC">
              <w:rPr>
                <w:b/>
                <w:i w:val="0"/>
                <w:color w:val="auto"/>
              </w:rPr>
              <w:t xml:space="preserve">Name: </w:t>
            </w:r>
            <w:r w:rsidRPr="000F79EC">
              <w:rPr>
                <w:i w:val="0"/>
                <w:color w:val="auto"/>
              </w:rPr>
              <w:t>Enter Invalid Flight</w:t>
            </w:r>
          </w:p>
        </w:tc>
        <w:tc>
          <w:tcPr>
            <w:tcW w:w="1671" w:type="dxa"/>
          </w:tcPr>
          <w:p w14:paraId="70B8ED03" w14:textId="459DE208" w:rsidR="00A06E43" w:rsidRPr="000F79EC" w:rsidRDefault="00A06E43" w:rsidP="007D1F3B">
            <w:pPr>
              <w:pStyle w:val="InfoBlue"/>
              <w:spacing w:after="0"/>
              <w:ind w:left="0"/>
              <w:rPr>
                <w:i w:val="0"/>
                <w:color w:val="auto"/>
              </w:rPr>
            </w:pPr>
            <w:r w:rsidRPr="000F79EC">
              <w:rPr>
                <w:b/>
                <w:i w:val="0"/>
                <w:color w:val="auto"/>
              </w:rPr>
              <w:t xml:space="preserve">ID: </w:t>
            </w:r>
            <w:r w:rsidR="007D1F3B" w:rsidRPr="000F79EC">
              <w:rPr>
                <w:i w:val="0"/>
                <w:color w:val="auto"/>
              </w:rPr>
              <w:t>EX_0</w:t>
            </w:r>
            <w:r w:rsidR="0067192A">
              <w:rPr>
                <w:i w:val="0"/>
                <w:color w:val="auto"/>
              </w:rPr>
              <w:t>5</w:t>
            </w:r>
          </w:p>
        </w:tc>
      </w:tr>
      <w:tr w:rsidR="00A06E43" w:rsidRPr="000F79EC" w14:paraId="1435D57E" w14:textId="77777777" w:rsidTr="001B5933">
        <w:tc>
          <w:tcPr>
            <w:tcW w:w="8856" w:type="dxa"/>
            <w:gridSpan w:val="2"/>
          </w:tcPr>
          <w:p w14:paraId="23640435" w14:textId="519DD11D" w:rsidR="00951D91" w:rsidRDefault="00A06E43" w:rsidP="00951D91">
            <w:pPr>
              <w:pStyle w:val="InfoBlue"/>
              <w:spacing w:after="0"/>
              <w:ind w:left="0"/>
              <w:rPr>
                <w:i w:val="0"/>
                <w:color w:val="auto"/>
              </w:rPr>
            </w:pPr>
            <w:r w:rsidRPr="000F79EC">
              <w:rPr>
                <w:b/>
                <w:i w:val="0"/>
                <w:color w:val="auto"/>
              </w:rPr>
              <w:t>Stakeholders and goals:</w:t>
            </w:r>
          </w:p>
          <w:p w14:paraId="0DC330DA" w14:textId="3C98E0AE" w:rsidR="00A06E43" w:rsidRPr="000F79EC" w:rsidRDefault="00951D91" w:rsidP="00951D91">
            <w:pPr>
              <w:pStyle w:val="InfoBlue"/>
              <w:spacing w:after="0"/>
              <w:ind w:left="0"/>
              <w:rPr>
                <w:color w:val="auto"/>
              </w:rPr>
            </w:pPr>
            <w:r>
              <w:rPr>
                <w:i w:val="0"/>
                <w:color w:val="auto"/>
              </w:rPr>
              <w:t>Reservation System Manager – Wants to know whether the flight details tha</w:t>
            </w:r>
            <w:r w:rsidR="00371731">
              <w:rPr>
                <w:i w:val="0"/>
                <w:color w:val="auto"/>
              </w:rPr>
              <w:t>t were entered are valid or not</w:t>
            </w:r>
            <w:r>
              <w:rPr>
                <w:i w:val="0"/>
                <w:color w:val="auto"/>
              </w:rPr>
              <w:t>.</w:t>
            </w:r>
          </w:p>
        </w:tc>
      </w:tr>
      <w:tr w:rsidR="00A06E43" w:rsidRPr="000F79EC" w14:paraId="2F0471F9" w14:textId="77777777" w:rsidTr="001B5933">
        <w:tc>
          <w:tcPr>
            <w:tcW w:w="8856" w:type="dxa"/>
            <w:gridSpan w:val="2"/>
          </w:tcPr>
          <w:p w14:paraId="704C0263" w14:textId="068DC19E" w:rsidR="00A06E43" w:rsidRPr="000F79EC" w:rsidRDefault="00A06E43" w:rsidP="00A06E43">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flight and an error message is displayed.</w:t>
            </w:r>
          </w:p>
        </w:tc>
      </w:tr>
      <w:tr w:rsidR="00A06E43" w:rsidRPr="000F79EC" w14:paraId="6D15CBB2" w14:textId="77777777" w:rsidTr="001B5933">
        <w:tc>
          <w:tcPr>
            <w:tcW w:w="8856" w:type="dxa"/>
            <w:gridSpan w:val="2"/>
          </w:tcPr>
          <w:p w14:paraId="58952769" w14:textId="77D70A90" w:rsidR="00A06E43" w:rsidRPr="000F79EC" w:rsidRDefault="00A06E43" w:rsidP="00FC6A90">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A06E43" w:rsidRPr="000F79EC" w14:paraId="0CBC452D" w14:textId="77777777" w:rsidTr="001B5933">
        <w:tc>
          <w:tcPr>
            <w:tcW w:w="8856" w:type="dxa"/>
            <w:gridSpan w:val="2"/>
          </w:tcPr>
          <w:p w14:paraId="783462B9" w14:textId="7501C642" w:rsidR="00A06E43" w:rsidRPr="000F79EC" w:rsidRDefault="00A06E43" w:rsidP="00A06E4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details of a flight that are invalid or do not exist in the system.</w:t>
            </w:r>
          </w:p>
        </w:tc>
      </w:tr>
      <w:tr w:rsidR="00A06E43" w:rsidRPr="000F79EC" w14:paraId="38178A6A" w14:textId="77777777" w:rsidTr="001B5933">
        <w:tc>
          <w:tcPr>
            <w:tcW w:w="8856" w:type="dxa"/>
            <w:gridSpan w:val="2"/>
          </w:tcPr>
          <w:p w14:paraId="2DB68D77" w14:textId="77777777" w:rsidR="00A06E43" w:rsidRPr="000F79EC" w:rsidRDefault="00A06E43" w:rsidP="001B5933">
            <w:pPr>
              <w:pStyle w:val="InfoBlue"/>
              <w:spacing w:after="0"/>
              <w:ind w:left="0"/>
              <w:rPr>
                <w:b/>
                <w:i w:val="0"/>
                <w:color w:val="auto"/>
              </w:rPr>
            </w:pPr>
            <w:r w:rsidRPr="000F79EC">
              <w:rPr>
                <w:b/>
                <w:i w:val="0"/>
                <w:color w:val="auto"/>
              </w:rPr>
              <w:t>Normal flow:</w:t>
            </w:r>
          </w:p>
          <w:p w14:paraId="4F5DD7F6" w14:textId="5565F5E2" w:rsidR="00A06E43" w:rsidRPr="000F79EC" w:rsidRDefault="00A06E43" w:rsidP="005D1CD5">
            <w:pPr>
              <w:pStyle w:val="BodyText"/>
              <w:numPr>
                <w:ilvl w:val="0"/>
                <w:numId w:val="42"/>
              </w:numPr>
              <w:spacing w:after="0"/>
            </w:pPr>
            <w:r w:rsidRPr="000F79EC">
              <w:t xml:space="preserve">System </w:t>
            </w:r>
            <w:r w:rsidR="001B5933" w:rsidRPr="000F79EC">
              <w:t>detects that the details of the entered flight are invalid or do not exist in the system</w:t>
            </w:r>
            <w:r w:rsidRPr="000F79EC">
              <w:t>.</w:t>
            </w:r>
          </w:p>
          <w:p w14:paraId="5E32C804" w14:textId="6D9D565C" w:rsidR="00A06E43" w:rsidRPr="000F79EC" w:rsidRDefault="001B5933" w:rsidP="005D1CD5">
            <w:pPr>
              <w:pStyle w:val="BodyText"/>
              <w:numPr>
                <w:ilvl w:val="0"/>
                <w:numId w:val="42"/>
              </w:numPr>
              <w:spacing w:after="0"/>
            </w:pPr>
            <w:r w:rsidRPr="000F79EC">
              <w:t>System displays an error message</w:t>
            </w:r>
            <w:r w:rsidR="00A06E43" w:rsidRPr="000F79EC">
              <w:t>.</w:t>
            </w:r>
          </w:p>
          <w:p w14:paraId="48070587" w14:textId="506C1AA2" w:rsidR="001B5933" w:rsidRPr="000F79EC" w:rsidRDefault="001B5933" w:rsidP="005D1CD5">
            <w:pPr>
              <w:pStyle w:val="BodyText"/>
              <w:numPr>
                <w:ilvl w:val="0"/>
                <w:numId w:val="42"/>
              </w:numPr>
              <w:spacing w:after="0"/>
            </w:pPr>
            <w:r w:rsidRPr="000F79EC">
              <w:t>User acknowledges the error message</w:t>
            </w:r>
            <w:r w:rsidR="00F5233B" w:rsidRPr="000F79EC">
              <w:t>.</w:t>
            </w:r>
          </w:p>
          <w:p w14:paraId="4379F0CC" w14:textId="77777777" w:rsidR="00A06E43" w:rsidRPr="000F79EC" w:rsidRDefault="00A06E43" w:rsidP="005D1CD5">
            <w:pPr>
              <w:pStyle w:val="BodyText"/>
              <w:numPr>
                <w:ilvl w:val="0"/>
                <w:numId w:val="42"/>
              </w:numPr>
              <w:spacing w:after="0"/>
            </w:pPr>
            <w:r w:rsidRPr="000F79EC">
              <w:t>End</w:t>
            </w:r>
          </w:p>
        </w:tc>
      </w:tr>
      <w:tr w:rsidR="00A06E43" w:rsidRPr="000F79EC" w14:paraId="1B709B41" w14:textId="77777777" w:rsidTr="001B5933">
        <w:tc>
          <w:tcPr>
            <w:tcW w:w="8856" w:type="dxa"/>
            <w:gridSpan w:val="2"/>
          </w:tcPr>
          <w:p w14:paraId="7A25E935" w14:textId="77777777" w:rsidR="00A06E43" w:rsidRPr="000F79EC" w:rsidRDefault="00A06E43" w:rsidP="001B5933">
            <w:pPr>
              <w:pStyle w:val="InfoBlue"/>
              <w:spacing w:after="0"/>
              <w:ind w:left="0"/>
              <w:rPr>
                <w:i w:val="0"/>
                <w:color w:val="auto"/>
              </w:rPr>
            </w:pPr>
            <w:r w:rsidRPr="000F79EC">
              <w:rPr>
                <w:b/>
                <w:i w:val="0"/>
                <w:color w:val="auto"/>
              </w:rPr>
              <w:t xml:space="preserve">Sub-flows: </w:t>
            </w:r>
            <w:r w:rsidRPr="000F79EC">
              <w:rPr>
                <w:i w:val="0"/>
                <w:color w:val="auto"/>
              </w:rPr>
              <w:t>None</w:t>
            </w:r>
          </w:p>
        </w:tc>
      </w:tr>
      <w:tr w:rsidR="00A06E43" w:rsidRPr="000F79EC" w14:paraId="14B50AC2" w14:textId="77777777" w:rsidTr="001B5933">
        <w:tc>
          <w:tcPr>
            <w:tcW w:w="8856" w:type="dxa"/>
            <w:gridSpan w:val="2"/>
          </w:tcPr>
          <w:p w14:paraId="1C37689D" w14:textId="50AF605B" w:rsidR="00A06E43" w:rsidRPr="000F79EC" w:rsidRDefault="00A06E43" w:rsidP="00F5233B">
            <w:pPr>
              <w:pStyle w:val="InfoBlue"/>
              <w:spacing w:after="0"/>
              <w:ind w:left="0"/>
              <w:rPr>
                <w:color w:val="auto"/>
              </w:rPr>
            </w:pPr>
            <w:r w:rsidRPr="000F79EC">
              <w:rPr>
                <w:b/>
                <w:i w:val="0"/>
                <w:color w:val="auto"/>
              </w:rPr>
              <w:t>Alternative/Exceptional flows:</w:t>
            </w:r>
            <w:r w:rsidR="00F5233B" w:rsidRPr="000F79EC">
              <w:rPr>
                <w:i w:val="0"/>
                <w:color w:val="auto"/>
              </w:rPr>
              <w:t xml:space="preserve"> None</w:t>
            </w:r>
          </w:p>
        </w:tc>
      </w:tr>
    </w:tbl>
    <w:p w14:paraId="71878A7A" w14:textId="77777777" w:rsidR="00A06E43" w:rsidRPr="000F79EC" w:rsidRDefault="00A06E43" w:rsidP="008079BA"/>
    <w:p w14:paraId="7C2F1B4D" w14:textId="17AE4A86" w:rsidR="0022331A" w:rsidRPr="000F79EC" w:rsidRDefault="0022331A" w:rsidP="0022331A">
      <w:pPr>
        <w:pStyle w:val="Heading2"/>
        <w:widowControl/>
      </w:pPr>
      <w:bookmarkStart w:id="43" w:name="_Toc291187243"/>
      <w:r w:rsidRPr="000F79EC">
        <w:t>Use Case: Enter Invalid Price</w:t>
      </w:r>
      <w:bookmarkEnd w:id="43"/>
    </w:p>
    <w:tbl>
      <w:tblPr>
        <w:tblStyle w:val="TableGrid"/>
        <w:tblW w:w="0" w:type="auto"/>
        <w:tblInd w:w="720" w:type="dxa"/>
        <w:tblLook w:val="04A0" w:firstRow="1" w:lastRow="0" w:firstColumn="1" w:lastColumn="0" w:noHBand="0" w:noVBand="1"/>
      </w:tblPr>
      <w:tblGrid>
        <w:gridCol w:w="7185"/>
        <w:gridCol w:w="1671"/>
      </w:tblGrid>
      <w:tr w:rsidR="0022331A" w:rsidRPr="000F79EC" w14:paraId="14A19DCD" w14:textId="77777777" w:rsidTr="00FC6A90">
        <w:tc>
          <w:tcPr>
            <w:tcW w:w="7185" w:type="dxa"/>
          </w:tcPr>
          <w:p w14:paraId="363744B8" w14:textId="4E33F18E" w:rsidR="0022331A" w:rsidRPr="000F79EC" w:rsidRDefault="0022331A" w:rsidP="0022331A">
            <w:pPr>
              <w:pStyle w:val="InfoBlue"/>
              <w:spacing w:after="0"/>
              <w:ind w:left="0"/>
              <w:rPr>
                <w:i w:val="0"/>
                <w:color w:val="auto"/>
              </w:rPr>
            </w:pPr>
            <w:r w:rsidRPr="000F79EC">
              <w:rPr>
                <w:b/>
                <w:i w:val="0"/>
                <w:color w:val="auto"/>
              </w:rPr>
              <w:t xml:space="preserve">Name: </w:t>
            </w:r>
            <w:r w:rsidRPr="000F79EC">
              <w:rPr>
                <w:i w:val="0"/>
                <w:color w:val="auto"/>
              </w:rPr>
              <w:t>Enter Invalid Price</w:t>
            </w:r>
          </w:p>
        </w:tc>
        <w:tc>
          <w:tcPr>
            <w:tcW w:w="1671" w:type="dxa"/>
          </w:tcPr>
          <w:p w14:paraId="0154287B" w14:textId="5E1E0510" w:rsidR="0022331A" w:rsidRPr="000F79EC" w:rsidRDefault="0022331A" w:rsidP="007D1F3B">
            <w:pPr>
              <w:pStyle w:val="InfoBlue"/>
              <w:spacing w:after="0"/>
              <w:ind w:left="0"/>
              <w:rPr>
                <w:i w:val="0"/>
                <w:color w:val="auto"/>
              </w:rPr>
            </w:pPr>
            <w:r w:rsidRPr="000F79EC">
              <w:rPr>
                <w:b/>
                <w:i w:val="0"/>
                <w:color w:val="auto"/>
              </w:rPr>
              <w:t xml:space="preserve">ID: </w:t>
            </w:r>
            <w:r w:rsidR="007D1F3B" w:rsidRPr="000F79EC">
              <w:rPr>
                <w:i w:val="0"/>
                <w:color w:val="auto"/>
              </w:rPr>
              <w:t>EX_0</w:t>
            </w:r>
            <w:r w:rsidR="0067192A">
              <w:rPr>
                <w:i w:val="0"/>
                <w:color w:val="auto"/>
              </w:rPr>
              <w:t>6</w:t>
            </w:r>
          </w:p>
        </w:tc>
      </w:tr>
      <w:tr w:rsidR="0022331A" w:rsidRPr="000F79EC" w14:paraId="179A2119" w14:textId="77777777" w:rsidTr="00FC6A90">
        <w:tc>
          <w:tcPr>
            <w:tcW w:w="8856" w:type="dxa"/>
            <w:gridSpan w:val="2"/>
          </w:tcPr>
          <w:p w14:paraId="172F6DE9" w14:textId="77777777" w:rsidR="0022331A" w:rsidRPr="000F79EC" w:rsidRDefault="0022331A" w:rsidP="00FC6A90">
            <w:pPr>
              <w:pStyle w:val="InfoBlue"/>
              <w:spacing w:after="0"/>
              <w:ind w:left="0"/>
              <w:rPr>
                <w:b/>
                <w:i w:val="0"/>
                <w:color w:val="auto"/>
              </w:rPr>
            </w:pPr>
            <w:r w:rsidRPr="000F79EC">
              <w:rPr>
                <w:b/>
                <w:i w:val="0"/>
                <w:color w:val="auto"/>
              </w:rPr>
              <w:t>Stakeholders and goals:</w:t>
            </w:r>
          </w:p>
          <w:p w14:paraId="1198379C" w14:textId="5A5E3989" w:rsidR="0022331A" w:rsidRPr="000F79EC" w:rsidRDefault="00EE661A" w:rsidP="00EE661A">
            <w:pPr>
              <w:pStyle w:val="InfoBlue"/>
              <w:spacing w:after="0"/>
              <w:ind w:left="0"/>
              <w:rPr>
                <w:color w:val="auto"/>
              </w:rPr>
            </w:pPr>
            <w:r>
              <w:rPr>
                <w:i w:val="0"/>
                <w:color w:val="auto"/>
              </w:rPr>
              <w:t>Reservation System Manager – Wants to know whether the price that was entered is valid or not.</w:t>
            </w:r>
          </w:p>
        </w:tc>
      </w:tr>
      <w:tr w:rsidR="0022331A" w:rsidRPr="000F79EC" w14:paraId="51339086" w14:textId="77777777" w:rsidTr="00FC6A90">
        <w:tc>
          <w:tcPr>
            <w:tcW w:w="8856" w:type="dxa"/>
            <w:gridSpan w:val="2"/>
          </w:tcPr>
          <w:p w14:paraId="0EF46782" w14:textId="07B9AC38" w:rsidR="0022331A" w:rsidRPr="000F79EC" w:rsidRDefault="0022331A" w:rsidP="0022331A">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price and an error message is displayed.</w:t>
            </w:r>
          </w:p>
        </w:tc>
      </w:tr>
      <w:tr w:rsidR="0022331A" w:rsidRPr="000F79EC" w14:paraId="1C6C7390" w14:textId="77777777" w:rsidTr="00FC6A90">
        <w:tc>
          <w:tcPr>
            <w:tcW w:w="8856" w:type="dxa"/>
            <w:gridSpan w:val="2"/>
          </w:tcPr>
          <w:p w14:paraId="423C3FE8" w14:textId="6384C92A" w:rsidR="0022331A" w:rsidRPr="000F79EC" w:rsidRDefault="0022331A" w:rsidP="00DF4241">
            <w:pPr>
              <w:pStyle w:val="InfoBlue"/>
              <w:spacing w:after="0"/>
              <w:ind w:left="0"/>
              <w:rPr>
                <w:i w:val="0"/>
                <w:color w:val="auto"/>
              </w:rPr>
            </w:pPr>
            <w:r w:rsidRPr="000F79EC">
              <w:rPr>
                <w:b/>
                <w:i w:val="0"/>
                <w:color w:val="auto"/>
              </w:rPr>
              <w:t>Actors:</w:t>
            </w:r>
            <w:r w:rsidRPr="000F79EC">
              <w:rPr>
                <w:i w:val="0"/>
                <w:color w:val="auto"/>
              </w:rPr>
              <w:t xml:space="preserve"> Reservation System Manager</w:t>
            </w:r>
          </w:p>
        </w:tc>
      </w:tr>
      <w:tr w:rsidR="0022331A" w:rsidRPr="000F79EC" w14:paraId="3BB1F301" w14:textId="77777777" w:rsidTr="00FC6A90">
        <w:tc>
          <w:tcPr>
            <w:tcW w:w="8856" w:type="dxa"/>
            <w:gridSpan w:val="2"/>
          </w:tcPr>
          <w:p w14:paraId="079A0B58" w14:textId="76744D17" w:rsidR="0022331A" w:rsidRPr="000F79EC" w:rsidRDefault="0022331A" w:rsidP="0022331A">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a ticket price that is invalid.</w:t>
            </w:r>
          </w:p>
        </w:tc>
      </w:tr>
      <w:tr w:rsidR="0022331A" w:rsidRPr="000F79EC" w14:paraId="4652A783" w14:textId="77777777" w:rsidTr="00FC6A90">
        <w:tc>
          <w:tcPr>
            <w:tcW w:w="8856" w:type="dxa"/>
            <w:gridSpan w:val="2"/>
          </w:tcPr>
          <w:p w14:paraId="34C44482" w14:textId="77777777" w:rsidR="0022331A" w:rsidRPr="000F79EC" w:rsidRDefault="0022331A" w:rsidP="00FC6A90">
            <w:pPr>
              <w:pStyle w:val="InfoBlue"/>
              <w:spacing w:after="0"/>
              <w:ind w:left="0"/>
              <w:rPr>
                <w:b/>
                <w:i w:val="0"/>
                <w:color w:val="auto"/>
              </w:rPr>
            </w:pPr>
            <w:r w:rsidRPr="000F79EC">
              <w:rPr>
                <w:b/>
                <w:i w:val="0"/>
                <w:color w:val="auto"/>
              </w:rPr>
              <w:t>Normal flow:</w:t>
            </w:r>
          </w:p>
          <w:p w14:paraId="6884EC37" w14:textId="07C10C3F" w:rsidR="0022331A" w:rsidRPr="000F79EC" w:rsidRDefault="0022331A" w:rsidP="005D1CD5">
            <w:pPr>
              <w:pStyle w:val="BodyText"/>
              <w:numPr>
                <w:ilvl w:val="0"/>
                <w:numId w:val="43"/>
              </w:numPr>
              <w:spacing w:after="0"/>
            </w:pPr>
            <w:r w:rsidRPr="000F79EC">
              <w:t>System detects that the details of the entered ticket price is invalid.</w:t>
            </w:r>
          </w:p>
          <w:p w14:paraId="4E66F4A3" w14:textId="77777777" w:rsidR="0022331A" w:rsidRPr="000F79EC" w:rsidRDefault="0022331A" w:rsidP="005D1CD5">
            <w:pPr>
              <w:pStyle w:val="BodyText"/>
              <w:numPr>
                <w:ilvl w:val="0"/>
                <w:numId w:val="43"/>
              </w:numPr>
              <w:spacing w:after="0"/>
            </w:pPr>
            <w:r w:rsidRPr="000F79EC">
              <w:t>System displays an error message.</w:t>
            </w:r>
          </w:p>
          <w:p w14:paraId="5EC3F851" w14:textId="77777777" w:rsidR="0022331A" w:rsidRPr="000F79EC" w:rsidRDefault="0022331A" w:rsidP="005D1CD5">
            <w:pPr>
              <w:pStyle w:val="BodyText"/>
              <w:numPr>
                <w:ilvl w:val="0"/>
                <w:numId w:val="43"/>
              </w:numPr>
              <w:spacing w:after="0"/>
            </w:pPr>
            <w:r w:rsidRPr="000F79EC">
              <w:t>User acknowledges the error message.</w:t>
            </w:r>
          </w:p>
          <w:p w14:paraId="1F1A12DF" w14:textId="77777777" w:rsidR="0022331A" w:rsidRPr="000F79EC" w:rsidRDefault="0022331A" w:rsidP="005D1CD5">
            <w:pPr>
              <w:pStyle w:val="BodyText"/>
              <w:numPr>
                <w:ilvl w:val="0"/>
                <w:numId w:val="43"/>
              </w:numPr>
              <w:spacing w:after="0"/>
            </w:pPr>
            <w:r w:rsidRPr="000F79EC">
              <w:t>End</w:t>
            </w:r>
          </w:p>
        </w:tc>
      </w:tr>
      <w:tr w:rsidR="0022331A" w:rsidRPr="000F79EC" w14:paraId="1FCEBF71" w14:textId="77777777" w:rsidTr="00FC6A90">
        <w:tc>
          <w:tcPr>
            <w:tcW w:w="8856" w:type="dxa"/>
            <w:gridSpan w:val="2"/>
          </w:tcPr>
          <w:p w14:paraId="6BF136C3" w14:textId="77777777" w:rsidR="0022331A" w:rsidRPr="000F79EC" w:rsidRDefault="0022331A" w:rsidP="00FC6A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22331A" w:rsidRPr="000F79EC" w14:paraId="7B8F37F3" w14:textId="77777777" w:rsidTr="00FC6A90">
        <w:tc>
          <w:tcPr>
            <w:tcW w:w="8856" w:type="dxa"/>
            <w:gridSpan w:val="2"/>
          </w:tcPr>
          <w:p w14:paraId="59931B68" w14:textId="77777777" w:rsidR="0022331A" w:rsidRPr="000F79EC" w:rsidRDefault="0022331A" w:rsidP="00FC6A90">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086BAA06" w14:textId="77777777" w:rsidR="00366AAF" w:rsidRPr="000F79EC" w:rsidRDefault="00366AAF" w:rsidP="008079BA"/>
    <w:p w14:paraId="4AA0F602" w14:textId="621AFF1E" w:rsidR="00FC6A90" w:rsidRPr="000F79EC" w:rsidRDefault="00FC6A90" w:rsidP="00FC6A90">
      <w:pPr>
        <w:pStyle w:val="Heading2"/>
        <w:widowControl/>
      </w:pPr>
      <w:bookmarkStart w:id="44" w:name="_Toc291187244"/>
      <w:r w:rsidRPr="000F79EC">
        <w:t>Use Case: Enter Invalid Seat Number</w:t>
      </w:r>
      <w:bookmarkEnd w:id="44"/>
    </w:p>
    <w:tbl>
      <w:tblPr>
        <w:tblStyle w:val="TableGrid"/>
        <w:tblW w:w="0" w:type="auto"/>
        <w:tblInd w:w="720" w:type="dxa"/>
        <w:tblLook w:val="04A0" w:firstRow="1" w:lastRow="0" w:firstColumn="1" w:lastColumn="0" w:noHBand="0" w:noVBand="1"/>
      </w:tblPr>
      <w:tblGrid>
        <w:gridCol w:w="7185"/>
        <w:gridCol w:w="1671"/>
      </w:tblGrid>
      <w:tr w:rsidR="00FC6A90" w:rsidRPr="000F79EC" w14:paraId="2E2F0F2F" w14:textId="77777777" w:rsidTr="00FC6A90">
        <w:tc>
          <w:tcPr>
            <w:tcW w:w="7185" w:type="dxa"/>
          </w:tcPr>
          <w:p w14:paraId="1C0A773B" w14:textId="7F9BA9AF" w:rsidR="00FC6A90" w:rsidRPr="000F79EC" w:rsidRDefault="00FC6A90" w:rsidP="00FC6A90">
            <w:pPr>
              <w:pStyle w:val="InfoBlue"/>
              <w:spacing w:after="0"/>
              <w:ind w:left="0"/>
              <w:rPr>
                <w:i w:val="0"/>
                <w:color w:val="auto"/>
              </w:rPr>
            </w:pPr>
            <w:r w:rsidRPr="000F79EC">
              <w:rPr>
                <w:b/>
                <w:i w:val="0"/>
                <w:color w:val="auto"/>
              </w:rPr>
              <w:t xml:space="preserve">Name: </w:t>
            </w:r>
            <w:r w:rsidRPr="000F79EC">
              <w:rPr>
                <w:i w:val="0"/>
                <w:color w:val="auto"/>
              </w:rPr>
              <w:t>Enter Invalid Seat Number</w:t>
            </w:r>
          </w:p>
        </w:tc>
        <w:tc>
          <w:tcPr>
            <w:tcW w:w="1671" w:type="dxa"/>
          </w:tcPr>
          <w:p w14:paraId="588CD75E" w14:textId="1355242D" w:rsidR="00FC6A90" w:rsidRPr="000F79EC" w:rsidRDefault="00FC6A90" w:rsidP="00FC6A90">
            <w:pPr>
              <w:pStyle w:val="InfoBlue"/>
              <w:spacing w:after="0"/>
              <w:ind w:left="0"/>
              <w:rPr>
                <w:i w:val="0"/>
                <w:color w:val="auto"/>
              </w:rPr>
            </w:pPr>
            <w:r w:rsidRPr="000F79EC">
              <w:rPr>
                <w:b/>
                <w:i w:val="0"/>
                <w:color w:val="auto"/>
              </w:rPr>
              <w:t xml:space="preserve">ID: </w:t>
            </w:r>
            <w:r w:rsidR="00E859C1" w:rsidRPr="000F79EC">
              <w:rPr>
                <w:i w:val="0"/>
                <w:color w:val="auto"/>
              </w:rPr>
              <w:t>EX_01</w:t>
            </w:r>
          </w:p>
        </w:tc>
      </w:tr>
      <w:tr w:rsidR="00FC6A90" w:rsidRPr="000F79EC" w14:paraId="20E6A5E6" w14:textId="77777777" w:rsidTr="00FC6A90">
        <w:tc>
          <w:tcPr>
            <w:tcW w:w="8856" w:type="dxa"/>
            <w:gridSpan w:val="2"/>
          </w:tcPr>
          <w:p w14:paraId="5E665657" w14:textId="77777777" w:rsidR="00FC6A90" w:rsidRPr="000F79EC" w:rsidRDefault="00FC6A90" w:rsidP="00FC6A90">
            <w:pPr>
              <w:pStyle w:val="InfoBlue"/>
              <w:spacing w:after="0"/>
              <w:ind w:left="0"/>
              <w:rPr>
                <w:b/>
                <w:i w:val="0"/>
                <w:color w:val="auto"/>
              </w:rPr>
            </w:pPr>
            <w:r w:rsidRPr="000F79EC">
              <w:rPr>
                <w:b/>
                <w:i w:val="0"/>
                <w:color w:val="auto"/>
              </w:rPr>
              <w:t>Stakeholders and goals:</w:t>
            </w:r>
          </w:p>
          <w:p w14:paraId="170B2066" w14:textId="647DC5FC" w:rsidR="00FC6A90" w:rsidRPr="000F79EC" w:rsidRDefault="00EE661A" w:rsidP="00EE661A">
            <w:pPr>
              <w:pStyle w:val="InfoBlue"/>
              <w:spacing w:after="0"/>
              <w:ind w:left="0"/>
              <w:rPr>
                <w:color w:val="auto"/>
              </w:rPr>
            </w:pPr>
            <w:r>
              <w:rPr>
                <w:i w:val="0"/>
                <w:color w:val="auto"/>
              </w:rPr>
              <w:t>Reservation System Manager, Customer and Travel Agency – Wants to know whether the seat number that was entered is valid or not.</w:t>
            </w:r>
          </w:p>
        </w:tc>
      </w:tr>
      <w:tr w:rsidR="00FC6A90" w:rsidRPr="000F79EC" w14:paraId="364F8FFD" w14:textId="77777777" w:rsidTr="00FC6A90">
        <w:tc>
          <w:tcPr>
            <w:tcW w:w="8856" w:type="dxa"/>
            <w:gridSpan w:val="2"/>
          </w:tcPr>
          <w:p w14:paraId="4B772EE9" w14:textId="0C2ECF06" w:rsidR="00FC6A90" w:rsidRPr="000F79EC" w:rsidRDefault="00FC6A90" w:rsidP="00FC6A90">
            <w:pPr>
              <w:pStyle w:val="InfoBlue"/>
              <w:spacing w:after="0"/>
              <w:ind w:left="0"/>
              <w:rPr>
                <w:i w:val="0"/>
                <w:color w:val="auto"/>
              </w:rPr>
            </w:pPr>
            <w:r w:rsidRPr="000F79EC">
              <w:rPr>
                <w:b/>
                <w:i w:val="0"/>
                <w:color w:val="auto"/>
              </w:rPr>
              <w:t xml:space="preserve">Description: </w:t>
            </w:r>
            <w:r w:rsidR="005F5021" w:rsidRPr="000F79EC">
              <w:rPr>
                <w:i w:val="0"/>
                <w:color w:val="auto"/>
              </w:rPr>
              <w:t>User has</w:t>
            </w:r>
            <w:r w:rsidRPr="000F79EC">
              <w:rPr>
                <w:i w:val="0"/>
                <w:color w:val="auto"/>
              </w:rPr>
              <w:t xml:space="preserve"> entered an invalid seat number and an error message is displayed.</w:t>
            </w:r>
          </w:p>
        </w:tc>
      </w:tr>
      <w:tr w:rsidR="00FC6A90" w:rsidRPr="000F79EC" w14:paraId="171DFADB" w14:textId="77777777" w:rsidTr="00FC6A90">
        <w:tc>
          <w:tcPr>
            <w:tcW w:w="8856" w:type="dxa"/>
            <w:gridSpan w:val="2"/>
          </w:tcPr>
          <w:p w14:paraId="2553B39B" w14:textId="1EB79175" w:rsidR="00FC6A90" w:rsidRPr="000F79EC" w:rsidRDefault="00FC6A90" w:rsidP="00DF4241">
            <w:pPr>
              <w:pStyle w:val="InfoBlue"/>
              <w:spacing w:after="0"/>
              <w:ind w:left="0"/>
              <w:rPr>
                <w:i w:val="0"/>
                <w:color w:val="auto"/>
              </w:rPr>
            </w:pPr>
            <w:r w:rsidRPr="000F79EC">
              <w:rPr>
                <w:b/>
                <w:i w:val="0"/>
                <w:color w:val="auto"/>
              </w:rPr>
              <w:t>Actors:</w:t>
            </w:r>
            <w:r w:rsidRPr="000F79EC">
              <w:rPr>
                <w:i w:val="0"/>
                <w:color w:val="auto"/>
              </w:rPr>
              <w:t xml:space="preserve"> Reservation System Manager</w:t>
            </w:r>
            <w:r w:rsidR="00095E93" w:rsidRPr="000F79EC">
              <w:rPr>
                <w:i w:val="0"/>
                <w:color w:val="auto"/>
              </w:rPr>
              <w:t>, Customer, Travel Agency</w:t>
            </w:r>
          </w:p>
        </w:tc>
      </w:tr>
      <w:tr w:rsidR="00FC6A90" w:rsidRPr="000F79EC" w14:paraId="0D50A4D6" w14:textId="77777777" w:rsidTr="00FC6A90">
        <w:tc>
          <w:tcPr>
            <w:tcW w:w="8856" w:type="dxa"/>
            <w:gridSpan w:val="2"/>
          </w:tcPr>
          <w:p w14:paraId="742D6A37" w14:textId="332E1351" w:rsidR="00FC6A90" w:rsidRPr="000F79EC" w:rsidRDefault="00FC6A90" w:rsidP="00FC6A90">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has entered details of an airport that are invalid or do not exist in the system.</w:t>
            </w:r>
          </w:p>
        </w:tc>
      </w:tr>
      <w:tr w:rsidR="00FC6A90" w:rsidRPr="000F79EC" w14:paraId="63C6D408" w14:textId="77777777" w:rsidTr="00FC6A90">
        <w:tc>
          <w:tcPr>
            <w:tcW w:w="8856" w:type="dxa"/>
            <w:gridSpan w:val="2"/>
          </w:tcPr>
          <w:p w14:paraId="69D06C19" w14:textId="77777777" w:rsidR="00FC6A90" w:rsidRPr="000F79EC" w:rsidRDefault="00FC6A90" w:rsidP="00FC6A90">
            <w:pPr>
              <w:pStyle w:val="InfoBlue"/>
              <w:spacing w:after="0"/>
              <w:ind w:left="0"/>
              <w:rPr>
                <w:b/>
                <w:i w:val="0"/>
                <w:color w:val="auto"/>
              </w:rPr>
            </w:pPr>
            <w:r w:rsidRPr="000F79EC">
              <w:rPr>
                <w:b/>
                <w:i w:val="0"/>
                <w:color w:val="auto"/>
              </w:rPr>
              <w:t>Normal flow:</w:t>
            </w:r>
          </w:p>
          <w:p w14:paraId="7BCFEA6C" w14:textId="77777777" w:rsidR="00FC6A90" w:rsidRPr="000F79EC" w:rsidRDefault="00FC6A90" w:rsidP="005D1CD5">
            <w:pPr>
              <w:pStyle w:val="BodyText"/>
              <w:numPr>
                <w:ilvl w:val="0"/>
                <w:numId w:val="44"/>
              </w:numPr>
              <w:spacing w:after="0"/>
            </w:pPr>
            <w:r w:rsidRPr="000F79EC">
              <w:t>System detects that the details of the entered airport are invalid or do not exist in the system.</w:t>
            </w:r>
          </w:p>
          <w:p w14:paraId="72612E49" w14:textId="77777777" w:rsidR="00FC6A90" w:rsidRPr="000F79EC" w:rsidRDefault="00FC6A90" w:rsidP="005D1CD5">
            <w:pPr>
              <w:pStyle w:val="BodyText"/>
              <w:numPr>
                <w:ilvl w:val="0"/>
                <w:numId w:val="44"/>
              </w:numPr>
              <w:spacing w:after="0"/>
            </w:pPr>
            <w:r w:rsidRPr="000F79EC">
              <w:t>System displays an error message.</w:t>
            </w:r>
          </w:p>
          <w:p w14:paraId="1539ACDE" w14:textId="77777777" w:rsidR="00FC6A90" w:rsidRPr="000F79EC" w:rsidRDefault="00FC6A90" w:rsidP="005D1CD5">
            <w:pPr>
              <w:pStyle w:val="BodyText"/>
              <w:numPr>
                <w:ilvl w:val="0"/>
                <w:numId w:val="44"/>
              </w:numPr>
              <w:spacing w:after="0"/>
            </w:pPr>
            <w:r w:rsidRPr="000F79EC">
              <w:t>User acknowledges the error message.</w:t>
            </w:r>
          </w:p>
          <w:p w14:paraId="60A98E59" w14:textId="77777777" w:rsidR="00FC6A90" w:rsidRPr="000F79EC" w:rsidRDefault="00FC6A90" w:rsidP="005D1CD5">
            <w:pPr>
              <w:pStyle w:val="BodyText"/>
              <w:numPr>
                <w:ilvl w:val="0"/>
                <w:numId w:val="44"/>
              </w:numPr>
              <w:spacing w:after="0"/>
            </w:pPr>
            <w:r w:rsidRPr="000F79EC">
              <w:t>End</w:t>
            </w:r>
          </w:p>
        </w:tc>
      </w:tr>
      <w:tr w:rsidR="00FC6A90" w:rsidRPr="000F79EC" w14:paraId="54EB2731" w14:textId="77777777" w:rsidTr="00FC6A90">
        <w:tc>
          <w:tcPr>
            <w:tcW w:w="8856" w:type="dxa"/>
            <w:gridSpan w:val="2"/>
          </w:tcPr>
          <w:p w14:paraId="5DC11FBB" w14:textId="77777777" w:rsidR="00FC6A90" w:rsidRPr="000F79EC" w:rsidRDefault="00FC6A90" w:rsidP="00FC6A90">
            <w:pPr>
              <w:pStyle w:val="InfoBlue"/>
              <w:spacing w:after="0"/>
              <w:ind w:left="0"/>
              <w:rPr>
                <w:i w:val="0"/>
                <w:color w:val="auto"/>
              </w:rPr>
            </w:pPr>
            <w:r w:rsidRPr="000F79EC">
              <w:rPr>
                <w:b/>
                <w:i w:val="0"/>
                <w:color w:val="auto"/>
              </w:rPr>
              <w:t xml:space="preserve">Sub-flows: </w:t>
            </w:r>
            <w:r w:rsidRPr="000F79EC">
              <w:rPr>
                <w:i w:val="0"/>
                <w:color w:val="auto"/>
              </w:rPr>
              <w:t>None</w:t>
            </w:r>
          </w:p>
        </w:tc>
      </w:tr>
      <w:tr w:rsidR="00FC6A90" w:rsidRPr="000F79EC" w14:paraId="55136FE2" w14:textId="77777777" w:rsidTr="00FC6A90">
        <w:tc>
          <w:tcPr>
            <w:tcW w:w="8856" w:type="dxa"/>
            <w:gridSpan w:val="2"/>
          </w:tcPr>
          <w:p w14:paraId="5C4B6FF8" w14:textId="77777777" w:rsidR="00FC6A90" w:rsidRPr="000F79EC" w:rsidRDefault="00FC6A90" w:rsidP="00FC6A90">
            <w:pPr>
              <w:pStyle w:val="InfoBlue"/>
              <w:spacing w:after="0"/>
              <w:ind w:left="0"/>
              <w:rPr>
                <w:color w:val="auto"/>
              </w:rPr>
            </w:pPr>
            <w:r w:rsidRPr="000F79EC">
              <w:rPr>
                <w:b/>
                <w:i w:val="0"/>
                <w:color w:val="auto"/>
              </w:rPr>
              <w:t>Alternative/Exceptional flows:</w:t>
            </w:r>
            <w:r w:rsidRPr="000F79EC">
              <w:rPr>
                <w:i w:val="0"/>
                <w:color w:val="auto"/>
              </w:rPr>
              <w:t xml:space="preserve"> None</w:t>
            </w:r>
          </w:p>
        </w:tc>
      </w:tr>
    </w:tbl>
    <w:p w14:paraId="1D8D23BE" w14:textId="77777777" w:rsidR="00FC6A90" w:rsidRPr="000F79EC" w:rsidRDefault="00FC6A90" w:rsidP="008079BA"/>
    <w:p w14:paraId="006E7014" w14:textId="28B13375" w:rsidR="00BD66C9" w:rsidRPr="000F79EC" w:rsidRDefault="00BD66C9" w:rsidP="00BD66C9">
      <w:pPr>
        <w:pStyle w:val="Heading2"/>
        <w:widowControl/>
      </w:pPr>
      <w:bookmarkStart w:id="45" w:name="_Toc291187245"/>
      <w:r w:rsidRPr="000F79EC">
        <w:lastRenderedPageBreak/>
        <w:t>Use Case: Enter Flight and Customer Details</w:t>
      </w:r>
      <w:bookmarkEnd w:id="45"/>
    </w:p>
    <w:tbl>
      <w:tblPr>
        <w:tblStyle w:val="TableGrid"/>
        <w:tblW w:w="0" w:type="auto"/>
        <w:tblInd w:w="720" w:type="dxa"/>
        <w:tblLook w:val="04A0" w:firstRow="1" w:lastRow="0" w:firstColumn="1" w:lastColumn="0" w:noHBand="0" w:noVBand="1"/>
      </w:tblPr>
      <w:tblGrid>
        <w:gridCol w:w="7185"/>
        <w:gridCol w:w="1671"/>
      </w:tblGrid>
      <w:tr w:rsidR="00BD66C9" w:rsidRPr="000F79EC" w14:paraId="423F4188" w14:textId="77777777" w:rsidTr="00BD66C9">
        <w:tc>
          <w:tcPr>
            <w:tcW w:w="7185" w:type="dxa"/>
          </w:tcPr>
          <w:p w14:paraId="27CE53AF" w14:textId="310FCBD3" w:rsidR="00BD66C9" w:rsidRPr="000F79EC" w:rsidRDefault="00BD66C9" w:rsidP="00BD66C9">
            <w:pPr>
              <w:pStyle w:val="InfoBlue"/>
              <w:spacing w:after="0"/>
              <w:ind w:left="0"/>
              <w:rPr>
                <w:i w:val="0"/>
                <w:color w:val="auto"/>
              </w:rPr>
            </w:pPr>
            <w:r w:rsidRPr="000F79EC">
              <w:rPr>
                <w:b/>
                <w:i w:val="0"/>
                <w:color w:val="auto"/>
              </w:rPr>
              <w:t xml:space="preserve">Name: </w:t>
            </w:r>
            <w:r w:rsidRPr="000F79EC">
              <w:rPr>
                <w:i w:val="0"/>
                <w:color w:val="auto"/>
              </w:rPr>
              <w:t>Enter Flight and Customer Details</w:t>
            </w:r>
          </w:p>
        </w:tc>
        <w:tc>
          <w:tcPr>
            <w:tcW w:w="1671" w:type="dxa"/>
          </w:tcPr>
          <w:p w14:paraId="316D1EB1" w14:textId="0C917BA2" w:rsidR="00BD66C9" w:rsidRPr="000F79EC" w:rsidRDefault="00BD66C9" w:rsidP="008818F4">
            <w:pPr>
              <w:pStyle w:val="InfoBlue"/>
              <w:spacing w:after="0"/>
              <w:ind w:left="0"/>
              <w:rPr>
                <w:i w:val="0"/>
                <w:color w:val="auto"/>
              </w:rPr>
            </w:pPr>
            <w:r w:rsidRPr="000F79EC">
              <w:rPr>
                <w:b/>
                <w:i w:val="0"/>
                <w:color w:val="auto"/>
              </w:rPr>
              <w:t xml:space="preserve">ID: </w:t>
            </w:r>
            <w:r w:rsidR="00735832" w:rsidRPr="000F79EC">
              <w:rPr>
                <w:i w:val="0"/>
                <w:color w:val="auto"/>
              </w:rPr>
              <w:t>RSV</w:t>
            </w:r>
            <w:r w:rsidR="0063334D" w:rsidRPr="000F79EC">
              <w:rPr>
                <w:i w:val="0"/>
                <w:color w:val="auto"/>
              </w:rPr>
              <w:t>_01</w:t>
            </w:r>
          </w:p>
        </w:tc>
      </w:tr>
      <w:tr w:rsidR="00BD66C9" w:rsidRPr="000F79EC" w14:paraId="050DE5C6" w14:textId="77777777" w:rsidTr="00BD66C9">
        <w:tc>
          <w:tcPr>
            <w:tcW w:w="8856" w:type="dxa"/>
            <w:gridSpan w:val="2"/>
          </w:tcPr>
          <w:p w14:paraId="3AB678BE" w14:textId="3787D3EE" w:rsidR="00EE661A" w:rsidRDefault="00BD66C9" w:rsidP="00EE661A">
            <w:pPr>
              <w:pStyle w:val="InfoBlue"/>
              <w:spacing w:after="0"/>
              <w:ind w:left="0"/>
              <w:rPr>
                <w:i w:val="0"/>
                <w:color w:val="auto"/>
              </w:rPr>
            </w:pPr>
            <w:r w:rsidRPr="000F79EC">
              <w:rPr>
                <w:b/>
                <w:i w:val="0"/>
                <w:color w:val="auto"/>
              </w:rPr>
              <w:t>Stakeholders and goals:</w:t>
            </w:r>
          </w:p>
          <w:p w14:paraId="1B3CC2E7" w14:textId="0652D8C1" w:rsidR="00BD66C9" w:rsidRPr="000F79EC" w:rsidRDefault="00EE661A" w:rsidP="00EE661A">
            <w:pPr>
              <w:pStyle w:val="InfoBlue"/>
              <w:spacing w:after="0"/>
              <w:ind w:left="0"/>
              <w:rPr>
                <w:color w:val="auto"/>
              </w:rPr>
            </w:pPr>
            <w:r>
              <w:rPr>
                <w:i w:val="0"/>
                <w:color w:val="auto"/>
              </w:rPr>
              <w:t>Reservation System Manager – Wants to have a way to enter a flight and customer details.</w:t>
            </w:r>
          </w:p>
        </w:tc>
      </w:tr>
      <w:tr w:rsidR="00BD66C9" w:rsidRPr="000F79EC" w14:paraId="56FF69B0" w14:textId="77777777" w:rsidTr="00BD66C9">
        <w:tc>
          <w:tcPr>
            <w:tcW w:w="8856" w:type="dxa"/>
            <w:gridSpan w:val="2"/>
          </w:tcPr>
          <w:p w14:paraId="013485D8" w14:textId="1A7FCF9F" w:rsidR="00BD66C9" w:rsidRPr="000F79EC" w:rsidRDefault="00BD66C9" w:rsidP="003E3AE5">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enter </w:t>
            </w:r>
            <w:r w:rsidR="003E3AE5" w:rsidRPr="000F79EC">
              <w:rPr>
                <w:i w:val="0"/>
                <w:color w:val="auto"/>
              </w:rPr>
              <w:t>a</w:t>
            </w:r>
            <w:r w:rsidRPr="000F79EC">
              <w:rPr>
                <w:i w:val="0"/>
                <w:color w:val="auto"/>
              </w:rPr>
              <w:t xml:space="preserve"> flight and </w:t>
            </w:r>
            <w:r w:rsidR="003E3AE5" w:rsidRPr="000F79EC">
              <w:rPr>
                <w:i w:val="0"/>
                <w:color w:val="auto"/>
              </w:rPr>
              <w:t xml:space="preserve">select the </w:t>
            </w:r>
            <w:r w:rsidRPr="000F79EC">
              <w:rPr>
                <w:i w:val="0"/>
                <w:color w:val="auto"/>
              </w:rPr>
              <w:t>customer</w:t>
            </w:r>
            <w:r w:rsidR="003E3AE5" w:rsidRPr="000F79EC">
              <w:rPr>
                <w:i w:val="0"/>
                <w:color w:val="auto"/>
              </w:rPr>
              <w:t>s</w:t>
            </w:r>
            <w:r w:rsidRPr="000F79EC">
              <w:rPr>
                <w:i w:val="0"/>
                <w:color w:val="auto"/>
              </w:rPr>
              <w:t xml:space="preserve"> </w:t>
            </w:r>
            <w:r w:rsidR="003E3AE5" w:rsidRPr="000F79EC">
              <w:rPr>
                <w:i w:val="0"/>
                <w:color w:val="auto"/>
              </w:rPr>
              <w:t>that are involved in that flight.</w:t>
            </w:r>
          </w:p>
        </w:tc>
      </w:tr>
      <w:tr w:rsidR="00BD66C9" w:rsidRPr="000F79EC" w14:paraId="01B52C82" w14:textId="77777777" w:rsidTr="00BD66C9">
        <w:tc>
          <w:tcPr>
            <w:tcW w:w="8856" w:type="dxa"/>
            <w:gridSpan w:val="2"/>
          </w:tcPr>
          <w:p w14:paraId="1F8663F3" w14:textId="0F163798" w:rsidR="00BD66C9" w:rsidRPr="000F79EC" w:rsidRDefault="00BD66C9" w:rsidP="00DF4241">
            <w:pPr>
              <w:pStyle w:val="InfoBlue"/>
              <w:spacing w:after="0"/>
              <w:ind w:left="0"/>
              <w:rPr>
                <w:i w:val="0"/>
                <w:color w:val="auto"/>
              </w:rPr>
            </w:pPr>
            <w:r w:rsidRPr="000F79EC">
              <w:rPr>
                <w:b/>
                <w:i w:val="0"/>
                <w:color w:val="auto"/>
              </w:rPr>
              <w:t>Actors:</w:t>
            </w:r>
            <w:r w:rsidR="00DF4241" w:rsidRPr="000F79EC">
              <w:rPr>
                <w:i w:val="0"/>
                <w:color w:val="auto"/>
              </w:rPr>
              <w:t xml:space="preserve"> Reservation System Manager</w:t>
            </w:r>
          </w:p>
        </w:tc>
      </w:tr>
      <w:tr w:rsidR="00BD66C9" w:rsidRPr="000F79EC" w14:paraId="2B8474C1" w14:textId="77777777" w:rsidTr="00BD66C9">
        <w:tc>
          <w:tcPr>
            <w:tcW w:w="8856" w:type="dxa"/>
            <w:gridSpan w:val="2"/>
          </w:tcPr>
          <w:p w14:paraId="1E7938CB" w14:textId="5E0F0D13" w:rsidR="00BD66C9" w:rsidRPr="000F79EC" w:rsidRDefault="00BD66C9" w:rsidP="00EE661A">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w:t>
            </w:r>
            <w:r w:rsidR="00EE661A">
              <w:rPr>
                <w:i w:val="0"/>
                <w:color w:val="auto"/>
              </w:rPr>
              <w:t xml:space="preserve">has entered either the </w:t>
            </w:r>
            <w:r w:rsidR="00EE661A">
              <w:rPr>
                <w:color w:val="auto"/>
              </w:rPr>
              <w:t xml:space="preserve">Move Passengers Between Flights </w:t>
            </w:r>
            <w:r w:rsidR="00EE661A">
              <w:rPr>
                <w:i w:val="0"/>
                <w:color w:val="auto"/>
              </w:rPr>
              <w:t xml:space="preserve">or </w:t>
            </w:r>
            <w:r w:rsidR="00EE661A">
              <w:rPr>
                <w:color w:val="auto"/>
              </w:rPr>
              <w:t>Change Passenger Seating</w:t>
            </w:r>
            <w:r w:rsidR="00EE661A">
              <w:rPr>
                <w:i w:val="0"/>
                <w:color w:val="auto"/>
              </w:rPr>
              <w:t xml:space="preserve"> use cases</w:t>
            </w:r>
            <w:r w:rsidRPr="000F79EC">
              <w:rPr>
                <w:i w:val="0"/>
                <w:color w:val="auto"/>
              </w:rPr>
              <w:t>.</w:t>
            </w:r>
          </w:p>
        </w:tc>
      </w:tr>
      <w:tr w:rsidR="00BD66C9" w:rsidRPr="000F79EC" w14:paraId="5E3653DD" w14:textId="77777777" w:rsidTr="00BD66C9">
        <w:tc>
          <w:tcPr>
            <w:tcW w:w="8856" w:type="dxa"/>
            <w:gridSpan w:val="2"/>
          </w:tcPr>
          <w:p w14:paraId="137FD2A7" w14:textId="751D7402" w:rsidR="00BD66C9" w:rsidRPr="000F79EC" w:rsidRDefault="00BD66C9" w:rsidP="00BD66C9">
            <w:pPr>
              <w:pStyle w:val="InfoBlue"/>
              <w:spacing w:after="0"/>
              <w:ind w:left="0"/>
              <w:rPr>
                <w:b/>
                <w:i w:val="0"/>
                <w:color w:val="auto"/>
              </w:rPr>
            </w:pPr>
            <w:r w:rsidRPr="000F79EC">
              <w:rPr>
                <w:b/>
                <w:i w:val="0"/>
                <w:color w:val="auto"/>
              </w:rPr>
              <w:t>Normal flow:</w:t>
            </w:r>
          </w:p>
          <w:p w14:paraId="29C10F89" w14:textId="5EF8FAC3" w:rsidR="00BD66C9" w:rsidRPr="000F79EC" w:rsidRDefault="00BD66C9" w:rsidP="005D1CD5">
            <w:pPr>
              <w:pStyle w:val="BodyText"/>
              <w:numPr>
                <w:ilvl w:val="0"/>
                <w:numId w:val="45"/>
              </w:numPr>
              <w:spacing w:after="0"/>
            </w:pPr>
            <w:r w:rsidRPr="000F79EC">
              <w:t xml:space="preserve">System </w:t>
            </w:r>
            <w:r w:rsidR="00DF4241" w:rsidRPr="000F79EC">
              <w:t>prompts user for the flight ID, source airport and the destination airport of a flight</w:t>
            </w:r>
            <w:r w:rsidRPr="000F79EC">
              <w:t>.</w:t>
            </w:r>
          </w:p>
          <w:p w14:paraId="071611CB" w14:textId="2CFE8467" w:rsidR="00ED5FD1" w:rsidRPr="000F79EC" w:rsidRDefault="00DF4241" w:rsidP="005D1CD5">
            <w:pPr>
              <w:pStyle w:val="BodyText"/>
              <w:numPr>
                <w:ilvl w:val="0"/>
                <w:numId w:val="45"/>
              </w:numPr>
              <w:spacing w:after="0"/>
            </w:pPr>
            <w:r w:rsidRPr="000F79EC">
              <w:t>User enters the flight ID, source airport and the destination airport of a flight.</w:t>
            </w:r>
          </w:p>
          <w:p w14:paraId="6D8DD47B" w14:textId="5B12FE06" w:rsidR="00ED5FD1" w:rsidRPr="000F79EC" w:rsidRDefault="00ED5FD1" w:rsidP="005D1CD5">
            <w:pPr>
              <w:pStyle w:val="BodyText"/>
              <w:numPr>
                <w:ilvl w:val="0"/>
                <w:numId w:val="45"/>
              </w:numPr>
              <w:spacing w:after="0"/>
            </w:pPr>
            <w:r w:rsidRPr="000F79EC">
              <w:t>System displays all customers that booked the entered flight with the customer’s username, first name and last name. System prompts user to enter the customer usernames that they want to select.</w:t>
            </w:r>
          </w:p>
          <w:p w14:paraId="17294F40" w14:textId="638DA2DA" w:rsidR="00ED5FD1" w:rsidRPr="000F79EC" w:rsidRDefault="00ED5FD1" w:rsidP="005D1CD5">
            <w:pPr>
              <w:pStyle w:val="BodyText"/>
              <w:numPr>
                <w:ilvl w:val="0"/>
                <w:numId w:val="45"/>
              </w:numPr>
              <w:spacing w:after="0"/>
            </w:pPr>
            <w:r w:rsidRPr="000F79EC">
              <w:t>User enters the usernames of the customers that they want to select.</w:t>
            </w:r>
          </w:p>
          <w:p w14:paraId="0DFDD739" w14:textId="77777777" w:rsidR="00BD66C9" w:rsidRPr="000F79EC" w:rsidRDefault="00BD66C9" w:rsidP="005D1CD5">
            <w:pPr>
              <w:pStyle w:val="BodyText"/>
              <w:numPr>
                <w:ilvl w:val="0"/>
                <w:numId w:val="45"/>
              </w:numPr>
              <w:spacing w:after="0"/>
            </w:pPr>
            <w:r w:rsidRPr="000F79EC">
              <w:t>End</w:t>
            </w:r>
          </w:p>
        </w:tc>
      </w:tr>
      <w:tr w:rsidR="00BD66C9" w:rsidRPr="000F79EC" w14:paraId="4DE1E78A" w14:textId="77777777" w:rsidTr="00BD66C9">
        <w:tc>
          <w:tcPr>
            <w:tcW w:w="8856" w:type="dxa"/>
            <w:gridSpan w:val="2"/>
          </w:tcPr>
          <w:p w14:paraId="653C1AED" w14:textId="77777777" w:rsidR="00BD66C9" w:rsidRPr="000F79EC" w:rsidRDefault="00BD66C9" w:rsidP="00BD66C9">
            <w:pPr>
              <w:pStyle w:val="InfoBlue"/>
              <w:spacing w:after="0"/>
              <w:ind w:left="0"/>
              <w:rPr>
                <w:i w:val="0"/>
                <w:color w:val="auto"/>
              </w:rPr>
            </w:pPr>
            <w:r w:rsidRPr="000F79EC">
              <w:rPr>
                <w:b/>
                <w:i w:val="0"/>
                <w:color w:val="auto"/>
              </w:rPr>
              <w:t xml:space="preserve">Sub-flows: </w:t>
            </w:r>
            <w:r w:rsidRPr="000F79EC">
              <w:rPr>
                <w:i w:val="0"/>
                <w:color w:val="auto"/>
              </w:rPr>
              <w:t>None</w:t>
            </w:r>
          </w:p>
        </w:tc>
      </w:tr>
      <w:tr w:rsidR="00BD66C9" w:rsidRPr="000F79EC" w14:paraId="37594BDF" w14:textId="77777777" w:rsidTr="00BD66C9">
        <w:tc>
          <w:tcPr>
            <w:tcW w:w="8856" w:type="dxa"/>
            <w:gridSpan w:val="2"/>
          </w:tcPr>
          <w:p w14:paraId="20E182AB" w14:textId="76ACA690" w:rsidR="00BD66C9" w:rsidRPr="000F79EC" w:rsidRDefault="00BD66C9" w:rsidP="00DF424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59C235E" w14:textId="77777777" w:rsidR="00DF4241" w:rsidRPr="000F79EC" w:rsidRDefault="00DF4241" w:rsidP="00DF4241">
            <w:pPr>
              <w:pStyle w:val="BodyText"/>
              <w:ind w:left="0"/>
            </w:pPr>
            <w:r w:rsidRPr="000F79EC">
              <w:t>2a User enters invalid flight details: The</w:t>
            </w:r>
            <w:r w:rsidRPr="000F79EC">
              <w:rPr>
                <w:i/>
              </w:rPr>
              <w:t xml:space="preserve"> Enter Invalid Flight</w:t>
            </w:r>
            <w:r w:rsidRPr="000F79EC">
              <w:t xml:space="preserve"> use case is performed. </w:t>
            </w:r>
            <w:r w:rsidR="00ED5FD1" w:rsidRPr="000F79EC">
              <w:t>Go to step 1 after execution.</w:t>
            </w:r>
          </w:p>
          <w:p w14:paraId="6E7C731F" w14:textId="64E44AD7" w:rsidR="00ED5FD1" w:rsidRPr="000F79EC" w:rsidRDefault="00ED5FD1" w:rsidP="00DF4241">
            <w:pPr>
              <w:pStyle w:val="BodyText"/>
              <w:ind w:left="0"/>
            </w:pPr>
            <w:r w:rsidRPr="000F79EC">
              <w:t xml:space="preserve">4a User enters invalid username: The </w:t>
            </w:r>
            <w:r w:rsidRPr="000F79EC">
              <w:rPr>
                <w:i/>
              </w:rPr>
              <w:t xml:space="preserve">Enter Invalid Username </w:t>
            </w:r>
            <w:r w:rsidRPr="000F79EC">
              <w:t>use case is performed. Go to step 3 after execution.</w:t>
            </w:r>
          </w:p>
        </w:tc>
      </w:tr>
    </w:tbl>
    <w:p w14:paraId="20BFFD8B" w14:textId="77777777" w:rsidR="00BD66C9" w:rsidRPr="000F79EC" w:rsidRDefault="00BD66C9" w:rsidP="008079BA"/>
    <w:p w14:paraId="76BA372E" w14:textId="0BCB61A4" w:rsidR="0039518B" w:rsidRPr="000F79EC" w:rsidRDefault="0039518B" w:rsidP="0039518B">
      <w:pPr>
        <w:pStyle w:val="Heading2"/>
        <w:widowControl/>
      </w:pPr>
      <w:bookmarkStart w:id="46" w:name="_Toc291187246"/>
      <w:r w:rsidRPr="000F79EC">
        <w:t xml:space="preserve">Use Case: Edit Travel Agency and Customer </w:t>
      </w:r>
      <w:r w:rsidR="000B6E33" w:rsidRPr="000F79EC">
        <w:t>Account</w:t>
      </w:r>
      <w:bookmarkEnd w:id="46"/>
    </w:p>
    <w:tbl>
      <w:tblPr>
        <w:tblStyle w:val="TableGrid"/>
        <w:tblW w:w="0" w:type="auto"/>
        <w:tblInd w:w="720" w:type="dxa"/>
        <w:tblLook w:val="04A0" w:firstRow="1" w:lastRow="0" w:firstColumn="1" w:lastColumn="0" w:noHBand="0" w:noVBand="1"/>
      </w:tblPr>
      <w:tblGrid>
        <w:gridCol w:w="7185"/>
        <w:gridCol w:w="1671"/>
      </w:tblGrid>
      <w:tr w:rsidR="0039518B" w:rsidRPr="000F79EC" w14:paraId="1FC74051" w14:textId="77777777" w:rsidTr="00434FDC">
        <w:tc>
          <w:tcPr>
            <w:tcW w:w="7185" w:type="dxa"/>
          </w:tcPr>
          <w:p w14:paraId="60E3CC0E" w14:textId="30A48C85" w:rsidR="0039518B" w:rsidRPr="000F79EC" w:rsidRDefault="0039518B" w:rsidP="000B6E33">
            <w:pPr>
              <w:pStyle w:val="InfoBlue"/>
              <w:spacing w:after="0"/>
              <w:ind w:left="0"/>
              <w:rPr>
                <w:i w:val="0"/>
                <w:color w:val="auto"/>
              </w:rPr>
            </w:pPr>
            <w:r w:rsidRPr="000F79EC">
              <w:rPr>
                <w:b/>
                <w:i w:val="0"/>
                <w:color w:val="auto"/>
              </w:rPr>
              <w:t xml:space="preserve">Name: </w:t>
            </w:r>
            <w:r w:rsidRPr="000F79EC">
              <w:rPr>
                <w:i w:val="0"/>
                <w:color w:val="auto"/>
              </w:rPr>
              <w:t xml:space="preserve">Edit Travel Agency and Customer </w:t>
            </w:r>
            <w:r w:rsidR="000B6E33" w:rsidRPr="000F79EC">
              <w:rPr>
                <w:i w:val="0"/>
                <w:color w:val="auto"/>
              </w:rPr>
              <w:t>Account</w:t>
            </w:r>
          </w:p>
        </w:tc>
        <w:tc>
          <w:tcPr>
            <w:tcW w:w="1671" w:type="dxa"/>
          </w:tcPr>
          <w:p w14:paraId="1E18281A" w14:textId="01C934E1" w:rsidR="0039518B" w:rsidRPr="000F79EC" w:rsidRDefault="0039518B" w:rsidP="00735832">
            <w:pPr>
              <w:pStyle w:val="InfoBlue"/>
              <w:spacing w:after="0"/>
              <w:ind w:left="0"/>
              <w:rPr>
                <w:i w:val="0"/>
                <w:color w:val="auto"/>
              </w:rPr>
            </w:pPr>
            <w:r w:rsidRPr="000F79EC">
              <w:rPr>
                <w:b/>
                <w:i w:val="0"/>
                <w:color w:val="auto"/>
              </w:rPr>
              <w:t xml:space="preserve">ID: </w:t>
            </w:r>
            <w:r w:rsidR="00735832" w:rsidRPr="000F79EC">
              <w:rPr>
                <w:i w:val="0"/>
                <w:color w:val="auto"/>
              </w:rPr>
              <w:t>RSV</w:t>
            </w:r>
            <w:r w:rsidR="008818F4" w:rsidRPr="000F79EC">
              <w:rPr>
                <w:i w:val="0"/>
                <w:color w:val="auto"/>
              </w:rPr>
              <w:t>_02</w:t>
            </w:r>
          </w:p>
        </w:tc>
      </w:tr>
      <w:tr w:rsidR="0039518B" w:rsidRPr="000F79EC" w14:paraId="1F34852C" w14:textId="77777777" w:rsidTr="00434FDC">
        <w:tc>
          <w:tcPr>
            <w:tcW w:w="8856" w:type="dxa"/>
            <w:gridSpan w:val="2"/>
          </w:tcPr>
          <w:p w14:paraId="39FB3938" w14:textId="77777777" w:rsidR="0039518B" w:rsidRPr="000F79EC" w:rsidRDefault="0039518B" w:rsidP="00434FDC">
            <w:pPr>
              <w:pStyle w:val="InfoBlue"/>
              <w:spacing w:after="0"/>
              <w:ind w:left="0"/>
              <w:rPr>
                <w:b/>
                <w:i w:val="0"/>
                <w:color w:val="auto"/>
              </w:rPr>
            </w:pPr>
            <w:r w:rsidRPr="000F79EC">
              <w:rPr>
                <w:b/>
                <w:i w:val="0"/>
                <w:color w:val="auto"/>
              </w:rPr>
              <w:t>Stakeholders and goals:</w:t>
            </w:r>
          </w:p>
          <w:p w14:paraId="264C4C9C" w14:textId="5B57DF55" w:rsidR="00CF058C" w:rsidRDefault="00CF058C" w:rsidP="00CF058C">
            <w:pPr>
              <w:pStyle w:val="InfoBlue"/>
              <w:ind w:left="0"/>
              <w:rPr>
                <w:i w:val="0"/>
                <w:color w:val="auto"/>
              </w:rPr>
            </w:pPr>
            <w:r>
              <w:rPr>
                <w:i w:val="0"/>
                <w:color w:val="auto"/>
              </w:rPr>
              <w:t>Airline’s Human Resource Manager – Wants to save cost on hiring extra staff to edit and manage travel agency and customer accounts.</w:t>
            </w:r>
          </w:p>
          <w:p w14:paraId="75CEF25B" w14:textId="0EA3FB18" w:rsidR="0039518B" w:rsidRPr="000F79EC" w:rsidRDefault="00CF058C" w:rsidP="001E7281">
            <w:pPr>
              <w:pStyle w:val="InfoBlue"/>
              <w:spacing w:after="0"/>
              <w:ind w:left="0"/>
              <w:rPr>
                <w:color w:val="auto"/>
              </w:rPr>
            </w:pPr>
            <w:r>
              <w:rPr>
                <w:i w:val="0"/>
                <w:color w:val="auto"/>
              </w:rPr>
              <w:t xml:space="preserve">Profile System Manager – Wants to quickly and conveniently edit </w:t>
            </w:r>
            <w:r w:rsidR="001E7281">
              <w:rPr>
                <w:i w:val="0"/>
                <w:color w:val="auto"/>
              </w:rPr>
              <w:t>travel agency and customer accounts</w:t>
            </w:r>
            <w:r>
              <w:rPr>
                <w:i w:val="0"/>
                <w:color w:val="auto"/>
              </w:rPr>
              <w:t>.</w:t>
            </w:r>
          </w:p>
        </w:tc>
      </w:tr>
      <w:tr w:rsidR="0039518B" w:rsidRPr="000F79EC" w14:paraId="50AD2128" w14:textId="77777777" w:rsidTr="00434FDC">
        <w:tc>
          <w:tcPr>
            <w:tcW w:w="8856" w:type="dxa"/>
            <w:gridSpan w:val="2"/>
          </w:tcPr>
          <w:p w14:paraId="3CE5A30E" w14:textId="003814D3" w:rsidR="0039518B" w:rsidRPr="000F79EC" w:rsidRDefault="0039518B" w:rsidP="000B6E33">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w:t>
            </w:r>
            <w:r w:rsidR="00764DF6" w:rsidRPr="000F79EC">
              <w:rPr>
                <w:i w:val="0"/>
                <w:color w:val="auto"/>
              </w:rPr>
              <w:t xml:space="preserve">edit the travel agency and customer </w:t>
            </w:r>
            <w:r w:rsidR="000B6E33" w:rsidRPr="000F79EC">
              <w:rPr>
                <w:i w:val="0"/>
                <w:color w:val="auto"/>
              </w:rPr>
              <w:t>account</w:t>
            </w:r>
            <w:r w:rsidRPr="000F79EC">
              <w:rPr>
                <w:i w:val="0"/>
                <w:color w:val="auto"/>
              </w:rPr>
              <w:t>.</w:t>
            </w:r>
          </w:p>
        </w:tc>
      </w:tr>
      <w:tr w:rsidR="0039518B" w:rsidRPr="000F79EC" w14:paraId="08630BC1" w14:textId="77777777" w:rsidTr="00434FDC">
        <w:tc>
          <w:tcPr>
            <w:tcW w:w="8856" w:type="dxa"/>
            <w:gridSpan w:val="2"/>
          </w:tcPr>
          <w:p w14:paraId="1CDDE9E7" w14:textId="054A901D" w:rsidR="0039518B" w:rsidRPr="000F79EC" w:rsidRDefault="0039518B" w:rsidP="00764DF6">
            <w:pPr>
              <w:pStyle w:val="InfoBlue"/>
              <w:spacing w:after="0"/>
              <w:ind w:left="0"/>
              <w:rPr>
                <w:i w:val="0"/>
                <w:color w:val="auto"/>
              </w:rPr>
            </w:pPr>
            <w:r w:rsidRPr="000F79EC">
              <w:rPr>
                <w:b/>
                <w:i w:val="0"/>
                <w:color w:val="auto"/>
              </w:rPr>
              <w:t>Actors:</w:t>
            </w:r>
            <w:r w:rsidRPr="000F79EC">
              <w:rPr>
                <w:i w:val="0"/>
                <w:color w:val="auto"/>
              </w:rPr>
              <w:t xml:space="preserve"> </w:t>
            </w:r>
            <w:r w:rsidR="00764DF6" w:rsidRPr="000F79EC">
              <w:rPr>
                <w:i w:val="0"/>
                <w:color w:val="auto"/>
              </w:rPr>
              <w:t>Profile</w:t>
            </w:r>
            <w:r w:rsidRPr="000F79EC">
              <w:rPr>
                <w:i w:val="0"/>
                <w:color w:val="auto"/>
              </w:rPr>
              <w:t xml:space="preserve"> System Manager</w:t>
            </w:r>
          </w:p>
        </w:tc>
      </w:tr>
      <w:tr w:rsidR="0039518B" w:rsidRPr="000F79EC" w14:paraId="0E2F7604" w14:textId="77777777" w:rsidTr="00434FDC">
        <w:tc>
          <w:tcPr>
            <w:tcW w:w="8856" w:type="dxa"/>
            <w:gridSpan w:val="2"/>
          </w:tcPr>
          <w:p w14:paraId="5AC68D81" w14:textId="269C6387" w:rsidR="0039518B" w:rsidRPr="000F79EC" w:rsidRDefault="0039518B" w:rsidP="000B6E33">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w:t>
            </w:r>
            <w:r w:rsidR="00764DF6" w:rsidRPr="000F79EC">
              <w:rPr>
                <w:i w:val="0"/>
                <w:color w:val="auto"/>
              </w:rPr>
              <w:t xml:space="preserve">chooses the </w:t>
            </w:r>
            <w:r w:rsidR="00764DF6" w:rsidRPr="000F79EC">
              <w:rPr>
                <w:color w:val="auto"/>
              </w:rPr>
              <w:t xml:space="preserve">Edit Travel Agency and Customer </w:t>
            </w:r>
            <w:r w:rsidR="000B6E33" w:rsidRPr="000F79EC">
              <w:rPr>
                <w:color w:val="auto"/>
              </w:rPr>
              <w:t>Account</w:t>
            </w:r>
            <w:r w:rsidR="00764DF6" w:rsidRPr="000F79EC">
              <w:rPr>
                <w:color w:val="auto"/>
              </w:rPr>
              <w:t xml:space="preserve"> </w:t>
            </w:r>
            <w:r w:rsidR="00764DF6" w:rsidRPr="000F79EC">
              <w:rPr>
                <w:i w:val="0"/>
                <w:color w:val="auto"/>
              </w:rPr>
              <w:t xml:space="preserve">option from the </w:t>
            </w:r>
            <w:r w:rsidR="00582DBC" w:rsidRPr="000F79EC">
              <w:rPr>
                <w:i w:val="0"/>
                <w:color w:val="auto"/>
              </w:rPr>
              <w:t>main menu</w:t>
            </w:r>
            <w:r w:rsidRPr="000F79EC">
              <w:rPr>
                <w:i w:val="0"/>
                <w:color w:val="auto"/>
              </w:rPr>
              <w:t>.</w:t>
            </w:r>
          </w:p>
        </w:tc>
      </w:tr>
      <w:tr w:rsidR="0039518B" w:rsidRPr="000F79EC" w14:paraId="53863F7C" w14:textId="77777777" w:rsidTr="00434FDC">
        <w:tc>
          <w:tcPr>
            <w:tcW w:w="8856" w:type="dxa"/>
            <w:gridSpan w:val="2"/>
          </w:tcPr>
          <w:p w14:paraId="4DCF3D5C" w14:textId="1F6F8377" w:rsidR="0039518B" w:rsidRPr="000F79EC" w:rsidRDefault="0039518B" w:rsidP="00434FDC">
            <w:pPr>
              <w:pStyle w:val="InfoBlue"/>
              <w:spacing w:after="0"/>
              <w:ind w:left="0"/>
              <w:rPr>
                <w:b/>
                <w:i w:val="0"/>
                <w:color w:val="auto"/>
              </w:rPr>
            </w:pPr>
            <w:r w:rsidRPr="000F79EC">
              <w:rPr>
                <w:b/>
                <w:i w:val="0"/>
                <w:color w:val="auto"/>
              </w:rPr>
              <w:t>Normal flow:</w:t>
            </w:r>
          </w:p>
          <w:p w14:paraId="040B11C8" w14:textId="6D47C6CE" w:rsidR="0039518B" w:rsidRPr="000F79EC" w:rsidRDefault="000B6E33" w:rsidP="005D1CD5">
            <w:pPr>
              <w:pStyle w:val="BodyText"/>
              <w:numPr>
                <w:ilvl w:val="0"/>
                <w:numId w:val="46"/>
              </w:numPr>
              <w:spacing w:after="0"/>
            </w:pPr>
            <w:r w:rsidRPr="000F79EC">
              <w:t>System prompts the user to enter a username of a travel agency or a customer.</w:t>
            </w:r>
          </w:p>
          <w:p w14:paraId="502A373E" w14:textId="35E406A9" w:rsidR="000B6E33" w:rsidRPr="000F79EC" w:rsidRDefault="000B6E33" w:rsidP="005D1CD5">
            <w:pPr>
              <w:pStyle w:val="BodyText"/>
              <w:numPr>
                <w:ilvl w:val="0"/>
                <w:numId w:val="46"/>
              </w:numPr>
              <w:spacing w:after="0"/>
            </w:pPr>
            <w:r w:rsidRPr="000F79EC">
              <w:t>User enters a username into the system.</w:t>
            </w:r>
          </w:p>
          <w:p w14:paraId="7EC455B0" w14:textId="0307F1C7" w:rsidR="000B6E33" w:rsidRPr="000F79EC" w:rsidRDefault="000B6E33" w:rsidP="005D1CD5">
            <w:pPr>
              <w:pStyle w:val="BodyText"/>
              <w:numPr>
                <w:ilvl w:val="0"/>
                <w:numId w:val="46"/>
              </w:numPr>
              <w:spacing w:after="0"/>
            </w:pPr>
            <w:r w:rsidRPr="000F79EC">
              <w:t>System displays details of the travel agency or customer that matches the corresponding username in a numbered list and prompts the user to select which detail that they wan</w:t>
            </w:r>
            <w:r w:rsidR="00451FEA" w:rsidRPr="000F79EC">
              <w:t>t</w:t>
            </w:r>
            <w:r w:rsidRPr="000F79EC">
              <w:t xml:space="preserve"> to edit.</w:t>
            </w:r>
          </w:p>
          <w:p w14:paraId="15B81BA0" w14:textId="332EECA1" w:rsidR="000B6E33" w:rsidRPr="000F79EC" w:rsidRDefault="00451FEA" w:rsidP="005D1CD5">
            <w:pPr>
              <w:pStyle w:val="BodyText"/>
              <w:numPr>
                <w:ilvl w:val="0"/>
                <w:numId w:val="46"/>
              </w:numPr>
              <w:spacing w:after="0"/>
            </w:pPr>
            <w:r w:rsidRPr="000F79EC">
              <w:t>User enters the number corresponding to the detail that they want to edit.</w:t>
            </w:r>
          </w:p>
          <w:p w14:paraId="62D311DE" w14:textId="77777777" w:rsidR="00451FEA" w:rsidRPr="000F79EC" w:rsidRDefault="00451FEA" w:rsidP="005D1CD5">
            <w:pPr>
              <w:pStyle w:val="BodyText"/>
              <w:numPr>
                <w:ilvl w:val="0"/>
                <w:numId w:val="46"/>
              </w:numPr>
              <w:spacing w:after="0"/>
            </w:pPr>
            <w:r w:rsidRPr="000F79EC">
              <w:t>System prompts user for the new detail.</w:t>
            </w:r>
          </w:p>
          <w:p w14:paraId="2A389BCE" w14:textId="141324A8" w:rsidR="00451FEA" w:rsidRPr="000F79EC" w:rsidRDefault="00451FEA" w:rsidP="005D1CD5">
            <w:pPr>
              <w:pStyle w:val="BodyText"/>
              <w:numPr>
                <w:ilvl w:val="0"/>
                <w:numId w:val="46"/>
              </w:numPr>
              <w:spacing w:after="0"/>
            </w:pPr>
            <w:r w:rsidRPr="000F79EC">
              <w:t>User enters the new detail into the system.</w:t>
            </w:r>
          </w:p>
          <w:p w14:paraId="0A454B89" w14:textId="344A8AD2" w:rsidR="00451FEA" w:rsidRPr="000F79EC" w:rsidRDefault="00451FEA" w:rsidP="005D1CD5">
            <w:pPr>
              <w:pStyle w:val="BodyText"/>
              <w:numPr>
                <w:ilvl w:val="0"/>
                <w:numId w:val="46"/>
              </w:numPr>
              <w:spacing w:after="0"/>
            </w:pPr>
            <w:r w:rsidRPr="000F79EC">
              <w:t>System updates the customer or travel agency’s details in the database.</w:t>
            </w:r>
          </w:p>
          <w:p w14:paraId="78D8EFE7" w14:textId="0BDCEAE7" w:rsidR="00A326BA" w:rsidRPr="000F79EC" w:rsidRDefault="00A326BA" w:rsidP="005D1CD5">
            <w:pPr>
              <w:pStyle w:val="BodyText"/>
              <w:numPr>
                <w:ilvl w:val="0"/>
                <w:numId w:val="46"/>
              </w:numPr>
              <w:spacing w:after="0"/>
            </w:pPr>
            <w:r w:rsidRPr="000F79EC">
              <w:t xml:space="preserve">System returns to </w:t>
            </w:r>
            <w:r w:rsidR="000F48EE" w:rsidRPr="000F79EC">
              <w:t>main menu</w:t>
            </w:r>
            <w:r w:rsidRPr="000F79EC">
              <w:t>.</w:t>
            </w:r>
          </w:p>
          <w:p w14:paraId="37B5C653" w14:textId="77777777" w:rsidR="0039518B" w:rsidRPr="000F79EC" w:rsidRDefault="0039518B" w:rsidP="005D1CD5">
            <w:pPr>
              <w:pStyle w:val="BodyText"/>
              <w:numPr>
                <w:ilvl w:val="0"/>
                <w:numId w:val="46"/>
              </w:numPr>
              <w:spacing w:after="0"/>
            </w:pPr>
            <w:r w:rsidRPr="000F79EC">
              <w:t>End</w:t>
            </w:r>
          </w:p>
        </w:tc>
      </w:tr>
      <w:tr w:rsidR="0039518B" w:rsidRPr="000F79EC" w14:paraId="5190665E" w14:textId="77777777" w:rsidTr="00434FDC">
        <w:tc>
          <w:tcPr>
            <w:tcW w:w="8856" w:type="dxa"/>
            <w:gridSpan w:val="2"/>
          </w:tcPr>
          <w:p w14:paraId="603E5003" w14:textId="77777777" w:rsidR="0039518B" w:rsidRPr="000F79EC" w:rsidRDefault="0039518B" w:rsidP="00434FDC">
            <w:pPr>
              <w:pStyle w:val="InfoBlue"/>
              <w:spacing w:after="0"/>
              <w:ind w:left="0"/>
              <w:rPr>
                <w:i w:val="0"/>
                <w:color w:val="auto"/>
              </w:rPr>
            </w:pPr>
            <w:r w:rsidRPr="000F79EC">
              <w:rPr>
                <w:b/>
                <w:i w:val="0"/>
                <w:color w:val="auto"/>
              </w:rPr>
              <w:t xml:space="preserve">Sub-flows: </w:t>
            </w:r>
            <w:r w:rsidRPr="000F79EC">
              <w:rPr>
                <w:i w:val="0"/>
                <w:color w:val="auto"/>
              </w:rPr>
              <w:t>None</w:t>
            </w:r>
          </w:p>
        </w:tc>
      </w:tr>
      <w:tr w:rsidR="0039518B" w:rsidRPr="000F79EC" w14:paraId="747DEF7E" w14:textId="77777777" w:rsidTr="00434FDC">
        <w:tc>
          <w:tcPr>
            <w:tcW w:w="8856" w:type="dxa"/>
            <w:gridSpan w:val="2"/>
          </w:tcPr>
          <w:p w14:paraId="2BB417D7" w14:textId="77777777" w:rsidR="0039518B" w:rsidRPr="000F79EC" w:rsidRDefault="0039518B" w:rsidP="00434FDC">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165275CD" w14:textId="44F910F7" w:rsidR="0039518B" w:rsidRPr="000F79EC" w:rsidRDefault="000B6E33" w:rsidP="00434FDC">
            <w:pPr>
              <w:pStyle w:val="BodyText"/>
              <w:ind w:left="0"/>
            </w:pPr>
            <w:r w:rsidRPr="000F79EC">
              <w:t>2</w:t>
            </w:r>
            <w:r w:rsidR="0039518B" w:rsidRPr="000F79EC">
              <w:t xml:space="preserve">a User enters invalid username: The </w:t>
            </w:r>
            <w:r w:rsidR="0039518B" w:rsidRPr="000F79EC">
              <w:rPr>
                <w:i/>
              </w:rPr>
              <w:t xml:space="preserve">Enter Invalid Username </w:t>
            </w:r>
            <w:r w:rsidR="0039518B" w:rsidRPr="000F79EC">
              <w:t>use</w:t>
            </w:r>
            <w:r w:rsidRPr="000F79EC">
              <w:t xml:space="preserve"> case is performed. Go to step 1</w:t>
            </w:r>
            <w:r w:rsidR="0039518B" w:rsidRPr="000F79EC">
              <w:t xml:space="preserve"> after execution.</w:t>
            </w:r>
          </w:p>
        </w:tc>
      </w:tr>
    </w:tbl>
    <w:p w14:paraId="0B487B98" w14:textId="77777777" w:rsidR="0039518B" w:rsidRPr="000F79EC" w:rsidRDefault="0039518B" w:rsidP="008079BA"/>
    <w:p w14:paraId="393C5D04" w14:textId="604BA20E" w:rsidR="00515FA1" w:rsidRPr="000F79EC" w:rsidRDefault="00515FA1" w:rsidP="00515FA1">
      <w:pPr>
        <w:pStyle w:val="Heading2"/>
        <w:widowControl/>
      </w:pPr>
      <w:bookmarkStart w:id="47" w:name="_Toc291187247"/>
      <w:r w:rsidRPr="000F79EC">
        <w:lastRenderedPageBreak/>
        <w:t>Use Case: Close Account</w:t>
      </w:r>
      <w:bookmarkEnd w:id="47"/>
    </w:p>
    <w:tbl>
      <w:tblPr>
        <w:tblStyle w:val="TableGrid"/>
        <w:tblW w:w="0" w:type="auto"/>
        <w:tblInd w:w="720" w:type="dxa"/>
        <w:tblLook w:val="04A0" w:firstRow="1" w:lastRow="0" w:firstColumn="1" w:lastColumn="0" w:noHBand="0" w:noVBand="1"/>
      </w:tblPr>
      <w:tblGrid>
        <w:gridCol w:w="7185"/>
        <w:gridCol w:w="1671"/>
      </w:tblGrid>
      <w:tr w:rsidR="00515FA1" w:rsidRPr="000F79EC" w14:paraId="0A954F89" w14:textId="77777777" w:rsidTr="003A6221">
        <w:tc>
          <w:tcPr>
            <w:tcW w:w="7185" w:type="dxa"/>
          </w:tcPr>
          <w:p w14:paraId="5BC9455B" w14:textId="4B46134E" w:rsidR="00515FA1" w:rsidRPr="000F79EC" w:rsidRDefault="00515FA1" w:rsidP="00703F09">
            <w:pPr>
              <w:pStyle w:val="InfoBlue"/>
              <w:spacing w:after="0"/>
              <w:ind w:left="0"/>
              <w:rPr>
                <w:i w:val="0"/>
                <w:color w:val="auto"/>
              </w:rPr>
            </w:pPr>
            <w:r w:rsidRPr="000F79EC">
              <w:rPr>
                <w:b/>
                <w:i w:val="0"/>
                <w:color w:val="auto"/>
              </w:rPr>
              <w:t xml:space="preserve">Name: </w:t>
            </w:r>
            <w:r w:rsidR="00703F09" w:rsidRPr="000F79EC">
              <w:rPr>
                <w:i w:val="0"/>
                <w:color w:val="auto"/>
              </w:rPr>
              <w:t>Close Account</w:t>
            </w:r>
          </w:p>
        </w:tc>
        <w:tc>
          <w:tcPr>
            <w:tcW w:w="1671" w:type="dxa"/>
          </w:tcPr>
          <w:p w14:paraId="5376AB45" w14:textId="6088D62B" w:rsidR="00515FA1" w:rsidRPr="000F79EC" w:rsidRDefault="00515FA1" w:rsidP="00703F09">
            <w:pPr>
              <w:pStyle w:val="InfoBlue"/>
              <w:spacing w:after="0"/>
              <w:ind w:left="0"/>
              <w:rPr>
                <w:i w:val="0"/>
                <w:color w:val="auto"/>
              </w:rPr>
            </w:pPr>
            <w:r w:rsidRPr="000F79EC">
              <w:rPr>
                <w:b/>
                <w:i w:val="0"/>
                <w:color w:val="auto"/>
              </w:rPr>
              <w:t xml:space="preserve">ID: </w:t>
            </w:r>
            <w:r w:rsidR="00703F09" w:rsidRPr="000F79EC">
              <w:rPr>
                <w:i w:val="0"/>
                <w:color w:val="auto"/>
              </w:rPr>
              <w:t>ACC_04</w:t>
            </w:r>
          </w:p>
        </w:tc>
      </w:tr>
      <w:tr w:rsidR="00515FA1" w:rsidRPr="000F79EC" w14:paraId="5D3F7A1E" w14:textId="77777777" w:rsidTr="003A6221">
        <w:tc>
          <w:tcPr>
            <w:tcW w:w="8856" w:type="dxa"/>
            <w:gridSpan w:val="2"/>
          </w:tcPr>
          <w:p w14:paraId="1D18E99A" w14:textId="77777777" w:rsidR="00515FA1" w:rsidRPr="000F79EC" w:rsidRDefault="00515FA1" w:rsidP="003A6221">
            <w:pPr>
              <w:pStyle w:val="InfoBlue"/>
              <w:spacing w:after="0"/>
              <w:ind w:left="0"/>
              <w:rPr>
                <w:b/>
                <w:i w:val="0"/>
                <w:color w:val="auto"/>
              </w:rPr>
            </w:pPr>
            <w:r w:rsidRPr="000F79EC">
              <w:rPr>
                <w:b/>
                <w:i w:val="0"/>
                <w:color w:val="auto"/>
              </w:rPr>
              <w:t>Stakeholders and goals:</w:t>
            </w:r>
          </w:p>
          <w:p w14:paraId="0E335F70" w14:textId="40D472B1" w:rsidR="009E551B" w:rsidRPr="00641E72" w:rsidRDefault="009E551B" w:rsidP="009E551B">
            <w:pPr>
              <w:pStyle w:val="InfoBlue"/>
              <w:ind w:left="0"/>
            </w:pPr>
            <w:r>
              <w:rPr>
                <w:i w:val="0"/>
                <w:color w:val="auto"/>
              </w:rPr>
              <w:t xml:space="preserve">Airline’s Human Resource Manager – Wants to save cost on hiring extra staff to </w:t>
            </w:r>
            <w:r w:rsidR="00471409">
              <w:rPr>
                <w:i w:val="0"/>
                <w:color w:val="auto"/>
              </w:rPr>
              <w:t>close travel agency and customer accounts.</w:t>
            </w:r>
          </w:p>
          <w:p w14:paraId="63E11783" w14:textId="1E7AAE89" w:rsidR="009E551B" w:rsidRDefault="009E551B" w:rsidP="009E551B">
            <w:pPr>
              <w:pStyle w:val="InfoBlue"/>
              <w:ind w:left="0"/>
              <w:rPr>
                <w:i w:val="0"/>
                <w:color w:val="auto"/>
              </w:rPr>
            </w:pPr>
            <w:r>
              <w:rPr>
                <w:i w:val="0"/>
                <w:color w:val="auto"/>
              </w:rPr>
              <w:t xml:space="preserve">Customer and </w:t>
            </w:r>
            <w:r w:rsidRPr="0053445A">
              <w:rPr>
                <w:i w:val="0"/>
                <w:color w:val="auto"/>
              </w:rPr>
              <w:t>Travel Agencies</w:t>
            </w:r>
            <w:r>
              <w:rPr>
                <w:i w:val="0"/>
                <w:color w:val="auto"/>
              </w:rPr>
              <w:t xml:space="preserve"> – Wants to be informed whether </w:t>
            </w:r>
            <w:r w:rsidR="00471409">
              <w:rPr>
                <w:i w:val="0"/>
                <w:color w:val="auto"/>
              </w:rPr>
              <w:t>their accounts have been closed.</w:t>
            </w:r>
          </w:p>
          <w:p w14:paraId="5FC68093" w14:textId="0779D126" w:rsidR="00515FA1" w:rsidRPr="000F79EC" w:rsidRDefault="009E551B" w:rsidP="00471409">
            <w:pPr>
              <w:pStyle w:val="InfoBlue"/>
              <w:spacing w:after="0"/>
              <w:ind w:left="0"/>
              <w:rPr>
                <w:color w:val="auto"/>
              </w:rPr>
            </w:pPr>
            <w:r>
              <w:rPr>
                <w:i w:val="0"/>
                <w:color w:val="auto"/>
              </w:rPr>
              <w:t>Profile System Manager – Wa</w:t>
            </w:r>
            <w:r w:rsidR="00471409">
              <w:rPr>
                <w:i w:val="0"/>
                <w:color w:val="auto"/>
              </w:rPr>
              <w:t>nts to quickly and conveniently close a travel agency or customer’s account</w:t>
            </w:r>
            <w:r>
              <w:rPr>
                <w:i w:val="0"/>
                <w:color w:val="auto"/>
              </w:rPr>
              <w:t>.</w:t>
            </w:r>
          </w:p>
        </w:tc>
      </w:tr>
      <w:tr w:rsidR="00515FA1" w:rsidRPr="000F79EC" w14:paraId="1DF60042" w14:textId="77777777" w:rsidTr="003A6221">
        <w:tc>
          <w:tcPr>
            <w:tcW w:w="8856" w:type="dxa"/>
            <w:gridSpan w:val="2"/>
          </w:tcPr>
          <w:p w14:paraId="673CAE42" w14:textId="0E45949A" w:rsidR="00515FA1" w:rsidRPr="000F79EC" w:rsidRDefault="00515FA1" w:rsidP="00515FA1">
            <w:pPr>
              <w:pStyle w:val="InfoBlue"/>
              <w:spacing w:after="0"/>
              <w:ind w:left="0"/>
              <w:rPr>
                <w:i w:val="0"/>
                <w:color w:val="auto"/>
              </w:rPr>
            </w:pPr>
            <w:r w:rsidRPr="000F79EC">
              <w:rPr>
                <w:b/>
                <w:i w:val="0"/>
                <w:color w:val="auto"/>
              </w:rPr>
              <w:t xml:space="preserve">Description: </w:t>
            </w:r>
            <w:r w:rsidR="0063334D" w:rsidRPr="000F79EC">
              <w:rPr>
                <w:i w:val="0"/>
                <w:color w:val="auto"/>
              </w:rPr>
              <w:t>User wants</w:t>
            </w:r>
            <w:r w:rsidRPr="000F79EC">
              <w:rPr>
                <w:i w:val="0"/>
                <w:color w:val="auto"/>
              </w:rPr>
              <w:t xml:space="preserve"> to close a travel agency or customer account.</w:t>
            </w:r>
          </w:p>
        </w:tc>
      </w:tr>
      <w:tr w:rsidR="00515FA1" w:rsidRPr="000F79EC" w14:paraId="7089F2D2" w14:textId="77777777" w:rsidTr="003A6221">
        <w:tc>
          <w:tcPr>
            <w:tcW w:w="8856" w:type="dxa"/>
            <w:gridSpan w:val="2"/>
          </w:tcPr>
          <w:p w14:paraId="01749522" w14:textId="5A5F6B2E" w:rsidR="00515FA1" w:rsidRPr="000F79EC" w:rsidRDefault="00515FA1" w:rsidP="003A6221">
            <w:pPr>
              <w:pStyle w:val="InfoBlue"/>
              <w:spacing w:after="0"/>
              <w:ind w:left="0"/>
              <w:rPr>
                <w:i w:val="0"/>
                <w:color w:val="auto"/>
              </w:rPr>
            </w:pPr>
            <w:r w:rsidRPr="000F79EC">
              <w:rPr>
                <w:b/>
                <w:i w:val="0"/>
                <w:color w:val="auto"/>
              </w:rPr>
              <w:t>Actors:</w:t>
            </w:r>
            <w:r w:rsidRPr="000F79EC">
              <w:rPr>
                <w:i w:val="0"/>
                <w:color w:val="auto"/>
              </w:rPr>
              <w:t xml:space="preserve"> Profile System Manager</w:t>
            </w:r>
            <w:r w:rsidR="00703F09" w:rsidRPr="000F79EC">
              <w:rPr>
                <w:i w:val="0"/>
                <w:color w:val="auto"/>
              </w:rPr>
              <w:t>, Customer, Travel Agency</w:t>
            </w:r>
          </w:p>
        </w:tc>
      </w:tr>
      <w:tr w:rsidR="00515FA1" w:rsidRPr="000F79EC" w14:paraId="5225261E" w14:textId="77777777" w:rsidTr="003A6221">
        <w:tc>
          <w:tcPr>
            <w:tcW w:w="8856" w:type="dxa"/>
            <w:gridSpan w:val="2"/>
          </w:tcPr>
          <w:p w14:paraId="77354857" w14:textId="01B85287" w:rsidR="00515FA1" w:rsidRPr="000F79EC" w:rsidRDefault="00515FA1" w:rsidP="00515FA1">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Pr="000F79EC">
              <w:rPr>
                <w:color w:val="auto"/>
              </w:rPr>
              <w:t xml:space="preserve">Close Account </w:t>
            </w:r>
            <w:r w:rsidRPr="000F79EC">
              <w:rPr>
                <w:i w:val="0"/>
                <w:color w:val="auto"/>
              </w:rPr>
              <w:t xml:space="preserve">option from the </w:t>
            </w:r>
            <w:r w:rsidR="00582DBC" w:rsidRPr="000F79EC">
              <w:rPr>
                <w:i w:val="0"/>
                <w:color w:val="auto"/>
              </w:rPr>
              <w:t>main menu</w:t>
            </w:r>
            <w:r w:rsidRPr="000F79EC">
              <w:rPr>
                <w:i w:val="0"/>
                <w:color w:val="auto"/>
              </w:rPr>
              <w:t>.</w:t>
            </w:r>
          </w:p>
        </w:tc>
      </w:tr>
      <w:tr w:rsidR="00515FA1" w:rsidRPr="000F79EC" w14:paraId="3EC51F1A" w14:textId="77777777" w:rsidTr="003A6221">
        <w:tc>
          <w:tcPr>
            <w:tcW w:w="8856" w:type="dxa"/>
            <w:gridSpan w:val="2"/>
          </w:tcPr>
          <w:p w14:paraId="7634381E" w14:textId="77777777" w:rsidR="00515FA1" w:rsidRPr="000F79EC" w:rsidRDefault="00515FA1" w:rsidP="003A6221">
            <w:pPr>
              <w:pStyle w:val="InfoBlue"/>
              <w:spacing w:after="0"/>
              <w:ind w:left="0"/>
              <w:rPr>
                <w:b/>
                <w:i w:val="0"/>
                <w:color w:val="auto"/>
              </w:rPr>
            </w:pPr>
            <w:r w:rsidRPr="000F79EC">
              <w:rPr>
                <w:b/>
                <w:i w:val="0"/>
                <w:color w:val="auto"/>
              </w:rPr>
              <w:t>Normal flow:</w:t>
            </w:r>
          </w:p>
          <w:p w14:paraId="4C59D454" w14:textId="7DE06BD2" w:rsidR="00515FA1" w:rsidRPr="000F79EC" w:rsidRDefault="00B330A5" w:rsidP="005D1CD5">
            <w:pPr>
              <w:pStyle w:val="BodyText"/>
              <w:numPr>
                <w:ilvl w:val="0"/>
                <w:numId w:val="47"/>
              </w:numPr>
              <w:spacing w:after="0"/>
            </w:pPr>
            <w:r w:rsidRPr="000F79EC">
              <w:t>If the user is a Profile System Manager, s</w:t>
            </w:r>
            <w:r w:rsidR="00515FA1" w:rsidRPr="000F79EC">
              <w:t xml:space="preserve">ystem prompts the user to enter a username of a travel agency or a </w:t>
            </w:r>
            <w:r w:rsidRPr="000F79EC">
              <w:t>customer</w:t>
            </w:r>
            <w:proofErr w:type="gramStart"/>
            <w:r w:rsidRPr="000F79EC">
              <w:t>;</w:t>
            </w:r>
            <w:proofErr w:type="gramEnd"/>
            <w:r w:rsidRPr="000F79EC">
              <w:t xml:space="preserve"> else go to step 4.</w:t>
            </w:r>
          </w:p>
          <w:p w14:paraId="2D33770E" w14:textId="77777777" w:rsidR="00515FA1" w:rsidRPr="000F79EC" w:rsidRDefault="00515FA1" w:rsidP="005D1CD5">
            <w:pPr>
              <w:pStyle w:val="BodyText"/>
              <w:numPr>
                <w:ilvl w:val="0"/>
                <w:numId w:val="47"/>
              </w:numPr>
              <w:spacing w:after="0"/>
            </w:pPr>
            <w:r w:rsidRPr="000F79EC">
              <w:t>User enters a username into the system.</w:t>
            </w:r>
          </w:p>
          <w:p w14:paraId="4CA6D7EA" w14:textId="77777777" w:rsidR="00B330A5" w:rsidRPr="000F79EC" w:rsidRDefault="00515FA1" w:rsidP="005D1CD5">
            <w:pPr>
              <w:pStyle w:val="BodyText"/>
              <w:numPr>
                <w:ilvl w:val="0"/>
                <w:numId w:val="47"/>
              </w:numPr>
              <w:spacing w:after="0"/>
            </w:pPr>
            <w:r w:rsidRPr="000F79EC">
              <w:t>System displays details of the travel agency or customer that matches the corresponding username</w:t>
            </w:r>
            <w:r w:rsidR="00B330A5" w:rsidRPr="000F79EC">
              <w:t>.</w:t>
            </w:r>
          </w:p>
          <w:p w14:paraId="2A6B1414" w14:textId="6B0E482E" w:rsidR="00515FA1" w:rsidRPr="000F79EC" w:rsidRDefault="00B330A5" w:rsidP="005D1CD5">
            <w:pPr>
              <w:pStyle w:val="BodyText"/>
              <w:numPr>
                <w:ilvl w:val="0"/>
                <w:numId w:val="47"/>
              </w:numPr>
              <w:spacing w:after="0"/>
            </w:pPr>
            <w:r w:rsidRPr="000F79EC">
              <w:t xml:space="preserve">System </w:t>
            </w:r>
            <w:r w:rsidR="00515FA1" w:rsidRPr="000F79EC">
              <w:t xml:space="preserve">prompts the user to </w:t>
            </w:r>
            <w:r w:rsidR="00E552E7" w:rsidRPr="000F79EC">
              <w:t xml:space="preserve">confirm whether want to delete the </w:t>
            </w:r>
            <w:r w:rsidRPr="000F79EC">
              <w:t>account</w:t>
            </w:r>
            <w:r w:rsidR="00515FA1" w:rsidRPr="000F79EC">
              <w:t>.</w:t>
            </w:r>
          </w:p>
          <w:p w14:paraId="68EDFB62" w14:textId="69FDFE42" w:rsidR="00515FA1" w:rsidRDefault="00515FA1" w:rsidP="005D1CD5">
            <w:pPr>
              <w:pStyle w:val="BodyText"/>
              <w:numPr>
                <w:ilvl w:val="0"/>
                <w:numId w:val="47"/>
              </w:numPr>
              <w:spacing w:after="0"/>
            </w:pPr>
            <w:r w:rsidRPr="000F79EC">
              <w:t xml:space="preserve">User enters </w:t>
            </w:r>
            <w:r w:rsidR="00A326BA" w:rsidRPr="000F79EC">
              <w:t>their confirmation</w:t>
            </w:r>
            <w:r w:rsidRPr="000F79EC">
              <w:t>.</w:t>
            </w:r>
          </w:p>
          <w:p w14:paraId="0F995552" w14:textId="122681D1" w:rsidR="009E551B" w:rsidRPr="000F79EC" w:rsidRDefault="009E551B" w:rsidP="005D1CD5">
            <w:pPr>
              <w:pStyle w:val="BodyText"/>
              <w:numPr>
                <w:ilvl w:val="0"/>
                <w:numId w:val="47"/>
              </w:numPr>
              <w:spacing w:after="0"/>
            </w:pPr>
            <w:r>
              <w:t xml:space="preserve">System emails the selected travel agency or customer that their account has been </w:t>
            </w:r>
            <w:r w:rsidR="00471409">
              <w:t>closed</w:t>
            </w:r>
            <w:r>
              <w:t>.</w:t>
            </w:r>
          </w:p>
          <w:p w14:paraId="5EACE9E2" w14:textId="1C11C317" w:rsidR="00515FA1" w:rsidRPr="000F79EC" w:rsidRDefault="00515FA1" w:rsidP="005D1CD5">
            <w:pPr>
              <w:pStyle w:val="BodyText"/>
              <w:numPr>
                <w:ilvl w:val="0"/>
                <w:numId w:val="47"/>
              </w:numPr>
              <w:spacing w:after="0"/>
            </w:pPr>
            <w:r w:rsidRPr="000F79EC">
              <w:t xml:space="preserve">System </w:t>
            </w:r>
            <w:r w:rsidR="00A326BA" w:rsidRPr="000F79EC">
              <w:t>deletes the selected travel agency or customer from the database.</w:t>
            </w:r>
          </w:p>
          <w:p w14:paraId="7075F8DB" w14:textId="7022210F" w:rsidR="00A326BA" w:rsidRPr="000F79EC" w:rsidRDefault="00A326BA" w:rsidP="005D1CD5">
            <w:pPr>
              <w:pStyle w:val="BodyText"/>
              <w:numPr>
                <w:ilvl w:val="0"/>
                <w:numId w:val="47"/>
              </w:numPr>
              <w:spacing w:after="0"/>
            </w:pPr>
            <w:r w:rsidRPr="000F79EC">
              <w:t xml:space="preserve">System returns to </w:t>
            </w:r>
            <w:r w:rsidR="000F48EE" w:rsidRPr="000F79EC">
              <w:t>main menu</w:t>
            </w:r>
            <w:r w:rsidRPr="000F79EC">
              <w:t>.</w:t>
            </w:r>
          </w:p>
          <w:p w14:paraId="2A955AB2" w14:textId="77777777" w:rsidR="00515FA1" w:rsidRPr="000F79EC" w:rsidRDefault="00515FA1" w:rsidP="005D1CD5">
            <w:pPr>
              <w:pStyle w:val="BodyText"/>
              <w:numPr>
                <w:ilvl w:val="0"/>
                <w:numId w:val="47"/>
              </w:numPr>
              <w:spacing w:after="0"/>
            </w:pPr>
            <w:r w:rsidRPr="000F79EC">
              <w:t>End</w:t>
            </w:r>
          </w:p>
        </w:tc>
      </w:tr>
      <w:tr w:rsidR="00515FA1" w:rsidRPr="000F79EC" w14:paraId="5F65EE39" w14:textId="77777777" w:rsidTr="003A6221">
        <w:tc>
          <w:tcPr>
            <w:tcW w:w="8856" w:type="dxa"/>
            <w:gridSpan w:val="2"/>
          </w:tcPr>
          <w:p w14:paraId="2B470A61" w14:textId="77777777" w:rsidR="00515FA1" w:rsidRPr="000F79EC" w:rsidRDefault="00515FA1" w:rsidP="003A6221">
            <w:pPr>
              <w:pStyle w:val="InfoBlue"/>
              <w:spacing w:after="0"/>
              <w:ind w:left="0"/>
              <w:rPr>
                <w:i w:val="0"/>
                <w:color w:val="auto"/>
              </w:rPr>
            </w:pPr>
            <w:r w:rsidRPr="000F79EC">
              <w:rPr>
                <w:b/>
                <w:i w:val="0"/>
                <w:color w:val="auto"/>
              </w:rPr>
              <w:t xml:space="preserve">Sub-flows: </w:t>
            </w:r>
            <w:r w:rsidRPr="000F79EC">
              <w:rPr>
                <w:i w:val="0"/>
                <w:color w:val="auto"/>
              </w:rPr>
              <w:t>None</w:t>
            </w:r>
          </w:p>
        </w:tc>
      </w:tr>
      <w:tr w:rsidR="00515FA1" w:rsidRPr="000F79EC" w14:paraId="18B36726" w14:textId="77777777" w:rsidTr="003A6221">
        <w:tc>
          <w:tcPr>
            <w:tcW w:w="8856" w:type="dxa"/>
            <w:gridSpan w:val="2"/>
          </w:tcPr>
          <w:p w14:paraId="6470E961" w14:textId="77777777" w:rsidR="00515FA1" w:rsidRPr="000F79EC" w:rsidRDefault="00515FA1" w:rsidP="003A6221">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AB624EC" w14:textId="77777777" w:rsidR="00515FA1" w:rsidRPr="000F79EC" w:rsidRDefault="00515FA1" w:rsidP="003A6221">
            <w:pPr>
              <w:pStyle w:val="BodyText"/>
              <w:ind w:left="0"/>
            </w:pPr>
            <w:r w:rsidRPr="000F79EC">
              <w:t xml:space="preserve">2a User enters invalid username: The </w:t>
            </w:r>
            <w:r w:rsidRPr="000F79EC">
              <w:rPr>
                <w:i/>
              </w:rPr>
              <w:t xml:space="preserve">Enter Invalid Username </w:t>
            </w:r>
            <w:r w:rsidRPr="000F79EC">
              <w:t>use case is performed. Go to step 1 after execution.</w:t>
            </w:r>
          </w:p>
        </w:tc>
      </w:tr>
    </w:tbl>
    <w:p w14:paraId="60F1D9C6" w14:textId="77777777" w:rsidR="00515FA1" w:rsidRPr="000F79EC" w:rsidRDefault="00515FA1" w:rsidP="008079BA"/>
    <w:p w14:paraId="3A135C0B" w14:textId="62979C19" w:rsidR="00CD6E1C" w:rsidRPr="000F79EC" w:rsidRDefault="00CD6E1C" w:rsidP="00CD6E1C">
      <w:pPr>
        <w:pStyle w:val="Heading2"/>
        <w:widowControl/>
      </w:pPr>
      <w:bookmarkStart w:id="48" w:name="_Toc291187248"/>
      <w:r w:rsidRPr="000F79EC">
        <w:t>Use Case: Create Staff Profile</w:t>
      </w:r>
      <w:bookmarkEnd w:id="48"/>
    </w:p>
    <w:tbl>
      <w:tblPr>
        <w:tblStyle w:val="TableGrid"/>
        <w:tblW w:w="0" w:type="auto"/>
        <w:tblInd w:w="720" w:type="dxa"/>
        <w:tblLook w:val="04A0" w:firstRow="1" w:lastRow="0" w:firstColumn="1" w:lastColumn="0" w:noHBand="0" w:noVBand="1"/>
      </w:tblPr>
      <w:tblGrid>
        <w:gridCol w:w="7185"/>
        <w:gridCol w:w="1671"/>
      </w:tblGrid>
      <w:tr w:rsidR="00CD6E1C" w:rsidRPr="000F79EC" w14:paraId="3EA6314C" w14:textId="77777777" w:rsidTr="00CD6E1C">
        <w:tc>
          <w:tcPr>
            <w:tcW w:w="7185" w:type="dxa"/>
          </w:tcPr>
          <w:p w14:paraId="13BEDBCE" w14:textId="2771E48E" w:rsidR="00CD6E1C" w:rsidRPr="000F79EC" w:rsidRDefault="00CD6E1C" w:rsidP="00CD6E1C">
            <w:pPr>
              <w:pStyle w:val="InfoBlue"/>
              <w:spacing w:after="0"/>
              <w:ind w:left="0"/>
              <w:rPr>
                <w:i w:val="0"/>
                <w:color w:val="auto"/>
              </w:rPr>
            </w:pPr>
            <w:r w:rsidRPr="000F79EC">
              <w:rPr>
                <w:b/>
                <w:i w:val="0"/>
                <w:color w:val="auto"/>
              </w:rPr>
              <w:t xml:space="preserve">Name: </w:t>
            </w:r>
            <w:r w:rsidR="00851EF7">
              <w:rPr>
                <w:i w:val="0"/>
                <w:color w:val="auto"/>
              </w:rPr>
              <w:t>Create Staff Profile</w:t>
            </w:r>
          </w:p>
        </w:tc>
        <w:tc>
          <w:tcPr>
            <w:tcW w:w="1671" w:type="dxa"/>
          </w:tcPr>
          <w:p w14:paraId="1C031E18" w14:textId="317642A9" w:rsidR="00CD6E1C" w:rsidRPr="000F79EC" w:rsidRDefault="00CD6E1C" w:rsidP="00CD6E1C">
            <w:pPr>
              <w:pStyle w:val="InfoBlue"/>
              <w:spacing w:after="0"/>
              <w:ind w:left="0"/>
              <w:rPr>
                <w:i w:val="0"/>
                <w:color w:val="auto"/>
              </w:rPr>
            </w:pPr>
            <w:r w:rsidRPr="000F79EC">
              <w:rPr>
                <w:b/>
                <w:i w:val="0"/>
                <w:color w:val="auto"/>
              </w:rPr>
              <w:t xml:space="preserve">ID: </w:t>
            </w:r>
            <w:r w:rsidR="003A2459" w:rsidRPr="000F79EC">
              <w:rPr>
                <w:i w:val="0"/>
                <w:color w:val="auto"/>
              </w:rPr>
              <w:t>SA_</w:t>
            </w:r>
            <w:r w:rsidR="00FC40CD" w:rsidRPr="000F79EC">
              <w:rPr>
                <w:i w:val="0"/>
                <w:color w:val="auto"/>
              </w:rPr>
              <w:t>0</w:t>
            </w:r>
            <w:r w:rsidR="003A2459" w:rsidRPr="000F79EC">
              <w:rPr>
                <w:i w:val="0"/>
                <w:color w:val="auto"/>
              </w:rPr>
              <w:t>1</w:t>
            </w:r>
          </w:p>
        </w:tc>
      </w:tr>
      <w:tr w:rsidR="00CD6E1C" w:rsidRPr="000F79EC" w14:paraId="76458424" w14:textId="77777777" w:rsidTr="00CD6E1C">
        <w:tc>
          <w:tcPr>
            <w:tcW w:w="8856" w:type="dxa"/>
            <w:gridSpan w:val="2"/>
          </w:tcPr>
          <w:p w14:paraId="08BDFB64" w14:textId="77777777" w:rsidR="00CD6E1C" w:rsidRPr="000F79EC" w:rsidRDefault="00CD6E1C" w:rsidP="00CD6E1C">
            <w:pPr>
              <w:pStyle w:val="InfoBlue"/>
              <w:spacing w:after="0"/>
              <w:ind w:left="0"/>
              <w:rPr>
                <w:b/>
                <w:i w:val="0"/>
                <w:color w:val="auto"/>
              </w:rPr>
            </w:pPr>
            <w:r w:rsidRPr="000F79EC">
              <w:rPr>
                <w:b/>
                <w:i w:val="0"/>
                <w:color w:val="auto"/>
              </w:rPr>
              <w:t>Stakeholders and goals:</w:t>
            </w:r>
          </w:p>
          <w:p w14:paraId="1501C7F2" w14:textId="014A97CC" w:rsidR="00303FD6" w:rsidRPr="00303FD6" w:rsidRDefault="00303FD6" w:rsidP="00303FD6">
            <w:pPr>
              <w:pStyle w:val="InfoBlue"/>
              <w:ind w:left="0"/>
            </w:pPr>
            <w:r>
              <w:rPr>
                <w:i w:val="0"/>
                <w:color w:val="auto"/>
              </w:rPr>
              <w:t>Airline’s Human Resource Manager – Wants to save cost on hiring extra staff to create staff profiles</w:t>
            </w:r>
            <w:r>
              <w:t>.</w:t>
            </w:r>
          </w:p>
          <w:p w14:paraId="7B61E971" w14:textId="530CD30E" w:rsidR="00CD6E1C" w:rsidRPr="000F79EC" w:rsidRDefault="006B781E" w:rsidP="00CD6E1C">
            <w:pPr>
              <w:pStyle w:val="InfoBlue"/>
              <w:spacing w:after="0"/>
              <w:ind w:left="0"/>
              <w:rPr>
                <w:color w:val="auto"/>
              </w:rPr>
            </w:pPr>
            <w:r>
              <w:rPr>
                <w:i w:val="0"/>
                <w:color w:val="auto"/>
              </w:rPr>
              <w:t>System A</w:t>
            </w:r>
            <w:r w:rsidR="003A2459" w:rsidRPr="000F79EC">
              <w:rPr>
                <w:i w:val="0"/>
                <w:color w:val="auto"/>
              </w:rPr>
              <w:t xml:space="preserve">dministrator </w:t>
            </w:r>
            <w:r w:rsidR="009F6714">
              <w:rPr>
                <w:i w:val="0"/>
                <w:color w:val="auto"/>
              </w:rPr>
              <w:t>–</w:t>
            </w:r>
            <w:r w:rsidR="003A2459" w:rsidRPr="000F79EC">
              <w:rPr>
                <w:i w:val="0"/>
                <w:color w:val="auto"/>
              </w:rPr>
              <w:t xml:space="preserve"> </w:t>
            </w:r>
            <w:r w:rsidR="009F6714">
              <w:rPr>
                <w:i w:val="0"/>
                <w:color w:val="auto"/>
              </w:rPr>
              <w:t>Wants to be able to</w:t>
            </w:r>
            <w:r w:rsidR="00DC46C4">
              <w:rPr>
                <w:i w:val="0"/>
                <w:color w:val="auto"/>
              </w:rPr>
              <w:t xml:space="preserve"> quickly and conveniently</w:t>
            </w:r>
            <w:r w:rsidR="009F6714">
              <w:rPr>
                <w:i w:val="0"/>
                <w:color w:val="auto"/>
              </w:rPr>
              <w:t xml:space="preserve"> create a normal staff profile and add permissions to that profile for managers.</w:t>
            </w:r>
          </w:p>
        </w:tc>
      </w:tr>
      <w:tr w:rsidR="00CD6E1C" w:rsidRPr="000F79EC" w14:paraId="5546027E" w14:textId="77777777" w:rsidTr="00CD6E1C">
        <w:tc>
          <w:tcPr>
            <w:tcW w:w="8856" w:type="dxa"/>
            <w:gridSpan w:val="2"/>
          </w:tcPr>
          <w:p w14:paraId="63EB4F17" w14:textId="140B1943" w:rsidR="00CD6E1C" w:rsidRPr="000F79EC" w:rsidRDefault="00CD6E1C" w:rsidP="009F6714">
            <w:pPr>
              <w:pStyle w:val="InfoBlue"/>
              <w:spacing w:after="0"/>
              <w:ind w:left="0"/>
              <w:rPr>
                <w:i w:val="0"/>
                <w:color w:val="auto"/>
              </w:rPr>
            </w:pPr>
            <w:r w:rsidRPr="000F79EC">
              <w:rPr>
                <w:b/>
                <w:i w:val="0"/>
                <w:color w:val="auto"/>
              </w:rPr>
              <w:t xml:space="preserve">Description: </w:t>
            </w:r>
            <w:r w:rsidR="00582DBC" w:rsidRPr="000F79EC">
              <w:rPr>
                <w:i w:val="0"/>
                <w:color w:val="auto"/>
              </w:rPr>
              <w:t>User</w:t>
            </w:r>
            <w:r w:rsidRPr="000F79EC">
              <w:rPr>
                <w:i w:val="0"/>
                <w:color w:val="auto"/>
              </w:rPr>
              <w:t xml:space="preserve"> wants to </w:t>
            </w:r>
            <w:r w:rsidR="009F6714">
              <w:rPr>
                <w:i w:val="0"/>
                <w:color w:val="auto"/>
              </w:rPr>
              <w:t>create a normal staff profile</w:t>
            </w:r>
            <w:r w:rsidRPr="000F79EC">
              <w:rPr>
                <w:i w:val="0"/>
                <w:color w:val="auto"/>
              </w:rPr>
              <w:t>.</w:t>
            </w:r>
          </w:p>
        </w:tc>
      </w:tr>
      <w:tr w:rsidR="00CD6E1C" w:rsidRPr="000F79EC" w14:paraId="4B9A0852" w14:textId="77777777" w:rsidTr="00CD6E1C">
        <w:tc>
          <w:tcPr>
            <w:tcW w:w="8856" w:type="dxa"/>
            <w:gridSpan w:val="2"/>
          </w:tcPr>
          <w:p w14:paraId="79DA6D24" w14:textId="219333E9" w:rsidR="00CD6E1C" w:rsidRPr="000F79EC" w:rsidRDefault="00CD6E1C" w:rsidP="00CD6E1C">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CD6E1C" w:rsidRPr="000F79EC" w14:paraId="3B0EA8A0" w14:textId="77777777" w:rsidTr="00CD6E1C">
        <w:tc>
          <w:tcPr>
            <w:tcW w:w="8856" w:type="dxa"/>
            <w:gridSpan w:val="2"/>
          </w:tcPr>
          <w:p w14:paraId="6F3E1092" w14:textId="237A3F90" w:rsidR="00CD6E1C" w:rsidRPr="000F79EC" w:rsidRDefault="00CD6E1C" w:rsidP="00B36BC0">
            <w:pPr>
              <w:pStyle w:val="InfoBlue"/>
              <w:spacing w:after="0"/>
              <w:ind w:left="0"/>
              <w:rPr>
                <w:i w:val="0"/>
                <w:color w:val="auto"/>
              </w:rPr>
            </w:pPr>
            <w:r w:rsidRPr="000F79EC">
              <w:rPr>
                <w:b/>
                <w:i w:val="0"/>
                <w:color w:val="auto"/>
              </w:rPr>
              <w:t xml:space="preserve">Trigger: </w:t>
            </w:r>
            <w:r w:rsidR="002A341D" w:rsidRPr="000F79EC">
              <w:rPr>
                <w:i w:val="0"/>
                <w:color w:val="auto"/>
              </w:rPr>
              <w:t>User</w:t>
            </w:r>
            <w:r w:rsidRPr="000F79EC">
              <w:rPr>
                <w:i w:val="0"/>
                <w:color w:val="auto"/>
              </w:rPr>
              <w:t xml:space="preserve"> chooses the </w:t>
            </w:r>
            <w:r w:rsidR="00B36BC0">
              <w:rPr>
                <w:color w:val="auto"/>
              </w:rPr>
              <w:t>Create Staff Profile</w:t>
            </w:r>
            <w:r w:rsidRPr="000F79EC">
              <w:rPr>
                <w:color w:val="auto"/>
              </w:rPr>
              <w:t xml:space="preserve"> </w:t>
            </w:r>
            <w:r w:rsidRPr="000F79EC">
              <w:rPr>
                <w:i w:val="0"/>
                <w:color w:val="auto"/>
              </w:rPr>
              <w:t xml:space="preserve">option from the </w:t>
            </w:r>
            <w:r w:rsidR="00582DBC" w:rsidRPr="000F79EC">
              <w:rPr>
                <w:i w:val="0"/>
                <w:color w:val="auto"/>
              </w:rPr>
              <w:t>main menu</w:t>
            </w:r>
            <w:r w:rsidRPr="000F79EC">
              <w:rPr>
                <w:i w:val="0"/>
                <w:color w:val="auto"/>
              </w:rPr>
              <w:t>.</w:t>
            </w:r>
          </w:p>
        </w:tc>
      </w:tr>
      <w:tr w:rsidR="00CD6E1C" w:rsidRPr="000F79EC" w14:paraId="4AFBFB0D" w14:textId="77777777" w:rsidTr="00CD6E1C">
        <w:tc>
          <w:tcPr>
            <w:tcW w:w="8856" w:type="dxa"/>
            <w:gridSpan w:val="2"/>
          </w:tcPr>
          <w:p w14:paraId="3C67D811" w14:textId="4F917E97" w:rsidR="00CD6E1C" w:rsidRPr="000F79EC" w:rsidRDefault="00CD6E1C" w:rsidP="00CD6E1C">
            <w:pPr>
              <w:pStyle w:val="InfoBlue"/>
              <w:spacing w:after="0"/>
              <w:ind w:left="0"/>
              <w:rPr>
                <w:b/>
                <w:i w:val="0"/>
                <w:color w:val="auto"/>
              </w:rPr>
            </w:pPr>
            <w:r w:rsidRPr="000F79EC">
              <w:rPr>
                <w:b/>
                <w:i w:val="0"/>
                <w:color w:val="auto"/>
              </w:rPr>
              <w:t>Normal flow:</w:t>
            </w:r>
          </w:p>
          <w:p w14:paraId="76D8EB20" w14:textId="784764E3" w:rsidR="00CD6E1C" w:rsidRPr="000F79EC" w:rsidRDefault="00CD6E1C" w:rsidP="005D1CD5">
            <w:pPr>
              <w:pStyle w:val="BodyText"/>
              <w:numPr>
                <w:ilvl w:val="0"/>
                <w:numId w:val="49"/>
              </w:numPr>
              <w:spacing w:after="0"/>
            </w:pPr>
            <w:r w:rsidRPr="000F79EC">
              <w:t xml:space="preserve">System prompts the user to enter </w:t>
            </w:r>
            <w:r w:rsidR="00C74AE5">
              <w:t>staff details.</w:t>
            </w:r>
          </w:p>
          <w:p w14:paraId="015EE56F" w14:textId="1DFBDE9B" w:rsidR="00CD6E1C" w:rsidRDefault="00C74AE5" w:rsidP="005D1CD5">
            <w:pPr>
              <w:pStyle w:val="BodyText"/>
              <w:numPr>
                <w:ilvl w:val="0"/>
                <w:numId w:val="49"/>
              </w:numPr>
              <w:spacing w:after="0"/>
            </w:pPr>
            <w:r>
              <w:t>User enters a staff details</w:t>
            </w:r>
            <w:r w:rsidR="00CD6E1C" w:rsidRPr="000F79EC">
              <w:t xml:space="preserve"> into the system.</w:t>
            </w:r>
          </w:p>
          <w:p w14:paraId="5759ED08" w14:textId="77777777" w:rsidR="00851EF7" w:rsidRDefault="00851EF7" w:rsidP="005D1CD5">
            <w:pPr>
              <w:pStyle w:val="BodyText"/>
              <w:numPr>
                <w:ilvl w:val="0"/>
                <w:numId w:val="49"/>
              </w:numPr>
              <w:spacing w:after="0"/>
            </w:pPr>
            <w:r>
              <w:t>System displays the staff details entered and prompts for confirmation.</w:t>
            </w:r>
          </w:p>
          <w:p w14:paraId="1C38F165" w14:textId="65F4FF9F" w:rsidR="00851EF7" w:rsidRDefault="00851EF7" w:rsidP="005D1CD5">
            <w:pPr>
              <w:pStyle w:val="BodyText"/>
              <w:numPr>
                <w:ilvl w:val="0"/>
                <w:numId w:val="49"/>
              </w:numPr>
              <w:spacing w:after="0"/>
            </w:pPr>
            <w:r>
              <w:t>If user enters their confirmation, then go to step 5; else return to step 1.</w:t>
            </w:r>
          </w:p>
          <w:p w14:paraId="2FE736C1" w14:textId="1BB24AF6" w:rsidR="00851EF7" w:rsidRPr="000F79EC" w:rsidRDefault="00851EF7" w:rsidP="005D1CD5">
            <w:pPr>
              <w:pStyle w:val="BodyText"/>
              <w:numPr>
                <w:ilvl w:val="0"/>
                <w:numId w:val="49"/>
              </w:numPr>
              <w:spacing w:after="0"/>
            </w:pPr>
            <w:r>
              <w:t xml:space="preserve">System returns to main menu. </w:t>
            </w:r>
          </w:p>
          <w:p w14:paraId="3094793E" w14:textId="77777777" w:rsidR="00CD6E1C" w:rsidRPr="000F79EC" w:rsidRDefault="00CD6E1C" w:rsidP="005D1CD5">
            <w:pPr>
              <w:pStyle w:val="BodyText"/>
              <w:numPr>
                <w:ilvl w:val="0"/>
                <w:numId w:val="49"/>
              </w:numPr>
              <w:spacing w:after="0"/>
            </w:pPr>
            <w:r w:rsidRPr="000F79EC">
              <w:t>End</w:t>
            </w:r>
          </w:p>
        </w:tc>
      </w:tr>
      <w:tr w:rsidR="00CD6E1C" w:rsidRPr="000F79EC" w14:paraId="502C56DC" w14:textId="77777777" w:rsidTr="00CD6E1C">
        <w:tc>
          <w:tcPr>
            <w:tcW w:w="8856" w:type="dxa"/>
            <w:gridSpan w:val="2"/>
          </w:tcPr>
          <w:p w14:paraId="3FDB03C4" w14:textId="20565620" w:rsidR="00CD6E1C" w:rsidRPr="00A54259" w:rsidRDefault="00CD6E1C" w:rsidP="00851EF7">
            <w:pPr>
              <w:pStyle w:val="InfoBlue"/>
              <w:spacing w:after="0"/>
              <w:ind w:left="0"/>
              <w:rPr>
                <w:i w:val="0"/>
                <w:color w:val="auto"/>
              </w:rPr>
            </w:pPr>
            <w:r w:rsidRPr="000F79EC">
              <w:rPr>
                <w:b/>
                <w:i w:val="0"/>
                <w:color w:val="auto"/>
              </w:rPr>
              <w:t xml:space="preserve">Sub-flows: </w:t>
            </w:r>
            <w:r w:rsidR="00A54259">
              <w:rPr>
                <w:i w:val="0"/>
                <w:color w:val="auto"/>
              </w:rPr>
              <w:t>None</w:t>
            </w:r>
          </w:p>
        </w:tc>
      </w:tr>
      <w:tr w:rsidR="00CD6E1C" w:rsidRPr="000F79EC" w14:paraId="2EC4E645" w14:textId="77777777" w:rsidTr="00CD6E1C">
        <w:tc>
          <w:tcPr>
            <w:tcW w:w="8856" w:type="dxa"/>
            <w:gridSpan w:val="2"/>
          </w:tcPr>
          <w:p w14:paraId="711824D5" w14:textId="77777777" w:rsidR="00CD6E1C" w:rsidRDefault="00CD6E1C" w:rsidP="00B36BC0">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21F42890" w14:textId="4649F2FE" w:rsidR="00851EF7" w:rsidRPr="00851EF7" w:rsidRDefault="00851EF7" w:rsidP="00851EF7">
            <w:pPr>
              <w:pStyle w:val="BodyText"/>
              <w:ind w:left="0"/>
            </w:pPr>
            <w:r w:rsidRPr="000F79EC">
              <w:t xml:space="preserve">2a Invalid details are entered: The </w:t>
            </w:r>
            <w:r w:rsidRPr="000F79EC">
              <w:rPr>
                <w:i/>
              </w:rPr>
              <w:t>Enter Invalid Details</w:t>
            </w:r>
            <w:r w:rsidRPr="000F79EC">
              <w:t xml:space="preserve"> use case is performed. Go to step 1 after execution.</w:t>
            </w:r>
          </w:p>
        </w:tc>
      </w:tr>
    </w:tbl>
    <w:p w14:paraId="0319AB50" w14:textId="77777777" w:rsidR="00CD6E1C" w:rsidRPr="000F79EC" w:rsidRDefault="00CD6E1C" w:rsidP="008079BA"/>
    <w:p w14:paraId="63EB33FC" w14:textId="16B91003" w:rsidR="003A2459" w:rsidRPr="000F79EC" w:rsidRDefault="003A2459" w:rsidP="003A2459">
      <w:pPr>
        <w:pStyle w:val="Heading2"/>
        <w:widowControl/>
      </w:pPr>
      <w:bookmarkStart w:id="49" w:name="_Toc291187249"/>
      <w:r w:rsidRPr="000F79EC">
        <w:lastRenderedPageBreak/>
        <w:t>Use Case: Edit Staff Profiles</w:t>
      </w:r>
      <w:bookmarkEnd w:id="49"/>
    </w:p>
    <w:tbl>
      <w:tblPr>
        <w:tblStyle w:val="TableGrid"/>
        <w:tblW w:w="0" w:type="auto"/>
        <w:tblInd w:w="720" w:type="dxa"/>
        <w:tblLook w:val="04A0" w:firstRow="1" w:lastRow="0" w:firstColumn="1" w:lastColumn="0" w:noHBand="0" w:noVBand="1"/>
      </w:tblPr>
      <w:tblGrid>
        <w:gridCol w:w="7185"/>
        <w:gridCol w:w="1671"/>
      </w:tblGrid>
      <w:tr w:rsidR="003A2459" w:rsidRPr="000F79EC" w14:paraId="26DE4A53" w14:textId="77777777" w:rsidTr="003A2459">
        <w:tc>
          <w:tcPr>
            <w:tcW w:w="7185" w:type="dxa"/>
          </w:tcPr>
          <w:p w14:paraId="51362C4D" w14:textId="4D376CFD" w:rsidR="003A2459" w:rsidRPr="000F79EC" w:rsidRDefault="003A2459" w:rsidP="003A2459">
            <w:pPr>
              <w:pStyle w:val="InfoBlue"/>
              <w:spacing w:after="0"/>
              <w:ind w:left="0"/>
              <w:rPr>
                <w:i w:val="0"/>
                <w:color w:val="auto"/>
              </w:rPr>
            </w:pPr>
            <w:r w:rsidRPr="000F79EC">
              <w:rPr>
                <w:b/>
                <w:i w:val="0"/>
                <w:color w:val="auto"/>
              </w:rPr>
              <w:t xml:space="preserve">Name: </w:t>
            </w:r>
            <w:r w:rsidRPr="000F79EC">
              <w:rPr>
                <w:i w:val="0"/>
                <w:color w:val="auto"/>
              </w:rPr>
              <w:t>Edit Staff Profiles</w:t>
            </w:r>
          </w:p>
        </w:tc>
        <w:tc>
          <w:tcPr>
            <w:tcW w:w="1671" w:type="dxa"/>
          </w:tcPr>
          <w:p w14:paraId="264E59F8" w14:textId="20E822AA" w:rsidR="003A2459" w:rsidRPr="000F79EC" w:rsidRDefault="003A2459" w:rsidP="003A2459">
            <w:pPr>
              <w:pStyle w:val="InfoBlue"/>
              <w:spacing w:after="0"/>
              <w:ind w:left="0"/>
              <w:rPr>
                <w:i w:val="0"/>
                <w:color w:val="auto"/>
              </w:rPr>
            </w:pPr>
            <w:r w:rsidRPr="000F79EC">
              <w:rPr>
                <w:b/>
                <w:i w:val="0"/>
                <w:color w:val="auto"/>
              </w:rPr>
              <w:t xml:space="preserve">ID: </w:t>
            </w:r>
            <w:r w:rsidRPr="000F79EC">
              <w:rPr>
                <w:i w:val="0"/>
                <w:color w:val="auto"/>
              </w:rPr>
              <w:t>SA_</w:t>
            </w:r>
            <w:r w:rsidR="00FC40CD" w:rsidRPr="000F79EC">
              <w:rPr>
                <w:i w:val="0"/>
                <w:color w:val="auto"/>
              </w:rPr>
              <w:t>0</w:t>
            </w:r>
            <w:r w:rsidRPr="000F79EC">
              <w:rPr>
                <w:i w:val="0"/>
                <w:color w:val="auto"/>
              </w:rPr>
              <w:t>2</w:t>
            </w:r>
          </w:p>
        </w:tc>
      </w:tr>
      <w:tr w:rsidR="003A2459" w:rsidRPr="000F79EC" w14:paraId="4BDB98BA" w14:textId="77777777" w:rsidTr="003A2459">
        <w:tc>
          <w:tcPr>
            <w:tcW w:w="8856" w:type="dxa"/>
            <w:gridSpan w:val="2"/>
          </w:tcPr>
          <w:p w14:paraId="38D613B7" w14:textId="77777777" w:rsidR="003A2459" w:rsidRPr="000F79EC" w:rsidRDefault="003A2459" w:rsidP="003A2459">
            <w:pPr>
              <w:pStyle w:val="InfoBlue"/>
              <w:spacing w:after="0"/>
              <w:ind w:left="0"/>
              <w:rPr>
                <w:b/>
                <w:i w:val="0"/>
                <w:color w:val="auto"/>
              </w:rPr>
            </w:pPr>
            <w:r w:rsidRPr="000F79EC">
              <w:rPr>
                <w:b/>
                <w:i w:val="0"/>
                <w:color w:val="auto"/>
              </w:rPr>
              <w:t>Stakeholders and goals:</w:t>
            </w:r>
          </w:p>
          <w:p w14:paraId="1D81CC04" w14:textId="01629D8D" w:rsidR="00DC46C4" w:rsidRPr="00303FD6" w:rsidRDefault="00DC46C4" w:rsidP="00DC46C4">
            <w:pPr>
              <w:pStyle w:val="InfoBlue"/>
              <w:ind w:left="0"/>
            </w:pPr>
            <w:r>
              <w:rPr>
                <w:i w:val="0"/>
                <w:color w:val="auto"/>
              </w:rPr>
              <w:t>Airline’s Human Resource Manager – Wants to save cost on hiring extra staff to edit staff profiles</w:t>
            </w:r>
            <w:r>
              <w:t>.</w:t>
            </w:r>
          </w:p>
          <w:p w14:paraId="07BF2ADA" w14:textId="7600E6CD" w:rsidR="003A2459" w:rsidRPr="000F79EC" w:rsidRDefault="00DC46C4" w:rsidP="00870E10">
            <w:pPr>
              <w:pStyle w:val="InfoBlue"/>
              <w:spacing w:after="0"/>
              <w:ind w:left="0"/>
              <w:rPr>
                <w:color w:val="auto"/>
              </w:rPr>
            </w:pPr>
            <w:r>
              <w:rPr>
                <w:i w:val="0"/>
                <w:color w:val="auto"/>
              </w:rPr>
              <w:t>System A</w:t>
            </w:r>
            <w:r w:rsidRPr="000F79EC">
              <w:rPr>
                <w:i w:val="0"/>
                <w:color w:val="auto"/>
              </w:rPr>
              <w:t xml:space="preserve">dministrator </w:t>
            </w:r>
            <w:r>
              <w:rPr>
                <w:i w:val="0"/>
                <w:color w:val="auto"/>
              </w:rPr>
              <w:t>–</w:t>
            </w:r>
            <w:r w:rsidRPr="000F79EC">
              <w:rPr>
                <w:i w:val="0"/>
                <w:color w:val="auto"/>
              </w:rPr>
              <w:t xml:space="preserve"> </w:t>
            </w:r>
            <w:r>
              <w:rPr>
                <w:i w:val="0"/>
                <w:color w:val="auto"/>
              </w:rPr>
              <w:t xml:space="preserve">Wants to be able to quickly and conveniently </w:t>
            </w:r>
            <w:r w:rsidR="00870E10">
              <w:rPr>
                <w:i w:val="0"/>
                <w:color w:val="auto"/>
              </w:rPr>
              <w:t>edit</w:t>
            </w:r>
            <w:r>
              <w:rPr>
                <w:i w:val="0"/>
                <w:color w:val="auto"/>
              </w:rPr>
              <w:t xml:space="preserve"> a staff profile and </w:t>
            </w:r>
            <w:r w:rsidR="00870E10">
              <w:rPr>
                <w:i w:val="0"/>
                <w:color w:val="auto"/>
              </w:rPr>
              <w:t>the permissions.</w:t>
            </w:r>
          </w:p>
        </w:tc>
      </w:tr>
      <w:tr w:rsidR="003A2459" w:rsidRPr="000F79EC" w14:paraId="1E10D783" w14:textId="77777777" w:rsidTr="003A2459">
        <w:tc>
          <w:tcPr>
            <w:tcW w:w="8856" w:type="dxa"/>
            <w:gridSpan w:val="2"/>
          </w:tcPr>
          <w:p w14:paraId="427F05DD" w14:textId="187154FD" w:rsidR="003A2459" w:rsidRPr="000F79EC" w:rsidRDefault="003A2459" w:rsidP="003A2459">
            <w:pPr>
              <w:pStyle w:val="InfoBlue"/>
              <w:spacing w:after="0"/>
              <w:ind w:left="0"/>
              <w:rPr>
                <w:i w:val="0"/>
                <w:color w:val="auto"/>
              </w:rPr>
            </w:pPr>
            <w:r w:rsidRPr="000F79EC">
              <w:rPr>
                <w:b/>
                <w:i w:val="0"/>
                <w:color w:val="auto"/>
              </w:rPr>
              <w:t>Description:</w:t>
            </w:r>
            <w:r w:rsidRPr="000F79EC">
              <w:rPr>
                <w:i w:val="0"/>
                <w:color w:val="auto"/>
              </w:rPr>
              <w:t xml:space="preserve"> </w:t>
            </w:r>
            <w:r w:rsidR="00BE75C2">
              <w:rPr>
                <w:i w:val="0"/>
                <w:color w:val="auto"/>
              </w:rPr>
              <w:t>User wants to edit the staff profiles and their permissions.</w:t>
            </w:r>
          </w:p>
        </w:tc>
      </w:tr>
      <w:tr w:rsidR="003A2459" w:rsidRPr="000F79EC" w14:paraId="392E8202" w14:textId="77777777" w:rsidTr="003A2459">
        <w:tc>
          <w:tcPr>
            <w:tcW w:w="8856" w:type="dxa"/>
            <w:gridSpan w:val="2"/>
          </w:tcPr>
          <w:p w14:paraId="07288978" w14:textId="6DB79EC8" w:rsidR="003A2459" w:rsidRPr="000F79EC" w:rsidRDefault="003A2459" w:rsidP="003A2459">
            <w:pPr>
              <w:pStyle w:val="InfoBlue"/>
              <w:spacing w:after="0"/>
              <w:ind w:left="0"/>
              <w:rPr>
                <w:i w:val="0"/>
                <w:color w:val="auto"/>
              </w:rPr>
            </w:pPr>
            <w:r w:rsidRPr="000F79EC">
              <w:rPr>
                <w:b/>
                <w:i w:val="0"/>
                <w:color w:val="auto"/>
              </w:rPr>
              <w:t>Actors:</w:t>
            </w:r>
            <w:r w:rsidRPr="000F79EC">
              <w:rPr>
                <w:i w:val="0"/>
                <w:color w:val="auto"/>
              </w:rPr>
              <w:t xml:space="preserve"> System Administrator</w:t>
            </w:r>
          </w:p>
        </w:tc>
      </w:tr>
      <w:tr w:rsidR="003A2459" w:rsidRPr="000F79EC" w14:paraId="1995E8AC" w14:textId="77777777" w:rsidTr="003A2459">
        <w:tc>
          <w:tcPr>
            <w:tcW w:w="8856" w:type="dxa"/>
            <w:gridSpan w:val="2"/>
          </w:tcPr>
          <w:p w14:paraId="483E5028" w14:textId="79F14388" w:rsidR="003A2459" w:rsidRPr="000F79EC" w:rsidRDefault="003A2459" w:rsidP="00BE75C2">
            <w:pPr>
              <w:pStyle w:val="InfoBlue"/>
              <w:spacing w:after="0"/>
              <w:ind w:left="0"/>
              <w:rPr>
                <w:i w:val="0"/>
                <w:color w:val="auto"/>
              </w:rPr>
            </w:pPr>
            <w:r w:rsidRPr="000F79EC">
              <w:rPr>
                <w:b/>
                <w:i w:val="0"/>
                <w:color w:val="auto"/>
              </w:rPr>
              <w:t>Trigger:</w:t>
            </w:r>
            <w:r w:rsidR="00BE75C2" w:rsidRPr="000F79EC">
              <w:rPr>
                <w:i w:val="0"/>
                <w:color w:val="auto"/>
              </w:rPr>
              <w:t xml:space="preserve"> User chooses the </w:t>
            </w:r>
            <w:r w:rsidR="00BE75C2">
              <w:rPr>
                <w:color w:val="auto"/>
              </w:rPr>
              <w:t>Edit Staff Profile</w:t>
            </w:r>
            <w:r w:rsidR="00BE75C2" w:rsidRPr="000F79EC">
              <w:rPr>
                <w:color w:val="auto"/>
              </w:rPr>
              <w:t xml:space="preserve"> </w:t>
            </w:r>
            <w:r w:rsidR="00BE75C2" w:rsidRPr="000F79EC">
              <w:rPr>
                <w:i w:val="0"/>
                <w:color w:val="auto"/>
              </w:rPr>
              <w:t>option from the main menu.</w:t>
            </w:r>
          </w:p>
        </w:tc>
      </w:tr>
      <w:tr w:rsidR="003A2459" w:rsidRPr="000F79EC" w14:paraId="2EAE3C56" w14:textId="77777777" w:rsidTr="003A2459">
        <w:tc>
          <w:tcPr>
            <w:tcW w:w="8856" w:type="dxa"/>
            <w:gridSpan w:val="2"/>
          </w:tcPr>
          <w:p w14:paraId="270BD5AB" w14:textId="77777777" w:rsidR="003A2459" w:rsidRPr="000F79EC" w:rsidRDefault="003A2459" w:rsidP="003A2459">
            <w:pPr>
              <w:pStyle w:val="InfoBlue"/>
              <w:spacing w:after="0"/>
              <w:ind w:left="0"/>
              <w:rPr>
                <w:b/>
                <w:i w:val="0"/>
                <w:color w:val="auto"/>
              </w:rPr>
            </w:pPr>
            <w:r w:rsidRPr="000F79EC">
              <w:rPr>
                <w:b/>
                <w:i w:val="0"/>
                <w:color w:val="auto"/>
              </w:rPr>
              <w:t>Normal flow:</w:t>
            </w:r>
          </w:p>
          <w:p w14:paraId="78FEEB73" w14:textId="32E73087" w:rsidR="00F345BB" w:rsidRPr="000F79EC" w:rsidRDefault="00F345BB" w:rsidP="005D1CD5">
            <w:pPr>
              <w:pStyle w:val="BodyText"/>
              <w:numPr>
                <w:ilvl w:val="0"/>
                <w:numId w:val="50"/>
              </w:numPr>
              <w:spacing w:after="0"/>
            </w:pPr>
            <w:r w:rsidRPr="000F79EC">
              <w:t xml:space="preserve">System prompts user for the username of </w:t>
            </w:r>
            <w:r>
              <w:t>a staff</w:t>
            </w:r>
            <w:r w:rsidRPr="000F79EC">
              <w:t>.</w:t>
            </w:r>
          </w:p>
          <w:p w14:paraId="669B8240" w14:textId="6A3D77EB" w:rsidR="00F345BB" w:rsidRPr="000F79EC" w:rsidRDefault="00F345BB" w:rsidP="005D1CD5">
            <w:pPr>
              <w:pStyle w:val="BodyText"/>
              <w:numPr>
                <w:ilvl w:val="0"/>
                <w:numId w:val="50"/>
              </w:numPr>
              <w:spacing w:after="0"/>
            </w:pPr>
            <w:r w:rsidRPr="000F79EC">
              <w:t xml:space="preserve">User enters </w:t>
            </w:r>
            <w:r>
              <w:t>the username of a staff</w:t>
            </w:r>
            <w:r w:rsidRPr="000F79EC">
              <w:t>.</w:t>
            </w:r>
          </w:p>
          <w:p w14:paraId="7B18D2DB" w14:textId="77777777" w:rsidR="00F345BB" w:rsidRPr="000F79EC" w:rsidRDefault="00F345BB" w:rsidP="005D1CD5">
            <w:pPr>
              <w:pStyle w:val="BodyText"/>
              <w:numPr>
                <w:ilvl w:val="0"/>
                <w:numId w:val="50"/>
              </w:numPr>
              <w:spacing w:after="0"/>
            </w:pPr>
            <w:r>
              <w:t xml:space="preserve">System displays the staff details in a numbered list and </w:t>
            </w:r>
            <w:r w:rsidRPr="000F79EC">
              <w:t>prompts user for the number associated with the detail.</w:t>
            </w:r>
          </w:p>
          <w:p w14:paraId="16740C3E" w14:textId="3B33B598" w:rsidR="00F345BB" w:rsidRDefault="00F345BB" w:rsidP="005D1CD5">
            <w:pPr>
              <w:pStyle w:val="BodyText"/>
              <w:numPr>
                <w:ilvl w:val="0"/>
                <w:numId w:val="50"/>
              </w:numPr>
              <w:spacing w:after="0"/>
            </w:pPr>
            <w:r w:rsidRPr="000F79EC">
              <w:t xml:space="preserve">User selects the </w:t>
            </w:r>
            <w:r w:rsidR="00C14750">
              <w:t>staff</w:t>
            </w:r>
            <w:r w:rsidRPr="000F79EC">
              <w:t xml:space="preserve"> detail that they want to modify by the number.</w:t>
            </w:r>
          </w:p>
          <w:p w14:paraId="5BBDC88B" w14:textId="77777777" w:rsidR="00C14750" w:rsidRPr="000F79EC" w:rsidRDefault="00C14750" w:rsidP="005D1CD5">
            <w:pPr>
              <w:pStyle w:val="BodyText"/>
              <w:numPr>
                <w:ilvl w:val="0"/>
                <w:numId w:val="50"/>
              </w:numPr>
              <w:spacing w:after="0"/>
            </w:pPr>
            <w:r w:rsidRPr="000F79EC">
              <w:t>System displays a prompt to retrieve input.</w:t>
            </w:r>
          </w:p>
          <w:p w14:paraId="1AC374AF" w14:textId="77777777" w:rsidR="00C14750" w:rsidRPr="000F79EC" w:rsidRDefault="00C14750" w:rsidP="005D1CD5">
            <w:pPr>
              <w:pStyle w:val="BodyText"/>
              <w:numPr>
                <w:ilvl w:val="0"/>
                <w:numId w:val="50"/>
              </w:numPr>
              <w:spacing w:after="0"/>
            </w:pPr>
            <w:r w:rsidRPr="000F79EC">
              <w:t>User enters new detail.</w:t>
            </w:r>
          </w:p>
          <w:p w14:paraId="57601E89" w14:textId="0301259A" w:rsidR="00C14750" w:rsidRPr="000F79EC" w:rsidRDefault="00C14750" w:rsidP="005D1CD5">
            <w:pPr>
              <w:pStyle w:val="BodyText"/>
              <w:numPr>
                <w:ilvl w:val="0"/>
                <w:numId w:val="50"/>
              </w:numPr>
              <w:spacing w:after="0"/>
            </w:pPr>
            <w:r w:rsidRPr="000F79EC">
              <w:t xml:space="preserve">System saves modified </w:t>
            </w:r>
            <w:r>
              <w:t>staff</w:t>
            </w:r>
            <w:r w:rsidRPr="000F79EC">
              <w:t xml:space="preserve"> detail to database.</w:t>
            </w:r>
          </w:p>
          <w:p w14:paraId="58399C72" w14:textId="0C9A2CA2" w:rsidR="00F345BB" w:rsidRDefault="00C14750" w:rsidP="005D1CD5">
            <w:pPr>
              <w:pStyle w:val="BodyText"/>
              <w:numPr>
                <w:ilvl w:val="0"/>
                <w:numId w:val="50"/>
              </w:numPr>
              <w:spacing w:after="0"/>
            </w:pPr>
            <w:r w:rsidRPr="000F79EC">
              <w:t>System returns to the main menu.</w:t>
            </w:r>
          </w:p>
          <w:p w14:paraId="3028F791" w14:textId="77777777" w:rsidR="003A2459" w:rsidRPr="000F79EC" w:rsidRDefault="003A2459" w:rsidP="005D1CD5">
            <w:pPr>
              <w:pStyle w:val="BodyText"/>
              <w:numPr>
                <w:ilvl w:val="0"/>
                <w:numId w:val="50"/>
              </w:numPr>
              <w:spacing w:after="0"/>
            </w:pPr>
            <w:r w:rsidRPr="000F79EC">
              <w:t>End</w:t>
            </w:r>
          </w:p>
        </w:tc>
      </w:tr>
      <w:tr w:rsidR="003A2459" w:rsidRPr="000F79EC" w14:paraId="4E778B81" w14:textId="77777777" w:rsidTr="003A2459">
        <w:tc>
          <w:tcPr>
            <w:tcW w:w="8856" w:type="dxa"/>
            <w:gridSpan w:val="2"/>
          </w:tcPr>
          <w:p w14:paraId="6D4D6DBB" w14:textId="77777777" w:rsidR="003A2459" w:rsidRPr="000F79EC" w:rsidRDefault="003A2459" w:rsidP="003A245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2459" w:rsidRPr="000F79EC" w14:paraId="2EDC040D" w14:textId="77777777" w:rsidTr="003A2459">
        <w:tc>
          <w:tcPr>
            <w:tcW w:w="8856" w:type="dxa"/>
            <w:gridSpan w:val="2"/>
          </w:tcPr>
          <w:p w14:paraId="5B2FB558" w14:textId="77777777" w:rsidR="003A2459" w:rsidRPr="000F79EC" w:rsidRDefault="003A2459" w:rsidP="003A245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504CD6DF" w14:textId="5F932E5E" w:rsidR="003A2459" w:rsidRPr="000F79EC" w:rsidRDefault="00F345BB" w:rsidP="003A2459">
            <w:pPr>
              <w:pStyle w:val="BodyText"/>
              <w:ind w:left="0"/>
            </w:pPr>
            <w:r>
              <w:t>2</w:t>
            </w:r>
            <w:r w:rsidR="00BE75C2" w:rsidRPr="000F79EC">
              <w:t xml:space="preserve">a Invalid username is entered: The </w:t>
            </w:r>
            <w:r w:rsidR="00BE75C2" w:rsidRPr="000F79EC">
              <w:rPr>
                <w:i/>
              </w:rPr>
              <w:t>Enter Invalid Username</w:t>
            </w:r>
            <w:r w:rsidR="00BE75C2" w:rsidRPr="000F79EC">
              <w:t xml:space="preserve"> use case is performed. </w:t>
            </w:r>
            <w:r>
              <w:t>Go to step 1</w:t>
            </w:r>
            <w:r w:rsidR="00BE75C2" w:rsidRPr="000F79EC">
              <w:t xml:space="preserve"> after execution</w:t>
            </w:r>
          </w:p>
        </w:tc>
      </w:tr>
    </w:tbl>
    <w:p w14:paraId="78E6697F" w14:textId="77777777" w:rsidR="003A2459" w:rsidRPr="000F79EC" w:rsidRDefault="003A2459" w:rsidP="008079BA"/>
    <w:p w14:paraId="4AB644FC" w14:textId="0584BEC5" w:rsidR="003A2459" w:rsidRPr="000F79EC" w:rsidRDefault="003A2459" w:rsidP="003A2459">
      <w:pPr>
        <w:pStyle w:val="Heading2"/>
        <w:widowControl/>
      </w:pPr>
      <w:bookmarkStart w:id="50" w:name="_Toc291187250"/>
      <w:r w:rsidRPr="000F79EC">
        <w:t xml:space="preserve">Use Case: </w:t>
      </w:r>
      <w:r w:rsidR="00703F09" w:rsidRPr="000F79EC">
        <w:t>Change Password</w:t>
      </w:r>
      <w:bookmarkEnd w:id="50"/>
    </w:p>
    <w:tbl>
      <w:tblPr>
        <w:tblStyle w:val="TableGrid"/>
        <w:tblW w:w="0" w:type="auto"/>
        <w:tblInd w:w="720" w:type="dxa"/>
        <w:tblLook w:val="04A0" w:firstRow="1" w:lastRow="0" w:firstColumn="1" w:lastColumn="0" w:noHBand="0" w:noVBand="1"/>
      </w:tblPr>
      <w:tblGrid>
        <w:gridCol w:w="7185"/>
        <w:gridCol w:w="1671"/>
      </w:tblGrid>
      <w:tr w:rsidR="003A2459" w:rsidRPr="000F79EC" w14:paraId="3D147EE6" w14:textId="77777777" w:rsidTr="003A2459">
        <w:tc>
          <w:tcPr>
            <w:tcW w:w="7185" w:type="dxa"/>
          </w:tcPr>
          <w:p w14:paraId="4D81671D" w14:textId="22F802AB" w:rsidR="003A2459" w:rsidRPr="000F79EC" w:rsidRDefault="003A2459" w:rsidP="00703F09">
            <w:pPr>
              <w:pStyle w:val="InfoBlue"/>
              <w:spacing w:after="0"/>
              <w:ind w:left="0"/>
              <w:rPr>
                <w:i w:val="0"/>
                <w:color w:val="auto"/>
              </w:rPr>
            </w:pPr>
            <w:r w:rsidRPr="000F79EC">
              <w:rPr>
                <w:b/>
                <w:i w:val="0"/>
                <w:color w:val="auto"/>
              </w:rPr>
              <w:t xml:space="preserve">Name: </w:t>
            </w:r>
            <w:r w:rsidR="00703F09" w:rsidRPr="000F79EC">
              <w:rPr>
                <w:i w:val="0"/>
                <w:color w:val="auto"/>
              </w:rPr>
              <w:t>Change Password</w:t>
            </w:r>
          </w:p>
        </w:tc>
        <w:tc>
          <w:tcPr>
            <w:tcW w:w="1671" w:type="dxa"/>
          </w:tcPr>
          <w:p w14:paraId="785DAF21" w14:textId="3C6AACD5" w:rsidR="003A2459" w:rsidRPr="000F79EC" w:rsidRDefault="003A2459" w:rsidP="00703F09">
            <w:pPr>
              <w:pStyle w:val="InfoBlue"/>
              <w:spacing w:after="0"/>
              <w:ind w:left="0"/>
              <w:rPr>
                <w:i w:val="0"/>
                <w:color w:val="auto"/>
              </w:rPr>
            </w:pPr>
            <w:r w:rsidRPr="000F79EC">
              <w:rPr>
                <w:b/>
                <w:i w:val="0"/>
                <w:color w:val="auto"/>
              </w:rPr>
              <w:t xml:space="preserve">ID: </w:t>
            </w:r>
            <w:r w:rsidR="00703F09" w:rsidRPr="000F79EC">
              <w:rPr>
                <w:i w:val="0"/>
                <w:color w:val="auto"/>
              </w:rPr>
              <w:t>ACC</w:t>
            </w:r>
            <w:r w:rsidRPr="000F79EC">
              <w:rPr>
                <w:i w:val="0"/>
                <w:color w:val="auto"/>
              </w:rPr>
              <w:t>_</w:t>
            </w:r>
            <w:r w:rsidR="00703F09" w:rsidRPr="000F79EC">
              <w:rPr>
                <w:i w:val="0"/>
                <w:color w:val="auto"/>
              </w:rPr>
              <w:t>03</w:t>
            </w:r>
          </w:p>
        </w:tc>
      </w:tr>
      <w:tr w:rsidR="003A2459" w:rsidRPr="000F79EC" w14:paraId="7C413669" w14:textId="77777777" w:rsidTr="003A2459">
        <w:tc>
          <w:tcPr>
            <w:tcW w:w="8856" w:type="dxa"/>
            <w:gridSpan w:val="2"/>
          </w:tcPr>
          <w:p w14:paraId="56550569" w14:textId="77777777" w:rsidR="003A2459" w:rsidRPr="000F79EC" w:rsidRDefault="003A2459" w:rsidP="003A2459">
            <w:pPr>
              <w:pStyle w:val="InfoBlue"/>
              <w:spacing w:after="0"/>
              <w:ind w:left="0"/>
              <w:rPr>
                <w:b/>
                <w:i w:val="0"/>
                <w:color w:val="auto"/>
              </w:rPr>
            </w:pPr>
            <w:r w:rsidRPr="000F79EC">
              <w:rPr>
                <w:b/>
                <w:i w:val="0"/>
                <w:color w:val="auto"/>
              </w:rPr>
              <w:t>Stakeholders and goals:</w:t>
            </w:r>
          </w:p>
          <w:p w14:paraId="5A69FFC5" w14:textId="77777777" w:rsidR="001A426F" w:rsidRPr="00303FD6" w:rsidRDefault="001A426F" w:rsidP="001A426F">
            <w:pPr>
              <w:pStyle w:val="InfoBlue"/>
              <w:ind w:left="0"/>
            </w:pPr>
            <w:r>
              <w:rPr>
                <w:i w:val="0"/>
                <w:color w:val="auto"/>
              </w:rPr>
              <w:t>Airline’s Human Resource Manager – Wants to save cost on hiring extra staff to edit staff profiles</w:t>
            </w:r>
            <w:r>
              <w:t>.</w:t>
            </w:r>
          </w:p>
          <w:p w14:paraId="16BD6E68" w14:textId="606B3225" w:rsidR="003A2459" w:rsidRPr="000F79EC" w:rsidRDefault="001A426F" w:rsidP="001A426F">
            <w:pPr>
              <w:pStyle w:val="InfoBlue"/>
              <w:spacing w:after="0"/>
              <w:ind w:left="0"/>
              <w:rPr>
                <w:i w:val="0"/>
                <w:color w:val="auto"/>
              </w:rPr>
            </w:pPr>
            <w:r>
              <w:rPr>
                <w:i w:val="0"/>
                <w:color w:val="auto"/>
              </w:rPr>
              <w:t>Normal Staff – Wants to change the existing password or the default password set by the system administrator.</w:t>
            </w:r>
          </w:p>
        </w:tc>
      </w:tr>
      <w:tr w:rsidR="003A2459" w:rsidRPr="000F79EC" w14:paraId="388C2299" w14:textId="77777777" w:rsidTr="003A2459">
        <w:tc>
          <w:tcPr>
            <w:tcW w:w="8856" w:type="dxa"/>
            <w:gridSpan w:val="2"/>
          </w:tcPr>
          <w:p w14:paraId="6CD167E8" w14:textId="5A61EDEB" w:rsidR="003A2459" w:rsidRPr="000F79EC" w:rsidRDefault="003A2459" w:rsidP="003A2459">
            <w:pPr>
              <w:pStyle w:val="InfoBlue"/>
              <w:spacing w:after="0"/>
              <w:ind w:left="0"/>
              <w:rPr>
                <w:i w:val="0"/>
                <w:color w:val="auto"/>
              </w:rPr>
            </w:pPr>
            <w:r w:rsidRPr="000F79EC">
              <w:rPr>
                <w:b/>
                <w:i w:val="0"/>
                <w:color w:val="auto"/>
              </w:rPr>
              <w:t>Description:</w:t>
            </w:r>
            <w:r w:rsidRPr="000F79EC">
              <w:rPr>
                <w:i w:val="0"/>
                <w:color w:val="auto"/>
              </w:rPr>
              <w:t xml:space="preserve"> </w:t>
            </w:r>
            <w:r w:rsidR="00BC34A4">
              <w:rPr>
                <w:i w:val="0"/>
                <w:color w:val="auto"/>
              </w:rPr>
              <w:t>User is able to change their password.</w:t>
            </w:r>
          </w:p>
        </w:tc>
      </w:tr>
      <w:tr w:rsidR="003A2459" w:rsidRPr="000F79EC" w14:paraId="7D2C1BE8" w14:textId="77777777" w:rsidTr="003A2459">
        <w:tc>
          <w:tcPr>
            <w:tcW w:w="8856" w:type="dxa"/>
            <w:gridSpan w:val="2"/>
          </w:tcPr>
          <w:p w14:paraId="73181009" w14:textId="34815929" w:rsidR="003A2459" w:rsidRPr="000F79EC" w:rsidRDefault="003A2459" w:rsidP="00703F09">
            <w:pPr>
              <w:pStyle w:val="InfoBlue"/>
              <w:spacing w:after="0"/>
              <w:ind w:left="0"/>
              <w:rPr>
                <w:i w:val="0"/>
                <w:color w:val="auto"/>
              </w:rPr>
            </w:pPr>
            <w:r w:rsidRPr="000F79EC">
              <w:rPr>
                <w:b/>
                <w:i w:val="0"/>
                <w:color w:val="auto"/>
              </w:rPr>
              <w:t>Actors:</w:t>
            </w:r>
            <w:r w:rsidRPr="000F79EC">
              <w:rPr>
                <w:i w:val="0"/>
                <w:color w:val="auto"/>
              </w:rPr>
              <w:t xml:space="preserve"> </w:t>
            </w:r>
            <w:r w:rsidR="00703F09" w:rsidRPr="000F79EC">
              <w:rPr>
                <w:i w:val="0"/>
                <w:color w:val="auto"/>
              </w:rPr>
              <w:t>Normal Staff</w:t>
            </w:r>
          </w:p>
        </w:tc>
      </w:tr>
      <w:tr w:rsidR="003A2459" w:rsidRPr="000F79EC" w14:paraId="0EA3537D" w14:textId="77777777" w:rsidTr="003A2459">
        <w:tc>
          <w:tcPr>
            <w:tcW w:w="8856" w:type="dxa"/>
            <w:gridSpan w:val="2"/>
          </w:tcPr>
          <w:p w14:paraId="20379030" w14:textId="4189628B" w:rsidR="003A2459" w:rsidRPr="000F79EC" w:rsidRDefault="003A2459" w:rsidP="00BC34A4">
            <w:pPr>
              <w:pStyle w:val="InfoBlue"/>
              <w:spacing w:after="0"/>
              <w:ind w:left="0"/>
              <w:rPr>
                <w:i w:val="0"/>
                <w:color w:val="auto"/>
              </w:rPr>
            </w:pPr>
            <w:r w:rsidRPr="000F79EC">
              <w:rPr>
                <w:b/>
                <w:i w:val="0"/>
                <w:color w:val="auto"/>
              </w:rPr>
              <w:t>Trigger</w:t>
            </w:r>
            <w:r w:rsidR="008E16E9" w:rsidRPr="000F79EC">
              <w:rPr>
                <w:b/>
                <w:i w:val="0"/>
                <w:color w:val="auto"/>
              </w:rPr>
              <w:t>:</w:t>
            </w:r>
            <w:r w:rsidR="008E16E9">
              <w:rPr>
                <w:b/>
                <w:i w:val="0"/>
                <w:color w:val="auto"/>
              </w:rPr>
              <w:t xml:space="preserve"> </w:t>
            </w:r>
            <w:r w:rsidR="00BC34A4" w:rsidRPr="000F79EC">
              <w:rPr>
                <w:i w:val="0"/>
                <w:color w:val="auto"/>
              </w:rPr>
              <w:t xml:space="preserve">User chooses the </w:t>
            </w:r>
            <w:r w:rsidR="00BC34A4">
              <w:rPr>
                <w:color w:val="auto"/>
              </w:rPr>
              <w:t>Change Password</w:t>
            </w:r>
            <w:r w:rsidR="00BC34A4" w:rsidRPr="000F79EC">
              <w:rPr>
                <w:color w:val="auto"/>
              </w:rPr>
              <w:t xml:space="preserve"> </w:t>
            </w:r>
            <w:r w:rsidR="00BC34A4" w:rsidRPr="000F79EC">
              <w:rPr>
                <w:i w:val="0"/>
                <w:color w:val="auto"/>
              </w:rPr>
              <w:t>option from the main menu</w:t>
            </w:r>
            <w:r w:rsidR="005D1CD5">
              <w:rPr>
                <w:i w:val="0"/>
                <w:color w:val="auto"/>
              </w:rPr>
              <w:t>.</w:t>
            </w:r>
          </w:p>
        </w:tc>
      </w:tr>
      <w:tr w:rsidR="003A2459" w:rsidRPr="000F79EC" w14:paraId="7731E6E5" w14:textId="77777777" w:rsidTr="003A2459">
        <w:tc>
          <w:tcPr>
            <w:tcW w:w="8856" w:type="dxa"/>
            <w:gridSpan w:val="2"/>
          </w:tcPr>
          <w:p w14:paraId="2AC691EB" w14:textId="164657E4" w:rsidR="003A2459" w:rsidRPr="000F79EC" w:rsidRDefault="003A2459" w:rsidP="003A2459">
            <w:pPr>
              <w:pStyle w:val="InfoBlue"/>
              <w:spacing w:after="0"/>
              <w:ind w:left="0"/>
              <w:rPr>
                <w:b/>
                <w:i w:val="0"/>
                <w:color w:val="auto"/>
              </w:rPr>
            </w:pPr>
            <w:r w:rsidRPr="000F79EC">
              <w:rPr>
                <w:b/>
                <w:i w:val="0"/>
                <w:color w:val="auto"/>
              </w:rPr>
              <w:t>Normal flow:</w:t>
            </w:r>
          </w:p>
          <w:p w14:paraId="51FEE518" w14:textId="77777777" w:rsidR="00BC34A4" w:rsidRDefault="00BC34A4" w:rsidP="005D1CD5">
            <w:pPr>
              <w:pStyle w:val="BodyText"/>
              <w:numPr>
                <w:ilvl w:val="0"/>
                <w:numId w:val="51"/>
              </w:numPr>
              <w:spacing w:after="0"/>
            </w:pPr>
            <w:r>
              <w:t>System prompts user for current password.</w:t>
            </w:r>
          </w:p>
          <w:p w14:paraId="3AA7AD26" w14:textId="1D1A7D29" w:rsidR="00BC34A4" w:rsidRDefault="00BC34A4" w:rsidP="005D1CD5">
            <w:pPr>
              <w:pStyle w:val="BodyText"/>
              <w:numPr>
                <w:ilvl w:val="0"/>
                <w:numId w:val="51"/>
              </w:numPr>
              <w:spacing w:after="0"/>
            </w:pPr>
            <w:r>
              <w:t>User enters current password</w:t>
            </w:r>
            <w:r w:rsidR="00A540A7">
              <w:t>.</w:t>
            </w:r>
          </w:p>
          <w:p w14:paraId="7E86EE79" w14:textId="77777777" w:rsidR="00A540A7" w:rsidRDefault="00A540A7" w:rsidP="005D1CD5">
            <w:pPr>
              <w:pStyle w:val="BodyText"/>
              <w:numPr>
                <w:ilvl w:val="0"/>
                <w:numId w:val="51"/>
              </w:numPr>
              <w:spacing w:after="0"/>
            </w:pPr>
            <w:r>
              <w:t>System prompts user for new password.</w:t>
            </w:r>
          </w:p>
          <w:p w14:paraId="1DDB5A36" w14:textId="4F6E288D" w:rsidR="00A540A7" w:rsidRDefault="00A540A7" w:rsidP="005D1CD5">
            <w:pPr>
              <w:pStyle w:val="BodyText"/>
              <w:numPr>
                <w:ilvl w:val="0"/>
                <w:numId w:val="51"/>
              </w:numPr>
              <w:spacing w:after="0"/>
            </w:pPr>
            <w:r>
              <w:t>User enters new password.</w:t>
            </w:r>
          </w:p>
          <w:p w14:paraId="501687DB" w14:textId="77777777" w:rsidR="00A540A7" w:rsidRDefault="00A540A7" w:rsidP="005D1CD5">
            <w:pPr>
              <w:pStyle w:val="BodyText"/>
              <w:numPr>
                <w:ilvl w:val="0"/>
                <w:numId w:val="51"/>
              </w:numPr>
              <w:spacing w:after="0"/>
            </w:pPr>
            <w:r>
              <w:t>System saves new password to database.</w:t>
            </w:r>
          </w:p>
          <w:p w14:paraId="00CEBD71" w14:textId="23A69661" w:rsidR="00A540A7" w:rsidRDefault="00A540A7" w:rsidP="005D1CD5">
            <w:pPr>
              <w:pStyle w:val="BodyText"/>
              <w:numPr>
                <w:ilvl w:val="0"/>
                <w:numId w:val="51"/>
              </w:numPr>
              <w:spacing w:after="0"/>
            </w:pPr>
            <w:r>
              <w:t>System returns to main menu.</w:t>
            </w:r>
          </w:p>
          <w:p w14:paraId="1ED89DFE" w14:textId="77777777" w:rsidR="003A2459" w:rsidRPr="000F79EC" w:rsidRDefault="003A2459" w:rsidP="005D1CD5">
            <w:pPr>
              <w:pStyle w:val="BodyText"/>
              <w:numPr>
                <w:ilvl w:val="0"/>
                <w:numId w:val="51"/>
              </w:numPr>
              <w:spacing w:after="0"/>
            </w:pPr>
            <w:r w:rsidRPr="000F79EC">
              <w:t>End</w:t>
            </w:r>
          </w:p>
        </w:tc>
      </w:tr>
      <w:tr w:rsidR="003A2459" w:rsidRPr="000F79EC" w14:paraId="09566B8B" w14:textId="77777777" w:rsidTr="003A2459">
        <w:tc>
          <w:tcPr>
            <w:tcW w:w="8856" w:type="dxa"/>
            <w:gridSpan w:val="2"/>
          </w:tcPr>
          <w:p w14:paraId="5073E649" w14:textId="77777777" w:rsidR="003A2459" w:rsidRPr="000F79EC" w:rsidRDefault="003A2459" w:rsidP="003A2459">
            <w:pPr>
              <w:pStyle w:val="InfoBlue"/>
              <w:spacing w:after="0"/>
              <w:ind w:left="0"/>
              <w:rPr>
                <w:i w:val="0"/>
                <w:color w:val="auto"/>
              </w:rPr>
            </w:pPr>
            <w:r w:rsidRPr="000F79EC">
              <w:rPr>
                <w:b/>
                <w:i w:val="0"/>
                <w:color w:val="auto"/>
              </w:rPr>
              <w:t xml:space="preserve">Sub-flows: </w:t>
            </w:r>
            <w:r w:rsidRPr="000F79EC">
              <w:rPr>
                <w:i w:val="0"/>
                <w:color w:val="auto"/>
              </w:rPr>
              <w:t>None</w:t>
            </w:r>
          </w:p>
        </w:tc>
      </w:tr>
      <w:tr w:rsidR="003A2459" w:rsidRPr="000F79EC" w14:paraId="6A09094E" w14:textId="77777777" w:rsidTr="003A2459">
        <w:tc>
          <w:tcPr>
            <w:tcW w:w="8856" w:type="dxa"/>
            <w:gridSpan w:val="2"/>
          </w:tcPr>
          <w:p w14:paraId="536871FC" w14:textId="77777777" w:rsidR="003A2459" w:rsidRPr="000F79EC" w:rsidRDefault="003A2459" w:rsidP="003A2459">
            <w:pPr>
              <w:pStyle w:val="InfoBlue"/>
              <w:spacing w:after="0"/>
              <w:ind w:left="0"/>
              <w:rPr>
                <w:i w:val="0"/>
                <w:color w:val="auto"/>
              </w:rPr>
            </w:pPr>
            <w:r w:rsidRPr="000F79EC">
              <w:rPr>
                <w:b/>
                <w:i w:val="0"/>
                <w:color w:val="auto"/>
              </w:rPr>
              <w:t>Alternative/Exceptional flows:</w:t>
            </w:r>
            <w:r w:rsidRPr="000F79EC">
              <w:rPr>
                <w:i w:val="0"/>
                <w:color w:val="auto"/>
              </w:rPr>
              <w:t xml:space="preserve"> </w:t>
            </w:r>
          </w:p>
          <w:p w14:paraId="68E9BD1E" w14:textId="73FED86A" w:rsidR="003A2459" w:rsidRPr="00BC34A4" w:rsidRDefault="00BC34A4" w:rsidP="003A2459">
            <w:pPr>
              <w:pStyle w:val="BodyText"/>
              <w:ind w:left="0"/>
            </w:pPr>
            <w:r>
              <w:t xml:space="preserve">2a User enters invalid password: The </w:t>
            </w:r>
            <w:r>
              <w:rPr>
                <w:i/>
              </w:rPr>
              <w:t>Enter Invalid Password</w:t>
            </w:r>
            <w:r>
              <w:t xml:space="preserve"> use case is performed. Go to step 1 after execution.</w:t>
            </w:r>
          </w:p>
        </w:tc>
      </w:tr>
    </w:tbl>
    <w:p w14:paraId="5785FFE1" w14:textId="77777777" w:rsidR="003A2459" w:rsidRDefault="003A2459" w:rsidP="008079BA"/>
    <w:p w14:paraId="19193A39" w14:textId="1051332F" w:rsidR="005D1CD5" w:rsidRPr="000F79EC" w:rsidRDefault="005D1CD5" w:rsidP="005D1CD5">
      <w:pPr>
        <w:pStyle w:val="Heading2"/>
        <w:widowControl/>
      </w:pPr>
      <w:bookmarkStart w:id="51" w:name="_Toc291187251"/>
      <w:r w:rsidRPr="000F79EC">
        <w:lastRenderedPageBreak/>
        <w:t xml:space="preserve">Use Case: </w:t>
      </w:r>
      <w:r>
        <w:t>Enter Invalid</w:t>
      </w:r>
      <w:r w:rsidRPr="000F79EC">
        <w:t xml:space="preserve"> Password</w:t>
      </w:r>
      <w:bookmarkEnd w:id="51"/>
    </w:p>
    <w:tbl>
      <w:tblPr>
        <w:tblStyle w:val="TableGrid"/>
        <w:tblW w:w="0" w:type="auto"/>
        <w:tblInd w:w="720" w:type="dxa"/>
        <w:tblLook w:val="04A0" w:firstRow="1" w:lastRow="0" w:firstColumn="1" w:lastColumn="0" w:noHBand="0" w:noVBand="1"/>
      </w:tblPr>
      <w:tblGrid>
        <w:gridCol w:w="7185"/>
        <w:gridCol w:w="1671"/>
      </w:tblGrid>
      <w:tr w:rsidR="005D1CD5" w:rsidRPr="000F79EC" w14:paraId="34672240" w14:textId="77777777" w:rsidTr="0026740A">
        <w:tc>
          <w:tcPr>
            <w:tcW w:w="7185" w:type="dxa"/>
          </w:tcPr>
          <w:p w14:paraId="77DB6276" w14:textId="305CD336" w:rsidR="005D1CD5" w:rsidRPr="000F79EC" w:rsidRDefault="005D1CD5" w:rsidP="005D1CD5">
            <w:pPr>
              <w:pStyle w:val="InfoBlue"/>
              <w:spacing w:after="0"/>
              <w:ind w:left="0"/>
              <w:rPr>
                <w:i w:val="0"/>
                <w:color w:val="auto"/>
              </w:rPr>
            </w:pPr>
            <w:r w:rsidRPr="000F79EC">
              <w:rPr>
                <w:b/>
                <w:i w:val="0"/>
                <w:color w:val="auto"/>
              </w:rPr>
              <w:t xml:space="preserve">Name: </w:t>
            </w:r>
            <w:r>
              <w:rPr>
                <w:i w:val="0"/>
                <w:color w:val="auto"/>
              </w:rPr>
              <w:t>Enter Invalid Password</w:t>
            </w:r>
          </w:p>
        </w:tc>
        <w:tc>
          <w:tcPr>
            <w:tcW w:w="1671" w:type="dxa"/>
          </w:tcPr>
          <w:p w14:paraId="365D4D31" w14:textId="114F169D" w:rsidR="005D1CD5" w:rsidRPr="000F79EC" w:rsidRDefault="005D1CD5" w:rsidP="0026740A">
            <w:pPr>
              <w:pStyle w:val="InfoBlue"/>
              <w:spacing w:after="0"/>
              <w:ind w:left="0"/>
              <w:rPr>
                <w:i w:val="0"/>
                <w:color w:val="auto"/>
              </w:rPr>
            </w:pPr>
            <w:r w:rsidRPr="000F79EC">
              <w:rPr>
                <w:b/>
                <w:i w:val="0"/>
                <w:color w:val="auto"/>
              </w:rPr>
              <w:t xml:space="preserve">ID: </w:t>
            </w:r>
            <w:r w:rsidR="00946838">
              <w:rPr>
                <w:i w:val="0"/>
                <w:color w:val="auto"/>
              </w:rPr>
              <w:t>EX</w:t>
            </w:r>
            <w:r w:rsidRPr="000F79EC">
              <w:rPr>
                <w:i w:val="0"/>
                <w:color w:val="auto"/>
              </w:rPr>
              <w:t>_</w:t>
            </w:r>
            <w:r w:rsidR="00946838">
              <w:rPr>
                <w:i w:val="0"/>
                <w:color w:val="auto"/>
              </w:rPr>
              <w:t>07</w:t>
            </w:r>
          </w:p>
        </w:tc>
      </w:tr>
      <w:tr w:rsidR="005D1CD5" w:rsidRPr="000F79EC" w14:paraId="0ADAC136" w14:textId="77777777" w:rsidTr="0026740A">
        <w:tc>
          <w:tcPr>
            <w:tcW w:w="8856" w:type="dxa"/>
            <w:gridSpan w:val="2"/>
          </w:tcPr>
          <w:p w14:paraId="7399B5BB" w14:textId="77777777" w:rsidR="005D1CD5" w:rsidRPr="000F79EC" w:rsidRDefault="005D1CD5" w:rsidP="0026740A">
            <w:pPr>
              <w:pStyle w:val="InfoBlue"/>
              <w:spacing w:after="0"/>
              <w:ind w:left="0"/>
              <w:rPr>
                <w:b/>
                <w:i w:val="0"/>
                <w:color w:val="auto"/>
              </w:rPr>
            </w:pPr>
            <w:r w:rsidRPr="000F79EC">
              <w:rPr>
                <w:b/>
                <w:i w:val="0"/>
                <w:color w:val="auto"/>
              </w:rPr>
              <w:t>Stakeholders and goals:</w:t>
            </w:r>
          </w:p>
          <w:p w14:paraId="594A1A2B" w14:textId="26E45496" w:rsidR="005D1CD5" w:rsidRPr="000F79EC" w:rsidRDefault="005D1CD5" w:rsidP="005001AB">
            <w:pPr>
              <w:pStyle w:val="InfoBlue"/>
              <w:spacing w:after="0"/>
              <w:ind w:left="0"/>
              <w:rPr>
                <w:i w:val="0"/>
                <w:color w:val="auto"/>
              </w:rPr>
            </w:pPr>
            <w:r>
              <w:rPr>
                <w:i w:val="0"/>
                <w:color w:val="auto"/>
              </w:rPr>
              <w:t xml:space="preserve">Normal Staff – Wants to </w:t>
            </w:r>
            <w:r w:rsidR="005001AB">
              <w:rPr>
                <w:i w:val="0"/>
                <w:color w:val="auto"/>
              </w:rPr>
              <w:t>know whether the entered password is correct or not.</w:t>
            </w:r>
          </w:p>
        </w:tc>
      </w:tr>
      <w:tr w:rsidR="005D1CD5" w:rsidRPr="000F79EC" w14:paraId="0C3E1B0F" w14:textId="77777777" w:rsidTr="0026740A">
        <w:tc>
          <w:tcPr>
            <w:tcW w:w="8856" w:type="dxa"/>
            <w:gridSpan w:val="2"/>
          </w:tcPr>
          <w:p w14:paraId="0532E314" w14:textId="77777777" w:rsidR="005D1CD5" w:rsidRPr="000F79EC" w:rsidRDefault="005D1CD5" w:rsidP="0026740A">
            <w:pPr>
              <w:pStyle w:val="InfoBlue"/>
              <w:spacing w:after="0"/>
              <w:ind w:left="0"/>
              <w:rPr>
                <w:i w:val="0"/>
                <w:color w:val="auto"/>
              </w:rPr>
            </w:pPr>
            <w:r w:rsidRPr="000F79EC">
              <w:rPr>
                <w:b/>
                <w:i w:val="0"/>
                <w:color w:val="auto"/>
              </w:rPr>
              <w:t>Description:</w:t>
            </w:r>
            <w:r w:rsidRPr="000F79EC">
              <w:rPr>
                <w:i w:val="0"/>
                <w:color w:val="auto"/>
              </w:rPr>
              <w:t xml:space="preserve"> </w:t>
            </w:r>
            <w:r>
              <w:rPr>
                <w:i w:val="0"/>
                <w:color w:val="auto"/>
              </w:rPr>
              <w:t>User is able to change their password.</w:t>
            </w:r>
          </w:p>
        </w:tc>
      </w:tr>
      <w:tr w:rsidR="005D1CD5" w:rsidRPr="000F79EC" w14:paraId="444D867C" w14:textId="77777777" w:rsidTr="0026740A">
        <w:tc>
          <w:tcPr>
            <w:tcW w:w="8856" w:type="dxa"/>
            <w:gridSpan w:val="2"/>
          </w:tcPr>
          <w:p w14:paraId="45A0C90B" w14:textId="77777777" w:rsidR="005D1CD5" w:rsidRPr="000F79EC" w:rsidRDefault="005D1CD5" w:rsidP="0026740A">
            <w:pPr>
              <w:pStyle w:val="InfoBlue"/>
              <w:spacing w:after="0"/>
              <w:ind w:left="0"/>
              <w:rPr>
                <w:i w:val="0"/>
                <w:color w:val="auto"/>
              </w:rPr>
            </w:pPr>
            <w:r w:rsidRPr="000F79EC">
              <w:rPr>
                <w:b/>
                <w:i w:val="0"/>
                <w:color w:val="auto"/>
              </w:rPr>
              <w:t>Actors:</w:t>
            </w:r>
            <w:r w:rsidRPr="000F79EC">
              <w:rPr>
                <w:i w:val="0"/>
                <w:color w:val="auto"/>
              </w:rPr>
              <w:t xml:space="preserve"> Normal Staff</w:t>
            </w:r>
          </w:p>
        </w:tc>
      </w:tr>
      <w:tr w:rsidR="005D1CD5" w:rsidRPr="000F79EC" w14:paraId="757AF07D" w14:textId="77777777" w:rsidTr="0026740A">
        <w:tc>
          <w:tcPr>
            <w:tcW w:w="8856" w:type="dxa"/>
            <w:gridSpan w:val="2"/>
          </w:tcPr>
          <w:p w14:paraId="6D2D1491" w14:textId="09589AAF" w:rsidR="005D1CD5" w:rsidRPr="000F79EC" w:rsidRDefault="005D1CD5" w:rsidP="005D1CD5">
            <w:pPr>
              <w:pStyle w:val="InfoBlue"/>
              <w:spacing w:after="0"/>
              <w:ind w:left="0"/>
              <w:rPr>
                <w:i w:val="0"/>
                <w:color w:val="auto"/>
              </w:rPr>
            </w:pPr>
            <w:r w:rsidRPr="000F79EC">
              <w:rPr>
                <w:b/>
                <w:i w:val="0"/>
                <w:color w:val="auto"/>
              </w:rPr>
              <w:t>Trigger:</w:t>
            </w:r>
            <w:r w:rsidR="009046E7">
              <w:rPr>
                <w:i w:val="0"/>
                <w:color w:val="auto"/>
              </w:rPr>
              <w:t xml:space="preserve"> </w:t>
            </w:r>
            <w:bookmarkStart w:id="52" w:name="_GoBack"/>
            <w:bookmarkEnd w:id="52"/>
            <w:r w:rsidRPr="000F79EC">
              <w:rPr>
                <w:i w:val="0"/>
                <w:color w:val="auto"/>
              </w:rPr>
              <w:t xml:space="preserve">User </w:t>
            </w:r>
            <w:r>
              <w:rPr>
                <w:i w:val="0"/>
                <w:color w:val="auto"/>
              </w:rPr>
              <w:t>enters the wrong password for their account.</w:t>
            </w:r>
          </w:p>
        </w:tc>
      </w:tr>
      <w:tr w:rsidR="005D1CD5" w:rsidRPr="000F79EC" w14:paraId="468097FB" w14:textId="77777777" w:rsidTr="0026740A">
        <w:tc>
          <w:tcPr>
            <w:tcW w:w="8856" w:type="dxa"/>
            <w:gridSpan w:val="2"/>
          </w:tcPr>
          <w:p w14:paraId="0868E852" w14:textId="556F2BCB" w:rsidR="005D1CD5" w:rsidRPr="000F79EC" w:rsidRDefault="005D1CD5" w:rsidP="0026740A">
            <w:pPr>
              <w:pStyle w:val="InfoBlue"/>
              <w:spacing w:after="0"/>
              <w:ind w:left="0"/>
              <w:rPr>
                <w:b/>
                <w:i w:val="0"/>
                <w:color w:val="auto"/>
              </w:rPr>
            </w:pPr>
            <w:r w:rsidRPr="000F79EC">
              <w:rPr>
                <w:b/>
                <w:i w:val="0"/>
                <w:color w:val="auto"/>
              </w:rPr>
              <w:t>Normal flow:</w:t>
            </w:r>
          </w:p>
          <w:p w14:paraId="62E7D6B0" w14:textId="3A7C9DAB" w:rsidR="005D1CD5" w:rsidRDefault="005D1CD5" w:rsidP="005D1CD5">
            <w:pPr>
              <w:pStyle w:val="BodyText"/>
              <w:numPr>
                <w:ilvl w:val="0"/>
                <w:numId w:val="52"/>
              </w:numPr>
              <w:spacing w:after="0"/>
            </w:pPr>
            <w:r>
              <w:t>System checks that the entered password does not match the password in the database.</w:t>
            </w:r>
          </w:p>
          <w:p w14:paraId="59B98AD4" w14:textId="77777777" w:rsidR="005D1CD5" w:rsidRDefault="005D1CD5" w:rsidP="005D1CD5">
            <w:pPr>
              <w:pStyle w:val="BodyText"/>
              <w:numPr>
                <w:ilvl w:val="0"/>
                <w:numId w:val="52"/>
              </w:numPr>
              <w:spacing w:after="0"/>
            </w:pPr>
            <w:r>
              <w:t>System displays an error message.</w:t>
            </w:r>
          </w:p>
          <w:p w14:paraId="2631895B" w14:textId="763845AA" w:rsidR="005D1CD5" w:rsidRDefault="005D1CD5" w:rsidP="005D1CD5">
            <w:pPr>
              <w:pStyle w:val="BodyText"/>
              <w:numPr>
                <w:ilvl w:val="0"/>
                <w:numId w:val="52"/>
              </w:numPr>
              <w:spacing w:after="0"/>
            </w:pPr>
            <w:r>
              <w:t>User acknowledges the error message.</w:t>
            </w:r>
          </w:p>
          <w:p w14:paraId="7323FBD2" w14:textId="77777777" w:rsidR="005D1CD5" w:rsidRPr="000F79EC" w:rsidRDefault="005D1CD5" w:rsidP="005D1CD5">
            <w:pPr>
              <w:pStyle w:val="BodyText"/>
              <w:numPr>
                <w:ilvl w:val="0"/>
                <w:numId w:val="52"/>
              </w:numPr>
              <w:spacing w:after="0"/>
            </w:pPr>
            <w:r w:rsidRPr="000F79EC">
              <w:t>End</w:t>
            </w:r>
          </w:p>
        </w:tc>
      </w:tr>
      <w:tr w:rsidR="005D1CD5" w:rsidRPr="000F79EC" w14:paraId="6E92756F" w14:textId="77777777" w:rsidTr="0026740A">
        <w:tc>
          <w:tcPr>
            <w:tcW w:w="8856" w:type="dxa"/>
            <w:gridSpan w:val="2"/>
          </w:tcPr>
          <w:p w14:paraId="4E535937" w14:textId="77777777" w:rsidR="005D1CD5" w:rsidRPr="000F79EC" w:rsidRDefault="005D1CD5" w:rsidP="0026740A">
            <w:pPr>
              <w:pStyle w:val="InfoBlue"/>
              <w:spacing w:after="0"/>
              <w:ind w:left="0"/>
              <w:rPr>
                <w:i w:val="0"/>
                <w:color w:val="auto"/>
              </w:rPr>
            </w:pPr>
            <w:r w:rsidRPr="000F79EC">
              <w:rPr>
                <w:b/>
                <w:i w:val="0"/>
                <w:color w:val="auto"/>
              </w:rPr>
              <w:t xml:space="preserve">Sub-flows: </w:t>
            </w:r>
            <w:r w:rsidRPr="000F79EC">
              <w:rPr>
                <w:i w:val="0"/>
                <w:color w:val="auto"/>
              </w:rPr>
              <w:t>None</w:t>
            </w:r>
          </w:p>
        </w:tc>
      </w:tr>
      <w:tr w:rsidR="005D1CD5" w:rsidRPr="000F79EC" w14:paraId="686E52E3" w14:textId="77777777" w:rsidTr="0026740A">
        <w:tc>
          <w:tcPr>
            <w:tcW w:w="8856" w:type="dxa"/>
            <w:gridSpan w:val="2"/>
          </w:tcPr>
          <w:p w14:paraId="15729943" w14:textId="44FA9C11" w:rsidR="005D1CD5" w:rsidRPr="00BC34A4" w:rsidRDefault="005D1CD5" w:rsidP="008E16E9">
            <w:pPr>
              <w:pStyle w:val="InfoBlue"/>
              <w:spacing w:after="0"/>
              <w:ind w:left="0"/>
            </w:pPr>
            <w:r w:rsidRPr="000F79EC">
              <w:rPr>
                <w:b/>
                <w:i w:val="0"/>
                <w:color w:val="auto"/>
              </w:rPr>
              <w:t>Alternative/Exceptional flows:</w:t>
            </w:r>
            <w:r w:rsidRPr="000F79EC">
              <w:rPr>
                <w:i w:val="0"/>
                <w:color w:val="auto"/>
              </w:rPr>
              <w:t xml:space="preserve"> </w:t>
            </w:r>
            <w:r w:rsidR="008E16E9">
              <w:rPr>
                <w:i w:val="0"/>
                <w:color w:val="auto"/>
              </w:rPr>
              <w:t>None</w:t>
            </w:r>
          </w:p>
        </w:tc>
      </w:tr>
    </w:tbl>
    <w:p w14:paraId="7622335C" w14:textId="77777777" w:rsidR="005D1CD5" w:rsidRPr="000F79EC" w:rsidRDefault="005D1CD5" w:rsidP="008079BA"/>
    <w:sectPr w:rsidR="005D1CD5" w:rsidRPr="000F79EC">
      <w:headerReference w:type="default" r:id="rId17"/>
      <w:footerReference w:type="default" r:id="rId1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FD11E" w14:textId="77777777" w:rsidR="0026740A" w:rsidRDefault="0026740A">
      <w:pPr>
        <w:spacing w:line="240" w:lineRule="auto"/>
      </w:pPr>
      <w:r>
        <w:separator/>
      </w:r>
    </w:p>
  </w:endnote>
  <w:endnote w:type="continuationSeparator" w:id="0">
    <w:p w14:paraId="5C8D6E3C" w14:textId="77777777" w:rsidR="0026740A" w:rsidRDefault="002674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26740A" w14:paraId="6B5E70D6" w14:textId="77777777" w:rsidTr="006A2862">
      <w:tc>
        <w:tcPr>
          <w:tcW w:w="3085" w:type="dxa"/>
          <w:tcBorders>
            <w:top w:val="nil"/>
            <w:left w:val="nil"/>
            <w:bottom w:val="nil"/>
            <w:right w:val="nil"/>
          </w:tcBorders>
        </w:tcPr>
        <w:p w14:paraId="1D2D17DF" w14:textId="77777777" w:rsidR="0026740A" w:rsidRDefault="0026740A">
          <w:pPr>
            <w:ind w:right="360"/>
            <w:rPr>
              <w:sz w:val="24"/>
            </w:rPr>
          </w:pPr>
          <w:r>
            <w:t>Confidential</w:t>
          </w:r>
        </w:p>
      </w:tc>
      <w:tc>
        <w:tcPr>
          <w:tcW w:w="3969" w:type="dxa"/>
          <w:tcBorders>
            <w:top w:val="nil"/>
            <w:left w:val="nil"/>
            <w:bottom w:val="nil"/>
            <w:right w:val="nil"/>
          </w:tcBorders>
        </w:tcPr>
        <w:p w14:paraId="65F98493" w14:textId="77777777" w:rsidR="0026740A" w:rsidRDefault="0026740A"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2015</w:t>
          </w:r>
        </w:p>
      </w:tc>
      <w:tc>
        <w:tcPr>
          <w:tcW w:w="2410" w:type="dxa"/>
          <w:tcBorders>
            <w:top w:val="nil"/>
            <w:left w:val="nil"/>
            <w:bottom w:val="nil"/>
            <w:right w:val="nil"/>
          </w:tcBorders>
        </w:tcPr>
        <w:p w14:paraId="305FEEF1" w14:textId="77777777" w:rsidR="0026740A" w:rsidRDefault="0026740A">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37663F">
            <w:rPr>
              <w:rStyle w:val="PageNumber"/>
              <w:noProof/>
            </w:rPr>
            <w:t>1</w:t>
          </w:r>
          <w:r>
            <w:rPr>
              <w:rStyle w:val="PageNumber"/>
            </w:rPr>
            <w:fldChar w:fldCharType="end"/>
          </w:r>
        </w:p>
      </w:tc>
    </w:tr>
  </w:tbl>
  <w:p w14:paraId="211BA10E" w14:textId="77777777" w:rsidR="0026740A" w:rsidRDefault="0026740A">
    <w:pPr>
      <w:pStyle w:val="Footer"/>
    </w:pPr>
  </w:p>
  <w:p w14:paraId="3BFE4B5C" w14:textId="77777777" w:rsidR="0026740A" w:rsidRDefault="0026740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969"/>
      <w:gridCol w:w="2410"/>
    </w:tblGrid>
    <w:tr w:rsidR="0026740A" w14:paraId="25864B91" w14:textId="77777777" w:rsidTr="006A2862">
      <w:tc>
        <w:tcPr>
          <w:tcW w:w="3085" w:type="dxa"/>
          <w:tcBorders>
            <w:top w:val="nil"/>
            <w:left w:val="nil"/>
            <w:bottom w:val="nil"/>
            <w:right w:val="nil"/>
          </w:tcBorders>
        </w:tcPr>
        <w:p w14:paraId="2F1DAC97" w14:textId="77777777" w:rsidR="0026740A" w:rsidRDefault="0026740A">
          <w:pPr>
            <w:ind w:right="360"/>
            <w:rPr>
              <w:sz w:val="24"/>
            </w:rPr>
          </w:pPr>
          <w:r>
            <w:t>Confidential</w:t>
          </w:r>
        </w:p>
      </w:tc>
      <w:tc>
        <w:tcPr>
          <w:tcW w:w="3969" w:type="dxa"/>
          <w:tcBorders>
            <w:top w:val="nil"/>
            <w:left w:val="nil"/>
            <w:bottom w:val="nil"/>
            <w:right w:val="nil"/>
          </w:tcBorders>
        </w:tcPr>
        <w:p w14:paraId="2072EF34" w14:textId="04358539" w:rsidR="0026740A" w:rsidRDefault="0026740A" w:rsidP="006A2862">
          <w:pPr>
            <w:ind w:left="34"/>
            <w:jc w:val="center"/>
          </w:pPr>
          <w:r>
            <w:fldChar w:fldCharType="begin"/>
          </w:r>
          <w:r>
            <w:instrText>symbol 211 \f "Symbol" \s 10</w:instrText>
          </w:r>
          <w:r>
            <w:fldChar w:fldCharType="separate"/>
          </w:r>
          <w:r>
            <w:rPr>
              <w:rFonts w:ascii="Symbol" w:hAnsi="Symbol"/>
            </w:rPr>
            <w:t>Ó</w:t>
          </w:r>
          <w:r>
            <w:fldChar w:fldCharType="end"/>
          </w:r>
          <w:r>
            <w:t>King Kong Software Company (Group 1), 2015</w:t>
          </w:r>
        </w:p>
      </w:tc>
      <w:tc>
        <w:tcPr>
          <w:tcW w:w="2410" w:type="dxa"/>
          <w:tcBorders>
            <w:top w:val="nil"/>
            <w:left w:val="nil"/>
            <w:bottom w:val="nil"/>
            <w:right w:val="nil"/>
          </w:tcBorders>
        </w:tcPr>
        <w:p w14:paraId="744F6944" w14:textId="77777777" w:rsidR="0026740A" w:rsidRDefault="0026740A">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046E7">
            <w:rPr>
              <w:rStyle w:val="PageNumber"/>
              <w:noProof/>
            </w:rPr>
            <w:t>28</w:t>
          </w:r>
          <w:r>
            <w:rPr>
              <w:rStyle w:val="PageNumber"/>
            </w:rPr>
            <w:fldChar w:fldCharType="end"/>
          </w:r>
        </w:p>
      </w:tc>
    </w:tr>
  </w:tbl>
  <w:p w14:paraId="2C0DC8E0" w14:textId="77777777" w:rsidR="0026740A" w:rsidRDefault="002674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928D4" w14:textId="77777777" w:rsidR="0026740A" w:rsidRDefault="0026740A">
      <w:pPr>
        <w:spacing w:line="240" w:lineRule="auto"/>
      </w:pPr>
      <w:r>
        <w:separator/>
      </w:r>
    </w:p>
  </w:footnote>
  <w:footnote w:type="continuationSeparator" w:id="0">
    <w:p w14:paraId="52DCD1C0" w14:textId="77777777" w:rsidR="0026740A" w:rsidRDefault="0026740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5F407" w14:textId="77777777" w:rsidR="0026740A" w:rsidRDefault="0026740A">
    <w:pPr>
      <w:rPr>
        <w:sz w:val="24"/>
      </w:rPr>
    </w:pPr>
  </w:p>
  <w:p w14:paraId="335F99AB" w14:textId="77777777" w:rsidR="0026740A" w:rsidRDefault="0026740A">
    <w:pPr>
      <w:pBdr>
        <w:top w:val="single" w:sz="6" w:space="1" w:color="auto"/>
      </w:pBdr>
      <w:rPr>
        <w:sz w:val="24"/>
      </w:rPr>
    </w:pPr>
  </w:p>
  <w:p w14:paraId="759708E3" w14:textId="77777777" w:rsidR="0026740A" w:rsidRDefault="0026740A">
    <w:pPr>
      <w:pBdr>
        <w:bottom w:val="single" w:sz="6" w:space="1" w:color="auto"/>
      </w:pBdr>
      <w:jc w:val="right"/>
      <w:rPr>
        <w:rFonts w:ascii="Arial" w:hAnsi="Arial"/>
        <w:b/>
        <w:sz w:val="36"/>
      </w:rPr>
    </w:pPr>
    <w:r>
      <w:rPr>
        <w:rFonts w:ascii="Arial" w:hAnsi="Arial"/>
        <w:b/>
        <w:sz w:val="36"/>
      </w:rPr>
      <w:t>King Kong Software Company</w:t>
    </w:r>
  </w:p>
  <w:p w14:paraId="3E3CEF84" w14:textId="77777777" w:rsidR="0026740A" w:rsidRDefault="0026740A">
    <w:pPr>
      <w:pBdr>
        <w:bottom w:val="single" w:sz="6" w:space="1" w:color="auto"/>
      </w:pBdr>
      <w:jc w:val="right"/>
      <w:rPr>
        <w:sz w:val="24"/>
      </w:rPr>
    </w:pPr>
  </w:p>
  <w:p w14:paraId="42BD68F4" w14:textId="77777777" w:rsidR="0026740A" w:rsidRDefault="0026740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6740A" w14:paraId="641C5B11" w14:textId="77777777">
      <w:tc>
        <w:tcPr>
          <w:tcW w:w="6379" w:type="dxa"/>
        </w:tcPr>
        <w:p w14:paraId="227E28C8" w14:textId="33706369" w:rsidR="0026740A" w:rsidRDefault="0026740A">
          <w:r>
            <w:t>F</w:t>
          </w:r>
          <w:r w:rsidR="0037663F">
            <w:t>light M</w:t>
          </w:r>
          <w:r>
            <w:t>an</w:t>
          </w:r>
          <w:r w:rsidR="0037663F">
            <w:t>a</w:t>
          </w:r>
          <w:r>
            <w:t>gement System</w:t>
          </w:r>
        </w:p>
      </w:tc>
      <w:tc>
        <w:tcPr>
          <w:tcW w:w="3179" w:type="dxa"/>
        </w:tcPr>
        <w:p w14:paraId="5CEF51A7" w14:textId="77777777" w:rsidR="0026740A" w:rsidRDefault="0026740A">
          <w:pPr>
            <w:tabs>
              <w:tab w:val="left" w:pos="1135"/>
            </w:tabs>
            <w:spacing w:before="40"/>
            <w:ind w:right="68"/>
          </w:pPr>
          <w:r>
            <w:t xml:space="preserve">  Version:           1.0</w:t>
          </w:r>
        </w:p>
      </w:tc>
    </w:tr>
    <w:tr w:rsidR="0026740A" w14:paraId="366303D7" w14:textId="77777777">
      <w:tc>
        <w:tcPr>
          <w:tcW w:w="6379" w:type="dxa"/>
        </w:tcPr>
        <w:p w14:paraId="2EDE8E7E" w14:textId="7F405EF7" w:rsidR="0026740A" w:rsidRDefault="0026740A" w:rsidP="001A0D69">
          <w:fldSimple w:instr="title  \* Mergeformat ">
            <w:r>
              <w:t>Use Case Specification and Description</w:t>
            </w:r>
          </w:fldSimple>
        </w:p>
      </w:tc>
      <w:tc>
        <w:tcPr>
          <w:tcW w:w="3179" w:type="dxa"/>
        </w:tcPr>
        <w:p w14:paraId="2B0D4028" w14:textId="77777777" w:rsidR="0026740A" w:rsidRDefault="0026740A" w:rsidP="00511E6E">
          <w:r>
            <w:t xml:space="preserve">  Date:  11/Apr/2015</w:t>
          </w:r>
        </w:p>
      </w:tc>
    </w:tr>
    <w:tr w:rsidR="0026740A" w14:paraId="35247C6C" w14:textId="77777777">
      <w:tc>
        <w:tcPr>
          <w:tcW w:w="9558" w:type="dxa"/>
          <w:gridSpan w:val="2"/>
        </w:tcPr>
        <w:p w14:paraId="0F97299F" w14:textId="79E8A5B4" w:rsidR="0026740A" w:rsidRDefault="0026740A" w:rsidP="001A0D69">
          <w:r>
            <w:t>Use Case Specification and Description.docx</w:t>
          </w:r>
        </w:p>
      </w:tc>
    </w:tr>
  </w:tbl>
  <w:p w14:paraId="53C615E6" w14:textId="77777777" w:rsidR="0026740A" w:rsidRDefault="0026740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741CCB"/>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BF30E5"/>
    <w:multiLevelType w:val="hybridMultilevel"/>
    <w:tmpl w:val="1B80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02B48"/>
    <w:multiLevelType w:val="hybridMultilevel"/>
    <w:tmpl w:val="4FC46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673FE4"/>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B36B8"/>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911783"/>
    <w:multiLevelType w:val="hybridMultilevel"/>
    <w:tmpl w:val="4EE06A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157620"/>
    <w:multiLevelType w:val="hybridMultilevel"/>
    <w:tmpl w:val="015C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7539D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0567D5"/>
    <w:multiLevelType w:val="hybridMultilevel"/>
    <w:tmpl w:val="22740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A1137C"/>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542EAD"/>
    <w:multiLevelType w:val="hybridMultilevel"/>
    <w:tmpl w:val="29E20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01199D"/>
    <w:multiLevelType w:val="hybridMultilevel"/>
    <w:tmpl w:val="B77A6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145019"/>
    <w:multiLevelType w:val="hybridMultilevel"/>
    <w:tmpl w:val="18A022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2D028E"/>
    <w:multiLevelType w:val="hybridMultilevel"/>
    <w:tmpl w:val="7754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8B0716"/>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10B6658"/>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A40C6C"/>
    <w:multiLevelType w:val="hybridMultilevel"/>
    <w:tmpl w:val="98A81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0C5096"/>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843087"/>
    <w:multiLevelType w:val="hybridMultilevel"/>
    <w:tmpl w:val="DDBC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CB2FC0"/>
    <w:multiLevelType w:val="hybridMultilevel"/>
    <w:tmpl w:val="0BFE7B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1562D2"/>
    <w:multiLevelType w:val="hybridMultilevel"/>
    <w:tmpl w:val="C2FE2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4316D7"/>
    <w:multiLevelType w:val="hybridMultilevel"/>
    <w:tmpl w:val="BD586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AC5345"/>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DFC2AB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0B27EF"/>
    <w:multiLevelType w:val="hybridMultilevel"/>
    <w:tmpl w:val="4AC03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E36A1"/>
    <w:multiLevelType w:val="hybridMultilevel"/>
    <w:tmpl w:val="E53E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FD6C7F"/>
    <w:multiLevelType w:val="hybridMultilevel"/>
    <w:tmpl w:val="36C4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6551B7"/>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E432E84"/>
    <w:multiLevelType w:val="hybridMultilevel"/>
    <w:tmpl w:val="80A601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EDA50BD"/>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EFF46DF"/>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1F1535"/>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F6E0389"/>
    <w:multiLevelType w:val="hybridMultilevel"/>
    <w:tmpl w:val="9044F7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F9419D7"/>
    <w:multiLevelType w:val="hybridMultilevel"/>
    <w:tmpl w:val="0FB0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5B13562"/>
    <w:multiLevelType w:val="hybridMultilevel"/>
    <w:tmpl w:val="5B06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A04879"/>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DC0940"/>
    <w:multiLevelType w:val="hybridMultilevel"/>
    <w:tmpl w:val="1076D8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BA47B5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1F518A"/>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584B13"/>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1A5945"/>
    <w:multiLevelType w:val="hybridMultilevel"/>
    <w:tmpl w:val="E30C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4184C10"/>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4D46B8E"/>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202710"/>
    <w:multiLevelType w:val="hybridMultilevel"/>
    <w:tmpl w:val="A992C1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670B6F29"/>
    <w:multiLevelType w:val="hybridMultilevel"/>
    <w:tmpl w:val="B35C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CAA0350"/>
    <w:multiLevelType w:val="hybridMultilevel"/>
    <w:tmpl w:val="6298D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033E82"/>
    <w:multiLevelType w:val="hybridMultilevel"/>
    <w:tmpl w:val="9348A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1D24D9"/>
    <w:multiLevelType w:val="hybridMultilevel"/>
    <w:tmpl w:val="29E20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04F6800"/>
    <w:multiLevelType w:val="hybridMultilevel"/>
    <w:tmpl w:val="64F2F3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7C4654B"/>
    <w:multiLevelType w:val="hybridMultilevel"/>
    <w:tmpl w:val="85EAF6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E62518A"/>
    <w:multiLevelType w:val="hybridMultilevel"/>
    <w:tmpl w:val="C0868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8"/>
  </w:num>
  <w:num w:numId="4">
    <w:abstractNumId w:val="38"/>
  </w:num>
  <w:num w:numId="5">
    <w:abstractNumId w:val="39"/>
  </w:num>
  <w:num w:numId="6">
    <w:abstractNumId w:val="48"/>
  </w:num>
  <w:num w:numId="7">
    <w:abstractNumId w:val="43"/>
  </w:num>
  <w:num w:numId="8">
    <w:abstractNumId w:val="11"/>
  </w:num>
  <w:num w:numId="9">
    <w:abstractNumId w:val="31"/>
  </w:num>
  <w:num w:numId="10">
    <w:abstractNumId w:val="24"/>
  </w:num>
  <w:num w:numId="11">
    <w:abstractNumId w:val="10"/>
  </w:num>
  <w:num w:numId="12">
    <w:abstractNumId w:val="30"/>
  </w:num>
  <w:num w:numId="13">
    <w:abstractNumId w:val="40"/>
  </w:num>
  <w:num w:numId="14">
    <w:abstractNumId w:val="4"/>
  </w:num>
  <w:num w:numId="15">
    <w:abstractNumId w:val="33"/>
  </w:num>
  <w:num w:numId="16">
    <w:abstractNumId w:val="23"/>
  </w:num>
  <w:num w:numId="17">
    <w:abstractNumId w:val="49"/>
  </w:num>
  <w:num w:numId="18">
    <w:abstractNumId w:val="21"/>
  </w:num>
  <w:num w:numId="19">
    <w:abstractNumId w:val="34"/>
  </w:num>
  <w:num w:numId="20">
    <w:abstractNumId w:val="17"/>
  </w:num>
  <w:num w:numId="21">
    <w:abstractNumId w:val="22"/>
  </w:num>
  <w:num w:numId="22">
    <w:abstractNumId w:val="20"/>
  </w:num>
  <w:num w:numId="23">
    <w:abstractNumId w:val="6"/>
  </w:num>
  <w:num w:numId="24">
    <w:abstractNumId w:val="9"/>
  </w:num>
  <w:num w:numId="25">
    <w:abstractNumId w:val="18"/>
  </w:num>
  <w:num w:numId="26">
    <w:abstractNumId w:val="50"/>
  </w:num>
  <w:num w:numId="27">
    <w:abstractNumId w:val="44"/>
  </w:num>
  <w:num w:numId="28">
    <w:abstractNumId w:val="15"/>
  </w:num>
  <w:num w:numId="29">
    <w:abstractNumId w:val="32"/>
  </w:num>
  <w:num w:numId="30">
    <w:abstractNumId w:val="51"/>
  </w:num>
  <w:num w:numId="31">
    <w:abstractNumId w:val="1"/>
  </w:num>
  <w:num w:numId="32">
    <w:abstractNumId w:val="36"/>
  </w:num>
  <w:num w:numId="33">
    <w:abstractNumId w:val="28"/>
  </w:num>
  <w:num w:numId="34">
    <w:abstractNumId w:val="37"/>
  </w:num>
  <w:num w:numId="35">
    <w:abstractNumId w:val="29"/>
  </w:num>
  <w:num w:numId="36">
    <w:abstractNumId w:val="42"/>
  </w:num>
  <w:num w:numId="37">
    <w:abstractNumId w:val="13"/>
  </w:num>
  <w:num w:numId="38">
    <w:abstractNumId w:val="14"/>
  </w:num>
  <w:num w:numId="39">
    <w:abstractNumId w:val="25"/>
  </w:num>
  <w:num w:numId="40">
    <w:abstractNumId w:val="27"/>
  </w:num>
  <w:num w:numId="41">
    <w:abstractNumId w:val="5"/>
  </w:num>
  <w:num w:numId="42">
    <w:abstractNumId w:val="2"/>
  </w:num>
  <w:num w:numId="43">
    <w:abstractNumId w:val="12"/>
  </w:num>
  <w:num w:numId="44">
    <w:abstractNumId w:val="19"/>
  </w:num>
  <w:num w:numId="45">
    <w:abstractNumId w:val="46"/>
  </w:num>
  <w:num w:numId="46">
    <w:abstractNumId w:val="35"/>
  </w:num>
  <w:num w:numId="47">
    <w:abstractNumId w:val="26"/>
  </w:num>
  <w:num w:numId="48">
    <w:abstractNumId w:val="45"/>
  </w:num>
  <w:num w:numId="49">
    <w:abstractNumId w:val="7"/>
  </w:num>
  <w:num w:numId="50">
    <w:abstractNumId w:val="3"/>
  </w:num>
  <w:num w:numId="51">
    <w:abstractNumId w:val="41"/>
  </w:num>
  <w:num w:numId="52">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454"/>
    <w:rsid w:val="000063EC"/>
    <w:rsid w:val="00013152"/>
    <w:rsid w:val="00013E6A"/>
    <w:rsid w:val="00032702"/>
    <w:rsid w:val="0004390C"/>
    <w:rsid w:val="00045E81"/>
    <w:rsid w:val="00046E41"/>
    <w:rsid w:val="00051D23"/>
    <w:rsid w:val="00057BAA"/>
    <w:rsid w:val="000631BC"/>
    <w:rsid w:val="0006525E"/>
    <w:rsid w:val="00082E2A"/>
    <w:rsid w:val="00084FF4"/>
    <w:rsid w:val="00095E93"/>
    <w:rsid w:val="000A62CC"/>
    <w:rsid w:val="000B14AF"/>
    <w:rsid w:val="000B1E7B"/>
    <w:rsid w:val="000B6E33"/>
    <w:rsid w:val="000B7458"/>
    <w:rsid w:val="000C6BA5"/>
    <w:rsid w:val="000C76AD"/>
    <w:rsid w:val="000D3EE3"/>
    <w:rsid w:val="000D7713"/>
    <w:rsid w:val="000F02C3"/>
    <w:rsid w:val="000F48EE"/>
    <w:rsid w:val="000F79EC"/>
    <w:rsid w:val="00102ECF"/>
    <w:rsid w:val="001124A0"/>
    <w:rsid w:val="00120B3E"/>
    <w:rsid w:val="00124B5A"/>
    <w:rsid w:val="00130B59"/>
    <w:rsid w:val="00132FA1"/>
    <w:rsid w:val="00134BF8"/>
    <w:rsid w:val="00136E56"/>
    <w:rsid w:val="00140FFB"/>
    <w:rsid w:val="00141D1B"/>
    <w:rsid w:val="00144C60"/>
    <w:rsid w:val="00150FBE"/>
    <w:rsid w:val="001654A9"/>
    <w:rsid w:val="001871F2"/>
    <w:rsid w:val="00197A60"/>
    <w:rsid w:val="001A0D69"/>
    <w:rsid w:val="001A426F"/>
    <w:rsid w:val="001A6C0E"/>
    <w:rsid w:val="001B1A01"/>
    <w:rsid w:val="001B310B"/>
    <w:rsid w:val="001B5933"/>
    <w:rsid w:val="001B6962"/>
    <w:rsid w:val="001B7743"/>
    <w:rsid w:val="001D55E3"/>
    <w:rsid w:val="001E7281"/>
    <w:rsid w:val="001F4F0D"/>
    <w:rsid w:val="00207B1C"/>
    <w:rsid w:val="00207E8E"/>
    <w:rsid w:val="002122C1"/>
    <w:rsid w:val="002232FF"/>
    <w:rsid w:val="0022331A"/>
    <w:rsid w:val="00230C0E"/>
    <w:rsid w:val="00241618"/>
    <w:rsid w:val="00247888"/>
    <w:rsid w:val="00250A82"/>
    <w:rsid w:val="002550FC"/>
    <w:rsid w:val="0026740A"/>
    <w:rsid w:val="002736D2"/>
    <w:rsid w:val="002759C1"/>
    <w:rsid w:val="00286D17"/>
    <w:rsid w:val="00286E9E"/>
    <w:rsid w:val="00295614"/>
    <w:rsid w:val="00296885"/>
    <w:rsid w:val="002A341D"/>
    <w:rsid w:val="002A3572"/>
    <w:rsid w:val="002A760E"/>
    <w:rsid w:val="002B0D32"/>
    <w:rsid w:val="002B2DAE"/>
    <w:rsid w:val="002B5604"/>
    <w:rsid w:val="002C3933"/>
    <w:rsid w:val="002F25D5"/>
    <w:rsid w:val="002F7834"/>
    <w:rsid w:val="00300D09"/>
    <w:rsid w:val="00303B6A"/>
    <w:rsid w:val="00303FD6"/>
    <w:rsid w:val="003045F6"/>
    <w:rsid w:val="00306102"/>
    <w:rsid w:val="0030704E"/>
    <w:rsid w:val="0031029D"/>
    <w:rsid w:val="003168D8"/>
    <w:rsid w:val="00325247"/>
    <w:rsid w:val="00325F90"/>
    <w:rsid w:val="0032761B"/>
    <w:rsid w:val="003302C4"/>
    <w:rsid w:val="00330A69"/>
    <w:rsid w:val="003419F4"/>
    <w:rsid w:val="00360482"/>
    <w:rsid w:val="003611DF"/>
    <w:rsid w:val="003642C4"/>
    <w:rsid w:val="00366AAF"/>
    <w:rsid w:val="00371731"/>
    <w:rsid w:val="0037663F"/>
    <w:rsid w:val="00390BFC"/>
    <w:rsid w:val="00390F61"/>
    <w:rsid w:val="003934FA"/>
    <w:rsid w:val="0039453D"/>
    <w:rsid w:val="0039518B"/>
    <w:rsid w:val="00395F8B"/>
    <w:rsid w:val="003A2459"/>
    <w:rsid w:val="003A45B1"/>
    <w:rsid w:val="003A5E43"/>
    <w:rsid w:val="003A6221"/>
    <w:rsid w:val="003B285C"/>
    <w:rsid w:val="003B34F6"/>
    <w:rsid w:val="003C2EEF"/>
    <w:rsid w:val="003E16FC"/>
    <w:rsid w:val="003E338B"/>
    <w:rsid w:val="003E3AE5"/>
    <w:rsid w:val="003E48FC"/>
    <w:rsid w:val="003F5D37"/>
    <w:rsid w:val="004044C2"/>
    <w:rsid w:val="0041252E"/>
    <w:rsid w:val="0043138A"/>
    <w:rsid w:val="004332F8"/>
    <w:rsid w:val="00434862"/>
    <w:rsid w:val="00434FDC"/>
    <w:rsid w:val="00440511"/>
    <w:rsid w:val="00450769"/>
    <w:rsid w:val="00451FEA"/>
    <w:rsid w:val="00456818"/>
    <w:rsid w:val="00461292"/>
    <w:rsid w:val="00463E0B"/>
    <w:rsid w:val="00471409"/>
    <w:rsid w:val="004820E2"/>
    <w:rsid w:val="0048303E"/>
    <w:rsid w:val="00483F54"/>
    <w:rsid w:val="004A07E6"/>
    <w:rsid w:val="004A37CC"/>
    <w:rsid w:val="004A6510"/>
    <w:rsid w:val="004B6DAB"/>
    <w:rsid w:val="004B7D2B"/>
    <w:rsid w:val="004D06E9"/>
    <w:rsid w:val="004D5236"/>
    <w:rsid w:val="004E05DB"/>
    <w:rsid w:val="004E0E94"/>
    <w:rsid w:val="005001AB"/>
    <w:rsid w:val="0050154D"/>
    <w:rsid w:val="00506BB7"/>
    <w:rsid w:val="00511E6E"/>
    <w:rsid w:val="005122BA"/>
    <w:rsid w:val="00514230"/>
    <w:rsid w:val="00514FD7"/>
    <w:rsid w:val="00515FA1"/>
    <w:rsid w:val="00525447"/>
    <w:rsid w:val="00527F88"/>
    <w:rsid w:val="0053445A"/>
    <w:rsid w:val="005360C8"/>
    <w:rsid w:val="00544619"/>
    <w:rsid w:val="005455E4"/>
    <w:rsid w:val="005462EB"/>
    <w:rsid w:val="00552BE4"/>
    <w:rsid w:val="005543D9"/>
    <w:rsid w:val="00560164"/>
    <w:rsid w:val="00574474"/>
    <w:rsid w:val="00574975"/>
    <w:rsid w:val="00582DBC"/>
    <w:rsid w:val="00584A83"/>
    <w:rsid w:val="00587BC5"/>
    <w:rsid w:val="00593CAA"/>
    <w:rsid w:val="00596555"/>
    <w:rsid w:val="005C0DD3"/>
    <w:rsid w:val="005C4395"/>
    <w:rsid w:val="005C44A0"/>
    <w:rsid w:val="005C4CB4"/>
    <w:rsid w:val="005C5AB3"/>
    <w:rsid w:val="005D10D4"/>
    <w:rsid w:val="005D1CD5"/>
    <w:rsid w:val="005E682B"/>
    <w:rsid w:val="005F5021"/>
    <w:rsid w:val="005F6EFA"/>
    <w:rsid w:val="005F73D8"/>
    <w:rsid w:val="00611587"/>
    <w:rsid w:val="00614ECD"/>
    <w:rsid w:val="00622504"/>
    <w:rsid w:val="00631337"/>
    <w:rsid w:val="0063334D"/>
    <w:rsid w:val="006335F2"/>
    <w:rsid w:val="00637BBD"/>
    <w:rsid w:val="00641E72"/>
    <w:rsid w:val="00646D1E"/>
    <w:rsid w:val="006478BF"/>
    <w:rsid w:val="0065467A"/>
    <w:rsid w:val="00657D28"/>
    <w:rsid w:val="00657F58"/>
    <w:rsid w:val="00662B33"/>
    <w:rsid w:val="00670CCC"/>
    <w:rsid w:val="00671286"/>
    <w:rsid w:val="0067192A"/>
    <w:rsid w:val="0068226D"/>
    <w:rsid w:val="00694AE8"/>
    <w:rsid w:val="006A2862"/>
    <w:rsid w:val="006A4A40"/>
    <w:rsid w:val="006A6454"/>
    <w:rsid w:val="006B781E"/>
    <w:rsid w:val="006C0E05"/>
    <w:rsid w:val="006C6468"/>
    <w:rsid w:val="006E0F84"/>
    <w:rsid w:val="006E29E2"/>
    <w:rsid w:val="006F312D"/>
    <w:rsid w:val="006F45D1"/>
    <w:rsid w:val="006F59BF"/>
    <w:rsid w:val="006F5CBF"/>
    <w:rsid w:val="00703F09"/>
    <w:rsid w:val="0070601B"/>
    <w:rsid w:val="007125C1"/>
    <w:rsid w:val="007179FB"/>
    <w:rsid w:val="007238FA"/>
    <w:rsid w:val="007259D2"/>
    <w:rsid w:val="007324AE"/>
    <w:rsid w:val="00734CF1"/>
    <w:rsid w:val="00735832"/>
    <w:rsid w:val="00740D74"/>
    <w:rsid w:val="0075204A"/>
    <w:rsid w:val="00757BE5"/>
    <w:rsid w:val="00764DF6"/>
    <w:rsid w:val="0076520B"/>
    <w:rsid w:val="007779A9"/>
    <w:rsid w:val="00782B25"/>
    <w:rsid w:val="00783F9B"/>
    <w:rsid w:val="00786E7D"/>
    <w:rsid w:val="00787B60"/>
    <w:rsid w:val="007957BB"/>
    <w:rsid w:val="007A4032"/>
    <w:rsid w:val="007B7C0C"/>
    <w:rsid w:val="007D15E4"/>
    <w:rsid w:val="007D1F3B"/>
    <w:rsid w:val="007D323B"/>
    <w:rsid w:val="007D3EF3"/>
    <w:rsid w:val="007F080F"/>
    <w:rsid w:val="00801158"/>
    <w:rsid w:val="00803C99"/>
    <w:rsid w:val="0080511F"/>
    <w:rsid w:val="008079BA"/>
    <w:rsid w:val="00810A9D"/>
    <w:rsid w:val="00812736"/>
    <w:rsid w:val="00820837"/>
    <w:rsid w:val="00821080"/>
    <w:rsid w:val="0084335A"/>
    <w:rsid w:val="0085108C"/>
    <w:rsid w:val="00851EF7"/>
    <w:rsid w:val="00855C97"/>
    <w:rsid w:val="00863B3E"/>
    <w:rsid w:val="008657D3"/>
    <w:rsid w:val="0086759B"/>
    <w:rsid w:val="00870E10"/>
    <w:rsid w:val="008773F7"/>
    <w:rsid w:val="008818F4"/>
    <w:rsid w:val="00881AA9"/>
    <w:rsid w:val="00883B17"/>
    <w:rsid w:val="0089509B"/>
    <w:rsid w:val="008975C1"/>
    <w:rsid w:val="008979D9"/>
    <w:rsid w:val="00897BCE"/>
    <w:rsid w:val="00897E84"/>
    <w:rsid w:val="008B2B8C"/>
    <w:rsid w:val="008B537D"/>
    <w:rsid w:val="008C18D1"/>
    <w:rsid w:val="008C32BF"/>
    <w:rsid w:val="008C3550"/>
    <w:rsid w:val="008E16E9"/>
    <w:rsid w:val="008E544D"/>
    <w:rsid w:val="00903DF5"/>
    <w:rsid w:val="009046E7"/>
    <w:rsid w:val="00905F3D"/>
    <w:rsid w:val="00917B20"/>
    <w:rsid w:val="00922E69"/>
    <w:rsid w:val="00924D02"/>
    <w:rsid w:val="009324CB"/>
    <w:rsid w:val="00946838"/>
    <w:rsid w:val="00951D91"/>
    <w:rsid w:val="0095297D"/>
    <w:rsid w:val="00954F12"/>
    <w:rsid w:val="00965D64"/>
    <w:rsid w:val="009711F3"/>
    <w:rsid w:val="0097581C"/>
    <w:rsid w:val="00980F51"/>
    <w:rsid w:val="0098303C"/>
    <w:rsid w:val="00990479"/>
    <w:rsid w:val="009A4B18"/>
    <w:rsid w:val="009A6D8E"/>
    <w:rsid w:val="009B047C"/>
    <w:rsid w:val="009B06AA"/>
    <w:rsid w:val="009B3A83"/>
    <w:rsid w:val="009C4906"/>
    <w:rsid w:val="009D4C84"/>
    <w:rsid w:val="009D4EDF"/>
    <w:rsid w:val="009D504B"/>
    <w:rsid w:val="009E4F90"/>
    <w:rsid w:val="009E551B"/>
    <w:rsid w:val="009F3E4E"/>
    <w:rsid w:val="009F6714"/>
    <w:rsid w:val="009F722C"/>
    <w:rsid w:val="00A0116D"/>
    <w:rsid w:val="00A02FDC"/>
    <w:rsid w:val="00A06E43"/>
    <w:rsid w:val="00A114C1"/>
    <w:rsid w:val="00A145C3"/>
    <w:rsid w:val="00A176D1"/>
    <w:rsid w:val="00A240B3"/>
    <w:rsid w:val="00A326BA"/>
    <w:rsid w:val="00A443DE"/>
    <w:rsid w:val="00A45321"/>
    <w:rsid w:val="00A521EB"/>
    <w:rsid w:val="00A540A7"/>
    <w:rsid w:val="00A54259"/>
    <w:rsid w:val="00A658EB"/>
    <w:rsid w:val="00A67F85"/>
    <w:rsid w:val="00A75516"/>
    <w:rsid w:val="00A904B9"/>
    <w:rsid w:val="00A95835"/>
    <w:rsid w:val="00AB210F"/>
    <w:rsid w:val="00AC5719"/>
    <w:rsid w:val="00AC7A1F"/>
    <w:rsid w:val="00AD02FE"/>
    <w:rsid w:val="00AD422A"/>
    <w:rsid w:val="00AE74B4"/>
    <w:rsid w:val="00AF4107"/>
    <w:rsid w:val="00B10136"/>
    <w:rsid w:val="00B10E3B"/>
    <w:rsid w:val="00B1798F"/>
    <w:rsid w:val="00B258BB"/>
    <w:rsid w:val="00B25926"/>
    <w:rsid w:val="00B26D9E"/>
    <w:rsid w:val="00B330A5"/>
    <w:rsid w:val="00B3441A"/>
    <w:rsid w:val="00B360CC"/>
    <w:rsid w:val="00B36BC0"/>
    <w:rsid w:val="00B40D80"/>
    <w:rsid w:val="00B413DD"/>
    <w:rsid w:val="00B50646"/>
    <w:rsid w:val="00B569CF"/>
    <w:rsid w:val="00B61227"/>
    <w:rsid w:val="00B62AD0"/>
    <w:rsid w:val="00B71A6A"/>
    <w:rsid w:val="00B7201F"/>
    <w:rsid w:val="00B739E1"/>
    <w:rsid w:val="00B76E69"/>
    <w:rsid w:val="00B77F8E"/>
    <w:rsid w:val="00B8135D"/>
    <w:rsid w:val="00B82E5C"/>
    <w:rsid w:val="00B87D77"/>
    <w:rsid w:val="00B900A1"/>
    <w:rsid w:val="00B979C5"/>
    <w:rsid w:val="00BC34A4"/>
    <w:rsid w:val="00BC390F"/>
    <w:rsid w:val="00BC4468"/>
    <w:rsid w:val="00BC6202"/>
    <w:rsid w:val="00BD1A17"/>
    <w:rsid w:val="00BD4347"/>
    <w:rsid w:val="00BD4675"/>
    <w:rsid w:val="00BD66C9"/>
    <w:rsid w:val="00BE521C"/>
    <w:rsid w:val="00BE75C2"/>
    <w:rsid w:val="00BF5C0A"/>
    <w:rsid w:val="00C02DA9"/>
    <w:rsid w:val="00C14750"/>
    <w:rsid w:val="00C1633C"/>
    <w:rsid w:val="00C23C3A"/>
    <w:rsid w:val="00C255E2"/>
    <w:rsid w:val="00C3180D"/>
    <w:rsid w:val="00C61D27"/>
    <w:rsid w:val="00C660DC"/>
    <w:rsid w:val="00C7384A"/>
    <w:rsid w:val="00C74AE5"/>
    <w:rsid w:val="00C77D01"/>
    <w:rsid w:val="00C85876"/>
    <w:rsid w:val="00C867E2"/>
    <w:rsid w:val="00C9717A"/>
    <w:rsid w:val="00CB5A44"/>
    <w:rsid w:val="00CB6B93"/>
    <w:rsid w:val="00CB78A6"/>
    <w:rsid w:val="00CC2A76"/>
    <w:rsid w:val="00CC4CE6"/>
    <w:rsid w:val="00CC72C3"/>
    <w:rsid w:val="00CD3D56"/>
    <w:rsid w:val="00CD525A"/>
    <w:rsid w:val="00CD6E1C"/>
    <w:rsid w:val="00CE5EF1"/>
    <w:rsid w:val="00CF058C"/>
    <w:rsid w:val="00CF6DEA"/>
    <w:rsid w:val="00D1165C"/>
    <w:rsid w:val="00D13F83"/>
    <w:rsid w:val="00D362C7"/>
    <w:rsid w:val="00D44132"/>
    <w:rsid w:val="00D444A0"/>
    <w:rsid w:val="00D527AD"/>
    <w:rsid w:val="00D528E7"/>
    <w:rsid w:val="00D5566E"/>
    <w:rsid w:val="00D567F6"/>
    <w:rsid w:val="00D606A9"/>
    <w:rsid w:val="00D61E7C"/>
    <w:rsid w:val="00D67B9B"/>
    <w:rsid w:val="00D7387E"/>
    <w:rsid w:val="00D76C9D"/>
    <w:rsid w:val="00D77DEA"/>
    <w:rsid w:val="00D811C8"/>
    <w:rsid w:val="00D8241A"/>
    <w:rsid w:val="00D83C42"/>
    <w:rsid w:val="00D83FB8"/>
    <w:rsid w:val="00D84407"/>
    <w:rsid w:val="00D86DB1"/>
    <w:rsid w:val="00DB21BC"/>
    <w:rsid w:val="00DC2335"/>
    <w:rsid w:val="00DC46C4"/>
    <w:rsid w:val="00DC58E2"/>
    <w:rsid w:val="00DC7189"/>
    <w:rsid w:val="00DC72D1"/>
    <w:rsid w:val="00DE1C87"/>
    <w:rsid w:val="00DE3B32"/>
    <w:rsid w:val="00DE3C2F"/>
    <w:rsid w:val="00DE3C6E"/>
    <w:rsid w:val="00DF4241"/>
    <w:rsid w:val="00DF4EF8"/>
    <w:rsid w:val="00DF59DD"/>
    <w:rsid w:val="00E15BDF"/>
    <w:rsid w:val="00E40524"/>
    <w:rsid w:val="00E43115"/>
    <w:rsid w:val="00E4336A"/>
    <w:rsid w:val="00E43CA3"/>
    <w:rsid w:val="00E52BC0"/>
    <w:rsid w:val="00E552E7"/>
    <w:rsid w:val="00E7181F"/>
    <w:rsid w:val="00E73D6C"/>
    <w:rsid w:val="00E760A5"/>
    <w:rsid w:val="00E77020"/>
    <w:rsid w:val="00E80D32"/>
    <w:rsid w:val="00E83DCE"/>
    <w:rsid w:val="00E859C1"/>
    <w:rsid w:val="00E933C4"/>
    <w:rsid w:val="00E9746C"/>
    <w:rsid w:val="00EA5032"/>
    <w:rsid w:val="00EA6AE9"/>
    <w:rsid w:val="00EB20DC"/>
    <w:rsid w:val="00EC3173"/>
    <w:rsid w:val="00EC4E9C"/>
    <w:rsid w:val="00EC6E89"/>
    <w:rsid w:val="00EC7890"/>
    <w:rsid w:val="00ED5FD1"/>
    <w:rsid w:val="00EE661A"/>
    <w:rsid w:val="00EE7DCD"/>
    <w:rsid w:val="00EF23E9"/>
    <w:rsid w:val="00EF4053"/>
    <w:rsid w:val="00EF538B"/>
    <w:rsid w:val="00EF5AE9"/>
    <w:rsid w:val="00F00E16"/>
    <w:rsid w:val="00F06AA8"/>
    <w:rsid w:val="00F208E9"/>
    <w:rsid w:val="00F31D47"/>
    <w:rsid w:val="00F345BB"/>
    <w:rsid w:val="00F43A05"/>
    <w:rsid w:val="00F45048"/>
    <w:rsid w:val="00F457E1"/>
    <w:rsid w:val="00F50CE3"/>
    <w:rsid w:val="00F513D6"/>
    <w:rsid w:val="00F5233B"/>
    <w:rsid w:val="00F677E1"/>
    <w:rsid w:val="00F74728"/>
    <w:rsid w:val="00F760AC"/>
    <w:rsid w:val="00F7773E"/>
    <w:rsid w:val="00F877E9"/>
    <w:rsid w:val="00F90998"/>
    <w:rsid w:val="00F92811"/>
    <w:rsid w:val="00FA6E07"/>
    <w:rsid w:val="00FC0397"/>
    <w:rsid w:val="00FC40CD"/>
    <w:rsid w:val="00FC6A90"/>
    <w:rsid w:val="00FD1030"/>
    <w:rsid w:val="00FD429A"/>
    <w:rsid w:val="00FD595A"/>
    <w:rsid w:val="00FE09A6"/>
    <w:rsid w:val="00FE2BE8"/>
    <w:rsid w:val="00FF10F8"/>
    <w:rsid w:val="00FF4DE4"/>
    <w:rsid w:val="00FF69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D00A3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semiHidden/>
    <w:pPr>
      <w:ind w:left="400"/>
    </w:pPr>
    <w:rPr>
      <w:rFonts w:asciiTheme="minorHAnsi" w:hAnsiTheme="minorHAnsi"/>
      <w: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 w:type="paragraph" w:styleId="BalloonText">
    <w:name w:val="Balloon Text"/>
    <w:basedOn w:val="Normal"/>
    <w:link w:val="BalloonTextChar"/>
    <w:uiPriority w:val="99"/>
    <w:semiHidden/>
    <w:unhideWhenUsed/>
    <w:rsid w:val="005C5AB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5A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semiHidden/>
    <w:pPr>
      <w:ind w:left="400"/>
    </w:pPr>
    <w:rPr>
      <w:rFonts w:asciiTheme="minorHAnsi" w:hAnsiTheme="minorHAnsi"/>
      <w:i/>
      <w:sz w:val="22"/>
      <w:szCs w:val="22"/>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num" w:pos="360"/>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D06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B900A1"/>
  </w:style>
  <w:style w:type="character" w:customStyle="1" w:styleId="Heading1Char">
    <w:name w:val="Heading 1 Char"/>
    <w:basedOn w:val="DefaultParagraphFont"/>
    <w:link w:val="Heading1"/>
    <w:rsid w:val="00456818"/>
    <w:rPr>
      <w:rFonts w:ascii="Arial" w:hAnsi="Arial"/>
      <w:b/>
      <w:sz w:val="24"/>
    </w:rPr>
  </w:style>
  <w:style w:type="character" w:customStyle="1" w:styleId="Heading2Char">
    <w:name w:val="Heading 2 Char"/>
    <w:basedOn w:val="DefaultParagraphFont"/>
    <w:link w:val="Heading2"/>
    <w:rsid w:val="00456818"/>
    <w:rPr>
      <w:rFonts w:ascii="Arial" w:hAnsi="Arial"/>
      <w:b/>
    </w:rPr>
  </w:style>
  <w:style w:type="character" w:customStyle="1" w:styleId="TitleChar">
    <w:name w:val="Title Char"/>
    <w:basedOn w:val="DefaultParagraphFont"/>
    <w:link w:val="Title"/>
    <w:rsid w:val="00456818"/>
    <w:rPr>
      <w:rFonts w:ascii="Arial" w:hAnsi="Arial"/>
      <w:b/>
      <w:sz w:val="36"/>
    </w:rPr>
  </w:style>
  <w:style w:type="character" w:customStyle="1" w:styleId="HeaderChar">
    <w:name w:val="Header Char"/>
    <w:basedOn w:val="DefaultParagraphFont"/>
    <w:link w:val="Header"/>
    <w:semiHidden/>
    <w:rsid w:val="00456818"/>
  </w:style>
  <w:style w:type="paragraph" w:styleId="BalloonText">
    <w:name w:val="Balloon Text"/>
    <w:basedOn w:val="Normal"/>
    <w:link w:val="BalloonTextChar"/>
    <w:uiPriority w:val="99"/>
    <w:semiHidden/>
    <w:unhideWhenUsed/>
    <w:rsid w:val="005C5AB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5A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60707">
      <w:bodyDiv w:val="1"/>
      <w:marLeft w:val="0"/>
      <w:marRight w:val="0"/>
      <w:marTop w:val="0"/>
      <w:marBottom w:val="0"/>
      <w:divBdr>
        <w:top w:val="none" w:sz="0" w:space="0" w:color="auto"/>
        <w:left w:val="none" w:sz="0" w:space="0" w:color="auto"/>
        <w:bottom w:val="none" w:sz="0" w:space="0" w:color="auto"/>
        <w:right w:val="none" w:sz="0" w:space="0" w:color="auto"/>
      </w:divBdr>
    </w:div>
    <w:div w:id="433523182">
      <w:bodyDiv w:val="1"/>
      <w:marLeft w:val="0"/>
      <w:marRight w:val="0"/>
      <w:marTop w:val="0"/>
      <w:marBottom w:val="0"/>
      <w:divBdr>
        <w:top w:val="none" w:sz="0" w:space="0" w:color="auto"/>
        <w:left w:val="none" w:sz="0" w:space="0" w:color="auto"/>
        <w:bottom w:val="none" w:sz="0" w:space="0" w:color="auto"/>
        <w:right w:val="none" w:sz="0" w:space="0" w:color="auto"/>
      </w:divBdr>
    </w:div>
    <w:div w:id="15667992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kong:Desktop:CSCI222:Assignments:222Project:Michael:Use%20Case%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 Case Specification.dot</Template>
  <TotalTime>1068</TotalTime>
  <Pages>28</Pages>
  <Words>7597</Words>
  <Characters>39430</Characters>
  <Application>Microsoft Macintosh Word</Application>
  <DocSecurity>0</DocSecurity>
  <Lines>1271</Lines>
  <Paragraphs>712</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Michael Kong</dc:creator>
  <cp:keywords/>
  <dc:description/>
  <cp:lastModifiedBy>Matthew King</cp:lastModifiedBy>
  <cp:revision>389</cp:revision>
  <cp:lastPrinted>1900-12-31T14:00:00Z</cp:lastPrinted>
  <dcterms:created xsi:type="dcterms:W3CDTF">2015-04-11T02:28:00Z</dcterms:created>
  <dcterms:modified xsi:type="dcterms:W3CDTF">2015-04-20T12:16:00Z</dcterms:modified>
</cp:coreProperties>
</file>