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0438D" w14:textId="77777777" w:rsidR="008079BA" w:rsidRPr="000F79EC" w:rsidRDefault="008079BA" w:rsidP="008079BA">
      <w:pPr>
        <w:pStyle w:val="Title"/>
        <w:jc w:val="right"/>
      </w:pPr>
      <w:r w:rsidRPr="000F79EC">
        <w:t>Flight Management System</w:t>
      </w:r>
    </w:p>
    <w:p w14:paraId="731C4253" w14:textId="02D0F302" w:rsidR="008079BA" w:rsidRPr="000F79EC" w:rsidRDefault="000D2241" w:rsidP="008079BA">
      <w:pPr>
        <w:pStyle w:val="Title"/>
        <w:jc w:val="right"/>
      </w:pPr>
      <w:fldSimple w:instr="title  \* Mergeformat ">
        <w:r w:rsidR="008079BA" w:rsidRPr="000F79EC">
          <w:t>Use Case Specification</w:t>
        </w:r>
        <w:r w:rsidR="0041252E" w:rsidRPr="000F79EC">
          <w:t xml:space="preserve"> and Description</w:t>
        </w:r>
      </w:fldSimple>
    </w:p>
    <w:p w14:paraId="1E295CA5" w14:textId="77777777" w:rsidR="008079BA" w:rsidRPr="000F79EC" w:rsidRDefault="008079BA" w:rsidP="008079BA">
      <w:pPr>
        <w:pStyle w:val="Title"/>
        <w:jc w:val="right"/>
      </w:pPr>
    </w:p>
    <w:p w14:paraId="33D3EE66" w14:textId="78E052FC" w:rsidR="008079BA" w:rsidRPr="000F79EC" w:rsidRDefault="000D2241" w:rsidP="008079BA">
      <w:pPr>
        <w:pStyle w:val="Title"/>
        <w:jc w:val="right"/>
        <w:rPr>
          <w:sz w:val="28"/>
        </w:rPr>
      </w:pPr>
      <w:r>
        <w:rPr>
          <w:sz w:val="28"/>
        </w:rPr>
        <w:t>Version 1.8</w:t>
      </w:r>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83DC038" w:rsidR="008079BA" w:rsidRPr="000F79EC" w:rsidRDefault="000962FB" w:rsidP="002B2DAE">
            <w:pPr>
              <w:pStyle w:val="Tabletext"/>
            </w:pPr>
            <w:r>
              <w:t>13/Apr/2015</w:t>
            </w:r>
          </w:p>
        </w:tc>
        <w:tc>
          <w:tcPr>
            <w:tcW w:w="1152" w:type="dxa"/>
          </w:tcPr>
          <w:p w14:paraId="5D5C3E2A" w14:textId="740423F2" w:rsidR="008079BA" w:rsidRPr="000F79EC" w:rsidRDefault="000962FB" w:rsidP="002B2DAE">
            <w:pPr>
              <w:pStyle w:val="Tabletext"/>
            </w:pPr>
            <w:r>
              <w:t>1.1</w:t>
            </w:r>
          </w:p>
        </w:tc>
        <w:tc>
          <w:tcPr>
            <w:tcW w:w="3744" w:type="dxa"/>
          </w:tcPr>
          <w:p w14:paraId="36C9B19E" w14:textId="5DE3E1A4" w:rsidR="008079BA" w:rsidRPr="000F79EC" w:rsidRDefault="000962FB" w:rsidP="002B2DAE">
            <w:pPr>
              <w:pStyle w:val="Tabletext"/>
            </w:pPr>
            <w:r>
              <w:t>Added more use cases for Customer and Travel Agency actors</w:t>
            </w:r>
          </w:p>
        </w:tc>
        <w:tc>
          <w:tcPr>
            <w:tcW w:w="2304" w:type="dxa"/>
          </w:tcPr>
          <w:p w14:paraId="72AFCFF7" w14:textId="0A542B9F" w:rsidR="008079BA" w:rsidRPr="000F79EC" w:rsidRDefault="000962FB" w:rsidP="002B2DAE">
            <w:pPr>
              <w:pStyle w:val="Tabletext"/>
            </w:pPr>
            <w:r>
              <w:t>Michael Kong</w:t>
            </w:r>
          </w:p>
        </w:tc>
      </w:tr>
      <w:tr w:rsidR="008079BA" w:rsidRPr="000F79EC" w14:paraId="3A2640A4" w14:textId="77777777" w:rsidTr="002B2DAE">
        <w:tc>
          <w:tcPr>
            <w:tcW w:w="2304" w:type="dxa"/>
          </w:tcPr>
          <w:p w14:paraId="2E68A614" w14:textId="5A1A1A79" w:rsidR="008079BA" w:rsidRPr="000F79EC" w:rsidRDefault="000962FB" w:rsidP="002B2DAE">
            <w:pPr>
              <w:pStyle w:val="Tabletext"/>
            </w:pPr>
            <w:r>
              <w:t>14/Apr/2015</w:t>
            </w:r>
          </w:p>
        </w:tc>
        <w:tc>
          <w:tcPr>
            <w:tcW w:w="1152" w:type="dxa"/>
          </w:tcPr>
          <w:p w14:paraId="7FB80D1A" w14:textId="36767823" w:rsidR="008079BA" w:rsidRPr="000F79EC" w:rsidRDefault="000962FB" w:rsidP="002B2DAE">
            <w:pPr>
              <w:pStyle w:val="Tabletext"/>
            </w:pPr>
            <w:r>
              <w:t>1.2</w:t>
            </w:r>
          </w:p>
        </w:tc>
        <w:tc>
          <w:tcPr>
            <w:tcW w:w="3744" w:type="dxa"/>
          </w:tcPr>
          <w:p w14:paraId="52DB955B" w14:textId="79EBAAEE" w:rsidR="008079BA" w:rsidRPr="000F79EC" w:rsidRDefault="000962FB" w:rsidP="002B2DAE">
            <w:pPr>
              <w:pStyle w:val="Tabletext"/>
            </w:pPr>
            <w:r>
              <w:t>Added use cases for Normal Staff and Manager actors</w:t>
            </w:r>
          </w:p>
        </w:tc>
        <w:tc>
          <w:tcPr>
            <w:tcW w:w="2304" w:type="dxa"/>
          </w:tcPr>
          <w:p w14:paraId="4CFDA816" w14:textId="610972F5" w:rsidR="008079BA" w:rsidRPr="000F79EC" w:rsidRDefault="000962FB" w:rsidP="002B2DAE">
            <w:pPr>
              <w:pStyle w:val="Tabletext"/>
            </w:pPr>
            <w:r>
              <w:t>Michael Kong</w:t>
            </w:r>
          </w:p>
        </w:tc>
      </w:tr>
      <w:tr w:rsidR="008079BA" w:rsidRPr="000F79EC" w14:paraId="746668B6" w14:textId="77777777" w:rsidTr="002B2DAE">
        <w:tc>
          <w:tcPr>
            <w:tcW w:w="2304" w:type="dxa"/>
          </w:tcPr>
          <w:p w14:paraId="688A9596" w14:textId="428BFCA4" w:rsidR="008079BA" w:rsidRPr="000F79EC" w:rsidRDefault="000962FB" w:rsidP="002B2DAE">
            <w:pPr>
              <w:pStyle w:val="Tabletext"/>
            </w:pPr>
            <w:r>
              <w:t>15/Apr/2015</w:t>
            </w:r>
          </w:p>
        </w:tc>
        <w:tc>
          <w:tcPr>
            <w:tcW w:w="1152" w:type="dxa"/>
          </w:tcPr>
          <w:p w14:paraId="27999CAC" w14:textId="0F67FF0A" w:rsidR="008079BA" w:rsidRPr="000F79EC" w:rsidRDefault="000962FB" w:rsidP="002B2DAE">
            <w:pPr>
              <w:pStyle w:val="Tabletext"/>
            </w:pPr>
            <w:r>
              <w:t>1.3</w:t>
            </w:r>
          </w:p>
        </w:tc>
        <w:tc>
          <w:tcPr>
            <w:tcW w:w="3744" w:type="dxa"/>
          </w:tcPr>
          <w:p w14:paraId="4B1C2BA8" w14:textId="23AFE5D8" w:rsidR="008079BA" w:rsidRPr="000F79EC" w:rsidRDefault="000962FB" w:rsidP="002B2DAE">
            <w:pPr>
              <w:pStyle w:val="Tabletext"/>
            </w:pPr>
            <w:r>
              <w:t>Added use cases for System Administrator actor</w:t>
            </w:r>
          </w:p>
        </w:tc>
        <w:tc>
          <w:tcPr>
            <w:tcW w:w="2304" w:type="dxa"/>
          </w:tcPr>
          <w:p w14:paraId="12C39637" w14:textId="0F525F06" w:rsidR="008079BA" w:rsidRPr="000F79EC" w:rsidRDefault="000962FB" w:rsidP="002B2DAE">
            <w:pPr>
              <w:pStyle w:val="Tabletext"/>
            </w:pPr>
            <w:r>
              <w:t>Michael Kong</w:t>
            </w:r>
          </w:p>
        </w:tc>
      </w:tr>
      <w:tr w:rsidR="000962FB" w:rsidRPr="000F79EC" w14:paraId="5FDD7440" w14:textId="77777777" w:rsidTr="002B2DAE">
        <w:tc>
          <w:tcPr>
            <w:tcW w:w="2304" w:type="dxa"/>
          </w:tcPr>
          <w:p w14:paraId="2AE733EC" w14:textId="6A8E123D" w:rsidR="000962FB" w:rsidRDefault="000962FB" w:rsidP="002B2DAE">
            <w:pPr>
              <w:pStyle w:val="Tabletext"/>
            </w:pPr>
            <w:r>
              <w:t>16/Apr/2015</w:t>
            </w:r>
          </w:p>
        </w:tc>
        <w:tc>
          <w:tcPr>
            <w:tcW w:w="1152" w:type="dxa"/>
          </w:tcPr>
          <w:p w14:paraId="02BFA7E0" w14:textId="1A96460F" w:rsidR="000962FB" w:rsidRDefault="000962FB" w:rsidP="002B2DAE">
            <w:pPr>
              <w:pStyle w:val="Tabletext"/>
            </w:pPr>
            <w:r>
              <w:t>1.4</w:t>
            </w:r>
          </w:p>
        </w:tc>
        <w:tc>
          <w:tcPr>
            <w:tcW w:w="3744" w:type="dxa"/>
          </w:tcPr>
          <w:p w14:paraId="0D97F1C4" w14:textId="120A6220" w:rsidR="000962FB" w:rsidRDefault="000962FB" w:rsidP="002B2DAE">
            <w:pPr>
              <w:pStyle w:val="Tabletext"/>
            </w:pPr>
            <w:r>
              <w:t>Added exceptional and optional use cases</w:t>
            </w:r>
          </w:p>
        </w:tc>
        <w:tc>
          <w:tcPr>
            <w:tcW w:w="2304" w:type="dxa"/>
          </w:tcPr>
          <w:p w14:paraId="19229C93" w14:textId="449FEAEB" w:rsidR="000962FB" w:rsidRDefault="000962FB" w:rsidP="002B2DAE">
            <w:pPr>
              <w:pStyle w:val="Tabletext"/>
            </w:pPr>
            <w:r>
              <w:t>Michael Kong</w:t>
            </w:r>
          </w:p>
        </w:tc>
      </w:tr>
      <w:tr w:rsidR="000962FB" w:rsidRPr="000F79EC" w14:paraId="32C026AC" w14:textId="77777777" w:rsidTr="002B2DAE">
        <w:tc>
          <w:tcPr>
            <w:tcW w:w="2304" w:type="dxa"/>
          </w:tcPr>
          <w:p w14:paraId="007519FE" w14:textId="31A26D84" w:rsidR="000962FB" w:rsidRDefault="000962FB" w:rsidP="002B2DAE">
            <w:pPr>
              <w:pStyle w:val="Tabletext"/>
            </w:pPr>
            <w:r>
              <w:t>18/Apr/2015</w:t>
            </w:r>
          </w:p>
        </w:tc>
        <w:tc>
          <w:tcPr>
            <w:tcW w:w="1152" w:type="dxa"/>
          </w:tcPr>
          <w:p w14:paraId="2772DFCB" w14:textId="65D235D4" w:rsidR="000962FB" w:rsidRDefault="000962FB" w:rsidP="002B2DAE">
            <w:pPr>
              <w:pStyle w:val="Tabletext"/>
            </w:pPr>
            <w:r>
              <w:t>1.6</w:t>
            </w:r>
          </w:p>
        </w:tc>
        <w:tc>
          <w:tcPr>
            <w:tcW w:w="3744" w:type="dxa"/>
          </w:tcPr>
          <w:p w14:paraId="7D004343" w14:textId="2F606DF4" w:rsidR="000962FB" w:rsidRDefault="000962FB" w:rsidP="004F7340">
            <w:pPr>
              <w:pStyle w:val="Tabletext"/>
            </w:pPr>
            <w:r>
              <w:t>Slight modifications to the existing diagram</w:t>
            </w:r>
            <w:r w:rsidR="00092D67">
              <w:t xml:space="preserve"> </w:t>
            </w:r>
            <w:r w:rsidR="004F7340">
              <w:t>for exceptional and optional use cases</w:t>
            </w:r>
          </w:p>
        </w:tc>
        <w:tc>
          <w:tcPr>
            <w:tcW w:w="2304" w:type="dxa"/>
          </w:tcPr>
          <w:p w14:paraId="0E2168DA" w14:textId="4875948B" w:rsidR="000962FB" w:rsidRDefault="000962FB" w:rsidP="002B2DAE">
            <w:pPr>
              <w:pStyle w:val="Tabletext"/>
            </w:pPr>
            <w:r>
              <w:t>Michael Kong</w:t>
            </w:r>
          </w:p>
        </w:tc>
      </w:tr>
      <w:tr w:rsidR="00EA5D0A" w:rsidRPr="000F79EC" w14:paraId="2150882A" w14:textId="77777777" w:rsidTr="002B2DAE">
        <w:tc>
          <w:tcPr>
            <w:tcW w:w="2304" w:type="dxa"/>
          </w:tcPr>
          <w:p w14:paraId="232A6598" w14:textId="29847C2A" w:rsidR="00EA5D0A" w:rsidRDefault="00EA5D0A" w:rsidP="002B2DAE">
            <w:pPr>
              <w:pStyle w:val="Tabletext"/>
            </w:pPr>
            <w:r>
              <w:t>20/Apr/2015</w:t>
            </w:r>
          </w:p>
        </w:tc>
        <w:tc>
          <w:tcPr>
            <w:tcW w:w="1152" w:type="dxa"/>
          </w:tcPr>
          <w:p w14:paraId="2C883E34" w14:textId="5A9C26FB" w:rsidR="00EA5D0A" w:rsidRDefault="00EA5D0A" w:rsidP="002B2DAE">
            <w:pPr>
              <w:pStyle w:val="Tabletext"/>
            </w:pPr>
            <w:r>
              <w:t>1.7</w:t>
            </w:r>
          </w:p>
        </w:tc>
        <w:tc>
          <w:tcPr>
            <w:tcW w:w="3744" w:type="dxa"/>
          </w:tcPr>
          <w:p w14:paraId="01C71D66" w14:textId="33904F37" w:rsidR="00EA5D0A" w:rsidRDefault="00EA5D0A" w:rsidP="004F7340">
            <w:pPr>
              <w:pStyle w:val="Tabletext"/>
            </w:pPr>
            <w:r>
              <w:t>Finalization and spelling check</w:t>
            </w:r>
          </w:p>
        </w:tc>
        <w:tc>
          <w:tcPr>
            <w:tcW w:w="2304" w:type="dxa"/>
          </w:tcPr>
          <w:p w14:paraId="4EBF70A0" w14:textId="423BB743" w:rsidR="00EA5D0A" w:rsidRDefault="00EA5D0A" w:rsidP="002B2DAE">
            <w:pPr>
              <w:pStyle w:val="Tabletext"/>
            </w:pPr>
            <w:r>
              <w:t>Michael Kong</w:t>
            </w:r>
          </w:p>
        </w:tc>
      </w:tr>
      <w:tr w:rsidR="00871E6E" w:rsidRPr="000F79EC" w14:paraId="5C11FC82" w14:textId="77777777" w:rsidTr="002B2DAE">
        <w:tc>
          <w:tcPr>
            <w:tcW w:w="2304" w:type="dxa"/>
          </w:tcPr>
          <w:p w14:paraId="6F979A13" w14:textId="3910F406" w:rsidR="00871E6E" w:rsidRDefault="00871E6E" w:rsidP="002B2DAE">
            <w:pPr>
              <w:pStyle w:val="Tabletext"/>
            </w:pPr>
            <w:r>
              <w:t>23/May/2015</w:t>
            </w:r>
          </w:p>
        </w:tc>
        <w:tc>
          <w:tcPr>
            <w:tcW w:w="1152" w:type="dxa"/>
          </w:tcPr>
          <w:p w14:paraId="25FEBFCB" w14:textId="5A6E5A20" w:rsidR="00871E6E" w:rsidRDefault="00871E6E" w:rsidP="002B2DAE">
            <w:pPr>
              <w:pStyle w:val="Tabletext"/>
            </w:pPr>
            <w:r>
              <w:t>1.8</w:t>
            </w:r>
          </w:p>
        </w:tc>
        <w:tc>
          <w:tcPr>
            <w:tcW w:w="3744" w:type="dxa"/>
          </w:tcPr>
          <w:p w14:paraId="39109002" w14:textId="57A254D8" w:rsidR="00871E6E" w:rsidRDefault="00871E6E" w:rsidP="004F7340">
            <w:pPr>
              <w:pStyle w:val="Tabletext"/>
            </w:pPr>
            <w:r>
              <w:t>Updated use case descriptions to fit the current implementation of the system</w:t>
            </w:r>
          </w:p>
        </w:tc>
        <w:tc>
          <w:tcPr>
            <w:tcW w:w="2304" w:type="dxa"/>
          </w:tcPr>
          <w:p w14:paraId="4B717E95" w14:textId="099DB9B0" w:rsidR="00871E6E" w:rsidRDefault="00871E6E" w:rsidP="002B2DAE">
            <w:pPr>
              <w:pStyle w:val="Tabletext"/>
            </w:pPr>
            <w:r>
              <w:t>Michael Kong</w:t>
            </w:r>
          </w:p>
        </w:tc>
      </w:tr>
      <w:tr w:rsidR="00C4356F" w:rsidRPr="000F79EC" w14:paraId="5FEDEB9A" w14:textId="77777777" w:rsidTr="002B2DAE">
        <w:tc>
          <w:tcPr>
            <w:tcW w:w="2304" w:type="dxa"/>
          </w:tcPr>
          <w:p w14:paraId="027E2880" w14:textId="4574697B" w:rsidR="00C4356F" w:rsidRDefault="00C4356F" w:rsidP="002B2DAE">
            <w:pPr>
              <w:pStyle w:val="Tabletext"/>
            </w:pPr>
            <w:r>
              <w:t>24/May/2015</w:t>
            </w:r>
          </w:p>
        </w:tc>
        <w:tc>
          <w:tcPr>
            <w:tcW w:w="1152" w:type="dxa"/>
          </w:tcPr>
          <w:p w14:paraId="3CE45A64" w14:textId="1DFF7B29" w:rsidR="00C4356F" w:rsidRDefault="00C4356F" w:rsidP="002B2DAE">
            <w:pPr>
              <w:pStyle w:val="Tabletext"/>
            </w:pPr>
            <w:r>
              <w:t>1.9</w:t>
            </w:r>
          </w:p>
        </w:tc>
        <w:tc>
          <w:tcPr>
            <w:tcW w:w="3744" w:type="dxa"/>
          </w:tcPr>
          <w:p w14:paraId="1F6C8866" w14:textId="5F6E1432" w:rsidR="00C4356F" w:rsidRPr="00C4356F" w:rsidRDefault="00C4356F" w:rsidP="004F7340">
            <w:pPr>
              <w:pStyle w:val="Tabletext"/>
            </w:pPr>
            <w:r>
              <w:t xml:space="preserve">Removed the </w:t>
            </w:r>
            <w:r>
              <w:rPr>
                <w:i/>
              </w:rPr>
              <w:t>Enter Invalid Seat Number</w:t>
            </w:r>
            <w:r>
              <w:t xml:space="preserve"> Use Case, because seat numbers are delegated automatically by the system</w:t>
            </w:r>
          </w:p>
        </w:tc>
        <w:tc>
          <w:tcPr>
            <w:tcW w:w="2304" w:type="dxa"/>
          </w:tcPr>
          <w:p w14:paraId="21B961E9" w14:textId="1D09A020" w:rsidR="00C4356F" w:rsidRDefault="00C4356F" w:rsidP="002B2DAE">
            <w:pPr>
              <w:pStyle w:val="Tabletext"/>
            </w:pPr>
            <w:r>
              <w:t>Michael Kong</w:t>
            </w:r>
          </w:p>
        </w:tc>
      </w:tr>
    </w:tbl>
    <w:p w14:paraId="17CBF8D1" w14:textId="233E0F66"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2125B21D"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caps/>
        </w:rPr>
        <w:fldChar w:fldCharType="begin"/>
      </w:r>
      <w:r w:rsidRPr="00C71A07">
        <w:rPr>
          <w:rFonts w:ascii="Arial" w:hAnsi="Arial" w:cs="Arial"/>
          <w:b w:val="0"/>
          <w:caps/>
        </w:rPr>
        <w:instrText xml:space="preserve"> TOC \o "1-3" </w:instrText>
      </w:r>
      <w:r w:rsidRPr="00C71A07">
        <w:rPr>
          <w:rFonts w:ascii="Arial" w:hAnsi="Arial" w:cs="Arial"/>
          <w:b w:val="0"/>
          <w:caps/>
        </w:rPr>
        <w:fldChar w:fldCharType="separate"/>
      </w:r>
      <w:r w:rsidRPr="00C71A07">
        <w:rPr>
          <w:rFonts w:ascii="Arial" w:hAnsi="Arial" w:cs="Arial"/>
          <w:b w:val="0"/>
          <w:noProof/>
        </w:rPr>
        <w:t>1.</w:t>
      </w:r>
      <w:r w:rsidRPr="00C71A07">
        <w:rPr>
          <w:rFonts w:ascii="Arial" w:eastAsiaTheme="minorEastAsia" w:hAnsi="Arial" w:cs="Arial"/>
          <w:b w:val="0"/>
          <w:noProof/>
          <w:lang w:eastAsia="ja-JP"/>
        </w:rPr>
        <w:tab/>
      </w:r>
      <w:r w:rsidRPr="00C71A07">
        <w:rPr>
          <w:rFonts w:ascii="Arial" w:hAnsi="Arial" w:cs="Arial"/>
          <w:b w:val="0"/>
          <w:noProof/>
        </w:rPr>
        <w:t>Introduction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3E2EBABB"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1.1</w:t>
      </w:r>
      <w:r w:rsidRPr="00C71A07">
        <w:rPr>
          <w:rFonts w:ascii="Arial" w:eastAsiaTheme="minorEastAsia" w:hAnsi="Arial" w:cs="Arial"/>
          <w:b w:val="0"/>
          <w:noProof/>
          <w:sz w:val="24"/>
          <w:szCs w:val="24"/>
          <w:lang w:eastAsia="ja-JP"/>
        </w:rPr>
        <w:tab/>
      </w:r>
      <w:r w:rsidRPr="00C71A07">
        <w:rPr>
          <w:rFonts w:ascii="Arial" w:hAnsi="Arial" w:cs="Arial"/>
          <w:b w:val="0"/>
          <w:noProof/>
        </w:rPr>
        <w:t>Brief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1BE7A9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1.2</w:t>
      </w:r>
      <w:r w:rsidRPr="00C71A07">
        <w:rPr>
          <w:rFonts w:ascii="Arial" w:eastAsiaTheme="minorEastAsia" w:hAnsi="Arial" w:cs="Arial"/>
          <w:b w:val="0"/>
          <w:noProof/>
          <w:sz w:val="24"/>
          <w:szCs w:val="24"/>
          <w:lang w:eastAsia="ja-JP"/>
        </w:rPr>
        <w:tab/>
      </w:r>
      <w:r w:rsidRPr="00C71A07">
        <w:rPr>
          <w:rFonts w:ascii="Arial" w:hAnsi="Arial" w:cs="Arial"/>
          <w:b w:val="0"/>
          <w:noProof/>
        </w:rPr>
        <w:t>Glossary of Terms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2372BB58" w14:textId="77777777" w:rsidR="00C71A07" w:rsidRPr="00C71A07" w:rsidRDefault="00C71A07">
      <w:pPr>
        <w:pStyle w:val="TOC1"/>
        <w:tabs>
          <w:tab w:val="left" w:pos="438"/>
          <w:tab w:val="right" w:leader="dot" w:pos="9350"/>
        </w:tabs>
        <w:rPr>
          <w:rFonts w:ascii="Arial" w:eastAsiaTheme="minorEastAsia" w:hAnsi="Arial" w:cs="Arial"/>
          <w:b w:val="0"/>
          <w:noProof/>
          <w:lang w:eastAsia="ja-JP"/>
        </w:rPr>
      </w:pPr>
      <w:r w:rsidRPr="00C71A07">
        <w:rPr>
          <w:rFonts w:ascii="Arial" w:hAnsi="Arial" w:cs="Arial"/>
          <w:b w:val="0"/>
          <w:noProof/>
        </w:rPr>
        <w:t>2.</w:t>
      </w:r>
      <w:r w:rsidRPr="00C71A07">
        <w:rPr>
          <w:rFonts w:ascii="Arial" w:eastAsiaTheme="minorEastAsia" w:hAnsi="Arial" w:cs="Arial"/>
          <w:b w:val="0"/>
          <w:noProof/>
          <w:lang w:eastAsia="ja-JP"/>
        </w:rPr>
        <w:tab/>
      </w:r>
      <w:r w:rsidRPr="00C71A07">
        <w:rPr>
          <w:rFonts w:ascii="Arial" w:hAnsi="Arial" w:cs="Arial"/>
          <w:b w:val="0"/>
          <w:noProof/>
        </w:rPr>
        <w:t>Use Case Specification and Description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0389DE70"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w:t>
      </w:r>
      <w:r w:rsidRPr="00C71A07">
        <w:rPr>
          <w:rFonts w:ascii="Arial" w:eastAsiaTheme="minorEastAsia" w:hAnsi="Arial" w:cs="Arial"/>
          <w:b w:val="0"/>
          <w:noProof/>
          <w:sz w:val="24"/>
          <w:szCs w:val="24"/>
          <w:lang w:eastAsia="ja-JP"/>
        </w:rPr>
        <w:tab/>
      </w:r>
      <w:r w:rsidRPr="00C71A07">
        <w:rPr>
          <w:rFonts w:ascii="Arial" w:hAnsi="Arial" w:cs="Arial"/>
          <w:b w:val="0"/>
          <w:noProof/>
        </w:rPr>
        <w:t>Use Case: Login</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_Toc291170479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4</w:t>
      </w:r>
      <w:r w:rsidRPr="00C71A07">
        <w:rPr>
          <w:rFonts w:ascii="Arial" w:hAnsi="Arial" w:cs="Arial"/>
          <w:b w:val="0"/>
          <w:noProof/>
        </w:rPr>
        <w:fldChar w:fldCharType="end"/>
      </w:r>
    </w:p>
    <w:p w14:paraId="5B271C6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Wrong Credentials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067920E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w:t>
      </w:r>
      <w:r w:rsidRPr="00C71A07">
        <w:rPr>
          <w:rFonts w:ascii="Arial" w:eastAsiaTheme="minorEastAsia" w:hAnsi="Arial" w:cs="Arial"/>
          <w:b w:val="0"/>
          <w:noProof/>
          <w:sz w:val="24"/>
          <w:szCs w:val="24"/>
          <w:lang w:eastAsia="ja-JP"/>
        </w:rPr>
        <w:tab/>
      </w:r>
      <w:r w:rsidRPr="00C71A07">
        <w:rPr>
          <w:rFonts w:ascii="Arial" w:hAnsi="Arial" w:cs="Arial"/>
          <w:b w:val="0"/>
          <w:noProof/>
        </w:rPr>
        <w:t>Use Case: Signup</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6FEF8844"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2.4</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5</w:t>
      </w:r>
      <w:r w:rsidRPr="00C71A07">
        <w:rPr>
          <w:rFonts w:ascii="Arial" w:hAnsi="Arial" w:cs="Arial"/>
          <w:b w:val="0"/>
          <w:noProof/>
        </w:rPr>
        <w:fldChar w:fldCharType="end"/>
      </w:r>
    </w:p>
    <w:p w14:paraId="534B96CE"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2.5</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5E551A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Account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6</w:t>
      </w:r>
      <w:r w:rsidRPr="00C71A07">
        <w:rPr>
          <w:rFonts w:ascii="Arial" w:hAnsi="Arial" w:cs="Arial"/>
          <w:b w:val="0"/>
          <w:noProof/>
        </w:rPr>
        <w:fldChar w:fldCharType="end"/>
      </w:r>
    </w:p>
    <w:p w14:paraId="197A2DF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2.7</w:t>
      </w:r>
      <w:r w:rsidRPr="00C71A07">
        <w:rPr>
          <w:rFonts w:ascii="Arial" w:eastAsiaTheme="minorEastAsia" w:hAnsi="Arial" w:cs="Arial"/>
          <w:b w:val="0"/>
          <w:noProof/>
          <w:sz w:val="24"/>
          <w:szCs w:val="24"/>
          <w:lang w:eastAsia="ja-JP"/>
        </w:rPr>
        <w:tab/>
      </w:r>
      <w:r w:rsidRPr="00C71A07">
        <w:rPr>
          <w:rFonts w:ascii="Arial" w:hAnsi="Arial" w:cs="Arial"/>
          <w:b w:val="0"/>
          <w:noProof/>
        </w:rPr>
        <w:t>Use Case: Make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7F421C57"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2.8</w:t>
      </w:r>
      <w:r w:rsidRPr="00C71A07">
        <w:rPr>
          <w:rFonts w:ascii="Arial" w:eastAsiaTheme="minorEastAsia" w:hAnsi="Arial" w:cs="Arial"/>
          <w:b w:val="0"/>
          <w:noProof/>
          <w:sz w:val="24"/>
          <w:szCs w:val="24"/>
          <w:lang w:eastAsia="ja-JP"/>
        </w:rPr>
        <w:tab/>
      </w:r>
      <w:r w:rsidRPr="00C71A07">
        <w:rPr>
          <w:rFonts w:ascii="Arial" w:hAnsi="Arial" w:cs="Arial"/>
          <w:b w:val="0"/>
          <w:noProof/>
        </w:rPr>
        <w:t>Use Case: Generate Flight Reports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7</w:t>
      </w:r>
      <w:r w:rsidRPr="00C71A07">
        <w:rPr>
          <w:rFonts w:ascii="Arial" w:hAnsi="Arial" w:cs="Arial"/>
          <w:b w:val="0"/>
          <w:noProof/>
        </w:rPr>
        <w:fldChar w:fldCharType="end"/>
      </w:r>
    </w:p>
    <w:p w14:paraId="26463DFA" w14:textId="77777777" w:rsidR="00C71A07" w:rsidRPr="00C71A07" w:rsidRDefault="00C71A07">
      <w:pPr>
        <w:pStyle w:val="TOC2"/>
        <w:tabs>
          <w:tab w:val="left" w:pos="75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2.9</w:t>
      </w:r>
      <w:r w:rsidRPr="00C71A07">
        <w:rPr>
          <w:rFonts w:ascii="Arial" w:eastAsiaTheme="minorEastAsia" w:hAnsi="Arial" w:cs="Arial"/>
          <w:b w:val="0"/>
          <w:noProof/>
          <w:sz w:val="24"/>
          <w:szCs w:val="24"/>
          <w:lang w:eastAsia="ja-JP"/>
        </w:rPr>
        <w:tab/>
      </w:r>
      <w:r w:rsidRPr="00C71A07">
        <w:rPr>
          <w:rFonts w:ascii="Arial" w:hAnsi="Arial" w:cs="Arial"/>
          <w:b w:val="0"/>
          <w:noProof/>
        </w:rPr>
        <w:t>Use Case: Add Persons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6FC469C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2.10</w:t>
      </w:r>
      <w:r w:rsidRPr="00C71A07">
        <w:rPr>
          <w:rFonts w:ascii="Arial" w:eastAsiaTheme="minorEastAsia" w:hAnsi="Arial" w:cs="Arial"/>
          <w:b w:val="0"/>
          <w:noProof/>
          <w:sz w:val="24"/>
          <w:szCs w:val="24"/>
          <w:lang w:eastAsia="ja-JP"/>
        </w:rPr>
        <w:tab/>
      </w:r>
      <w:r w:rsidRPr="00C71A07">
        <w:rPr>
          <w:rFonts w:ascii="Arial" w:hAnsi="Arial" w:cs="Arial"/>
          <w:b w:val="0"/>
          <w:noProof/>
        </w:rPr>
        <w:t>Use Case: Add Customers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8</w:t>
      </w:r>
      <w:r w:rsidRPr="00C71A07">
        <w:rPr>
          <w:rFonts w:ascii="Arial" w:hAnsi="Arial" w:cs="Arial"/>
          <w:b w:val="0"/>
          <w:noProof/>
        </w:rPr>
        <w:fldChar w:fldCharType="end"/>
      </w:r>
    </w:p>
    <w:p w14:paraId="5D1AB57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2.11</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Username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_Toc291170489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64B126E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2.12</w:t>
      </w:r>
      <w:r w:rsidRPr="00C71A07">
        <w:rPr>
          <w:rFonts w:ascii="Arial" w:eastAsiaTheme="minorEastAsia" w:hAnsi="Arial" w:cs="Arial"/>
          <w:b w:val="0"/>
          <w:noProof/>
          <w:sz w:val="24"/>
          <w:szCs w:val="24"/>
          <w:lang w:eastAsia="ja-JP"/>
        </w:rPr>
        <w:tab/>
      </w:r>
      <w:r w:rsidRPr="00C71A07">
        <w:rPr>
          <w:rFonts w:ascii="Arial" w:hAnsi="Arial" w:cs="Arial"/>
          <w:b w:val="0"/>
          <w:noProof/>
        </w:rPr>
        <w:t>Use Case: Book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7B2DF8A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2.13</w:t>
      </w:r>
      <w:r w:rsidRPr="00C71A07">
        <w:rPr>
          <w:rFonts w:ascii="Arial" w:eastAsiaTheme="minorEastAsia" w:hAnsi="Arial" w:cs="Arial"/>
          <w:b w:val="0"/>
          <w:noProof/>
          <w:sz w:val="24"/>
          <w:szCs w:val="24"/>
          <w:lang w:eastAsia="ja-JP"/>
        </w:rPr>
        <w:tab/>
      </w:r>
      <w:r w:rsidRPr="00C71A07">
        <w:rPr>
          <w:rFonts w:ascii="Arial" w:hAnsi="Arial" w:cs="Arial"/>
          <w:b w:val="0"/>
          <w:noProof/>
        </w:rPr>
        <w:t>Use Case: Cancel Customer Booking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9</w:t>
      </w:r>
      <w:r w:rsidRPr="00C71A07">
        <w:rPr>
          <w:rFonts w:ascii="Arial" w:hAnsi="Arial" w:cs="Arial"/>
          <w:b w:val="0"/>
          <w:noProof/>
        </w:rPr>
        <w:fldChar w:fldCharType="end"/>
      </w:r>
    </w:p>
    <w:p w14:paraId="2DA91A3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10</w:t>
      </w:r>
      <w:r w:rsidRPr="00C71A07">
        <w:rPr>
          <w:rFonts w:ascii="Arial" w:hAnsi="Arial" w:cs="Arial"/>
          <w:b w:val="0"/>
          <w:noProof/>
        </w:rPr>
        <w:fldChar w:fldCharType="end"/>
      </w:r>
    </w:p>
    <w:p w14:paraId="4B5FEAC7"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2.15</w:t>
      </w:r>
      <w:r w:rsidRPr="00C71A07">
        <w:rPr>
          <w:rFonts w:ascii="Arial" w:eastAsiaTheme="minorEastAsia" w:hAnsi="Arial" w:cs="Arial"/>
          <w:b w:val="0"/>
          <w:noProof/>
          <w:sz w:val="24"/>
          <w:szCs w:val="24"/>
          <w:lang w:eastAsia="ja-JP"/>
        </w:rPr>
        <w:tab/>
      </w:r>
      <w:r w:rsidRPr="00C71A07">
        <w:rPr>
          <w:rFonts w:ascii="Arial" w:hAnsi="Arial" w:cs="Arial"/>
          <w:b w:val="0"/>
          <w:noProof/>
        </w:rPr>
        <w:t>Use Case: Add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39BEA79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2.16</w:t>
      </w:r>
      <w:r w:rsidRPr="00C71A07">
        <w:rPr>
          <w:rFonts w:ascii="Arial" w:eastAsiaTheme="minorEastAsia" w:hAnsi="Arial" w:cs="Arial"/>
          <w:b w:val="0"/>
          <w:noProof/>
          <w:sz w:val="24"/>
          <w:szCs w:val="24"/>
          <w:lang w:eastAsia="ja-JP"/>
        </w:rPr>
        <w:tab/>
      </w:r>
      <w:r w:rsidRPr="00C71A07">
        <w:rPr>
          <w:rFonts w:ascii="Arial" w:hAnsi="Arial" w:cs="Arial"/>
          <w:b w:val="0"/>
          <w:noProof/>
        </w:rPr>
        <w:t>Use Case: Remove Services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62310B4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2.17</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11</w:t>
      </w:r>
      <w:r w:rsidRPr="00C71A07">
        <w:rPr>
          <w:rFonts w:ascii="Arial" w:hAnsi="Arial" w:cs="Arial"/>
          <w:b w:val="0"/>
          <w:noProof/>
        </w:rPr>
        <w:fldChar w:fldCharType="end"/>
      </w:r>
    </w:p>
    <w:p w14:paraId="0E8A6316"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2.18</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Service Availability</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6E07F0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2.19</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Routes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_Toc291170497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12</w:t>
      </w:r>
      <w:r w:rsidRPr="00C71A07">
        <w:rPr>
          <w:rFonts w:ascii="Arial" w:hAnsi="Arial" w:cs="Arial"/>
          <w:b w:val="0"/>
          <w:noProof/>
        </w:rPr>
        <w:fldChar w:fldCharType="end"/>
      </w:r>
    </w:p>
    <w:p w14:paraId="41A6F55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2.20</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Fleet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13</w:t>
      </w:r>
      <w:r w:rsidRPr="00C71A07">
        <w:rPr>
          <w:rFonts w:ascii="Arial" w:hAnsi="Arial" w:cs="Arial"/>
          <w:b w:val="0"/>
          <w:noProof/>
        </w:rPr>
        <w:fldChar w:fldCharType="end"/>
      </w:r>
    </w:p>
    <w:p w14:paraId="3D1F659F"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Flight Schedule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_Toc291170499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14</w:t>
      </w:r>
      <w:r w:rsidRPr="00C71A07">
        <w:rPr>
          <w:rFonts w:ascii="Arial" w:hAnsi="Arial" w:cs="Arial"/>
          <w:b w:val="0"/>
          <w:noProof/>
        </w:rPr>
        <w:fldChar w:fldCharType="end"/>
      </w:r>
    </w:p>
    <w:p w14:paraId="788A5C20"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2.22</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Airports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15</w:t>
      </w:r>
      <w:r w:rsidRPr="00C71A07">
        <w:rPr>
          <w:rFonts w:ascii="Arial" w:hAnsi="Arial" w:cs="Arial"/>
          <w:b w:val="0"/>
          <w:noProof/>
        </w:rPr>
        <w:fldChar w:fldCharType="end"/>
      </w:r>
    </w:p>
    <w:p w14:paraId="6EFD2FE2"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2.23</w:t>
      </w:r>
      <w:r w:rsidRPr="00C71A07">
        <w:rPr>
          <w:rFonts w:ascii="Arial" w:eastAsiaTheme="minorEastAsia" w:hAnsi="Arial" w:cs="Arial"/>
          <w:b w:val="0"/>
          <w:noProof/>
          <w:sz w:val="24"/>
          <w:szCs w:val="24"/>
          <w:lang w:eastAsia="ja-JP"/>
        </w:rPr>
        <w:tab/>
      </w:r>
      <w:r w:rsidRPr="00C71A07">
        <w:rPr>
          <w:rFonts w:ascii="Arial" w:hAnsi="Arial" w:cs="Arial"/>
          <w:b w:val="0"/>
          <w:noProof/>
        </w:rPr>
        <w:t>Use Case: Move Passengers Between Flights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16</w:t>
      </w:r>
      <w:r w:rsidRPr="00C71A07">
        <w:rPr>
          <w:rFonts w:ascii="Arial" w:hAnsi="Arial" w:cs="Arial"/>
          <w:b w:val="0"/>
          <w:noProof/>
        </w:rPr>
        <w:fldChar w:fldCharType="end"/>
      </w:r>
    </w:p>
    <w:p w14:paraId="0222DF7A"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2.24</w:t>
      </w:r>
      <w:r w:rsidRPr="00C71A07">
        <w:rPr>
          <w:rFonts w:ascii="Arial" w:eastAsiaTheme="minorEastAsia" w:hAnsi="Arial" w:cs="Arial"/>
          <w:b w:val="0"/>
          <w:noProof/>
          <w:sz w:val="24"/>
          <w:szCs w:val="24"/>
          <w:lang w:eastAsia="ja-JP"/>
        </w:rPr>
        <w:tab/>
      </w:r>
      <w:r w:rsidRPr="00C71A07">
        <w:rPr>
          <w:rFonts w:ascii="Arial" w:hAnsi="Arial" w:cs="Arial"/>
          <w:b w:val="0"/>
          <w:noProof/>
        </w:rPr>
        <w:t>Use Case: Set Ticket Prices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17</w:t>
      </w:r>
      <w:r w:rsidRPr="00C71A07">
        <w:rPr>
          <w:rFonts w:ascii="Arial" w:hAnsi="Arial" w:cs="Arial"/>
          <w:b w:val="0"/>
          <w:noProof/>
        </w:rPr>
        <w:fldChar w:fldCharType="end"/>
      </w:r>
    </w:p>
    <w:p w14:paraId="0EE3EDD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Passenger Seating</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5929070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2.26</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Watch and No Fly List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18</w:t>
      </w:r>
      <w:r w:rsidRPr="00C71A07">
        <w:rPr>
          <w:rFonts w:ascii="Arial" w:hAnsi="Arial" w:cs="Arial"/>
          <w:b w:val="0"/>
          <w:noProof/>
        </w:rPr>
        <w:fldChar w:fldCharType="end"/>
      </w:r>
    </w:p>
    <w:p w14:paraId="15FED2C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2.27</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Flight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_Toc291170505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6BE840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2.28</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Price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_Toc291170506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19</w:t>
      </w:r>
      <w:r w:rsidRPr="00C71A07">
        <w:rPr>
          <w:rFonts w:ascii="Arial" w:hAnsi="Arial" w:cs="Arial"/>
          <w:b w:val="0"/>
          <w:noProof/>
        </w:rPr>
        <w:fldChar w:fldCharType="end"/>
      </w:r>
    </w:p>
    <w:p w14:paraId="1A71C543"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2.30</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Flight and Customer Details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_Toc291170508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19A94D8B"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2.31</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Travel Agency and Customer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_Toc291170509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20</w:t>
      </w:r>
      <w:r w:rsidRPr="00C71A07">
        <w:rPr>
          <w:rFonts w:ascii="Arial" w:hAnsi="Arial" w:cs="Arial"/>
          <w:b w:val="0"/>
          <w:noProof/>
        </w:rPr>
        <w:fldChar w:fldCharType="end"/>
      </w:r>
    </w:p>
    <w:p w14:paraId="0F109BC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2.32</w:t>
      </w:r>
      <w:r w:rsidRPr="00C71A07">
        <w:rPr>
          <w:rFonts w:ascii="Arial" w:eastAsiaTheme="minorEastAsia" w:hAnsi="Arial" w:cs="Arial"/>
          <w:b w:val="0"/>
          <w:noProof/>
          <w:sz w:val="24"/>
          <w:szCs w:val="24"/>
          <w:lang w:eastAsia="ja-JP"/>
        </w:rPr>
        <w:tab/>
      </w:r>
      <w:r w:rsidRPr="00C71A07">
        <w:rPr>
          <w:rFonts w:ascii="Arial" w:hAnsi="Arial" w:cs="Arial"/>
          <w:b w:val="0"/>
          <w:noProof/>
        </w:rPr>
        <w:t>Use Case: Close Account</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_Toc291170510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0B35B3D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2.33</w:t>
      </w:r>
      <w:r w:rsidRPr="00C71A07">
        <w:rPr>
          <w:rFonts w:ascii="Arial" w:eastAsiaTheme="minorEastAsia" w:hAnsi="Arial" w:cs="Arial"/>
          <w:b w:val="0"/>
          <w:noProof/>
          <w:sz w:val="24"/>
          <w:szCs w:val="24"/>
          <w:lang w:eastAsia="ja-JP"/>
        </w:rPr>
        <w:tab/>
      </w:r>
      <w:r w:rsidRPr="00C71A07">
        <w:rPr>
          <w:rFonts w:ascii="Arial" w:hAnsi="Arial" w:cs="Arial"/>
          <w:b w:val="0"/>
          <w:noProof/>
        </w:rPr>
        <w:t>Use Case: Create Staff Profile</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_Toc291170511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21</w:t>
      </w:r>
      <w:r w:rsidRPr="00C71A07">
        <w:rPr>
          <w:rFonts w:ascii="Arial" w:hAnsi="Arial" w:cs="Arial"/>
          <w:b w:val="0"/>
          <w:noProof/>
        </w:rPr>
        <w:fldChar w:fldCharType="end"/>
      </w:r>
    </w:p>
    <w:p w14:paraId="2640BA3D"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2.34</w:t>
      </w:r>
      <w:r w:rsidRPr="00C71A07">
        <w:rPr>
          <w:rFonts w:ascii="Arial" w:eastAsiaTheme="minorEastAsia" w:hAnsi="Arial" w:cs="Arial"/>
          <w:b w:val="0"/>
          <w:noProof/>
          <w:sz w:val="24"/>
          <w:szCs w:val="24"/>
          <w:lang w:eastAsia="ja-JP"/>
        </w:rPr>
        <w:tab/>
      </w:r>
      <w:r w:rsidRPr="00C71A07">
        <w:rPr>
          <w:rFonts w:ascii="Arial" w:hAnsi="Arial" w:cs="Arial"/>
          <w:b w:val="0"/>
          <w:noProof/>
        </w:rPr>
        <w:t>Use Case: Edit Staff Profiles</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_Toc291170512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1C35710E"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2.35</w:t>
      </w:r>
      <w:r w:rsidRPr="00C71A07">
        <w:rPr>
          <w:rFonts w:ascii="Arial" w:eastAsiaTheme="minorEastAsia" w:hAnsi="Arial" w:cs="Arial"/>
          <w:b w:val="0"/>
          <w:noProof/>
          <w:sz w:val="24"/>
          <w:szCs w:val="24"/>
          <w:lang w:eastAsia="ja-JP"/>
        </w:rPr>
        <w:tab/>
      </w:r>
      <w:r w:rsidRPr="00C71A07">
        <w:rPr>
          <w:rFonts w:ascii="Arial" w:hAnsi="Arial" w:cs="Arial"/>
          <w:b w:val="0"/>
          <w:noProof/>
        </w:rPr>
        <w:t>Use Case: Change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_Toc291170513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22</w:t>
      </w:r>
      <w:r w:rsidRPr="00C71A07">
        <w:rPr>
          <w:rFonts w:ascii="Arial" w:hAnsi="Arial" w:cs="Arial"/>
          <w:b w:val="0"/>
          <w:noProof/>
        </w:rPr>
        <w:fldChar w:fldCharType="end"/>
      </w:r>
    </w:p>
    <w:p w14:paraId="493EF715" w14:textId="77777777" w:rsidR="00C71A07" w:rsidRPr="00C71A07" w:rsidRDefault="00C71A07">
      <w:pPr>
        <w:pStyle w:val="TOC2"/>
        <w:tabs>
          <w:tab w:val="left" w:pos="882"/>
          <w:tab w:val="right" w:leader="dot" w:pos="9350"/>
        </w:tabs>
        <w:rPr>
          <w:rFonts w:ascii="Arial" w:eastAsiaTheme="minorEastAsia" w:hAnsi="Arial" w:cs="Arial"/>
          <w:b w:val="0"/>
          <w:noProof/>
          <w:sz w:val="24"/>
          <w:szCs w:val="24"/>
          <w:lang w:eastAsia="ja-JP"/>
        </w:rPr>
      </w:pPr>
      <w:r w:rsidRPr="00C71A07">
        <w:rPr>
          <w:rFonts w:ascii="Arial" w:hAnsi="Arial" w:cs="Arial"/>
          <w:b w:val="0"/>
          <w:noProof/>
        </w:rPr>
        <w:t>2.36</w:t>
      </w:r>
      <w:r w:rsidRPr="00C71A07">
        <w:rPr>
          <w:rFonts w:ascii="Arial" w:eastAsiaTheme="minorEastAsia" w:hAnsi="Arial" w:cs="Arial"/>
          <w:b w:val="0"/>
          <w:noProof/>
          <w:sz w:val="24"/>
          <w:szCs w:val="24"/>
          <w:lang w:eastAsia="ja-JP"/>
        </w:rPr>
        <w:tab/>
      </w:r>
      <w:r w:rsidRPr="00C71A07">
        <w:rPr>
          <w:rFonts w:ascii="Arial" w:hAnsi="Arial" w:cs="Arial"/>
          <w:b w:val="0"/>
          <w:noProof/>
        </w:rPr>
        <w:t>Use Case: Enter Invalid Password</w:t>
      </w:r>
      <w:r w:rsidRPr="00C71A07">
        <w:rPr>
          <w:rFonts w:ascii="Arial" w:hAnsi="Arial" w:cs="Arial"/>
          <w:b w:val="0"/>
          <w:noProof/>
        </w:rPr>
        <w:tab/>
      </w:r>
      <w:r w:rsidRPr="00C71A07">
        <w:rPr>
          <w:rFonts w:ascii="Arial" w:hAnsi="Arial" w:cs="Arial"/>
          <w:b w:val="0"/>
          <w:noProof/>
        </w:rPr>
        <w:fldChar w:fldCharType="begin"/>
      </w:r>
      <w:r w:rsidRPr="00C71A07">
        <w:rPr>
          <w:rFonts w:ascii="Arial" w:hAnsi="Arial" w:cs="Arial"/>
          <w:b w:val="0"/>
          <w:noProof/>
        </w:rPr>
        <w:instrText xml:space="preserve"> PAGEREF _Toc291170514 \h </w:instrText>
      </w:r>
      <w:r w:rsidRPr="00C71A07">
        <w:rPr>
          <w:rFonts w:ascii="Arial" w:hAnsi="Arial" w:cs="Arial"/>
          <w:b w:val="0"/>
          <w:noProof/>
        </w:rPr>
      </w:r>
      <w:r w:rsidRPr="00C71A07">
        <w:rPr>
          <w:rFonts w:ascii="Arial" w:hAnsi="Arial" w:cs="Arial"/>
          <w:b w:val="0"/>
          <w:noProof/>
        </w:rPr>
        <w:fldChar w:fldCharType="separate"/>
      </w:r>
      <w:r w:rsidRPr="00C71A07">
        <w:rPr>
          <w:rFonts w:ascii="Arial" w:hAnsi="Arial" w:cs="Arial"/>
          <w:b w:val="0"/>
          <w:noProof/>
        </w:rPr>
        <w:t>23</w:t>
      </w:r>
      <w:r w:rsidRPr="00C71A07">
        <w:rPr>
          <w:rFonts w:ascii="Arial" w:hAnsi="Arial" w:cs="Arial"/>
          <w:b w:val="0"/>
          <w:noProof/>
        </w:rPr>
        <w:fldChar w:fldCharType="end"/>
      </w:r>
    </w:p>
    <w:p w14:paraId="66E19D9C" w14:textId="56EA764B" w:rsidR="0041252E" w:rsidRPr="000F79EC" w:rsidRDefault="00C71A07" w:rsidP="0041252E">
      <w:pPr>
        <w:pStyle w:val="TOC2"/>
        <w:tabs>
          <w:tab w:val="left" w:pos="1022"/>
        </w:tabs>
        <w:rPr>
          <w:rFonts w:ascii="Arial" w:eastAsiaTheme="minorEastAsia" w:hAnsi="Arial" w:cstheme="minorBidi"/>
          <w:noProof/>
          <w:sz w:val="24"/>
          <w:szCs w:val="24"/>
          <w:lang w:eastAsia="ja-JP"/>
        </w:rPr>
      </w:pPr>
      <w:r w:rsidRPr="00C71A07">
        <w:rPr>
          <w:rFonts w:ascii="Arial" w:hAnsi="Arial" w:cs="Arial"/>
          <w:b w:val="0"/>
          <w:caps/>
          <w:sz w:val="24"/>
          <w:szCs w:val="24"/>
        </w:rPr>
        <w:fldChar w:fldCharType="end"/>
      </w:r>
    </w:p>
    <w:p w14:paraId="1E97D392" w14:textId="4DF822E4" w:rsidR="008079BA" w:rsidRPr="000F79EC" w:rsidRDefault="008079BA" w:rsidP="008079BA">
      <w:pPr>
        <w:pStyle w:val="Title"/>
      </w:pPr>
      <w:r w:rsidRPr="000F79EC">
        <w:br w:type="page"/>
      </w:r>
      <w:fldSimple w:instr="title  \* Mergeformat ">
        <w:r w:rsidRPr="000F79EC">
          <w:t>Use Case Specification</w:t>
        </w:r>
        <w:r w:rsidR="003E338B" w:rsidRPr="000F79EC">
          <w:t xml:space="preserve"> and Description</w:t>
        </w:r>
      </w:fldSimple>
      <w:bookmarkStart w:id="0" w:name="_Toc423410237"/>
      <w:bookmarkStart w:id="1" w:name="_Toc425054503"/>
      <w:r w:rsidRPr="000F79EC">
        <w:t xml:space="preserve"> </w:t>
      </w:r>
      <w:bookmarkEnd w:id="0"/>
      <w:bookmarkEnd w:id="1"/>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2" w:name="_Toc291170475"/>
      <w:bookmarkStart w:id="3" w:name="_Toc423410238"/>
      <w:bookmarkStart w:id="4" w:name="_Toc425054504"/>
      <w:r w:rsidRPr="000F79EC">
        <w:t>Introduction</w:t>
      </w:r>
      <w:bookmarkEnd w:id="2"/>
    </w:p>
    <w:p w14:paraId="5A3EB35F" w14:textId="77777777" w:rsidR="008079BA" w:rsidRPr="000F79EC" w:rsidRDefault="008079BA" w:rsidP="008079BA">
      <w:pPr>
        <w:pStyle w:val="Heading2"/>
      </w:pPr>
      <w:bookmarkStart w:id="5" w:name="_Toc291170476"/>
      <w:r w:rsidRPr="000F79EC">
        <w:t>Brief Description</w:t>
      </w:r>
      <w:bookmarkEnd w:id="3"/>
      <w:bookmarkEnd w:id="4"/>
      <w:bookmarkEnd w:id="5"/>
    </w:p>
    <w:p w14:paraId="327431BB" w14:textId="77777777" w:rsidR="008079BA" w:rsidRPr="000F79EC" w:rsidRDefault="008079BA" w:rsidP="008079BA">
      <w:pPr>
        <w:pStyle w:val="InfoBlue"/>
        <w:rPr>
          <w:i w:val="0"/>
          <w:color w:val="auto"/>
        </w:rPr>
      </w:pPr>
      <w:r w:rsidRPr="000F79EC">
        <w:rPr>
          <w:i w:val="0"/>
          <w:color w:val="auto"/>
        </w:rPr>
        <w:t>This document covers all the use cases involved in the Flight Management System.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6" w:name="_Toc291170477"/>
      <w:r w:rsidRPr="000F79EC">
        <w:t>Glossary of Terms</w:t>
      </w:r>
      <w:bookmarkEnd w:id="6"/>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number of first class seats, number of business class seats, number of premium economy class seats and number of ecnomy seats.</w:t>
      </w:r>
    </w:p>
    <w:p w14:paraId="2E47A3C6" w14:textId="6AEFDD95" w:rsidR="00B36BC0" w:rsidRPr="00637BBD" w:rsidRDefault="00B36BC0" w:rsidP="008079BA">
      <w:pPr>
        <w:ind w:left="720"/>
      </w:pPr>
      <w:r>
        <w:rPr>
          <w:b/>
        </w:rPr>
        <w:t xml:space="preserve">Staff details </w:t>
      </w:r>
      <w:r w:rsidR="00637BBD">
        <w:t>– Refers to the details of a staff member that are: username, password and role.</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5ECF4902" w:rsidR="008079BA" w:rsidRPr="000F79EC" w:rsidRDefault="008079BA" w:rsidP="008079BA">
      <w:pPr>
        <w:ind w:left="720"/>
      </w:pPr>
      <w:r w:rsidRPr="000F79EC">
        <w:rPr>
          <w:b/>
        </w:rPr>
        <w:t xml:space="preserve">User details </w:t>
      </w:r>
      <w:r w:rsidRPr="000F79EC">
        <w:t>– Refers to the details of the user that are:</w:t>
      </w:r>
      <w:r w:rsidR="00B61D34">
        <w:t xml:space="preserve"> title, first name, last name,</w:t>
      </w:r>
      <w:r w:rsidRPr="000F79EC">
        <w:t xml:space="preserve"> gender, date of birth, phone number, email, street address, state, city, country, credit card type, credit card number, and whether they hold a passport.</w:t>
      </w:r>
    </w:p>
    <w:p w14:paraId="2ED40FEB" w14:textId="77777777" w:rsidR="008079BA" w:rsidRPr="000F79EC" w:rsidRDefault="008079BA" w:rsidP="008079BA">
      <w:pPr>
        <w:pStyle w:val="BodyText"/>
      </w:pPr>
    </w:p>
    <w:p w14:paraId="187380C4" w14:textId="71CD3F2C" w:rsidR="008079BA" w:rsidRPr="000F79EC" w:rsidRDefault="008079BA" w:rsidP="008079BA">
      <w:pPr>
        <w:pStyle w:val="Heading1"/>
        <w:widowControl/>
      </w:pPr>
      <w:bookmarkStart w:id="7" w:name="_Toc291170478"/>
      <w:r w:rsidRPr="000F79EC">
        <w:t xml:space="preserve">Use Case </w:t>
      </w:r>
      <w:r w:rsidR="00B82E5C" w:rsidRPr="000F79EC">
        <w:t>Sp</w:t>
      </w:r>
      <w:r w:rsidR="00247888" w:rsidRPr="000F79EC">
        <w:t>ecification</w:t>
      </w:r>
      <w:r w:rsidR="00B82E5C" w:rsidRPr="000F79EC">
        <w:t xml:space="preserve"> and </w:t>
      </w:r>
      <w:r w:rsidRPr="000F79EC">
        <w:t>Description</w:t>
      </w:r>
      <w:bookmarkEnd w:id="7"/>
    </w:p>
    <w:p w14:paraId="221FA33D" w14:textId="77777777" w:rsidR="008079BA" w:rsidRPr="000F79EC" w:rsidRDefault="008079BA" w:rsidP="008079BA">
      <w:pPr>
        <w:pStyle w:val="Heading2"/>
        <w:widowControl/>
      </w:pPr>
      <w:bookmarkStart w:id="8" w:name="_Toc291170479"/>
      <w:r w:rsidRPr="000F79EC">
        <w:t>Use Case: Login</w:t>
      </w:r>
      <w:bookmarkEnd w:id="8"/>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lastRenderedPageBreak/>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1 after execution.</w:t>
            </w:r>
          </w:p>
        </w:tc>
      </w:tr>
    </w:tbl>
    <w:p w14:paraId="5DE808CA" w14:textId="77777777" w:rsidR="008079BA" w:rsidRPr="000F79EC" w:rsidRDefault="008079BA" w:rsidP="008079BA">
      <w:pPr>
        <w:pStyle w:val="Heading2"/>
        <w:widowControl/>
      </w:pPr>
      <w:bookmarkStart w:id="9" w:name="_Toc291170480"/>
      <w:r w:rsidRPr="000F79EC">
        <w:lastRenderedPageBreak/>
        <w:t>Use Case: Enter Wrong Credentials</w:t>
      </w:r>
      <w:bookmarkEnd w:id="9"/>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753E06A6" w:rsidR="008079BA" w:rsidRPr="000F79EC" w:rsidRDefault="000F79EC" w:rsidP="00951D91">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w:t>
            </w:r>
            <w:r w:rsidR="00AF4107">
              <w:rPr>
                <w:i w:val="0"/>
                <w:color w:val="auto"/>
              </w:rPr>
              <w:t>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0" w:name="_Toc291170481"/>
      <w:r w:rsidRPr="000F79EC">
        <w:t>Use Case: Signup</w:t>
      </w:r>
      <w:bookmarkEnd w:id="10"/>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1" w:name="_Toc291170482"/>
      <w:r w:rsidRPr="000F79EC">
        <w:t>Use Case: Enter Invalid Details</w:t>
      </w:r>
      <w:bookmarkEnd w:id="11"/>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4BDD9BA1" w:rsidR="008079BA" w:rsidRPr="000F79EC" w:rsidRDefault="00881AA9" w:rsidP="00D528E7">
            <w:pPr>
              <w:pStyle w:val="InfoBlue"/>
              <w:spacing w:after="0"/>
              <w:ind w:left="0"/>
              <w:rPr>
                <w:color w:val="auto"/>
              </w:rPr>
            </w:pPr>
            <w:r>
              <w:rPr>
                <w:i w:val="0"/>
                <w:color w:val="auto"/>
              </w:rPr>
              <w:t>Customers</w:t>
            </w:r>
            <w:r w:rsidR="00D528E7">
              <w:rPr>
                <w:i w:val="0"/>
                <w:color w:val="auto"/>
              </w:rPr>
              <w:t>,</w:t>
            </w:r>
            <w:r>
              <w:rPr>
                <w:i w:val="0"/>
                <w:color w:val="auto"/>
              </w:rPr>
              <w:t xml:space="preserve"> Travel Agencies </w:t>
            </w:r>
            <w:r w:rsidR="00D528E7">
              <w:rPr>
                <w:i w:val="0"/>
                <w:color w:val="auto"/>
              </w:rPr>
              <w:t xml:space="preserve">and System Administrator </w:t>
            </w:r>
            <w:r w:rsidR="00CD525A" w:rsidRPr="0053445A">
              <w:rPr>
                <w:i w:val="0"/>
                <w:color w:val="auto"/>
              </w:rPr>
              <w:t xml:space="preserve">– Wants </w:t>
            </w:r>
            <w:r w:rsidR="00DE3C6E">
              <w:rPr>
                <w:i w:val="0"/>
                <w:color w:val="auto"/>
              </w:rPr>
              <w:t>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2B671608"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C74AE5">
              <w:rPr>
                <w:i w:val="0"/>
                <w:color w:val="auto"/>
              </w:rPr>
              <w:t>, System Administrator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lastRenderedPageBreak/>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12" w:name="_Toc291170483"/>
      <w:r w:rsidRPr="000F79EC">
        <w:t>Use Case: Cancel Booking</w:t>
      </w:r>
      <w:bookmarkEnd w:id="12"/>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13" w:name="_Toc291170484"/>
      <w:r w:rsidRPr="000F79EC">
        <w:t xml:space="preserve">Use Case: </w:t>
      </w:r>
      <w:r w:rsidR="00463E0B" w:rsidRPr="000F79EC">
        <w:t>Edit</w:t>
      </w:r>
      <w:r w:rsidRPr="000F79EC">
        <w:t xml:space="preserve"> Account Details</w:t>
      </w:r>
      <w:bookmarkEnd w:id="13"/>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5D1CD5">
            <w:pPr>
              <w:pStyle w:val="BodyText"/>
              <w:numPr>
                <w:ilvl w:val="0"/>
                <w:numId w:val="7"/>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5D1CD5">
            <w:pPr>
              <w:pStyle w:val="BodyText"/>
              <w:numPr>
                <w:ilvl w:val="0"/>
                <w:numId w:val="7"/>
              </w:numPr>
              <w:spacing w:after="0"/>
            </w:pPr>
            <w:r w:rsidRPr="000F79EC">
              <w:t>User selects the user detail that they want to modify by the number.</w:t>
            </w:r>
          </w:p>
          <w:p w14:paraId="2D996072" w14:textId="77777777" w:rsidR="008079BA" w:rsidRPr="000F79EC" w:rsidRDefault="008079BA" w:rsidP="005D1CD5">
            <w:pPr>
              <w:pStyle w:val="BodyText"/>
              <w:numPr>
                <w:ilvl w:val="0"/>
                <w:numId w:val="7"/>
              </w:numPr>
              <w:spacing w:after="0"/>
            </w:pPr>
            <w:r w:rsidRPr="000F79EC">
              <w:t>System displays a prompt to retrieve input.</w:t>
            </w:r>
          </w:p>
          <w:p w14:paraId="7015D2B2" w14:textId="77777777" w:rsidR="008079BA" w:rsidRPr="000F79EC" w:rsidRDefault="008079BA" w:rsidP="005D1CD5">
            <w:pPr>
              <w:pStyle w:val="BodyText"/>
              <w:numPr>
                <w:ilvl w:val="0"/>
                <w:numId w:val="7"/>
              </w:numPr>
              <w:spacing w:after="0"/>
            </w:pPr>
            <w:r w:rsidRPr="000F79EC">
              <w:t>User enters new detail.</w:t>
            </w:r>
          </w:p>
          <w:p w14:paraId="1040FC57" w14:textId="77777777" w:rsidR="008079BA" w:rsidRPr="000F79EC" w:rsidRDefault="008079BA" w:rsidP="005D1CD5">
            <w:pPr>
              <w:pStyle w:val="BodyText"/>
              <w:numPr>
                <w:ilvl w:val="0"/>
                <w:numId w:val="7"/>
              </w:numPr>
              <w:spacing w:after="0"/>
            </w:pPr>
            <w:r w:rsidRPr="000F79EC">
              <w:t>System saves modified user detail to database.</w:t>
            </w:r>
          </w:p>
          <w:p w14:paraId="281D4AE2" w14:textId="77777777" w:rsidR="008079BA" w:rsidRPr="000F79EC" w:rsidRDefault="008079BA" w:rsidP="005D1CD5">
            <w:pPr>
              <w:pStyle w:val="BodyText"/>
              <w:numPr>
                <w:ilvl w:val="0"/>
                <w:numId w:val="7"/>
              </w:numPr>
              <w:spacing w:after="0"/>
            </w:pPr>
            <w:r w:rsidRPr="000F79EC">
              <w:t>System returns to the main menu.</w:t>
            </w:r>
          </w:p>
          <w:p w14:paraId="06CE7933" w14:textId="77777777" w:rsidR="008079BA" w:rsidRPr="000F79EC" w:rsidRDefault="008079BA" w:rsidP="005D1CD5">
            <w:pPr>
              <w:pStyle w:val="BodyText"/>
              <w:numPr>
                <w:ilvl w:val="0"/>
                <w:numId w:val="7"/>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14" w:name="_Toc291170485"/>
      <w:r w:rsidRPr="000F79EC">
        <w:lastRenderedPageBreak/>
        <w:t>Use Case: Make Booking</w:t>
      </w:r>
      <w:bookmarkEnd w:id="14"/>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5D1CD5">
            <w:pPr>
              <w:pStyle w:val="BodyText"/>
              <w:numPr>
                <w:ilvl w:val="0"/>
                <w:numId w:val="8"/>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5D1CD5">
            <w:pPr>
              <w:pStyle w:val="BodyText"/>
              <w:numPr>
                <w:ilvl w:val="0"/>
                <w:numId w:val="8"/>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5D1CD5">
            <w:pPr>
              <w:pStyle w:val="BodyText"/>
              <w:numPr>
                <w:ilvl w:val="0"/>
                <w:numId w:val="8"/>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5D1CD5">
            <w:pPr>
              <w:pStyle w:val="BodyText"/>
              <w:numPr>
                <w:ilvl w:val="0"/>
                <w:numId w:val="8"/>
              </w:numPr>
              <w:spacing w:after="0"/>
            </w:pPr>
            <w:r w:rsidRPr="000F79EC">
              <w:t>User selects flight to book by the corresponding number.</w:t>
            </w:r>
          </w:p>
          <w:p w14:paraId="1F77505F" w14:textId="77777777" w:rsidR="008079BA" w:rsidRPr="000F79EC" w:rsidRDefault="008079BA" w:rsidP="005D1CD5">
            <w:pPr>
              <w:pStyle w:val="BodyText"/>
              <w:numPr>
                <w:ilvl w:val="0"/>
                <w:numId w:val="8"/>
              </w:numPr>
              <w:spacing w:after="0"/>
            </w:pPr>
            <w:r w:rsidRPr="000F79EC">
              <w:t>System performs the appropriate flow according to the type of user:</w:t>
            </w:r>
          </w:p>
          <w:p w14:paraId="3F531DBC" w14:textId="77777777" w:rsidR="008079BA" w:rsidRPr="000F79EC" w:rsidRDefault="008079BA" w:rsidP="005D1CD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5B3B2F04" w14:textId="58DB7A1F" w:rsidR="002736D2" w:rsidRPr="000F79EC" w:rsidRDefault="008079BA" w:rsidP="00CC2EB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706970CF" w14:textId="5482227C" w:rsidR="007B7C0C" w:rsidRPr="000F79EC" w:rsidRDefault="007B7C0C" w:rsidP="005D1CD5">
            <w:pPr>
              <w:pStyle w:val="BodyText"/>
              <w:numPr>
                <w:ilvl w:val="0"/>
                <w:numId w:val="8"/>
              </w:numPr>
              <w:spacing w:after="0"/>
            </w:pPr>
            <w:r w:rsidRPr="000F79EC">
              <w:t>System prompts user if they want to book services.</w:t>
            </w:r>
          </w:p>
          <w:p w14:paraId="1F71C73D" w14:textId="6B0BB016" w:rsidR="007B7C0C" w:rsidRPr="000F79EC" w:rsidRDefault="007B7C0C" w:rsidP="005D1CD5">
            <w:pPr>
              <w:pStyle w:val="BodyText"/>
              <w:numPr>
                <w:ilvl w:val="0"/>
                <w:numId w:val="8"/>
              </w:numPr>
              <w:spacing w:after="0"/>
            </w:pPr>
            <w:r w:rsidRPr="000F79EC">
              <w:t>User enters choice whether they want to book services.</w:t>
            </w:r>
          </w:p>
          <w:p w14:paraId="61A94430" w14:textId="6A0DE274" w:rsidR="008079BA" w:rsidRPr="000F79EC" w:rsidRDefault="008079BA" w:rsidP="005D1CD5">
            <w:pPr>
              <w:pStyle w:val="BodyText"/>
              <w:numPr>
                <w:ilvl w:val="0"/>
                <w:numId w:val="8"/>
              </w:numPr>
              <w:spacing w:after="0"/>
            </w:pPr>
            <w:r w:rsidRPr="000F79EC">
              <w:t>System displays booking summary and prompts user to make payment.</w:t>
            </w:r>
          </w:p>
          <w:p w14:paraId="35A9D47B" w14:textId="77777777" w:rsidR="008079BA" w:rsidRPr="000F79EC" w:rsidRDefault="008079BA" w:rsidP="005D1CD5">
            <w:pPr>
              <w:pStyle w:val="BodyText"/>
              <w:numPr>
                <w:ilvl w:val="0"/>
                <w:numId w:val="8"/>
              </w:numPr>
              <w:spacing w:after="0"/>
            </w:pPr>
            <w:r w:rsidRPr="000F79EC">
              <w:t>User pays by credit card and can choose whether to use frequent flier points to get a discount.</w:t>
            </w:r>
          </w:p>
          <w:p w14:paraId="4B2335AD" w14:textId="48F482F7" w:rsidR="008079BA" w:rsidRPr="000F79EC" w:rsidRDefault="008079BA" w:rsidP="00A377B2">
            <w:pPr>
              <w:pStyle w:val="BodyText"/>
              <w:numPr>
                <w:ilvl w:val="0"/>
                <w:numId w:val="8"/>
              </w:numPr>
              <w:spacing w:after="0"/>
            </w:pPr>
            <w:r w:rsidRPr="000F79EC">
              <w:t>System records payment details and updates database.</w:t>
            </w:r>
          </w:p>
          <w:p w14:paraId="20CF195F" w14:textId="77777777" w:rsidR="008079BA" w:rsidRPr="000F79EC" w:rsidRDefault="008079BA" w:rsidP="005D1CD5">
            <w:pPr>
              <w:pStyle w:val="BodyText"/>
              <w:numPr>
                <w:ilvl w:val="0"/>
                <w:numId w:val="8"/>
              </w:numPr>
              <w:spacing w:after="0"/>
            </w:pPr>
            <w:r w:rsidRPr="000F79EC">
              <w:t>System returns to main menu.</w:t>
            </w:r>
          </w:p>
          <w:p w14:paraId="440D1E17" w14:textId="77777777" w:rsidR="008079BA" w:rsidRPr="000F79EC" w:rsidRDefault="008079BA" w:rsidP="005D1CD5">
            <w:pPr>
              <w:pStyle w:val="BodyText"/>
              <w:numPr>
                <w:ilvl w:val="0"/>
                <w:numId w:val="8"/>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74B6CBFF" w14:textId="24B8993D" w:rsidR="007D3EF3" w:rsidRPr="000F79EC" w:rsidRDefault="008079BA" w:rsidP="00CC2EB5">
            <w:pPr>
              <w:pStyle w:val="InfoBlue"/>
              <w:spacing w:after="0"/>
              <w:ind w:left="0"/>
            </w:pPr>
            <w:r w:rsidRPr="000F79EC">
              <w:rPr>
                <w:b/>
                <w:i w:val="0"/>
                <w:color w:val="auto"/>
              </w:rPr>
              <w:t>Alternative/Exceptional flows:</w:t>
            </w:r>
          </w:p>
          <w:p w14:paraId="4BDAECE2" w14:textId="0417802C" w:rsidR="008079BA" w:rsidRPr="000F79EC" w:rsidRDefault="00564B27" w:rsidP="002B2DAE">
            <w:pPr>
              <w:pStyle w:val="BodyText"/>
              <w:ind w:left="0"/>
            </w:pPr>
            <w:r>
              <w:t>7</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15" w:name="_Toc291170486"/>
      <w:r w:rsidRPr="000F79EC">
        <w:t xml:space="preserve">Use Case: </w:t>
      </w:r>
      <w:r w:rsidR="004A6510" w:rsidRPr="000F79EC">
        <w:t>Generate</w:t>
      </w:r>
      <w:r w:rsidR="000B7458" w:rsidRPr="000F79EC">
        <w:t xml:space="preserve"> Flight </w:t>
      </w:r>
      <w:r w:rsidR="005E682B" w:rsidRPr="000F79EC">
        <w:t>Reports</w:t>
      </w:r>
      <w:bookmarkEnd w:id="15"/>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5D1CD5">
            <w:pPr>
              <w:pStyle w:val="BodyText"/>
              <w:numPr>
                <w:ilvl w:val="0"/>
                <w:numId w:val="9"/>
              </w:numPr>
              <w:spacing w:after="0"/>
            </w:pPr>
            <w:r w:rsidRPr="000F79EC">
              <w:t>System lists the types of reports it can generate in a numbered list and prompts user to enter their selection.</w:t>
            </w:r>
          </w:p>
          <w:p w14:paraId="74A1322B" w14:textId="3DF643B5" w:rsidR="00D44132" w:rsidRPr="000F79EC" w:rsidRDefault="00D44132" w:rsidP="005D1CD5">
            <w:pPr>
              <w:pStyle w:val="BodyText"/>
              <w:numPr>
                <w:ilvl w:val="0"/>
                <w:numId w:val="9"/>
              </w:numPr>
              <w:spacing w:after="0"/>
            </w:pPr>
            <w:r w:rsidRPr="000F79EC">
              <w:t>User enters their choice into the system.</w:t>
            </w:r>
          </w:p>
          <w:p w14:paraId="263407B9" w14:textId="56E731A1" w:rsidR="00D606A9" w:rsidRPr="000F79EC" w:rsidRDefault="00D7387E" w:rsidP="005D1CD5">
            <w:pPr>
              <w:pStyle w:val="BodyText"/>
              <w:numPr>
                <w:ilvl w:val="0"/>
                <w:numId w:val="9"/>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5D1CD5">
            <w:pPr>
              <w:pStyle w:val="BodyText"/>
              <w:numPr>
                <w:ilvl w:val="0"/>
                <w:numId w:val="9"/>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5D1CD5">
            <w:pPr>
              <w:pStyle w:val="BodyText"/>
              <w:numPr>
                <w:ilvl w:val="0"/>
                <w:numId w:val="9"/>
              </w:numPr>
              <w:spacing w:after="0"/>
            </w:pPr>
            <w:r w:rsidRPr="000F79EC">
              <w:t>System sends the report to the user’s email.</w:t>
            </w:r>
          </w:p>
          <w:p w14:paraId="1A8B3EFB" w14:textId="6AFBEC76" w:rsidR="009E4F90" w:rsidRPr="000F79EC" w:rsidRDefault="009E4F90" w:rsidP="005D1CD5">
            <w:pPr>
              <w:pStyle w:val="BodyText"/>
              <w:numPr>
                <w:ilvl w:val="0"/>
                <w:numId w:val="9"/>
              </w:numPr>
              <w:spacing w:after="0"/>
            </w:pPr>
            <w:r w:rsidRPr="000F79EC">
              <w:t>System returns to main menu.</w:t>
            </w:r>
          </w:p>
          <w:p w14:paraId="0F5DD18E" w14:textId="77777777" w:rsidR="00D7387E" w:rsidRPr="000F79EC" w:rsidRDefault="00D7387E" w:rsidP="005D1CD5">
            <w:pPr>
              <w:pStyle w:val="BodyText"/>
              <w:numPr>
                <w:ilvl w:val="0"/>
                <w:numId w:val="9"/>
              </w:numPr>
              <w:spacing w:after="0"/>
            </w:pPr>
            <w:r w:rsidRPr="000F79EC">
              <w:lastRenderedPageBreak/>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16" w:name="_Toc291170487"/>
      <w:r w:rsidRPr="000F79EC">
        <w:t>Use Case: Add Persons</w:t>
      </w:r>
      <w:bookmarkEnd w:id="16"/>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5D1CD5">
            <w:pPr>
              <w:pStyle w:val="BodyText"/>
              <w:numPr>
                <w:ilvl w:val="0"/>
                <w:numId w:val="48"/>
              </w:numPr>
              <w:spacing w:after="0"/>
            </w:pPr>
            <w:r w:rsidRPr="000F79EC">
              <w:t>System prompts user if they want to add persons to the booking.</w:t>
            </w:r>
          </w:p>
          <w:p w14:paraId="24B31E56" w14:textId="77777777" w:rsidR="008079BA" w:rsidRPr="000F79EC" w:rsidRDefault="008079BA" w:rsidP="005D1CD5">
            <w:pPr>
              <w:pStyle w:val="BodyText"/>
              <w:numPr>
                <w:ilvl w:val="0"/>
                <w:numId w:val="48"/>
              </w:numPr>
              <w:spacing w:after="0"/>
            </w:pPr>
            <w:r w:rsidRPr="000F79EC">
              <w:t>If user does not want to add persons to booking, go to step 7.</w:t>
            </w:r>
          </w:p>
          <w:p w14:paraId="069F8CAE" w14:textId="77777777" w:rsidR="008079BA" w:rsidRPr="000F79EC" w:rsidRDefault="008079BA" w:rsidP="005D1CD5">
            <w:pPr>
              <w:pStyle w:val="BodyText"/>
              <w:numPr>
                <w:ilvl w:val="0"/>
                <w:numId w:val="48"/>
              </w:numPr>
              <w:spacing w:after="0"/>
            </w:pPr>
            <w:r w:rsidRPr="000F79EC">
              <w:t>System prompts user for the person details.</w:t>
            </w:r>
          </w:p>
          <w:p w14:paraId="31E4B4F8" w14:textId="77777777" w:rsidR="008079BA" w:rsidRPr="000F79EC" w:rsidRDefault="008079BA" w:rsidP="005D1CD5">
            <w:pPr>
              <w:pStyle w:val="BodyText"/>
              <w:numPr>
                <w:ilvl w:val="0"/>
                <w:numId w:val="48"/>
              </w:numPr>
              <w:spacing w:after="0"/>
            </w:pPr>
            <w:r w:rsidRPr="000F79EC">
              <w:t>User fills in the person details.</w:t>
            </w:r>
          </w:p>
          <w:p w14:paraId="2DFF6C0E" w14:textId="77777777" w:rsidR="008079BA" w:rsidRPr="000F79EC" w:rsidRDefault="008079BA" w:rsidP="005D1CD5">
            <w:pPr>
              <w:pStyle w:val="BodyText"/>
              <w:numPr>
                <w:ilvl w:val="0"/>
                <w:numId w:val="48"/>
              </w:numPr>
              <w:spacing w:after="0"/>
            </w:pPr>
            <w:r w:rsidRPr="000F79EC">
              <w:t>System prompts user whether there is another person.</w:t>
            </w:r>
          </w:p>
          <w:p w14:paraId="3AE12662" w14:textId="77777777" w:rsidR="008079BA" w:rsidRPr="000F79EC" w:rsidRDefault="008079BA" w:rsidP="005D1CD5">
            <w:pPr>
              <w:pStyle w:val="BodyText"/>
              <w:numPr>
                <w:ilvl w:val="0"/>
                <w:numId w:val="48"/>
              </w:numPr>
              <w:spacing w:after="0"/>
            </w:pPr>
            <w:r w:rsidRPr="000F79EC">
              <w:t>If user enters that there is another person, perform step 3-5 again.</w:t>
            </w:r>
          </w:p>
          <w:p w14:paraId="6A8A5A83" w14:textId="77777777" w:rsidR="008079BA" w:rsidRPr="000F79EC" w:rsidRDefault="008079BA" w:rsidP="005D1CD5">
            <w:pPr>
              <w:pStyle w:val="BodyText"/>
              <w:numPr>
                <w:ilvl w:val="0"/>
                <w:numId w:val="48"/>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17" w:name="_Toc291170488"/>
      <w:r w:rsidRPr="000F79EC">
        <w:t>Use Case: Add Customers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5D1CD5">
            <w:pPr>
              <w:pStyle w:val="BodyText"/>
              <w:numPr>
                <w:ilvl w:val="0"/>
                <w:numId w:val="10"/>
              </w:numPr>
              <w:spacing w:after="0"/>
            </w:pPr>
            <w:r w:rsidRPr="000F79EC">
              <w:t>System prompts for the usernames of the customers to book for.</w:t>
            </w:r>
          </w:p>
          <w:p w14:paraId="7DF219A3" w14:textId="77777777" w:rsidR="008079BA" w:rsidRPr="000F79EC" w:rsidRDefault="008079BA" w:rsidP="005D1CD5">
            <w:pPr>
              <w:pStyle w:val="BodyText"/>
              <w:numPr>
                <w:ilvl w:val="0"/>
                <w:numId w:val="10"/>
              </w:numPr>
              <w:spacing w:after="0"/>
            </w:pPr>
            <w:r w:rsidRPr="000F79EC">
              <w:t>User enters usernames of the customers.</w:t>
            </w:r>
          </w:p>
          <w:p w14:paraId="4BCE6EC9" w14:textId="77777777" w:rsidR="008079BA" w:rsidRPr="000F79EC" w:rsidRDefault="008079BA" w:rsidP="005D1CD5">
            <w:pPr>
              <w:pStyle w:val="BodyText"/>
              <w:numPr>
                <w:ilvl w:val="0"/>
                <w:numId w:val="10"/>
              </w:numPr>
              <w:spacing w:after="0"/>
            </w:pPr>
            <w:r w:rsidRPr="000F79EC">
              <w:rPr>
                <w:i/>
              </w:rPr>
              <w:t>Add Persons</w:t>
            </w:r>
            <w:r w:rsidRPr="000F79EC">
              <w:t xml:space="preserve"> use case is performed.</w:t>
            </w:r>
          </w:p>
          <w:p w14:paraId="497CF680" w14:textId="77777777" w:rsidR="008079BA" w:rsidRPr="000F79EC" w:rsidRDefault="008079BA" w:rsidP="005D1CD5">
            <w:pPr>
              <w:pStyle w:val="BodyText"/>
              <w:numPr>
                <w:ilvl w:val="0"/>
                <w:numId w:val="10"/>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Go to step 1 after 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18" w:name="_Toc291170489"/>
      <w:r w:rsidRPr="000F79EC">
        <w:lastRenderedPageBreak/>
        <w:t>Use Case: Enter Invalid Username</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287A1FC2" w:rsidR="008079BA" w:rsidRPr="00DE3C6E" w:rsidRDefault="00DE3C6E" w:rsidP="003A5E43">
            <w:pPr>
              <w:pStyle w:val="InfoBlue"/>
              <w:ind w:left="0"/>
              <w:rPr>
                <w:i w:val="0"/>
                <w:color w:val="auto"/>
              </w:rPr>
            </w:pPr>
            <w:r w:rsidRPr="0053445A">
              <w:rPr>
                <w:i w:val="0"/>
                <w:color w:val="auto"/>
              </w:rPr>
              <w:t>Travel Agencies</w:t>
            </w:r>
            <w:r w:rsidR="003A5E43">
              <w:rPr>
                <w:i w:val="0"/>
                <w:color w:val="auto"/>
              </w:rPr>
              <w:t>,</w:t>
            </w:r>
            <w:r>
              <w:rPr>
                <w:i w:val="0"/>
                <w:color w:val="auto"/>
              </w:rPr>
              <w:t xml:space="preserve"> Normal Staff</w:t>
            </w:r>
            <w:r w:rsidR="003A5E43">
              <w:rPr>
                <w:i w:val="0"/>
                <w:color w:val="auto"/>
              </w:rPr>
              <w:t xml:space="preserve"> and System Administrator</w:t>
            </w:r>
            <w:r>
              <w:rPr>
                <w:i w:val="0"/>
                <w:color w:val="auto"/>
              </w:rPr>
              <w:t xml:space="preserve">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5CE39B5"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sidR="00BE75C2">
              <w:rPr>
                <w:i w:val="0"/>
                <w:color w:val="auto"/>
              </w:rPr>
              <w:t>, System Administrator</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5D1CD5">
            <w:pPr>
              <w:pStyle w:val="BodyText"/>
              <w:numPr>
                <w:ilvl w:val="0"/>
                <w:numId w:val="11"/>
              </w:numPr>
              <w:spacing w:after="0"/>
            </w:pPr>
            <w:r w:rsidRPr="000F79EC">
              <w:t>System cannot find the username/usernames provided.</w:t>
            </w:r>
          </w:p>
          <w:p w14:paraId="023BFBA1" w14:textId="77777777" w:rsidR="008079BA" w:rsidRPr="000F79EC" w:rsidRDefault="008079BA" w:rsidP="005D1CD5">
            <w:pPr>
              <w:pStyle w:val="BodyText"/>
              <w:numPr>
                <w:ilvl w:val="0"/>
                <w:numId w:val="11"/>
              </w:numPr>
              <w:spacing w:after="0"/>
            </w:pPr>
            <w:r w:rsidRPr="000F79EC">
              <w:t>System displays an error message on the user interface.</w:t>
            </w:r>
          </w:p>
          <w:p w14:paraId="5231062F" w14:textId="77777777" w:rsidR="008079BA" w:rsidRPr="000F79EC" w:rsidRDefault="008079BA" w:rsidP="005D1CD5">
            <w:pPr>
              <w:pStyle w:val="BodyText"/>
              <w:numPr>
                <w:ilvl w:val="0"/>
                <w:numId w:val="11"/>
              </w:numPr>
              <w:spacing w:after="0"/>
            </w:pPr>
            <w:r w:rsidRPr="000F79EC">
              <w:t>User acknowledges the error message.</w:t>
            </w:r>
          </w:p>
          <w:p w14:paraId="3DC729D8" w14:textId="77777777" w:rsidR="008079BA" w:rsidRPr="000F79EC" w:rsidRDefault="008079BA" w:rsidP="005D1CD5">
            <w:pPr>
              <w:pStyle w:val="BodyText"/>
              <w:numPr>
                <w:ilvl w:val="0"/>
                <w:numId w:val="11"/>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19" w:name="_Toc291170490"/>
      <w:r w:rsidRPr="000F79EC">
        <w:t>Use Case: Book Services</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5D1CD5">
            <w:pPr>
              <w:pStyle w:val="BodyText"/>
              <w:numPr>
                <w:ilvl w:val="0"/>
                <w:numId w:val="12"/>
              </w:numPr>
              <w:spacing w:after="0"/>
            </w:pPr>
            <w:r w:rsidRPr="000F79EC">
              <w:t>System displays all services in a numbered list.</w:t>
            </w:r>
          </w:p>
          <w:p w14:paraId="3D4B355A" w14:textId="77777777" w:rsidR="008079BA" w:rsidRPr="000F79EC" w:rsidRDefault="008079BA" w:rsidP="005D1CD5">
            <w:pPr>
              <w:pStyle w:val="BodyText"/>
              <w:numPr>
                <w:ilvl w:val="0"/>
                <w:numId w:val="12"/>
              </w:numPr>
              <w:spacing w:after="0"/>
            </w:pPr>
            <w:r w:rsidRPr="000F79EC">
              <w:t>User selects the numbers of the services that they want.</w:t>
            </w:r>
          </w:p>
          <w:p w14:paraId="094A87F4" w14:textId="77777777" w:rsidR="008079BA" w:rsidRPr="000F79EC" w:rsidRDefault="008079BA" w:rsidP="005D1CD5">
            <w:pPr>
              <w:pStyle w:val="BodyText"/>
              <w:numPr>
                <w:ilvl w:val="0"/>
                <w:numId w:val="12"/>
              </w:numPr>
              <w:spacing w:after="0"/>
            </w:pPr>
            <w:r w:rsidRPr="000F79EC">
              <w:t>System records the services for this user.</w:t>
            </w:r>
          </w:p>
          <w:p w14:paraId="0B4E4F58" w14:textId="77777777" w:rsidR="008079BA" w:rsidRPr="000F79EC" w:rsidRDefault="008079BA" w:rsidP="005D1CD5">
            <w:pPr>
              <w:pStyle w:val="BodyText"/>
              <w:numPr>
                <w:ilvl w:val="0"/>
                <w:numId w:val="12"/>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0" w:name="_Toc291170491"/>
      <w:r w:rsidRPr="000F79EC">
        <w:t>Use Case: Cancel Customer Booking</w:t>
      </w:r>
      <w:bookmarkEnd w:id="20"/>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5D1CD5">
            <w:pPr>
              <w:pStyle w:val="BodyText"/>
              <w:numPr>
                <w:ilvl w:val="0"/>
                <w:numId w:val="13"/>
              </w:numPr>
              <w:spacing w:after="0"/>
            </w:pPr>
            <w:r w:rsidRPr="000F79EC">
              <w:t>System prompts user for a customer or travel agency’s username.</w:t>
            </w:r>
          </w:p>
          <w:p w14:paraId="555FDE0E" w14:textId="43584DC9" w:rsidR="00614ECD" w:rsidRPr="000F79EC" w:rsidRDefault="00614ECD" w:rsidP="005D1CD5">
            <w:pPr>
              <w:pStyle w:val="BodyText"/>
              <w:numPr>
                <w:ilvl w:val="0"/>
                <w:numId w:val="13"/>
              </w:numPr>
              <w:spacing w:after="0"/>
            </w:pPr>
            <w:r w:rsidRPr="000F79EC">
              <w:t>User enters a username into the system.</w:t>
            </w:r>
          </w:p>
          <w:p w14:paraId="1FAF51DB" w14:textId="3825EB09" w:rsidR="00614ECD" w:rsidRPr="000F79EC" w:rsidRDefault="00614ECD" w:rsidP="005D1CD5">
            <w:pPr>
              <w:pStyle w:val="BodyText"/>
              <w:numPr>
                <w:ilvl w:val="0"/>
                <w:numId w:val="13"/>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in a numbered list and prompts the user for the number associated with the booking.</w:t>
            </w:r>
          </w:p>
          <w:p w14:paraId="23E40AD6" w14:textId="77777777" w:rsidR="00614ECD" w:rsidRPr="000F79EC" w:rsidRDefault="00614ECD" w:rsidP="005D1CD5">
            <w:pPr>
              <w:pStyle w:val="BodyText"/>
              <w:numPr>
                <w:ilvl w:val="0"/>
                <w:numId w:val="13"/>
              </w:numPr>
              <w:spacing w:after="0"/>
            </w:pPr>
            <w:r w:rsidRPr="000F79EC">
              <w:t>User selects the number associated with the booking to cancel.</w:t>
            </w:r>
          </w:p>
          <w:p w14:paraId="244024C0" w14:textId="36317BE8" w:rsidR="00614ECD" w:rsidRPr="000F79EC" w:rsidRDefault="00614ECD" w:rsidP="005D1CD5">
            <w:pPr>
              <w:pStyle w:val="BodyText"/>
              <w:numPr>
                <w:ilvl w:val="0"/>
                <w:numId w:val="13"/>
              </w:numPr>
              <w:spacing w:after="0"/>
            </w:pPr>
            <w:r w:rsidRPr="000F79EC">
              <w:lastRenderedPageBreak/>
              <w:t>System acknowledges the cancellation and updates the database.</w:t>
            </w:r>
          </w:p>
          <w:p w14:paraId="4BCEB0E4" w14:textId="77777777" w:rsidR="00614ECD" w:rsidRPr="000F79EC" w:rsidRDefault="00614ECD" w:rsidP="005D1CD5">
            <w:pPr>
              <w:pStyle w:val="BodyText"/>
              <w:numPr>
                <w:ilvl w:val="0"/>
                <w:numId w:val="13"/>
              </w:numPr>
              <w:spacing w:after="0"/>
            </w:pPr>
            <w:r w:rsidRPr="000F79EC">
              <w:t>System returns to the main menu.</w:t>
            </w:r>
          </w:p>
          <w:p w14:paraId="78511784" w14:textId="5364FE2F" w:rsidR="008079BA" w:rsidRPr="000F79EC" w:rsidRDefault="00614ECD" w:rsidP="005D1CD5">
            <w:pPr>
              <w:pStyle w:val="BodyText"/>
              <w:numPr>
                <w:ilvl w:val="0"/>
                <w:numId w:val="13"/>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1" w:name="_Toc291170492"/>
      <w:r w:rsidRPr="000F79EC">
        <w:t xml:space="preserve">Use Case: </w:t>
      </w:r>
      <w:r w:rsidR="00B413DD" w:rsidRPr="00395F8B">
        <w:t>Edit</w:t>
      </w:r>
      <w:r w:rsidRPr="000F79EC">
        <w:t xml:space="preserve"> Services</w:t>
      </w:r>
      <w:bookmarkEnd w:id="21"/>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3B2F59E" w:rsidR="008079BA" w:rsidRPr="000F79EC" w:rsidRDefault="008079BA" w:rsidP="007A4032">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7A4032">
              <w:rPr>
                <w:color w:val="auto"/>
              </w:rPr>
              <w:t>Edit</w:t>
            </w:r>
            <w:r w:rsidRPr="000F79EC">
              <w:rPr>
                <w:color w:val="auto"/>
              </w:rPr>
              <w:t xml:space="preserve">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5D1CD5">
            <w:pPr>
              <w:pStyle w:val="BodyText"/>
              <w:numPr>
                <w:ilvl w:val="0"/>
                <w:numId w:val="14"/>
              </w:numPr>
              <w:spacing w:after="0"/>
            </w:pPr>
            <w:r w:rsidRPr="000F79EC">
              <w:t>System prompts user for customer’s username.</w:t>
            </w:r>
          </w:p>
          <w:p w14:paraId="442941E1" w14:textId="77777777" w:rsidR="008079BA" w:rsidRPr="000F79EC" w:rsidRDefault="008079BA" w:rsidP="005D1CD5">
            <w:pPr>
              <w:pStyle w:val="BodyText"/>
              <w:numPr>
                <w:ilvl w:val="0"/>
                <w:numId w:val="14"/>
              </w:numPr>
              <w:spacing w:after="0"/>
            </w:pPr>
            <w:r w:rsidRPr="000F79EC">
              <w:t>User enters the username of the customer.</w:t>
            </w:r>
          </w:p>
          <w:p w14:paraId="7DD12489" w14:textId="77777777" w:rsidR="008079BA" w:rsidRPr="000F79EC" w:rsidRDefault="008079BA" w:rsidP="005D1CD5">
            <w:pPr>
              <w:pStyle w:val="BodyText"/>
              <w:numPr>
                <w:ilvl w:val="0"/>
                <w:numId w:val="14"/>
              </w:numPr>
              <w:spacing w:after="0"/>
            </w:pPr>
            <w:r w:rsidRPr="000F79EC">
              <w:t>System displays the current bookings of the customer with the corresponding username in a numbered list.</w:t>
            </w:r>
          </w:p>
          <w:p w14:paraId="5B7386C4" w14:textId="77777777" w:rsidR="008079BA" w:rsidRPr="000F79EC" w:rsidRDefault="008079BA" w:rsidP="005D1CD5">
            <w:pPr>
              <w:pStyle w:val="BodyText"/>
              <w:numPr>
                <w:ilvl w:val="0"/>
                <w:numId w:val="14"/>
              </w:numPr>
              <w:spacing w:after="0"/>
            </w:pPr>
            <w:r w:rsidRPr="000F79EC">
              <w:t>User selects the list number of the booking.</w:t>
            </w:r>
          </w:p>
          <w:p w14:paraId="7A05F5BA" w14:textId="77777777" w:rsidR="008079BA" w:rsidRPr="000F79EC" w:rsidRDefault="008079BA" w:rsidP="005D1CD5">
            <w:pPr>
              <w:pStyle w:val="BodyText"/>
              <w:numPr>
                <w:ilvl w:val="0"/>
                <w:numId w:val="14"/>
              </w:numPr>
              <w:spacing w:after="0"/>
            </w:pPr>
            <w:r w:rsidRPr="000F79EC">
              <w:t>System displays the list of services that the customer booked for that booking in a numbered list.</w:t>
            </w:r>
          </w:p>
          <w:p w14:paraId="51B0C952" w14:textId="77777777" w:rsidR="008079BA" w:rsidRPr="000F79EC" w:rsidRDefault="008079BA" w:rsidP="005D1CD5">
            <w:pPr>
              <w:pStyle w:val="BodyText"/>
              <w:numPr>
                <w:ilvl w:val="0"/>
                <w:numId w:val="14"/>
              </w:numPr>
              <w:spacing w:after="0"/>
            </w:pPr>
            <w:r w:rsidRPr="000F79EC">
              <w:t xml:space="preserve">User enters a whether they want to add, change or delete a service. </w:t>
            </w:r>
          </w:p>
          <w:p w14:paraId="0628263C" w14:textId="77777777" w:rsidR="008079BA" w:rsidRPr="000F79EC" w:rsidRDefault="008079BA" w:rsidP="005D1CD5">
            <w:pPr>
              <w:pStyle w:val="BodyText"/>
              <w:numPr>
                <w:ilvl w:val="1"/>
                <w:numId w:val="14"/>
              </w:numPr>
              <w:spacing w:after="0"/>
            </w:pPr>
            <w:r w:rsidRPr="000F79EC">
              <w:t>Add service – Sub-flow S1</w:t>
            </w:r>
          </w:p>
          <w:p w14:paraId="4D4F7E4C" w14:textId="77777777" w:rsidR="008079BA" w:rsidRPr="000F79EC" w:rsidRDefault="008079BA" w:rsidP="005D1CD5">
            <w:pPr>
              <w:pStyle w:val="BodyText"/>
              <w:numPr>
                <w:ilvl w:val="1"/>
                <w:numId w:val="14"/>
              </w:numPr>
              <w:spacing w:after="0"/>
            </w:pPr>
            <w:r w:rsidRPr="000F79EC">
              <w:t>Change service – Sub-flow S2</w:t>
            </w:r>
          </w:p>
          <w:p w14:paraId="7DAD13C8" w14:textId="77777777" w:rsidR="008079BA" w:rsidRPr="000F79EC" w:rsidRDefault="008079BA" w:rsidP="005D1CD5">
            <w:pPr>
              <w:pStyle w:val="BodyText"/>
              <w:numPr>
                <w:ilvl w:val="1"/>
                <w:numId w:val="14"/>
              </w:numPr>
              <w:spacing w:after="0"/>
            </w:pPr>
            <w:r w:rsidRPr="000F79EC">
              <w:t>Delete service – Sub-flow S3</w:t>
            </w:r>
          </w:p>
          <w:p w14:paraId="73DCC841" w14:textId="77777777" w:rsidR="008079BA" w:rsidRPr="000F79EC" w:rsidRDefault="008079BA" w:rsidP="005D1CD5">
            <w:pPr>
              <w:pStyle w:val="BodyText"/>
              <w:numPr>
                <w:ilvl w:val="0"/>
                <w:numId w:val="14"/>
              </w:numPr>
              <w:spacing w:after="0"/>
            </w:pPr>
            <w:r w:rsidRPr="000F79EC">
              <w:t>System returns to the main menu.</w:t>
            </w:r>
          </w:p>
          <w:p w14:paraId="77FB5554" w14:textId="77777777" w:rsidR="008079BA" w:rsidRPr="000F79EC" w:rsidRDefault="008079BA" w:rsidP="005D1CD5">
            <w:pPr>
              <w:pStyle w:val="BodyText"/>
              <w:numPr>
                <w:ilvl w:val="0"/>
                <w:numId w:val="14"/>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5D1CD5">
            <w:pPr>
              <w:pStyle w:val="BodyText"/>
              <w:numPr>
                <w:ilvl w:val="0"/>
                <w:numId w:val="15"/>
              </w:numPr>
              <w:spacing w:after="0"/>
            </w:pPr>
            <w:r w:rsidRPr="000F79EC">
              <w:t>System displays a list of services currently available in a numbered list.</w:t>
            </w:r>
          </w:p>
          <w:p w14:paraId="290F0398" w14:textId="77777777" w:rsidR="008079BA" w:rsidRPr="000F79EC" w:rsidRDefault="008079BA" w:rsidP="005D1CD5">
            <w:pPr>
              <w:pStyle w:val="BodyText"/>
              <w:numPr>
                <w:ilvl w:val="0"/>
                <w:numId w:val="15"/>
              </w:numPr>
              <w:spacing w:after="0"/>
            </w:pPr>
            <w:r w:rsidRPr="000F79EC">
              <w:t>User enters numbers of the corresponding services.</w:t>
            </w:r>
          </w:p>
          <w:p w14:paraId="4009B19D" w14:textId="77777777" w:rsidR="008079BA" w:rsidRPr="000F79EC" w:rsidRDefault="008079BA" w:rsidP="005D1CD5">
            <w:pPr>
              <w:pStyle w:val="BodyText"/>
              <w:numPr>
                <w:ilvl w:val="0"/>
                <w:numId w:val="15"/>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5D1CD5">
            <w:pPr>
              <w:pStyle w:val="BodyText"/>
              <w:numPr>
                <w:ilvl w:val="0"/>
                <w:numId w:val="16"/>
              </w:numPr>
              <w:spacing w:after="0"/>
            </w:pPr>
            <w:r w:rsidRPr="000F79EC">
              <w:t>User selects the number of the corresponding service that is currently booked.</w:t>
            </w:r>
          </w:p>
          <w:p w14:paraId="08A94237" w14:textId="77777777" w:rsidR="008079BA" w:rsidRPr="000F79EC" w:rsidRDefault="008079BA" w:rsidP="005D1CD5">
            <w:pPr>
              <w:pStyle w:val="BodyText"/>
              <w:numPr>
                <w:ilvl w:val="0"/>
                <w:numId w:val="16"/>
              </w:numPr>
              <w:spacing w:after="0"/>
            </w:pPr>
            <w:r w:rsidRPr="000F79EC">
              <w:t>System displays a list of services currently available in a numbered list.</w:t>
            </w:r>
          </w:p>
          <w:p w14:paraId="605DE503" w14:textId="77777777" w:rsidR="008079BA" w:rsidRPr="000F79EC" w:rsidRDefault="008079BA" w:rsidP="005D1CD5">
            <w:pPr>
              <w:pStyle w:val="BodyText"/>
              <w:numPr>
                <w:ilvl w:val="0"/>
                <w:numId w:val="16"/>
              </w:numPr>
              <w:spacing w:after="0"/>
            </w:pPr>
            <w:r w:rsidRPr="000F79EC">
              <w:t>User enters numbers of the corresponding services.</w:t>
            </w:r>
          </w:p>
          <w:p w14:paraId="0D27844D" w14:textId="77777777" w:rsidR="008079BA" w:rsidRPr="000F79EC" w:rsidRDefault="008079BA" w:rsidP="005D1CD5">
            <w:pPr>
              <w:pStyle w:val="BodyText"/>
              <w:numPr>
                <w:ilvl w:val="0"/>
                <w:numId w:val="16"/>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5D1CD5">
            <w:pPr>
              <w:pStyle w:val="BodyText"/>
              <w:numPr>
                <w:ilvl w:val="0"/>
                <w:numId w:val="17"/>
              </w:numPr>
              <w:spacing w:after="0"/>
            </w:pPr>
            <w:r w:rsidRPr="000F79EC">
              <w:t>User selects the number of the corresponding service that is currently booked.</w:t>
            </w:r>
          </w:p>
          <w:p w14:paraId="7964625D" w14:textId="77777777" w:rsidR="008079BA" w:rsidRPr="000F79EC" w:rsidRDefault="008079BA" w:rsidP="005D1CD5">
            <w:pPr>
              <w:pStyle w:val="BodyText"/>
              <w:numPr>
                <w:ilvl w:val="0"/>
                <w:numId w:val="17"/>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22" w:name="_Toc291170493"/>
      <w:r w:rsidRPr="000F79EC">
        <w:lastRenderedPageBreak/>
        <w:t>Use Case: Add Services</w:t>
      </w:r>
      <w:bookmarkEnd w:id="22"/>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64847C39" w14:textId="64D433E1" w:rsidR="00B61227" w:rsidRPr="00641E72" w:rsidRDefault="00B61227" w:rsidP="00B61227">
            <w:pPr>
              <w:pStyle w:val="InfoBlue"/>
              <w:ind w:left="0"/>
            </w:pPr>
            <w:r>
              <w:rPr>
                <w:i w:val="0"/>
                <w:color w:val="auto"/>
              </w:rPr>
              <w:t>Airline’s Human Resource Manager – Wants to save cost on hiring extra staff to add available services to the database.</w:t>
            </w:r>
          </w:p>
          <w:p w14:paraId="499E7531" w14:textId="4A96A0BB" w:rsidR="00B61227" w:rsidRDefault="00B61227" w:rsidP="00B612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CEBA6CA" w14:textId="31A8DC43" w:rsidR="002B2DAE" w:rsidRPr="000F79EC" w:rsidRDefault="00B61227" w:rsidP="00B61227">
            <w:pPr>
              <w:pStyle w:val="InfoBlue"/>
              <w:spacing w:after="0"/>
              <w:ind w:left="0"/>
              <w:rPr>
                <w:color w:val="auto"/>
              </w:rPr>
            </w:pPr>
            <w:r>
              <w:rPr>
                <w:i w:val="0"/>
                <w:color w:val="auto"/>
              </w:rPr>
              <w:t>Service System Manager – Wants to add more services to the system quickly and conveniently.</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5D1CD5">
            <w:pPr>
              <w:pStyle w:val="BodyText"/>
              <w:numPr>
                <w:ilvl w:val="0"/>
                <w:numId w:val="18"/>
              </w:numPr>
              <w:spacing w:after="0"/>
            </w:pPr>
            <w:r w:rsidRPr="000F79EC">
              <w:t>System prompts user for the service name, service cost and availability.</w:t>
            </w:r>
          </w:p>
          <w:p w14:paraId="7D7ABBB6" w14:textId="77777777" w:rsidR="00B25926" w:rsidRPr="000F79EC" w:rsidRDefault="00B25926" w:rsidP="005D1CD5">
            <w:pPr>
              <w:pStyle w:val="BodyText"/>
              <w:numPr>
                <w:ilvl w:val="0"/>
                <w:numId w:val="18"/>
              </w:numPr>
              <w:spacing w:after="0"/>
            </w:pPr>
            <w:r w:rsidRPr="000F79EC">
              <w:t>User enters the required details.</w:t>
            </w:r>
          </w:p>
          <w:p w14:paraId="1B53680D" w14:textId="77777777" w:rsidR="00B25926" w:rsidRPr="000F79EC" w:rsidRDefault="00B25926" w:rsidP="005D1CD5">
            <w:pPr>
              <w:pStyle w:val="BodyText"/>
              <w:numPr>
                <w:ilvl w:val="0"/>
                <w:numId w:val="18"/>
              </w:numPr>
              <w:spacing w:after="0"/>
            </w:pPr>
            <w:r w:rsidRPr="000F79EC">
              <w:t>System prompts user if there is another service to add.</w:t>
            </w:r>
          </w:p>
          <w:p w14:paraId="3DDEFA39" w14:textId="19F4BBA1" w:rsidR="00B25926" w:rsidRPr="000F79EC" w:rsidRDefault="00B25926" w:rsidP="005D1CD5">
            <w:pPr>
              <w:pStyle w:val="BodyText"/>
              <w:numPr>
                <w:ilvl w:val="0"/>
                <w:numId w:val="18"/>
              </w:numPr>
              <w:spacing w:after="0"/>
            </w:pPr>
            <w:r w:rsidRPr="000F79EC">
              <w:t>If user wants to add another service, repeat steps 1-3; else go to step 5.</w:t>
            </w:r>
          </w:p>
          <w:p w14:paraId="55AA88AA" w14:textId="77777777" w:rsidR="00A45321" w:rsidRPr="000F79EC" w:rsidRDefault="00A45321" w:rsidP="005D1CD5">
            <w:pPr>
              <w:pStyle w:val="BodyText"/>
              <w:numPr>
                <w:ilvl w:val="0"/>
                <w:numId w:val="18"/>
              </w:numPr>
              <w:spacing w:after="0"/>
            </w:pPr>
            <w:r w:rsidRPr="000F79EC">
              <w:t>System saves all added services to database.</w:t>
            </w:r>
          </w:p>
          <w:p w14:paraId="0A49B2E9" w14:textId="70B41611" w:rsidR="00A45321" w:rsidRPr="000F79EC" w:rsidRDefault="00A45321" w:rsidP="005D1CD5">
            <w:pPr>
              <w:pStyle w:val="BodyText"/>
              <w:numPr>
                <w:ilvl w:val="0"/>
                <w:numId w:val="18"/>
              </w:numPr>
              <w:spacing w:after="0"/>
            </w:pPr>
            <w:r w:rsidRPr="000F79EC">
              <w:t>System returns to the main menu.</w:t>
            </w:r>
          </w:p>
          <w:p w14:paraId="18C132DA" w14:textId="67962C97" w:rsidR="002B2DAE" w:rsidRPr="000F79EC" w:rsidRDefault="005F6EFA" w:rsidP="005D1CD5">
            <w:pPr>
              <w:pStyle w:val="BodyText"/>
              <w:numPr>
                <w:ilvl w:val="0"/>
                <w:numId w:val="18"/>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23" w:name="_Toc291170494"/>
      <w:r w:rsidRPr="000F79EC">
        <w:t xml:space="preserve">Use Case: </w:t>
      </w:r>
      <w:r w:rsidR="0065467A" w:rsidRPr="000F79EC">
        <w:t>Remove</w:t>
      </w:r>
      <w:r w:rsidRPr="000F79EC">
        <w:t xml:space="preserve"> Services</w:t>
      </w:r>
      <w:bookmarkEnd w:id="23"/>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39A83A16" w14:textId="6050B771" w:rsidR="00F92811" w:rsidRDefault="00F92811" w:rsidP="00F92811">
            <w:pPr>
              <w:pStyle w:val="InfoBlue"/>
              <w:ind w:left="0"/>
              <w:rPr>
                <w:i w:val="0"/>
                <w:color w:val="auto"/>
              </w:rPr>
            </w:pPr>
            <w:r>
              <w:rPr>
                <w:i w:val="0"/>
                <w:color w:val="auto"/>
              </w:rPr>
              <w:t>Airline’s Human Resource Manager – Wants to save cost on hiring extra staff to remove available services to the database.</w:t>
            </w:r>
          </w:p>
          <w:p w14:paraId="4486A6BE" w14:textId="74459480" w:rsidR="0080511F" w:rsidRPr="000F79EC" w:rsidRDefault="00F92811" w:rsidP="00F92811">
            <w:pPr>
              <w:pStyle w:val="InfoBlue"/>
              <w:spacing w:after="0"/>
              <w:ind w:left="0"/>
              <w:rPr>
                <w:color w:val="auto"/>
              </w:rPr>
            </w:pPr>
            <w:r>
              <w:rPr>
                <w:i w:val="0"/>
                <w:color w:val="auto"/>
              </w:rPr>
              <w:t>Service System Manager – Wants to remove services from the system quickly and conveniently.</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5D1CD5">
            <w:pPr>
              <w:pStyle w:val="BodyText"/>
              <w:numPr>
                <w:ilvl w:val="0"/>
                <w:numId w:val="19"/>
              </w:numPr>
              <w:spacing w:after="0"/>
            </w:pPr>
            <w:r w:rsidRPr="000F79EC">
              <w:t>System displays all services in a numbered list.</w:t>
            </w:r>
          </w:p>
          <w:p w14:paraId="4A352BF5" w14:textId="6C23DA4D" w:rsidR="0080511F" w:rsidRPr="000F79EC" w:rsidRDefault="0089509B" w:rsidP="005D1CD5">
            <w:pPr>
              <w:pStyle w:val="BodyText"/>
              <w:numPr>
                <w:ilvl w:val="0"/>
                <w:numId w:val="19"/>
              </w:numPr>
              <w:spacing w:after="0"/>
            </w:pPr>
            <w:r w:rsidRPr="000F79EC">
              <w:t>User selects the list numbers of the services to remove.</w:t>
            </w:r>
          </w:p>
          <w:p w14:paraId="74E42EA4" w14:textId="7198BF8E" w:rsidR="0080511F" w:rsidRPr="000F79EC" w:rsidRDefault="0080511F" w:rsidP="005D1CD5">
            <w:pPr>
              <w:pStyle w:val="BodyText"/>
              <w:numPr>
                <w:ilvl w:val="0"/>
                <w:numId w:val="19"/>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5D1CD5">
            <w:pPr>
              <w:pStyle w:val="BodyText"/>
              <w:numPr>
                <w:ilvl w:val="0"/>
                <w:numId w:val="19"/>
              </w:numPr>
              <w:spacing w:after="0"/>
            </w:pPr>
            <w:r w:rsidRPr="000F79EC">
              <w:t>System returns to the main menu.</w:t>
            </w:r>
          </w:p>
          <w:p w14:paraId="1A11F75F" w14:textId="77777777" w:rsidR="0080511F" w:rsidRPr="000F79EC" w:rsidRDefault="0080511F" w:rsidP="005D1CD5">
            <w:pPr>
              <w:pStyle w:val="BodyText"/>
              <w:numPr>
                <w:ilvl w:val="0"/>
                <w:numId w:val="19"/>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24" w:name="_Toc291170495"/>
      <w:r w:rsidRPr="000F79EC">
        <w:t xml:space="preserve">Use Case: </w:t>
      </w:r>
      <w:r w:rsidR="009A4B18" w:rsidRPr="000F79EC">
        <w:t>Edit</w:t>
      </w:r>
      <w:r w:rsidR="00286E9E" w:rsidRPr="000F79EC">
        <w:t xml:space="preserve"> </w:t>
      </w:r>
      <w:r w:rsidR="005C4CB4" w:rsidRPr="000F79EC">
        <w:t>Service Price</w:t>
      </w:r>
      <w:bookmarkEnd w:id="24"/>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71FEAE8B" w14:textId="65D406EE" w:rsidR="00F92811" w:rsidRDefault="00F92811" w:rsidP="004D5236">
            <w:pPr>
              <w:pStyle w:val="InfoBlue"/>
              <w:ind w:left="0"/>
              <w:rPr>
                <w:i w:val="0"/>
                <w:color w:val="auto"/>
              </w:rPr>
            </w:pPr>
            <w:r>
              <w:rPr>
                <w:i w:val="0"/>
                <w:color w:val="auto"/>
              </w:rPr>
              <w:t xml:space="preserve">Airline’s Human Resource Manager – Wants to save cost on hiring extra staff to </w:t>
            </w:r>
            <w:r w:rsidR="004D5236">
              <w:rPr>
                <w:i w:val="0"/>
                <w:color w:val="auto"/>
              </w:rPr>
              <w:t>editing service prices.</w:t>
            </w:r>
          </w:p>
          <w:p w14:paraId="170DB18B" w14:textId="0B861DCD" w:rsidR="00CF6DEA" w:rsidRPr="000F79EC" w:rsidRDefault="00F92811" w:rsidP="004D5236">
            <w:pPr>
              <w:pStyle w:val="InfoBlue"/>
              <w:spacing w:after="0"/>
              <w:ind w:left="0"/>
              <w:rPr>
                <w:color w:val="auto"/>
              </w:rPr>
            </w:pPr>
            <w:r>
              <w:rPr>
                <w:i w:val="0"/>
                <w:color w:val="auto"/>
              </w:rPr>
              <w:t xml:space="preserve">Service System Manager – Wants to </w:t>
            </w:r>
            <w:r w:rsidR="004D5236">
              <w:rPr>
                <w:i w:val="0"/>
                <w:color w:val="auto"/>
              </w:rPr>
              <w:t>edit service prices</w:t>
            </w:r>
            <w:r>
              <w:rPr>
                <w:i w:val="0"/>
                <w:color w:val="auto"/>
              </w:rPr>
              <w:t xml:space="preserve"> </w:t>
            </w:r>
            <w:r w:rsidR="004D5236">
              <w:rPr>
                <w:i w:val="0"/>
                <w:color w:val="auto"/>
              </w:rPr>
              <w:t>in</w:t>
            </w:r>
            <w:r>
              <w:rPr>
                <w:i w:val="0"/>
                <w:color w:val="auto"/>
              </w:rPr>
              <w:t xml:space="preserve"> the system quickly and conveniently.</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lastRenderedPageBreak/>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5D1CD5">
            <w:pPr>
              <w:pStyle w:val="BodyText"/>
              <w:numPr>
                <w:ilvl w:val="0"/>
                <w:numId w:val="20"/>
              </w:numPr>
              <w:spacing w:after="0"/>
            </w:pPr>
            <w:r w:rsidRPr="000F79EC">
              <w:t>System displays all services in a numbered list.</w:t>
            </w:r>
          </w:p>
          <w:p w14:paraId="13E7AB11" w14:textId="2B0EA8A7" w:rsidR="00CF6DEA" w:rsidRPr="000F79EC" w:rsidRDefault="00013152" w:rsidP="005D1CD5">
            <w:pPr>
              <w:pStyle w:val="BodyText"/>
              <w:numPr>
                <w:ilvl w:val="0"/>
                <w:numId w:val="20"/>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5D1CD5">
            <w:pPr>
              <w:pStyle w:val="BodyText"/>
              <w:numPr>
                <w:ilvl w:val="0"/>
                <w:numId w:val="20"/>
              </w:numPr>
              <w:spacing w:after="0"/>
            </w:pPr>
            <w:r w:rsidRPr="000F79EC">
              <w:t>System prompts the user for the new price for the selected service.</w:t>
            </w:r>
          </w:p>
          <w:p w14:paraId="0B0C4A2F" w14:textId="563A0257" w:rsidR="00013152" w:rsidRPr="000F79EC" w:rsidRDefault="00013152" w:rsidP="005D1CD5">
            <w:pPr>
              <w:pStyle w:val="BodyText"/>
              <w:numPr>
                <w:ilvl w:val="0"/>
                <w:numId w:val="20"/>
              </w:numPr>
              <w:spacing w:after="0"/>
            </w:pPr>
            <w:r w:rsidRPr="000F79EC">
              <w:t>User enters the new price for the selected service.</w:t>
            </w:r>
          </w:p>
          <w:p w14:paraId="51A1600C" w14:textId="29A9D805" w:rsidR="00013152" w:rsidRPr="000F79EC" w:rsidRDefault="00013152" w:rsidP="005D1CD5">
            <w:pPr>
              <w:pStyle w:val="BodyText"/>
              <w:numPr>
                <w:ilvl w:val="0"/>
                <w:numId w:val="20"/>
              </w:numPr>
              <w:spacing w:after="0"/>
            </w:pPr>
            <w:r w:rsidRPr="000F79EC">
              <w:t>System saves the new price of the service to the database.</w:t>
            </w:r>
          </w:p>
          <w:p w14:paraId="73D0FB66" w14:textId="2564D484" w:rsidR="00013152" w:rsidRPr="000F79EC" w:rsidRDefault="00013152" w:rsidP="005D1CD5">
            <w:pPr>
              <w:pStyle w:val="BodyText"/>
              <w:numPr>
                <w:ilvl w:val="0"/>
                <w:numId w:val="20"/>
              </w:numPr>
              <w:spacing w:after="0"/>
            </w:pPr>
            <w:r w:rsidRPr="000F79EC">
              <w:t>System prompts user whether they want to adjust the price of another service.</w:t>
            </w:r>
          </w:p>
          <w:p w14:paraId="283995AF" w14:textId="2B1E6FAF" w:rsidR="00013152" w:rsidRPr="000F79EC" w:rsidRDefault="00013152" w:rsidP="005D1CD5">
            <w:pPr>
              <w:pStyle w:val="BodyText"/>
              <w:numPr>
                <w:ilvl w:val="0"/>
                <w:numId w:val="20"/>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5D1CD5">
            <w:pPr>
              <w:pStyle w:val="BodyText"/>
              <w:numPr>
                <w:ilvl w:val="0"/>
                <w:numId w:val="20"/>
              </w:numPr>
              <w:spacing w:after="0"/>
            </w:pPr>
            <w:r w:rsidRPr="000F79EC">
              <w:t>System returns to the main menu.</w:t>
            </w:r>
          </w:p>
          <w:p w14:paraId="7730BCC2" w14:textId="77777777" w:rsidR="00CF6DEA" w:rsidRPr="000F79EC" w:rsidRDefault="00CF6DEA" w:rsidP="005D1CD5">
            <w:pPr>
              <w:pStyle w:val="BodyText"/>
              <w:numPr>
                <w:ilvl w:val="0"/>
                <w:numId w:val="20"/>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25" w:name="_Toc291170496"/>
      <w:r w:rsidRPr="000F79EC">
        <w:t xml:space="preserve">Use Case: </w:t>
      </w:r>
      <w:r w:rsidR="009A4B18" w:rsidRPr="000F79EC">
        <w:t>Edit</w:t>
      </w:r>
      <w:r w:rsidRPr="000F79EC">
        <w:t xml:space="preserve"> Service Availability</w:t>
      </w:r>
      <w:bookmarkEnd w:id="25"/>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6ECCB436" w14:textId="6EBF2973" w:rsidR="004D5236" w:rsidRDefault="004D5236" w:rsidP="0075204A">
            <w:pPr>
              <w:pStyle w:val="InfoBlue"/>
              <w:ind w:left="0"/>
              <w:rPr>
                <w:i w:val="0"/>
                <w:color w:val="auto"/>
              </w:rPr>
            </w:pPr>
            <w:r>
              <w:rPr>
                <w:i w:val="0"/>
                <w:color w:val="auto"/>
              </w:rPr>
              <w:t xml:space="preserve">Airline’s Human Resource Manager – Wants to save cost on hiring extra staff to </w:t>
            </w:r>
            <w:r w:rsidR="0075204A">
              <w:rPr>
                <w:i w:val="0"/>
                <w:color w:val="auto"/>
              </w:rPr>
              <w:t>edit the</w:t>
            </w:r>
            <w:r>
              <w:rPr>
                <w:i w:val="0"/>
                <w:color w:val="auto"/>
              </w:rPr>
              <w:t xml:space="preserve"> </w:t>
            </w:r>
            <w:r w:rsidR="0075204A">
              <w:rPr>
                <w:i w:val="0"/>
                <w:color w:val="auto"/>
              </w:rPr>
              <w:t>availability of</w:t>
            </w:r>
            <w:r>
              <w:rPr>
                <w:i w:val="0"/>
                <w:color w:val="auto"/>
              </w:rPr>
              <w:t xml:space="preserve"> services.</w:t>
            </w:r>
          </w:p>
          <w:p w14:paraId="46AEF93E" w14:textId="07A7BA85" w:rsidR="00DE1C87" w:rsidRPr="000F79EC" w:rsidRDefault="004D5236" w:rsidP="00EE7DCD">
            <w:pPr>
              <w:pStyle w:val="InfoBlue"/>
              <w:spacing w:after="0"/>
              <w:ind w:left="0"/>
              <w:rPr>
                <w:color w:val="auto"/>
              </w:rPr>
            </w:pPr>
            <w:r>
              <w:rPr>
                <w:i w:val="0"/>
                <w:color w:val="auto"/>
              </w:rPr>
              <w:t xml:space="preserve">Service System Manager – Wants to add </w:t>
            </w:r>
            <w:r w:rsidR="0075204A">
              <w:rPr>
                <w:i w:val="0"/>
                <w:color w:val="auto"/>
              </w:rPr>
              <w:t>edit service availability</w:t>
            </w:r>
            <w:r>
              <w:rPr>
                <w:i w:val="0"/>
                <w:color w:val="auto"/>
              </w:rPr>
              <w:t xml:space="preserve"> quickly and conveniently.</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5D1CD5">
            <w:pPr>
              <w:pStyle w:val="BodyText"/>
              <w:numPr>
                <w:ilvl w:val="0"/>
                <w:numId w:val="21"/>
              </w:numPr>
              <w:spacing w:after="0"/>
            </w:pPr>
            <w:r w:rsidRPr="000F79EC">
              <w:t>System displays all services in a numbered list.</w:t>
            </w:r>
          </w:p>
          <w:p w14:paraId="18D009AA" w14:textId="3701DE59" w:rsidR="00DE1C87" w:rsidRPr="000F79EC" w:rsidRDefault="00C23C3A" w:rsidP="005D1CD5">
            <w:pPr>
              <w:pStyle w:val="BodyText"/>
              <w:numPr>
                <w:ilvl w:val="0"/>
                <w:numId w:val="21"/>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5D1CD5">
            <w:pPr>
              <w:pStyle w:val="BodyText"/>
              <w:numPr>
                <w:ilvl w:val="0"/>
                <w:numId w:val="21"/>
              </w:numPr>
              <w:spacing w:after="0"/>
            </w:pPr>
            <w:r w:rsidRPr="000F79EC">
              <w:t>System prompts user to input the availability of the selected service.</w:t>
            </w:r>
          </w:p>
          <w:p w14:paraId="5DBBD6C5" w14:textId="01F97F76" w:rsidR="00C23C3A" w:rsidRPr="000F79EC" w:rsidRDefault="002D18AF" w:rsidP="005D1CD5">
            <w:pPr>
              <w:pStyle w:val="BodyText"/>
              <w:numPr>
                <w:ilvl w:val="0"/>
                <w:numId w:val="21"/>
              </w:numPr>
              <w:spacing w:after="0"/>
            </w:pPr>
            <w:r>
              <w:t>User enter</w:t>
            </w:r>
            <w:r w:rsidR="00C23C3A" w:rsidRPr="000F79EC">
              <w:t>s the new availability for the selected service.</w:t>
            </w:r>
          </w:p>
          <w:p w14:paraId="06EE4025" w14:textId="77777777" w:rsidR="00C23C3A" w:rsidRPr="000F79EC" w:rsidRDefault="00C23C3A" w:rsidP="005D1CD5">
            <w:pPr>
              <w:pStyle w:val="BodyText"/>
              <w:numPr>
                <w:ilvl w:val="0"/>
                <w:numId w:val="21"/>
              </w:numPr>
              <w:spacing w:after="0"/>
            </w:pPr>
            <w:r w:rsidRPr="000F79EC">
              <w:t>System saves the new availability of the service to the database.</w:t>
            </w:r>
          </w:p>
          <w:p w14:paraId="39BFACCA" w14:textId="77777777" w:rsidR="00C23C3A" w:rsidRPr="000F79EC" w:rsidRDefault="00C23C3A" w:rsidP="005D1CD5">
            <w:pPr>
              <w:pStyle w:val="BodyText"/>
              <w:numPr>
                <w:ilvl w:val="0"/>
                <w:numId w:val="21"/>
              </w:numPr>
              <w:spacing w:after="0"/>
            </w:pPr>
            <w:r w:rsidRPr="000F79EC">
              <w:t>System prompts the user whether they want to adjust the availability of another service.</w:t>
            </w:r>
          </w:p>
          <w:p w14:paraId="000F6DF8" w14:textId="470299E1" w:rsidR="00DE1C87" w:rsidRPr="000F79EC" w:rsidRDefault="00C23C3A" w:rsidP="005D1CD5">
            <w:pPr>
              <w:pStyle w:val="BodyText"/>
              <w:numPr>
                <w:ilvl w:val="0"/>
                <w:numId w:val="21"/>
              </w:numPr>
              <w:spacing w:after="0"/>
            </w:pPr>
            <w:r w:rsidRPr="000F79EC">
              <w:t>If the user wants to adjust the availability of another service, then repeat steps 1-6; else go to step 8.</w:t>
            </w:r>
          </w:p>
          <w:p w14:paraId="6AFA60D7" w14:textId="77777777" w:rsidR="00DE1C87" w:rsidRPr="000F79EC" w:rsidRDefault="00DE1C87" w:rsidP="005D1CD5">
            <w:pPr>
              <w:pStyle w:val="BodyText"/>
              <w:numPr>
                <w:ilvl w:val="0"/>
                <w:numId w:val="21"/>
              </w:numPr>
              <w:spacing w:after="0"/>
            </w:pPr>
            <w:r w:rsidRPr="000F79EC">
              <w:t>System returns to the main menu.</w:t>
            </w:r>
          </w:p>
          <w:p w14:paraId="2261F638" w14:textId="77777777" w:rsidR="00DE1C87" w:rsidRPr="000F79EC" w:rsidRDefault="00DE1C87" w:rsidP="005D1CD5">
            <w:pPr>
              <w:pStyle w:val="BodyText"/>
              <w:numPr>
                <w:ilvl w:val="0"/>
                <w:numId w:val="21"/>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26" w:name="_Toc291170497"/>
      <w:r w:rsidRPr="000F79EC">
        <w:t>Use Case: Edit Routes</w:t>
      </w:r>
      <w:bookmarkEnd w:id="26"/>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68A70BD" w14:textId="7CFDBB0A" w:rsidR="008975C1" w:rsidRPr="00641E72" w:rsidRDefault="008975C1" w:rsidP="008975C1">
            <w:pPr>
              <w:pStyle w:val="InfoBlue"/>
              <w:ind w:left="0"/>
            </w:pPr>
            <w:r>
              <w:rPr>
                <w:i w:val="0"/>
                <w:color w:val="auto"/>
              </w:rPr>
              <w:t>Airline’s Human Resource Manager – Wants to save cost on hiring extra staff to edit available routes that flights can take.</w:t>
            </w:r>
          </w:p>
          <w:p w14:paraId="2813D1F0" w14:textId="0B269C50" w:rsidR="008975C1" w:rsidRDefault="008975C1" w:rsidP="008975C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FD1030">
              <w:rPr>
                <w:i w:val="0"/>
                <w:color w:val="auto"/>
              </w:rPr>
              <w:t>choose between wider ranges of sources and destinations</w:t>
            </w:r>
            <w:r>
              <w:rPr>
                <w:i w:val="0"/>
                <w:color w:val="auto"/>
              </w:rPr>
              <w:t>.</w:t>
            </w:r>
          </w:p>
          <w:p w14:paraId="2F700971" w14:textId="67EDECB1" w:rsidR="008979D9" w:rsidRPr="000F79EC" w:rsidRDefault="00FD1030" w:rsidP="00FD1030">
            <w:pPr>
              <w:pStyle w:val="InfoBlue"/>
              <w:spacing w:after="0"/>
              <w:ind w:left="0"/>
              <w:rPr>
                <w:color w:val="auto"/>
              </w:rPr>
            </w:pPr>
            <w:r>
              <w:rPr>
                <w:i w:val="0"/>
                <w:color w:val="auto"/>
              </w:rPr>
              <w:t>Flight</w:t>
            </w:r>
            <w:r w:rsidR="008975C1">
              <w:rPr>
                <w:i w:val="0"/>
                <w:color w:val="auto"/>
              </w:rPr>
              <w:t xml:space="preserve"> Manager – Wants to </w:t>
            </w:r>
            <w:r>
              <w:rPr>
                <w:i w:val="0"/>
                <w:color w:val="auto"/>
              </w:rPr>
              <w:t>edit the available routes that the airline can fly from and to</w:t>
            </w:r>
            <w:r w:rsidR="008975C1">
              <w:rPr>
                <w:i w:val="0"/>
                <w:color w:val="auto"/>
              </w:rPr>
              <w:t xml:space="preserve"> quickly and conveniently.</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lastRenderedPageBreak/>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5D1CD5">
            <w:pPr>
              <w:pStyle w:val="BodyText"/>
              <w:numPr>
                <w:ilvl w:val="0"/>
                <w:numId w:val="22"/>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5D1CD5">
            <w:pPr>
              <w:pStyle w:val="BodyText"/>
              <w:numPr>
                <w:ilvl w:val="0"/>
                <w:numId w:val="22"/>
              </w:numPr>
              <w:spacing w:after="0"/>
            </w:pPr>
            <w:r w:rsidRPr="000F79EC">
              <w:t>System displays the appropriate flow according to the user’s choice.</w:t>
            </w:r>
          </w:p>
          <w:p w14:paraId="6294EA7E" w14:textId="6D958F20" w:rsidR="00E52BC0" w:rsidRPr="000F79EC" w:rsidRDefault="00E52BC0" w:rsidP="005D1CD5">
            <w:pPr>
              <w:pStyle w:val="BodyText"/>
              <w:numPr>
                <w:ilvl w:val="1"/>
                <w:numId w:val="22"/>
              </w:numPr>
              <w:spacing w:after="0"/>
            </w:pPr>
            <w:r w:rsidRPr="000F79EC">
              <w:t>Add route – Sub-flow S1</w:t>
            </w:r>
          </w:p>
          <w:p w14:paraId="43F7209D" w14:textId="1E0C1BC3" w:rsidR="00E52BC0" w:rsidRPr="000F79EC" w:rsidRDefault="003E48FC" w:rsidP="005D1CD5">
            <w:pPr>
              <w:pStyle w:val="BodyText"/>
              <w:numPr>
                <w:ilvl w:val="1"/>
                <w:numId w:val="22"/>
              </w:numPr>
              <w:spacing w:after="0"/>
            </w:pPr>
            <w:r w:rsidRPr="000F79EC">
              <w:t>Edit</w:t>
            </w:r>
            <w:r w:rsidR="00E52BC0" w:rsidRPr="000F79EC">
              <w:t xml:space="preserve"> route – Sub-flow S2</w:t>
            </w:r>
          </w:p>
          <w:p w14:paraId="0C590E0B" w14:textId="5C71354F" w:rsidR="00E52BC0" w:rsidRPr="000F79EC" w:rsidRDefault="00E52BC0" w:rsidP="005D1CD5">
            <w:pPr>
              <w:pStyle w:val="BodyText"/>
              <w:numPr>
                <w:ilvl w:val="1"/>
                <w:numId w:val="22"/>
              </w:numPr>
              <w:spacing w:after="0"/>
            </w:pPr>
            <w:r w:rsidRPr="000F79EC">
              <w:t>Delete route – Sub-flow S3</w:t>
            </w:r>
          </w:p>
          <w:p w14:paraId="10957F27" w14:textId="523BA3C7" w:rsidR="00BD4347" w:rsidRPr="000F79EC" w:rsidRDefault="00BD4347" w:rsidP="005D1CD5">
            <w:pPr>
              <w:pStyle w:val="BodyText"/>
              <w:numPr>
                <w:ilvl w:val="0"/>
                <w:numId w:val="22"/>
              </w:numPr>
              <w:spacing w:after="0"/>
            </w:pPr>
            <w:r w:rsidRPr="000F79EC">
              <w:t>System returns to main menu.</w:t>
            </w:r>
          </w:p>
          <w:p w14:paraId="319ABF0B" w14:textId="77777777" w:rsidR="008979D9" w:rsidRPr="000F79EC" w:rsidRDefault="008979D9" w:rsidP="005D1CD5">
            <w:pPr>
              <w:pStyle w:val="BodyText"/>
              <w:numPr>
                <w:ilvl w:val="0"/>
                <w:numId w:val="22"/>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5D1CD5">
            <w:pPr>
              <w:pStyle w:val="BodyText"/>
              <w:numPr>
                <w:ilvl w:val="0"/>
                <w:numId w:val="23"/>
              </w:numPr>
              <w:spacing w:after="0"/>
            </w:pPr>
            <w:r w:rsidRPr="000F79EC">
              <w:t>System prompts user for the origin airport and destination airport.</w:t>
            </w:r>
          </w:p>
          <w:p w14:paraId="687714E5" w14:textId="77777777" w:rsidR="00863B3E" w:rsidRPr="000F79EC" w:rsidRDefault="00863B3E" w:rsidP="005D1CD5">
            <w:pPr>
              <w:pStyle w:val="BodyText"/>
              <w:numPr>
                <w:ilvl w:val="0"/>
                <w:numId w:val="23"/>
              </w:numPr>
              <w:spacing w:after="0"/>
            </w:pPr>
            <w:r w:rsidRPr="000F79EC">
              <w:t>User enters the origin and destination airport.</w:t>
            </w:r>
          </w:p>
          <w:p w14:paraId="6AE2FD57" w14:textId="07D8776F" w:rsidR="00863B3E" w:rsidRPr="000F79EC" w:rsidRDefault="00863B3E" w:rsidP="005D1CD5">
            <w:pPr>
              <w:pStyle w:val="BodyText"/>
              <w:numPr>
                <w:ilvl w:val="0"/>
                <w:numId w:val="23"/>
              </w:numPr>
              <w:spacing w:after="0"/>
            </w:pPr>
            <w:r w:rsidRPr="000F79EC">
              <w:t>If route already exists, system displays an error message and go to step 1; else go to step 4.</w:t>
            </w:r>
          </w:p>
          <w:p w14:paraId="7A4D083D" w14:textId="691E1354" w:rsidR="00863B3E" w:rsidRPr="000F79EC" w:rsidRDefault="00863B3E" w:rsidP="005D1CD5">
            <w:pPr>
              <w:pStyle w:val="BodyText"/>
              <w:numPr>
                <w:ilvl w:val="0"/>
                <w:numId w:val="23"/>
              </w:numPr>
              <w:spacing w:after="0"/>
            </w:pPr>
            <w:r w:rsidRPr="000F79EC">
              <w:t>System prompts user for codeshare and number of stops.</w:t>
            </w:r>
          </w:p>
          <w:p w14:paraId="5AD9C495" w14:textId="77777777" w:rsidR="00863B3E" w:rsidRPr="000F79EC" w:rsidRDefault="00863B3E" w:rsidP="005D1CD5">
            <w:pPr>
              <w:pStyle w:val="BodyText"/>
              <w:numPr>
                <w:ilvl w:val="0"/>
                <w:numId w:val="23"/>
              </w:numPr>
              <w:spacing w:after="0"/>
            </w:pPr>
            <w:r w:rsidRPr="000F79EC">
              <w:t>User enters codeshare and number of stops for the route.</w:t>
            </w:r>
          </w:p>
          <w:p w14:paraId="068436B3" w14:textId="29788C39" w:rsidR="00863B3E" w:rsidRPr="000F79EC" w:rsidRDefault="00863B3E" w:rsidP="005D1CD5">
            <w:pPr>
              <w:pStyle w:val="BodyText"/>
              <w:numPr>
                <w:ilvl w:val="0"/>
                <w:numId w:val="23"/>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5D1CD5">
            <w:pPr>
              <w:pStyle w:val="BodyText"/>
              <w:numPr>
                <w:ilvl w:val="0"/>
                <w:numId w:val="24"/>
              </w:numPr>
              <w:spacing w:after="0"/>
            </w:pPr>
            <w:r w:rsidRPr="000F79EC">
              <w:t>System prompts user for the origin airport and destination airport.</w:t>
            </w:r>
          </w:p>
          <w:p w14:paraId="3B698849" w14:textId="77777777" w:rsidR="00863B3E" w:rsidRPr="000F79EC" w:rsidRDefault="00863B3E" w:rsidP="005D1CD5">
            <w:pPr>
              <w:pStyle w:val="BodyText"/>
              <w:numPr>
                <w:ilvl w:val="0"/>
                <w:numId w:val="24"/>
              </w:numPr>
              <w:spacing w:after="0"/>
            </w:pPr>
            <w:r w:rsidRPr="000F79EC">
              <w:t>User enters the origin and destination airport.</w:t>
            </w:r>
          </w:p>
          <w:p w14:paraId="4E2A156A" w14:textId="77777777" w:rsidR="00863B3E" w:rsidRPr="000F79EC" w:rsidRDefault="00863B3E" w:rsidP="005D1CD5">
            <w:pPr>
              <w:pStyle w:val="BodyText"/>
              <w:numPr>
                <w:ilvl w:val="0"/>
                <w:numId w:val="24"/>
              </w:numPr>
              <w:spacing w:after="0"/>
            </w:pPr>
            <w:r w:rsidRPr="000F79EC">
              <w:t>If route is not found, display an error message and go to step 1; else go to step 4.</w:t>
            </w:r>
          </w:p>
          <w:p w14:paraId="4C6AE208" w14:textId="1ADD6EBA" w:rsidR="00E52BC0" w:rsidRPr="000F79EC" w:rsidRDefault="00863B3E" w:rsidP="005D1CD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5D1CD5">
            <w:pPr>
              <w:pStyle w:val="BodyText"/>
              <w:numPr>
                <w:ilvl w:val="0"/>
                <w:numId w:val="24"/>
              </w:numPr>
              <w:spacing w:after="0"/>
            </w:pPr>
            <w:r w:rsidRPr="000F79EC">
              <w:t>User enters which detail they want to edit.</w:t>
            </w:r>
          </w:p>
          <w:p w14:paraId="13564209" w14:textId="77777777" w:rsidR="00863B3E" w:rsidRPr="000F79EC" w:rsidRDefault="00863B3E" w:rsidP="005D1CD5">
            <w:pPr>
              <w:pStyle w:val="BodyText"/>
              <w:numPr>
                <w:ilvl w:val="0"/>
                <w:numId w:val="24"/>
              </w:numPr>
              <w:spacing w:after="0"/>
            </w:pPr>
            <w:r w:rsidRPr="000F79EC">
              <w:t>System prompts user for new detail.</w:t>
            </w:r>
          </w:p>
          <w:p w14:paraId="1F015043" w14:textId="77777777" w:rsidR="00863B3E" w:rsidRPr="000F79EC" w:rsidRDefault="00863B3E" w:rsidP="005D1CD5">
            <w:pPr>
              <w:pStyle w:val="BodyText"/>
              <w:numPr>
                <w:ilvl w:val="0"/>
                <w:numId w:val="24"/>
              </w:numPr>
              <w:spacing w:after="0"/>
            </w:pPr>
            <w:r w:rsidRPr="000F79EC">
              <w:t>User enters new detail.</w:t>
            </w:r>
          </w:p>
          <w:p w14:paraId="0A63DDC4" w14:textId="49E9F7BB" w:rsidR="00863B3E" w:rsidRPr="000F79EC" w:rsidRDefault="00863B3E" w:rsidP="005D1CD5">
            <w:pPr>
              <w:pStyle w:val="BodyText"/>
              <w:numPr>
                <w:ilvl w:val="0"/>
                <w:numId w:val="24"/>
              </w:numPr>
              <w:spacing w:after="0"/>
            </w:pPr>
            <w:r w:rsidRPr="000F79EC">
              <w:t>If the new detail is an airport code and it does not exist in the database, system displays an error message and go to step 4; else go to step 9.</w:t>
            </w:r>
          </w:p>
          <w:p w14:paraId="166AA09D" w14:textId="62C0F01A" w:rsidR="00863B3E" w:rsidRPr="000F79EC" w:rsidRDefault="00D1165C" w:rsidP="005D1CD5">
            <w:pPr>
              <w:pStyle w:val="BodyText"/>
              <w:numPr>
                <w:ilvl w:val="0"/>
                <w:numId w:val="24"/>
              </w:numPr>
              <w:spacing w:after="0"/>
            </w:pPr>
            <w:r w:rsidRPr="000F79EC">
              <w:t>If the route already exists, system displays an error message and go to step 4; else go to step 10.</w:t>
            </w:r>
          </w:p>
          <w:p w14:paraId="1EC7FB33" w14:textId="0EAB16CF" w:rsidR="00D1165C" w:rsidRPr="000F79EC" w:rsidRDefault="00D1165C" w:rsidP="005D1CD5">
            <w:pPr>
              <w:pStyle w:val="BodyText"/>
              <w:numPr>
                <w:ilvl w:val="0"/>
                <w:numId w:val="24"/>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5D1CD5">
            <w:pPr>
              <w:pStyle w:val="BodyText"/>
              <w:numPr>
                <w:ilvl w:val="0"/>
                <w:numId w:val="26"/>
              </w:numPr>
              <w:spacing w:after="0"/>
            </w:pPr>
            <w:r w:rsidRPr="000F79EC">
              <w:t>System prompts user for the origin airport and destination airport.</w:t>
            </w:r>
          </w:p>
          <w:p w14:paraId="211DDEE1" w14:textId="370CC599" w:rsidR="00863B3E" w:rsidRPr="000F79EC" w:rsidRDefault="00863B3E" w:rsidP="005D1CD5">
            <w:pPr>
              <w:pStyle w:val="BodyText"/>
              <w:numPr>
                <w:ilvl w:val="0"/>
                <w:numId w:val="26"/>
              </w:numPr>
              <w:spacing w:after="0"/>
            </w:pPr>
            <w:r w:rsidRPr="000F79EC">
              <w:t>User enters the origin and destination airport.</w:t>
            </w:r>
          </w:p>
          <w:p w14:paraId="0EB11DF4" w14:textId="52D50428" w:rsidR="00E52BC0" w:rsidRPr="000F79EC" w:rsidRDefault="00BD4347" w:rsidP="005D1CD5">
            <w:pPr>
              <w:pStyle w:val="BodyText"/>
              <w:numPr>
                <w:ilvl w:val="0"/>
                <w:numId w:val="26"/>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 else go to step 4</w:t>
            </w:r>
            <w:r w:rsidRPr="000F79EC">
              <w:t>.</w:t>
            </w:r>
          </w:p>
          <w:p w14:paraId="463BBB08" w14:textId="680485FF" w:rsidR="00E52BC0" w:rsidRPr="000F79EC" w:rsidRDefault="00BD4347" w:rsidP="005D1CD5">
            <w:pPr>
              <w:pStyle w:val="BodyText"/>
              <w:numPr>
                <w:ilvl w:val="0"/>
                <w:numId w:val="26"/>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27" w:name="_Toc291170498"/>
      <w:r w:rsidRPr="000F79EC">
        <w:t xml:space="preserve">Use Case: Edit </w:t>
      </w:r>
      <w:r w:rsidR="00B10136" w:rsidRPr="000F79EC">
        <w:t>Fleet</w:t>
      </w:r>
      <w:bookmarkEnd w:id="27"/>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A346C6B" w14:textId="18FB6B96" w:rsidR="00E15BDF" w:rsidRDefault="00E15BDF" w:rsidP="00E15BDF">
            <w:pPr>
              <w:pStyle w:val="InfoBlue"/>
              <w:ind w:left="0"/>
              <w:rPr>
                <w:i w:val="0"/>
                <w:color w:val="auto"/>
              </w:rPr>
            </w:pPr>
            <w:r>
              <w:rPr>
                <w:i w:val="0"/>
                <w:color w:val="auto"/>
              </w:rPr>
              <w:t>Airline’s Human Resource Manager – Wants to save cost on hiring extra staff to edit the current fleet that the airline has.</w:t>
            </w:r>
          </w:p>
          <w:p w14:paraId="457251E0" w14:textId="3A9392DD" w:rsidR="004E0E94" w:rsidRPr="000F79EC" w:rsidRDefault="00E15BDF"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edit the current fleet that the airline currently possesses.</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lastRenderedPageBreak/>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5D1CD5">
            <w:pPr>
              <w:pStyle w:val="BodyText"/>
              <w:numPr>
                <w:ilvl w:val="0"/>
                <w:numId w:val="25"/>
              </w:numPr>
              <w:spacing w:after="0"/>
            </w:pPr>
            <w:r w:rsidRPr="000F79EC">
              <w:t>System prompts user if they want to add, modify or delete plane.</w:t>
            </w:r>
          </w:p>
          <w:p w14:paraId="16B30EB8" w14:textId="77777777" w:rsidR="00B7201F" w:rsidRPr="000F79EC" w:rsidRDefault="00B7201F" w:rsidP="005D1CD5">
            <w:pPr>
              <w:pStyle w:val="BodyText"/>
              <w:numPr>
                <w:ilvl w:val="0"/>
                <w:numId w:val="25"/>
              </w:numPr>
              <w:spacing w:after="0"/>
            </w:pPr>
            <w:r w:rsidRPr="000F79EC">
              <w:t>System displays the appropriate flow according to the user’s choice.</w:t>
            </w:r>
          </w:p>
          <w:p w14:paraId="6E4870EC" w14:textId="02094C78" w:rsidR="00B7201F" w:rsidRPr="000F79EC" w:rsidRDefault="00B7201F" w:rsidP="005D1CD5">
            <w:pPr>
              <w:pStyle w:val="BodyText"/>
              <w:numPr>
                <w:ilvl w:val="1"/>
                <w:numId w:val="25"/>
              </w:numPr>
              <w:spacing w:after="0"/>
            </w:pPr>
            <w:r w:rsidRPr="000F79EC">
              <w:t>Add plane – Sub-flow S1</w:t>
            </w:r>
          </w:p>
          <w:p w14:paraId="6C2103E5" w14:textId="435B28F0" w:rsidR="00B7201F" w:rsidRPr="000F79EC" w:rsidRDefault="003E48FC" w:rsidP="005D1CD5">
            <w:pPr>
              <w:pStyle w:val="BodyText"/>
              <w:numPr>
                <w:ilvl w:val="1"/>
                <w:numId w:val="25"/>
              </w:numPr>
              <w:spacing w:after="0"/>
            </w:pPr>
            <w:r w:rsidRPr="000F79EC">
              <w:t>Edit</w:t>
            </w:r>
            <w:r w:rsidR="00B7201F" w:rsidRPr="000F79EC">
              <w:t xml:space="preserve"> plane – Sub-flow S2</w:t>
            </w:r>
          </w:p>
          <w:p w14:paraId="499F5344" w14:textId="566351F5" w:rsidR="00B7201F" w:rsidRPr="000F79EC" w:rsidRDefault="00B7201F" w:rsidP="005D1CD5">
            <w:pPr>
              <w:pStyle w:val="BodyText"/>
              <w:numPr>
                <w:ilvl w:val="1"/>
                <w:numId w:val="25"/>
              </w:numPr>
              <w:spacing w:after="0"/>
            </w:pPr>
            <w:r w:rsidRPr="000F79EC">
              <w:t>Delete plane – Sub-flow S3</w:t>
            </w:r>
          </w:p>
          <w:p w14:paraId="004A20EA" w14:textId="77777777" w:rsidR="00B7201F" w:rsidRPr="000F79EC" w:rsidRDefault="00B7201F" w:rsidP="005D1CD5">
            <w:pPr>
              <w:pStyle w:val="BodyText"/>
              <w:numPr>
                <w:ilvl w:val="0"/>
                <w:numId w:val="25"/>
              </w:numPr>
              <w:spacing w:after="0"/>
            </w:pPr>
            <w:r w:rsidRPr="000F79EC">
              <w:t>System returns to main menu.</w:t>
            </w:r>
          </w:p>
          <w:p w14:paraId="3FC45C58" w14:textId="36DD4FE1" w:rsidR="004E0E94" w:rsidRPr="000F79EC" w:rsidRDefault="00B7201F" w:rsidP="005D1CD5">
            <w:pPr>
              <w:pStyle w:val="BodyText"/>
              <w:numPr>
                <w:ilvl w:val="0"/>
                <w:numId w:val="25"/>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5D1CD5">
            <w:pPr>
              <w:pStyle w:val="BodyText"/>
              <w:numPr>
                <w:ilvl w:val="0"/>
                <w:numId w:val="27"/>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5D1CD5">
            <w:pPr>
              <w:pStyle w:val="BodyText"/>
              <w:numPr>
                <w:ilvl w:val="0"/>
                <w:numId w:val="27"/>
              </w:numPr>
              <w:spacing w:after="0"/>
            </w:pPr>
            <w:r w:rsidRPr="000F79EC">
              <w:t xml:space="preserve">User enters the </w:t>
            </w:r>
            <w:r w:rsidR="00390F61" w:rsidRPr="000F79EC">
              <w:t>plane details into the system.</w:t>
            </w:r>
          </w:p>
          <w:p w14:paraId="3A6DC724" w14:textId="3AB472AF" w:rsidR="00390F61" w:rsidRPr="000F79EC" w:rsidRDefault="00390F61" w:rsidP="005D1CD5">
            <w:pPr>
              <w:pStyle w:val="BodyText"/>
              <w:numPr>
                <w:ilvl w:val="0"/>
                <w:numId w:val="27"/>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5D1CD5">
            <w:pPr>
              <w:pStyle w:val="BodyText"/>
              <w:numPr>
                <w:ilvl w:val="0"/>
                <w:numId w:val="27"/>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5D1CD5">
            <w:pPr>
              <w:pStyle w:val="BodyText"/>
              <w:numPr>
                <w:ilvl w:val="0"/>
                <w:numId w:val="28"/>
              </w:numPr>
              <w:spacing w:after="0"/>
            </w:pPr>
            <w:r w:rsidRPr="000F79EC">
              <w:t>System prompts user for the plane details.</w:t>
            </w:r>
          </w:p>
          <w:p w14:paraId="265573CA" w14:textId="217F3F77" w:rsidR="00B77F8E" w:rsidRPr="000F79EC" w:rsidRDefault="00B77F8E" w:rsidP="005D1CD5">
            <w:pPr>
              <w:pStyle w:val="BodyText"/>
              <w:numPr>
                <w:ilvl w:val="0"/>
                <w:numId w:val="28"/>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5D1CD5">
            <w:pPr>
              <w:pStyle w:val="BodyText"/>
              <w:numPr>
                <w:ilvl w:val="0"/>
                <w:numId w:val="28"/>
              </w:numPr>
              <w:spacing w:after="0"/>
            </w:pPr>
            <w:r w:rsidRPr="000F79EC">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5D1CD5">
            <w:pPr>
              <w:pStyle w:val="BodyText"/>
              <w:numPr>
                <w:ilvl w:val="0"/>
                <w:numId w:val="28"/>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5D1CD5">
            <w:pPr>
              <w:pStyle w:val="BodyText"/>
              <w:numPr>
                <w:ilvl w:val="0"/>
                <w:numId w:val="28"/>
              </w:numPr>
              <w:spacing w:after="0"/>
            </w:pPr>
            <w:r w:rsidRPr="000F79EC">
              <w:t>User selects the seat type by the number.</w:t>
            </w:r>
          </w:p>
          <w:p w14:paraId="222BB7A2" w14:textId="3A67EEDC" w:rsidR="00922E69" w:rsidRPr="000F79EC" w:rsidRDefault="00922E69" w:rsidP="005D1CD5">
            <w:pPr>
              <w:pStyle w:val="BodyText"/>
              <w:numPr>
                <w:ilvl w:val="0"/>
                <w:numId w:val="28"/>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5D1CD5">
            <w:pPr>
              <w:pStyle w:val="BodyText"/>
              <w:numPr>
                <w:ilvl w:val="0"/>
                <w:numId w:val="28"/>
              </w:numPr>
              <w:spacing w:after="0"/>
            </w:pPr>
            <w:r w:rsidRPr="000F79EC">
              <w:t>If the number of seats to remove is less than the actual number, system displays an error message and go to step 4; else go to step 8.</w:t>
            </w:r>
          </w:p>
          <w:p w14:paraId="65A07BF3" w14:textId="5AAFEB39" w:rsidR="00D5566E" w:rsidRPr="000F79EC" w:rsidRDefault="00A443DE" w:rsidP="005D1CD5">
            <w:pPr>
              <w:pStyle w:val="BodyText"/>
              <w:numPr>
                <w:ilvl w:val="0"/>
                <w:numId w:val="28"/>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5D1CD5">
            <w:pPr>
              <w:pStyle w:val="BodyText"/>
              <w:numPr>
                <w:ilvl w:val="0"/>
                <w:numId w:val="29"/>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5D1CD5">
            <w:pPr>
              <w:pStyle w:val="BodyText"/>
              <w:numPr>
                <w:ilvl w:val="0"/>
                <w:numId w:val="29"/>
              </w:numPr>
              <w:spacing w:after="0"/>
            </w:pPr>
            <w:r w:rsidRPr="000F79EC">
              <w:t xml:space="preserve">User enters </w:t>
            </w:r>
            <w:r w:rsidR="00390F61" w:rsidRPr="000F79EC">
              <w:t>the plane details into the system</w:t>
            </w:r>
            <w:r w:rsidRPr="000F79EC">
              <w:t>.</w:t>
            </w:r>
          </w:p>
          <w:p w14:paraId="37A07279" w14:textId="3821C8C1" w:rsidR="00390F61" w:rsidRPr="000F79EC" w:rsidRDefault="00390F61" w:rsidP="00D07E7D">
            <w:pPr>
              <w:pStyle w:val="BodyText"/>
              <w:numPr>
                <w:ilvl w:val="0"/>
                <w:numId w:val="29"/>
              </w:numPr>
              <w:spacing w:after="0"/>
            </w:pPr>
            <w:r w:rsidRPr="000F79EC">
              <w:t>If the system detects a mismatch in the input with the expected input, system displays error message and go to step 1; else go to step 4.</w:t>
            </w:r>
          </w:p>
          <w:p w14:paraId="7BEA5092" w14:textId="77BE9F09" w:rsidR="00B7201F" w:rsidRPr="000F79EC" w:rsidRDefault="00A240B3" w:rsidP="005D1CD5">
            <w:pPr>
              <w:pStyle w:val="BodyText"/>
              <w:numPr>
                <w:ilvl w:val="0"/>
                <w:numId w:val="29"/>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28" w:name="_Toc291170499"/>
      <w:r w:rsidRPr="000F79EC">
        <w:t>Use Case: Edit Flight Schedule</w:t>
      </w:r>
      <w:bookmarkEnd w:id="28"/>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79DF79BA" w14:textId="42C4479C" w:rsidR="00140FFB" w:rsidRPr="00641E72" w:rsidRDefault="00140FFB" w:rsidP="00140FFB">
            <w:pPr>
              <w:pStyle w:val="InfoBlue"/>
              <w:ind w:left="0"/>
            </w:pPr>
            <w:r>
              <w:rPr>
                <w:i w:val="0"/>
                <w:color w:val="auto"/>
              </w:rPr>
              <w:t>Airline’s Human Resource Manager – Wants to save cost on hiring extra staff to edit the flight schedule.</w:t>
            </w:r>
          </w:p>
          <w:p w14:paraId="0D4DBB86" w14:textId="0F47E7F3" w:rsidR="00140FFB" w:rsidRDefault="00140FFB" w:rsidP="00140FF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terms of boarding time at the source airport and arrival time at the destination airport.</w:t>
            </w:r>
          </w:p>
          <w:p w14:paraId="51A061D0" w14:textId="0CAD133E" w:rsidR="0084335A" w:rsidRPr="000F79EC" w:rsidRDefault="00140FFB"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edit the available flights that the airline can fly from and to.</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lastRenderedPageBreak/>
              <w:t>Normal flow:</w:t>
            </w:r>
          </w:p>
          <w:p w14:paraId="664961A8" w14:textId="1357950D" w:rsidR="0084335A" w:rsidRPr="000F79EC" w:rsidRDefault="0084335A" w:rsidP="005D1CD5">
            <w:pPr>
              <w:pStyle w:val="BodyText"/>
              <w:numPr>
                <w:ilvl w:val="0"/>
                <w:numId w:val="30"/>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5D1CD5">
            <w:pPr>
              <w:pStyle w:val="BodyText"/>
              <w:numPr>
                <w:ilvl w:val="0"/>
                <w:numId w:val="30"/>
              </w:numPr>
              <w:spacing w:after="0"/>
            </w:pPr>
            <w:r w:rsidRPr="000F79EC">
              <w:t>System displays the appropriate flow according to the user’s choice.</w:t>
            </w:r>
          </w:p>
          <w:p w14:paraId="7DE7D0F3" w14:textId="4308C544" w:rsidR="0084335A" w:rsidRPr="000F79EC" w:rsidRDefault="0084335A" w:rsidP="005D1CD5">
            <w:pPr>
              <w:pStyle w:val="BodyText"/>
              <w:numPr>
                <w:ilvl w:val="1"/>
                <w:numId w:val="30"/>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5D1CD5">
            <w:pPr>
              <w:pStyle w:val="BodyText"/>
              <w:numPr>
                <w:ilvl w:val="1"/>
                <w:numId w:val="30"/>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5D1CD5">
            <w:pPr>
              <w:pStyle w:val="BodyText"/>
              <w:numPr>
                <w:ilvl w:val="1"/>
                <w:numId w:val="30"/>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5D1CD5">
            <w:pPr>
              <w:pStyle w:val="BodyText"/>
              <w:numPr>
                <w:ilvl w:val="0"/>
                <w:numId w:val="30"/>
              </w:numPr>
              <w:spacing w:after="0"/>
            </w:pPr>
            <w:r w:rsidRPr="000F79EC">
              <w:t>System returns to main menu.</w:t>
            </w:r>
          </w:p>
          <w:p w14:paraId="148DD412" w14:textId="77777777" w:rsidR="0084335A" w:rsidRPr="000F79EC" w:rsidRDefault="0084335A" w:rsidP="005D1CD5">
            <w:pPr>
              <w:pStyle w:val="BodyText"/>
              <w:numPr>
                <w:ilvl w:val="0"/>
                <w:numId w:val="30"/>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5D1CD5">
            <w:pPr>
              <w:pStyle w:val="BodyText"/>
              <w:numPr>
                <w:ilvl w:val="0"/>
                <w:numId w:val="31"/>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5D1CD5">
            <w:pPr>
              <w:pStyle w:val="BodyText"/>
              <w:numPr>
                <w:ilvl w:val="0"/>
                <w:numId w:val="31"/>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5D1CD5">
            <w:pPr>
              <w:pStyle w:val="BodyText"/>
              <w:numPr>
                <w:ilvl w:val="0"/>
                <w:numId w:val="31"/>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5D1CD5">
            <w:pPr>
              <w:pStyle w:val="BodyText"/>
              <w:numPr>
                <w:ilvl w:val="0"/>
                <w:numId w:val="31"/>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5D1CD5">
            <w:pPr>
              <w:pStyle w:val="BodyText"/>
              <w:numPr>
                <w:ilvl w:val="0"/>
                <w:numId w:val="37"/>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5D1CD5">
            <w:pPr>
              <w:pStyle w:val="BodyText"/>
              <w:numPr>
                <w:ilvl w:val="0"/>
                <w:numId w:val="37"/>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5D1CD5">
            <w:pPr>
              <w:pStyle w:val="BodyText"/>
              <w:numPr>
                <w:ilvl w:val="0"/>
                <w:numId w:val="37"/>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5D1CD5">
            <w:pPr>
              <w:pStyle w:val="BodyText"/>
              <w:numPr>
                <w:ilvl w:val="0"/>
                <w:numId w:val="37"/>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5D1CD5">
            <w:pPr>
              <w:pStyle w:val="BodyText"/>
              <w:numPr>
                <w:ilvl w:val="0"/>
                <w:numId w:val="37"/>
              </w:numPr>
              <w:spacing w:after="0"/>
            </w:pPr>
            <w:r w:rsidRPr="000F79EC">
              <w:t>User enters the detail to modify by the associated number.</w:t>
            </w:r>
          </w:p>
          <w:p w14:paraId="543DBDA6" w14:textId="77777777" w:rsidR="00300D09" w:rsidRPr="000F79EC" w:rsidRDefault="00300D09" w:rsidP="005D1CD5">
            <w:pPr>
              <w:pStyle w:val="BodyText"/>
              <w:numPr>
                <w:ilvl w:val="0"/>
                <w:numId w:val="37"/>
              </w:numPr>
              <w:spacing w:after="0"/>
            </w:pPr>
            <w:r w:rsidRPr="000F79EC">
              <w:t>System prompts user for the updated detail.</w:t>
            </w:r>
          </w:p>
          <w:p w14:paraId="4CD59A94" w14:textId="77777777" w:rsidR="00300D09" w:rsidRPr="000F79EC" w:rsidRDefault="00300D09" w:rsidP="005D1CD5">
            <w:pPr>
              <w:pStyle w:val="BodyText"/>
              <w:numPr>
                <w:ilvl w:val="0"/>
                <w:numId w:val="37"/>
              </w:numPr>
              <w:spacing w:after="0"/>
            </w:pPr>
            <w:r w:rsidRPr="000F79EC">
              <w:t>User enters updated detail into the system.</w:t>
            </w:r>
          </w:p>
          <w:p w14:paraId="18606930" w14:textId="6FE1B1B4" w:rsidR="00300D09" w:rsidRPr="000F79EC" w:rsidRDefault="00300D09" w:rsidP="005D1CD5">
            <w:pPr>
              <w:pStyle w:val="BodyText"/>
              <w:numPr>
                <w:ilvl w:val="0"/>
                <w:numId w:val="37"/>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5D1CD5">
            <w:pPr>
              <w:pStyle w:val="BodyText"/>
              <w:numPr>
                <w:ilvl w:val="0"/>
                <w:numId w:val="37"/>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5D1CD5">
            <w:pPr>
              <w:pStyle w:val="BodyText"/>
              <w:numPr>
                <w:ilvl w:val="0"/>
                <w:numId w:val="38"/>
              </w:numPr>
              <w:spacing w:after="0"/>
            </w:pPr>
            <w:r w:rsidRPr="000F79EC">
              <w:t>System prompts user for the flight ID, source airport and destination airport.</w:t>
            </w:r>
          </w:p>
          <w:p w14:paraId="3DD0EB33" w14:textId="77777777" w:rsidR="00F513D6" w:rsidRPr="000F79EC" w:rsidRDefault="00F513D6" w:rsidP="005D1CD5">
            <w:pPr>
              <w:pStyle w:val="BodyText"/>
              <w:numPr>
                <w:ilvl w:val="0"/>
                <w:numId w:val="38"/>
              </w:numPr>
              <w:spacing w:after="0"/>
            </w:pPr>
            <w:r w:rsidRPr="000F79EC">
              <w:t>User enters the flight ID, source airport and destination airport into the system.</w:t>
            </w:r>
          </w:p>
          <w:p w14:paraId="0D2D8748" w14:textId="12DBCCCF" w:rsidR="0084335A" w:rsidRPr="000F79EC" w:rsidRDefault="00F513D6" w:rsidP="005D1CD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5D1CD5">
            <w:pPr>
              <w:pStyle w:val="BodyText"/>
              <w:numPr>
                <w:ilvl w:val="0"/>
                <w:numId w:val="38"/>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29" w:name="_Toc291170500"/>
      <w:r w:rsidRPr="000F79EC">
        <w:t>Use Case: Edit Airports</w:t>
      </w:r>
      <w:bookmarkEnd w:id="29"/>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59FD7CE6" w14:textId="1E94BD2E" w:rsidR="00F50CE3" w:rsidRPr="00641E72" w:rsidRDefault="00F50CE3" w:rsidP="00F50CE3">
            <w:pPr>
              <w:pStyle w:val="InfoBlue"/>
              <w:ind w:left="0"/>
            </w:pPr>
            <w:r>
              <w:rPr>
                <w:i w:val="0"/>
                <w:color w:val="auto"/>
              </w:rPr>
              <w:t>Airline’s Human Resource Manager – Wants to save cost on hiring extra staff to edit available airports that flights can take off from and land at.</w:t>
            </w:r>
          </w:p>
          <w:p w14:paraId="6CAD7C7D" w14:textId="77777777" w:rsidR="00F50CE3" w:rsidRDefault="00F50CE3" w:rsidP="00F50CE3">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wider ranges of sources and destinations.</w:t>
            </w:r>
          </w:p>
          <w:p w14:paraId="36B7F3E8" w14:textId="095A3303" w:rsidR="00AD02FE" w:rsidRPr="000F79EC" w:rsidRDefault="00F50CE3" w:rsidP="00FA6E07">
            <w:pPr>
              <w:pStyle w:val="InfoBlue"/>
              <w:spacing w:after="0"/>
              <w:ind w:left="0"/>
              <w:rPr>
                <w:color w:val="auto"/>
              </w:rPr>
            </w:pPr>
            <w:r>
              <w:rPr>
                <w:i w:val="0"/>
                <w:color w:val="auto"/>
              </w:rPr>
              <w:t xml:space="preserve">Flight Manager – Wants to </w:t>
            </w:r>
            <w:r w:rsidR="00FA6E07">
              <w:rPr>
                <w:i w:val="0"/>
                <w:color w:val="auto"/>
              </w:rPr>
              <w:t xml:space="preserve">quickly and conveniently </w:t>
            </w:r>
            <w:r>
              <w:rPr>
                <w:i w:val="0"/>
                <w:color w:val="auto"/>
              </w:rPr>
              <w:t xml:space="preserve">edit the available </w:t>
            </w:r>
            <w:r w:rsidR="00903DF5">
              <w:rPr>
                <w:i w:val="0"/>
                <w:color w:val="auto"/>
              </w:rPr>
              <w:t>airports</w:t>
            </w:r>
            <w:r>
              <w:rPr>
                <w:i w:val="0"/>
                <w:color w:val="auto"/>
              </w:rPr>
              <w:t xml:space="preserve"> that the airline can fly from and to</w:t>
            </w:r>
            <w:r w:rsidR="00FA6E07">
              <w:rPr>
                <w:i w:val="0"/>
                <w:color w:val="auto"/>
              </w:rPr>
              <w:t>.</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lastRenderedPageBreak/>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5B9B7F0C" w:rsidR="00AD02FE" w:rsidRPr="000F79EC" w:rsidRDefault="00AD02FE" w:rsidP="005D1CD5">
            <w:pPr>
              <w:pStyle w:val="BodyText"/>
              <w:numPr>
                <w:ilvl w:val="0"/>
                <w:numId w:val="32"/>
              </w:numPr>
              <w:spacing w:after="0"/>
            </w:pPr>
            <w:r w:rsidRPr="000F79EC">
              <w:t xml:space="preserve">System prompts user if they want to add, modify or delete </w:t>
            </w:r>
            <w:r w:rsidR="00057BAA" w:rsidRPr="000F79EC">
              <w:t>ai</w:t>
            </w:r>
            <w:r w:rsidR="002D18AF">
              <w:t>r</w:t>
            </w:r>
            <w:r w:rsidR="00057BAA" w:rsidRPr="000F79EC">
              <w:t>port</w:t>
            </w:r>
            <w:r w:rsidRPr="000F79EC">
              <w:t>.</w:t>
            </w:r>
          </w:p>
          <w:p w14:paraId="00DCE245" w14:textId="77777777" w:rsidR="00AD02FE" w:rsidRPr="000F79EC" w:rsidRDefault="00AD02FE" w:rsidP="005D1CD5">
            <w:pPr>
              <w:pStyle w:val="BodyText"/>
              <w:numPr>
                <w:ilvl w:val="0"/>
                <w:numId w:val="32"/>
              </w:numPr>
              <w:spacing w:after="0"/>
            </w:pPr>
            <w:r w:rsidRPr="000F79EC">
              <w:t>System displays the appropriate flow according to the user’s choice.</w:t>
            </w:r>
          </w:p>
          <w:p w14:paraId="34E11914" w14:textId="0F160DEA" w:rsidR="00AD02FE" w:rsidRPr="000F79EC" w:rsidRDefault="00AD02FE" w:rsidP="005D1CD5">
            <w:pPr>
              <w:pStyle w:val="BodyText"/>
              <w:numPr>
                <w:ilvl w:val="1"/>
                <w:numId w:val="32"/>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5D1CD5">
            <w:pPr>
              <w:pStyle w:val="BodyText"/>
              <w:numPr>
                <w:ilvl w:val="1"/>
                <w:numId w:val="32"/>
              </w:numPr>
              <w:spacing w:after="0"/>
            </w:pPr>
            <w:r w:rsidRPr="000F79EC">
              <w:t>Edit</w:t>
            </w:r>
            <w:r w:rsidR="00AD02FE" w:rsidRPr="000F79EC">
              <w:t xml:space="preserve"> flight – Sub-flow S2</w:t>
            </w:r>
          </w:p>
          <w:p w14:paraId="25349F3E" w14:textId="77777777" w:rsidR="00AD02FE" w:rsidRPr="000F79EC" w:rsidRDefault="00AD02FE" w:rsidP="005D1CD5">
            <w:pPr>
              <w:pStyle w:val="BodyText"/>
              <w:numPr>
                <w:ilvl w:val="1"/>
                <w:numId w:val="32"/>
              </w:numPr>
              <w:spacing w:after="0"/>
            </w:pPr>
            <w:r w:rsidRPr="000F79EC">
              <w:t>Delete flight – Sub-flow S3</w:t>
            </w:r>
          </w:p>
          <w:p w14:paraId="6ECDD766" w14:textId="77777777" w:rsidR="00AD02FE" w:rsidRPr="000F79EC" w:rsidRDefault="00AD02FE" w:rsidP="005D1CD5">
            <w:pPr>
              <w:pStyle w:val="BodyText"/>
              <w:numPr>
                <w:ilvl w:val="0"/>
                <w:numId w:val="32"/>
              </w:numPr>
              <w:spacing w:after="0"/>
            </w:pPr>
            <w:r w:rsidRPr="000F79EC">
              <w:t>System returns to main menu.</w:t>
            </w:r>
          </w:p>
          <w:p w14:paraId="69CD6800" w14:textId="77777777" w:rsidR="00AD02FE" w:rsidRPr="000F79EC" w:rsidRDefault="00AD02FE" w:rsidP="005D1CD5">
            <w:pPr>
              <w:pStyle w:val="BodyText"/>
              <w:numPr>
                <w:ilvl w:val="0"/>
                <w:numId w:val="32"/>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5D1CD5">
            <w:pPr>
              <w:pStyle w:val="BodyText"/>
              <w:numPr>
                <w:ilvl w:val="0"/>
                <w:numId w:val="33"/>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5D1CD5">
            <w:pPr>
              <w:pStyle w:val="BodyText"/>
              <w:numPr>
                <w:ilvl w:val="0"/>
                <w:numId w:val="33"/>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5D1CD5">
            <w:pPr>
              <w:pStyle w:val="BodyText"/>
              <w:numPr>
                <w:ilvl w:val="0"/>
                <w:numId w:val="33"/>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5D1CD5">
            <w:pPr>
              <w:pStyle w:val="BodyText"/>
              <w:numPr>
                <w:ilvl w:val="0"/>
                <w:numId w:val="33"/>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5D1CD5">
            <w:pPr>
              <w:pStyle w:val="BodyText"/>
              <w:numPr>
                <w:ilvl w:val="0"/>
                <w:numId w:val="33"/>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6875FDA6" w:rsidR="00AD02FE" w:rsidRPr="000F79EC" w:rsidRDefault="00AD02FE" w:rsidP="005D1CD5">
            <w:pPr>
              <w:pStyle w:val="BodyText"/>
              <w:numPr>
                <w:ilvl w:val="0"/>
                <w:numId w:val="34"/>
              </w:numPr>
              <w:spacing w:after="0"/>
            </w:pPr>
            <w:r w:rsidRPr="000F79EC">
              <w:t xml:space="preserve">System prompts user for the </w:t>
            </w:r>
            <w:r w:rsidR="00141D1B" w:rsidRPr="000F79EC">
              <w:t xml:space="preserve">airport </w:t>
            </w:r>
            <w:r w:rsidR="007B28B4">
              <w:t>IATA</w:t>
            </w:r>
            <w:r w:rsidRPr="000F79EC">
              <w:t>.</w:t>
            </w:r>
          </w:p>
          <w:p w14:paraId="7EB4D1C1" w14:textId="51BB48B1" w:rsidR="00AD02FE" w:rsidRPr="000F79EC" w:rsidRDefault="00AD02FE" w:rsidP="005D1CD5">
            <w:pPr>
              <w:pStyle w:val="BodyText"/>
              <w:numPr>
                <w:ilvl w:val="0"/>
                <w:numId w:val="34"/>
              </w:numPr>
              <w:spacing w:after="0"/>
            </w:pPr>
            <w:r w:rsidRPr="000F79EC">
              <w:t xml:space="preserve">User enters the </w:t>
            </w:r>
            <w:r w:rsidR="00141D1B" w:rsidRPr="000F79EC">
              <w:t>airport</w:t>
            </w:r>
            <w:r w:rsidRPr="000F79EC">
              <w:t xml:space="preserve"> </w:t>
            </w:r>
            <w:r w:rsidR="002F7D0B">
              <w:t>IATA</w:t>
            </w:r>
            <w:r w:rsidR="002F7D0B" w:rsidRPr="000F79EC">
              <w:t xml:space="preserve"> </w:t>
            </w:r>
            <w:r w:rsidRPr="000F79EC">
              <w:t>into the system.</w:t>
            </w:r>
          </w:p>
          <w:p w14:paraId="79DFE7EC" w14:textId="7A187022" w:rsidR="00AD02FE" w:rsidRPr="000F79EC" w:rsidRDefault="00AD02FE" w:rsidP="005D1CD5">
            <w:pPr>
              <w:pStyle w:val="BodyText"/>
              <w:numPr>
                <w:ilvl w:val="0"/>
                <w:numId w:val="34"/>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w:t>
            </w:r>
            <w:r w:rsidR="002F7D0B">
              <w:t>IATA</w:t>
            </w:r>
            <w:r w:rsidRPr="000F79EC">
              <w:t xml:space="preserve">, system displays error message and </w:t>
            </w:r>
            <w:r w:rsidR="00141D1B" w:rsidRPr="000F79EC">
              <w:t>returns to</w:t>
            </w:r>
            <w:r w:rsidRPr="000F79EC">
              <w:t xml:space="preserve"> step 1; else go to step 4.</w:t>
            </w:r>
          </w:p>
          <w:p w14:paraId="1DD15108" w14:textId="339D97A1" w:rsidR="00AD02FE" w:rsidRPr="000F79EC" w:rsidRDefault="00AD02FE" w:rsidP="005D1CD5">
            <w:pPr>
              <w:pStyle w:val="BodyText"/>
              <w:numPr>
                <w:ilvl w:val="0"/>
                <w:numId w:val="34"/>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5D1CD5">
            <w:pPr>
              <w:pStyle w:val="BodyText"/>
              <w:numPr>
                <w:ilvl w:val="0"/>
                <w:numId w:val="34"/>
              </w:numPr>
              <w:spacing w:after="0"/>
            </w:pPr>
            <w:r w:rsidRPr="000F79EC">
              <w:t>User enters the detail to modify by the associated number.</w:t>
            </w:r>
          </w:p>
          <w:p w14:paraId="62C78D5F" w14:textId="77777777" w:rsidR="00AD02FE" w:rsidRPr="000F79EC" w:rsidRDefault="00AD02FE" w:rsidP="005D1CD5">
            <w:pPr>
              <w:pStyle w:val="BodyText"/>
              <w:numPr>
                <w:ilvl w:val="0"/>
                <w:numId w:val="34"/>
              </w:numPr>
              <w:spacing w:after="0"/>
            </w:pPr>
            <w:r w:rsidRPr="000F79EC">
              <w:t>System prompts user for the updated detail.</w:t>
            </w:r>
          </w:p>
          <w:p w14:paraId="1C876815" w14:textId="77777777" w:rsidR="00AD02FE" w:rsidRPr="000F79EC" w:rsidRDefault="00AD02FE" w:rsidP="005D1CD5">
            <w:pPr>
              <w:pStyle w:val="BodyText"/>
              <w:numPr>
                <w:ilvl w:val="0"/>
                <w:numId w:val="34"/>
              </w:numPr>
              <w:spacing w:after="0"/>
            </w:pPr>
            <w:r w:rsidRPr="000F79EC">
              <w:t>User enters updated detail into the system.</w:t>
            </w:r>
          </w:p>
          <w:p w14:paraId="11B0ADB2" w14:textId="797F4FDA" w:rsidR="00AD02FE" w:rsidRPr="000F79EC" w:rsidRDefault="00AD02FE" w:rsidP="005D1CD5">
            <w:pPr>
              <w:pStyle w:val="BodyText"/>
              <w:numPr>
                <w:ilvl w:val="0"/>
                <w:numId w:val="34"/>
              </w:numPr>
              <w:spacing w:after="0"/>
            </w:pPr>
            <w:r w:rsidRPr="000F79EC">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5D1CD5">
            <w:pPr>
              <w:pStyle w:val="BodyText"/>
              <w:numPr>
                <w:ilvl w:val="0"/>
                <w:numId w:val="34"/>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61897674" w:rsidR="00AD02FE" w:rsidRPr="000F79EC" w:rsidRDefault="00AD02FE" w:rsidP="005D1CD5">
            <w:pPr>
              <w:pStyle w:val="BodyText"/>
              <w:numPr>
                <w:ilvl w:val="0"/>
                <w:numId w:val="35"/>
              </w:numPr>
              <w:spacing w:after="0"/>
            </w:pPr>
            <w:r w:rsidRPr="000F79EC">
              <w:t xml:space="preserve">System prompts user for the </w:t>
            </w:r>
            <w:r w:rsidR="00AE74B4" w:rsidRPr="000F79EC">
              <w:t>ai</w:t>
            </w:r>
            <w:r w:rsidR="002D18AF">
              <w:t>r</w:t>
            </w:r>
            <w:r w:rsidR="00AE74B4" w:rsidRPr="000F79EC">
              <w:t>port</w:t>
            </w:r>
            <w:r w:rsidRPr="000F79EC">
              <w:t xml:space="preserve"> </w:t>
            </w:r>
            <w:r w:rsidR="0050271E">
              <w:t>IATA</w:t>
            </w:r>
            <w:r w:rsidRPr="000F79EC">
              <w:t>.</w:t>
            </w:r>
          </w:p>
          <w:p w14:paraId="52A6D748" w14:textId="6817E84E" w:rsidR="00AD02FE" w:rsidRPr="000F79EC" w:rsidRDefault="00AD02FE" w:rsidP="005D1CD5">
            <w:pPr>
              <w:pStyle w:val="BodyText"/>
              <w:numPr>
                <w:ilvl w:val="0"/>
                <w:numId w:val="35"/>
              </w:numPr>
              <w:spacing w:after="0"/>
            </w:pPr>
            <w:r w:rsidRPr="000F79EC">
              <w:t xml:space="preserve">User enters the </w:t>
            </w:r>
            <w:r w:rsidR="00AE74B4" w:rsidRPr="000F79EC">
              <w:t>airport</w:t>
            </w:r>
            <w:r w:rsidRPr="000F79EC">
              <w:t xml:space="preserve"> </w:t>
            </w:r>
            <w:r w:rsidR="0050271E">
              <w:t>IATA</w:t>
            </w:r>
            <w:r w:rsidR="0050271E" w:rsidRPr="000F79EC">
              <w:t xml:space="preserve"> </w:t>
            </w:r>
            <w:r w:rsidRPr="000F79EC">
              <w:t>into the system.</w:t>
            </w:r>
          </w:p>
          <w:p w14:paraId="71EE34B3" w14:textId="78F07174" w:rsidR="00AD02FE" w:rsidRPr="000F79EC" w:rsidRDefault="00045E81" w:rsidP="005D1CD5">
            <w:pPr>
              <w:pStyle w:val="BodyText"/>
              <w:numPr>
                <w:ilvl w:val="0"/>
                <w:numId w:val="35"/>
              </w:numPr>
              <w:spacing w:after="0"/>
            </w:pPr>
            <w:r w:rsidRPr="000F79EC">
              <w:t xml:space="preserve">If the system cannot find the airport with the corresponding airport </w:t>
            </w:r>
            <w:r w:rsidR="0050271E">
              <w:t>IATA</w:t>
            </w:r>
            <w:r w:rsidRPr="000F79EC">
              <w:t>, system displays error message and returns to step 1; else go to step 4.</w:t>
            </w:r>
          </w:p>
          <w:p w14:paraId="5A68AC70" w14:textId="73CD0E8F" w:rsidR="00AD02FE" w:rsidRPr="000F79EC" w:rsidRDefault="00AD02FE" w:rsidP="005D1CD5">
            <w:pPr>
              <w:pStyle w:val="BodyText"/>
              <w:numPr>
                <w:ilvl w:val="0"/>
                <w:numId w:val="35"/>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0" w:name="_Toc291170501"/>
      <w:r w:rsidRPr="000F79EC">
        <w:t>Use Case: Move Passengers Between Flights</w:t>
      </w:r>
      <w:bookmarkEnd w:id="30"/>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548EDC25" w14:textId="7D4A458B" w:rsidR="001F4F0D" w:rsidRPr="00641E72" w:rsidRDefault="001F4F0D" w:rsidP="001F4F0D">
            <w:pPr>
              <w:pStyle w:val="InfoBlue"/>
              <w:ind w:left="0"/>
            </w:pPr>
            <w:r>
              <w:rPr>
                <w:i w:val="0"/>
                <w:color w:val="auto"/>
              </w:rPr>
              <w:t xml:space="preserve">Airline’s Human Resource Manager – Wants to save cost on hiring extra staff to </w:t>
            </w:r>
            <w:r w:rsidR="00905F3D">
              <w:rPr>
                <w:i w:val="0"/>
                <w:color w:val="auto"/>
              </w:rPr>
              <w:t>move passengers between flights</w:t>
            </w:r>
          </w:p>
          <w:p w14:paraId="07A06165" w14:textId="29592ABA" w:rsidR="001F4F0D" w:rsidRDefault="001F4F0D" w:rsidP="001F4F0D">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905F3D">
              <w:rPr>
                <w:i w:val="0"/>
                <w:color w:val="auto"/>
              </w:rPr>
              <w:t>know if they have been shifted to another flight</w:t>
            </w:r>
            <w:r>
              <w:rPr>
                <w:i w:val="0"/>
                <w:color w:val="auto"/>
              </w:rPr>
              <w:t>.</w:t>
            </w:r>
          </w:p>
          <w:p w14:paraId="21CEB177" w14:textId="76F094B3" w:rsidR="00883B17" w:rsidRPr="000F79EC" w:rsidRDefault="00905F3D" w:rsidP="00587BC5">
            <w:pPr>
              <w:pStyle w:val="InfoBlue"/>
              <w:spacing w:after="0"/>
              <w:ind w:left="0"/>
              <w:rPr>
                <w:color w:val="auto"/>
              </w:rPr>
            </w:pPr>
            <w:r>
              <w:rPr>
                <w:i w:val="0"/>
                <w:color w:val="auto"/>
              </w:rPr>
              <w:t>Reservation System</w:t>
            </w:r>
            <w:r w:rsidR="001F4F0D">
              <w:rPr>
                <w:i w:val="0"/>
                <w:color w:val="auto"/>
              </w:rPr>
              <w:t xml:space="preserve"> Manager – Wants to quickly and conveniently </w:t>
            </w:r>
            <w:r w:rsidR="00587BC5">
              <w:rPr>
                <w:i w:val="0"/>
                <w:color w:val="auto"/>
              </w:rPr>
              <w:t>move passengers between flights.</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lastRenderedPageBreak/>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5D1CD5">
            <w:pPr>
              <w:pStyle w:val="BodyText"/>
              <w:numPr>
                <w:ilvl w:val="0"/>
                <w:numId w:val="36"/>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7CBC6F41" w:rsidR="005462EB" w:rsidRPr="000F79EC" w:rsidRDefault="005462EB" w:rsidP="005D1CD5">
            <w:pPr>
              <w:pStyle w:val="BodyText"/>
              <w:numPr>
                <w:ilvl w:val="0"/>
                <w:numId w:val="36"/>
              </w:numPr>
              <w:spacing w:after="0"/>
            </w:pPr>
            <w:r w:rsidRPr="000F79EC">
              <w:t xml:space="preserve">System </w:t>
            </w:r>
            <w:r w:rsidR="0075381E">
              <w:t xml:space="preserve">prompts user for the flight ID </w:t>
            </w:r>
            <w:r w:rsidRPr="000F79EC">
              <w:t>of the flight to transfer customers to.</w:t>
            </w:r>
          </w:p>
          <w:p w14:paraId="273F5452" w14:textId="6923ACC9" w:rsidR="00EF5AE9" w:rsidRPr="000F79EC" w:rsidRDefault="005462EB" w:rsidP="0074153C">
            <w:pPr>
              <w:pStyle w:val="BodyText"/>
              <w:numPr>
                <w:ilvl w:val="0"/>
                <w:numId w:val="36"/>
              </w:numPr>
              <w:spacing w:after="0"/>
            </w:pPr>
            <w:r w:rsidRPr="000F79EC">
              <w:t>User enters flight ID into the system.</w:t>
            </w:r>
          </w:p>
          <w:p w14:paraId="40049B5D" w14:textId="688B3417" w:rsidR="005462EB" w:rsidRPr="000F79EC" w:rsidRDefault="005462EB" w:rsidP="005D1CD5">
            <w:pPr>
              <w:pStyle w:val="BodyText"/>
              <w:numPr>
                <w:ilvl w:val="0"/>
                <w:numId w:val="36"/>
              </w:numPr>
              <w:spacing w:after="0"/>
            </w:pPr>
            <w:r w:rsidRPr="000F79EC">
              <w:t xml:space="preserve">System </w:t>
            </w:r>
            <w:r w:rsidR="000563AB">
              <w:t>alerts the user that the move has been made</w:t>
            </w:r>
            <w:r w:rsidRPr="000F79EC">
              <w:t>.</w:t>
            </w:r>
          </w:p>
          <w:p w14:paraId="674FC051" w14:textId="65263220" w:rsidR="00883B17" w:rsidRPr="000F79EC" w:rsidRDefault="00883B17" w:rsidP="005D1CD5">
            <w:pPr>
              <w:pStyle w:val="BodyText"/>
              <w:numPr>
                <w:ilvl w:val="0"/>
                <w:numId w:val="36"/>
              </w:numPr>
              <w:spacing w:after="0"/>
            </w:pPr>
            <w:r w:rsidRPr="000F79EC">
              <w:t xml:space="preserve">System </w:t>
            </w:r>
            <w:r w:rsidR="00E63519">
              <w:t>displays</w:t>
            </w:r>
            <w:r w:rsidRPr="000F79EC">
              <w:t xml:space="preserve"> main menu.</w:t>
            </w:r>
          </w:p>
          <w:p w14:paraId="7991C6C7" w14:textId="77777777" w:rsidR="00883B17" w:rsidRPr="000F79EC" w:rsidRDefault="00883B17" w:rsidP="005D1CD5">
            <w:pPr>
              <w:pStyle w:val="BodyText"/>
              <w:numPr>
                <w:ilvl w:val="0"/>
                <w:numId w:val="36"/>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38785DD1" w14:textId="3903A8DB" w:rsidR="003934FA" w:rsidRPr="000F79EC" w:rsidRDefault="0076067F" w:rsidP="002550FC">
            <w:pPr>
              <w:pStyle w:val="BodyText"/>
              <w:ind w:left="0"/>
            </w:pPr>
            <w:r>
              <w:t>3</w:t>
            </w:r>
            <w:bookmarkStart w:id="31" w:name="_GoBack"/>
            <w:bookmarkEnd w:id="31"/>
            <w:r w:rsidR="002550FC" w:rsidRPr="000F79EC">
              <w:t xml:space="preserve">a User enters invalid flight: The </w:t>
            </w:r>
            <w:r w:rsidR="002550FC" w:rsidRPr="000F79EC">
              <w:rPr>
                <w:i/>
              </w:rPr>
              <w:t>Enter Invalid Flight</w:t>
            </w:r>
            <w:r w:rsidR="002550FC" w:rsidRPr="000F79EC">
              <w:t xml:space="preserve"> use case is performed.</w:t>
            </w:r>
            <w:r w:rsidR="003934FA" w:rsidRPr="000F79EC">
              <w:t xml:space="preserve"> Go to step 4</w:t>
            </w:r>
            <w:r w:rsidR="009F722C" w:rsidRPr="000F79EC">
              <w:t xml:space="preserve">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2" w:name="_Toc291170502"/>
      <w:r w:rsidRPr="000F79EC">
        <w:t>Use Case: Set Ticket Prices</w:t>
      </w:r>
      <w:bookmarkEnd w:id="32"/>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0431C2C9" w14:textId="4B16EA15" w:rsidR="009F3E4E" w:rsidRPr="00641E72" w:rsidRDefault="009F3E4E" w:rsidP="009F3E4E">
            <w:pPr>
              <w:pStyle w:val="InfoBlue"/>
              <w:ind w:left="0"/>
            </w:pPr>
            <w:r>
              <w:rPr>
                <w:i w:val="0"/>
                <w:color w:val="auto"/>
              </w:rPr>
              <w:t>Airline’s Human Resource Manager – Wants to save cost on hiring extra staff to set ticket prices for flights.</w:t>
            </w:r>
          </w:p>
          <w:p w14:paraId="040A5A83" w14:textId="6E12E47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5F35E1D8" w14:textId="17176513" w:rsidR="00FD429A" w:rsidRPr="000F79EC" w:rsidRDefault="009F3E4E" w:rsidP="009F3E4E">
            <w:pPr>
              <w:pStyle w:val="InfoBlue"/>
              <w:spacing w:after="0"/>
              <w:ind w:left="0"/>
              <w:rPr>
                <w:color w:val="auto"/>
              </w:rPr>
            </w:pPr>
            <w:r>
              <w:rPr>
                <w:i w:val="0"/>
                <w:color w:val="auto"/>
              </w:rPr>
              <w:t>Reservation System Manager – Wants to quickly and conveniently set the prices of flight tickets.</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259CE4FB" w:rsidR="00FD429A" w:rsidRPr="000F79EC" w:rsidRDefault="00FD429A" w:rsidP="005D1CD5">
            <w:pPr>
              <w:pStyle w:val="BodyText"/>
              <w:numPr>
                <w:ilvl w:val="0"/>
                <w:numId w:val="39"/>
              </w:numPr>
              <w:spacing w:after="0"/>
            </w:pPr>
            <w:r w:rsidRPr="000F79EC">
              <w:t>System prompts user for the flight ID, source airport and de</w:t>
            </w:r>
            <w:r w:rsidR="002D18AF">
              <w:t>s</w:t>
            </w:r>
            <w:r w:rsidRPr="000F79EC">
              <w:t>tination airport.</w:t>
            </w:r>
          </w:p>
          <w:p w14:paraId="005B0BA8" w14:textId="1653BD96" w:rsidR="00FD429A" w:rsidRPr="000F79EC" w:rsidRDefault="00FD429A" w:rsidP="005D1CD5">
            <w:pPr>
              <w:pStyle w:val="BodyText"/>
              <w:numPr>
                <w:ilvl w:val="0"/>
                <w:numId w:val="39"/>
              </w:numPr>
              <w:spacing w:after="0"/>
            </w:pPr>
            <w:r w:rsidRPr="000F79EC">
              <w:t>User enters flight ID, source airport and de</w:t>
            </w:r>
            <w:r w:rsidR="002D18AF">
              <w:t>s</w:t>
            </w:r>
            <w:r w:rsidRPr="000F79EC">
              <w:t>tination airport into the system.</w:t>
            </w:r>
          </w:p>
          <w:p w14:paraId="7ADC939A" w14:textId="4BAEB713" w:rsidR="00D444A0" w:rsidRPr="000F79EC" w:rsidRDefault="00D444A0" w:rsidP="005D1CD5">
            <w:pPr>
              <w:pStyle w:val="BodyText"/>
              <w:numPr>
                <w:ilvl w:val="0"/>
                <w:numId w:val="39"/>
              </w:numPr>
              <w:spacing w:after="0"/>
            </w:pPr>
            <w:r w:rsidRPr="000F79EC">
              <w:t>System displays current price and prompts user for new price.</w:t>
            </w:r>
          </w:p>
          <w:p w14:paraId="33447730" w14:textId="07551209" w:rsidR="00D444A0" w:rsidRPr="000F79EC" w:rsidRDefault="00D444A0" w:rsidP="005D1CD5">
            <w:pPr>
              <w:pStyle w:val="BodyText"/>
              <w:numPr>
                <w:ilvl w:val="0"/>
                <w:numId w:val="39"/>
              </w:numPr>
              <w:spacing w:after="0"/>
            </w:pPr>
            <w:r w:rsidRPr="000F79EC">
              <w:t>User enters new price.</w:t>
            </w:r>
          </w:p>
          <w:p w14:paraId="77AE8EE0" w14:textId="2BEA7C5C" w:rsidR="00D444A0" w:rsidRPr="000F79EC" w:rsidRDefault="00D444A0" w:rsidP="005D1CD5">
            <w:pPr>
              <w:pStyle w:val="BodyText"/>
              <w:numPr>
                <w:ilvl w:val="0"/>
                <w:numId w:val="39"/>
              </w:numPr>
              <w:spacing w:after="0"/>
            </w:pPr>
            <w:r w:rsidRPr="000F79EC">
              <w:t>System saves updated price to the database.</w:t>
            </w:r>
          </w:p>
          <w:p w14:paraId="449FF7F6" w14:textId="77777777" w:rsidR="00FD429A" w:rsidRPr="000F79EC" w:rsidRDefault="00FD429A" w:rsidP="005D1CD5">
            <w:pPr>
              <w:pStyle w:val="BodyText"/>
              <w:numPr>
                <w:ilvl w:val="0"/>
                <w:numId w:val="39"/>
              </w:numPr>
              <w:spacing w:after="0"/>
            </w:pPr>
            <w:r w:rsidRPr="000F79EC">
              <w:t>System returns to main menu.</w:t>
            </w:r>
          </w:p>
          <w:p w14:paraId="47F8714F" w14:textId="77777777" w:rsidR="00FD429A" w:rsidRPr="000F79EC" w:rsidRDefault="00FD429A" w:rsidP="005D1CD5">
            <w:pPr>
              <w:pStyle w:val="BodyText"/>
              <w:numPr>
                <w:ilvl w:val="0"/>
                <w:numId w:val="39"/>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33" w:name="_Toc291170503"/>
      <w:r w:rsidRPr="000F79EC">
        <w:t xml:space="preserve">Use Case: </w:t>
      </w:r>
      <w:r w:rsidR="002C3933" w:rsidRPr="000F79EC">
        <w:t>Change Passenger Seat</w:t>
      </w:r>
      <w:r w:rsidR="00303B6A" w:rsidRPr="000F79EC">
        <w:t>ing</w:t>
      </w:r>
      <w:bookmarkEnd w:id="33"/>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02EB27B9" w14:textId="0B4040F6" w:rsidR="009F3E4E" w:rsidRPr="00641E72" w:rsidRDefault="009F3E4E" w:rsidP="009F3E4E">
            <w:pPr>
              <w:pStyle w:val="InfoBlue"/>
              <w:ind w:left="0"/>
            </w:pPr>
            <w:r>
              <w:rPr>
                <w:i w:val="0"/>
                <w:color w:val="auto"/>
              </w:rPr>
              <w:t>Airline’s Human Resource Manager – Wants to save cost on hiring extra staff to change the seating of passengers within a flight.</w:t>
            </w:r>
          </w:p>
          <w:p w14:paraId="125F8734" w14:textId="5A88F3E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2A45B706" w14:textId="29EE20CC" w:rsidR="002B0D32" w:rsidRPr="000F79EC" w:rsidRDefault="009F3E4E" w:rsidP="009F3E4E">
            <w:pPr>
              <w:pStyle w:val="InfoBlue"/>
              <w:spacing w:after="0"/>
              <w:ind w:left="0"/>
              <w:rPr>
                <w:color w:val="auto"/>
              </w:rPr>
            </w:pPr>
            <w:r>
              <w:rPr>
                <w:i w:val="0"/>
                <w:color w:val="auto"/>
              </w:rPr>
              <w:t>Reservation System Manager – Wants to quickly and conveniently edit the seating of passengers within a flight.</w:t>
            </w:r>
          </w:p>
        </w:tc>
      </w:tr>
      <w:tr w:rsidR="002B0D32" w:rsidRPr="000F79EC" w14:paraId="627B3A21" w14:textId="77777777" w:rsidTr="00EC7890">
        <w:tc>
          <w:tcPr>
            <w:tcW w:w="8856" w:type="dxa"/>
            <w:gridSpan w:val="2"/>
          </w:tcPr>
          <w:p w14:paraId="27257160" w14:textId="02575969" w:rsidR="002B0D32" w:rsidRPr="000F79EC" w:rsidRDefault="002B0D32" w:rsidP="009F3E4E">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w:t>
            </w:r>
            <w:r w:rsidR="004B6DAB" w:rsidRPr="000F79EC">
              <w:rPr>
                <w:i w:val="0"/>
                <w:color w:val="auto"/>
              </w:rPr>
              <w:t xml:space="preserve">to </w:t>
            </w:r>
            <w:r w:rsidR="009F3E4E">
              <w:rPr>
                <w:i w:val="0"/>
                <w:color w:val="auto"/>
              </w:rPr>
              <w:t>change the seating of passengers</w:t>
            </w:r>
            <w:r w:rsidR="004B6DAB" w:rsidRPr="000F79EC">
              <w:rPr>
                <w:i w:val="0"/>
                <w:color w:val="auto"/>
              </w:rPr>
              <w:t xml:space="preserve">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lastRenderedPageBreak/>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5D1CD5">
            <w:pPr>
              <w:pStyle w:val="BodyText"/>
              <w:numPr>
                <w:ilvl w:val="0"/>
                <w:numId w:val="40"/>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5D1CD5">
            <w:pPr>
              <w:pStyle w:val="BodyText"/>
              <w:numPr>
                <w:ilvl w:val="0"/>
                <w:numId w:val="40"/>
              </w:numPr>
              <w:spacing w:after="0"/>
            </w:pPr>
            <w:r w:rsidRPr="000F79EC">
              <w:t>For each customer, system prompts user to enter the seat number for the customer.</w:t>
            </w:r>
          </w:p>
          <w:p w14:paraId="1349853C" w14:textId="04BBC5C9" w:rsidR="00B569CF" w:rsidRPr="000F79EC" w:rsidRDefault="00B569CF" w:rsidP="005D1CD5">
            <w:pPr>
              <w:pStyle w:val="BodyText"/>
              <w:numPr>
                <w:ilvl w:val="0"/>
                <w:numId w:val="40"/>
              </w:numPr>
              <w:spacing w:after="0"/>
            </w:pPr>
            <w:r w:rsidRPr="000F79EC">
              <w:t>System saves the changes to database.</w:t>
            </w:r>
          </w:p>
          <w:p w14:paraId="1B24EC06" w14:textId="77777777" w:rsidR="002B0D32" w:rsidRPr="000F79EC" w:rsidRDefault="002B0D32" w:rsidP="005D1CD5">
            <w:pPr>
              <w:pStyle w:val="BodyText"/>
              <w:numPr>
                <w:ilvl w:val="0"/>
                <w:numId w:val="40"/>
              </w:numPr>
              <w:spacing w:after="0"/>
            </w:pPr>
            <w:r w:rsidRPr="000F79EC">
              <w:t>System returns to main menu.</w:t>
            </w:r>
          </w:p>
          <w:p w14:paraId="727F59A0" w14:textId="77777777" w:rsidR="002B0D32" w:rsidRPr="000F79EC" w:rsidRDefault="002B0D32" w:rsidP="005D1CD5">
            <w:pPr>
              <w:pStyle w:val="BodyText"/>
              <w:numPr>
                <w:ilvl w:val="0"/>
                <w:numId w:val="40"/>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6C52D54D" w14:textId="718C4E0F" w:rsidR="00D83C42" w:rsidRPr="000F79EC" w:rsidRDefault="002B0D32" w:rsidP="00B6531E">
            <w:pPr>
              <w:pStyle w:val="InfoBlue"/>
              <w:spacing w:after="0"/>
              <w:ind w:left="0"/>
            </w:pPr>
            <w:r w:rsidRPr="000F79EC">
              <w:rPr>
                <w:b/>
                <w:i w:val="0"/>
                <w:color w:val="auto"/>
              </w:rPr>
              <w:t>Alternative/Exceptional flows:</w:t>
            </w:r>
            <w:r w:rsidRPr="000F79EC">
              <w:rPr>
                <w:i w:val="0"/>
                <w:color w:val="auto"/>
              </w:rPr>
              <w:t xml:space="preserve"> </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34" w:name="_Toc291170504"/>
      <w:r w:rsidRPr="000F79EC">
        <w:t>Use Case: Edit Watch and No Fly List</w:t>
      </w:r>
      <w:bookmarkEnd w:id="34"/>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67F7B107" w14:textId="66595CB2" w:rsidR="009F3E4E" w:rsidRPr="00641E72" w:rsidRDefault="009F3E4E" w:rsidP="009F3E4E">
            <w:pPr>
              <w:pStyle w:val="InfoBlue"/>
              <w:ind w:left="0"/>
            </w:pPr>
            <w:r>
              <w:rPr>
                <w:i w:val="0"/>
                <w:color w:val="auto"/>
              </w:rPr>
              <w:t xml:space="preserve">Airline’s Human Resource Manager – Wants to save cost on hiring extra staff to edit </w:t>
            </w:r>
            <w:r w:rsidR="000C76AD">
              <w:rPr>
                <w:i w:val="0"/>
                <w:color w:val="auto"/>
              </w:rPr>
              <w:t>and manage the watch and no fly list.</w:t>
            </w:r>
          </w:p>
          <w:p w14:paraId="244F4A9D" w14:textId="52C50A62"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w:t>
            </w:r>
            <w:r w:rsidR="000C76AD">
              <w:rPr>
                <w:i w:val="0"/>
                <w:color w:val="auto"/>
              </w:rPr>
              <w:t>informed whether they are on the watch or no fly list and what status they are under.</w:t>
            </w:r>
          </w:p>
          <w:p w14:paraId="4085A3D6" w14:textId="56C2C89E" w:rsidR="00D362C7" w:rsidRPr="000F79EC" w:rsidRDefault="00E760A5" w:rsidP="000C76AD">
            <w:pPr>
              <w:pStyle w:val="InfoBlue"/>
              <w:spacing w:after="0"/>
              <w:ind w:left="0"/>
              <w:rPr>
                <w:color w:val="auto"/>
              </w:rPr>
            </w:pPr>
            <w:r>
              <w:rPr>
                <w:i w:val="0"/>
                <w:color w:val="auto"/>
              </w:rPr>
              <w:t>Reservation System</w:t>
            </w:r>
            <w:r w:rsidR="009F3E4E">
              <w:rPr>
                <w:i w:val="0"/>
                <w:color w:val="auto"/>
              </w:rPr>
              <w:t xml:space="preserve"> Manager</w:t>
            </w:r>
            <w:r>
              <w:rPr>
                <w:i w:val="0"/>
                <w:color w:val="auto"/>
              </w:rPr>
              <w:t xml:space="preserve"> and Profile System Manager</w:t>
            </w:r>
            <w:r w:rsidR="009F3E4E">
              <w:rPr>
                <w:i w:val="0"/>
                <w:color w:val="auto"/>
              </w:rPr>
              <w:t xml:space="preserve"> – Wants to quickly and conveniently edit the </w:t>
            </w:r>
            <w:r w:rsidR="000C76AD">
              <w:rPr>
                <w:i w:val="0"/>
                <w:color w:val="auto"/>
              </w:rPr>
              <w:t>watch and no fly list.</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5D1CD5">
            <w:pPr>
              <w:pStyle w:val="BodyText"/>
              <w:numPr>
                <w:ilvl w:val="0"/>
                <w:numId w:val="41"/>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5D1CD5">
            <w:pPr>
              <w:pStyle w:val="BodyText"/>
              <w:numPr>
                <w:ilvl w:val="0"/>
                <w:numId w:val="41"/>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5D1CD5">
            <w:pPr>
              <w:pStyle w:val="BodyText"/>
              <w:numPr>
                <w:ilvl w:val="0"/>
                <w:numId w:val="41"/>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5D1CD5">
            <w:pPr>
              <w:pStyle w:val="BodyText"/>
              <w:numPr>
                <w:ilvl w:val="0"/>
                <w:numId w:val="41"/>
              </w:numPr>
              <w:spacing w:after="0"/>
            </w:pPr>
            <w:r w:rsidRPr="000F79EC">
              <w:t>User enters the new flying status for the customer.</w:t>
            </w:r>
          </w:p>
          <w:p w14:paraId="6F55CC71" w14:textId="77777777" w:rsidR="00D362C7" w:rsidRPr="000F79EC" w:rsidRDefault="00D362C7" w:rsidP="005D1CD5">
            <w:pPr>
              <w:pStyle w:val="BodyText"/>
              <w:numPr>
                <w:ilvl w:val="0"/>
                <w:numId w:val="41"/>
              </w:numPr>
              <w:spacing w:after="0"/>
            </w:pPr>
            <w:r w:rsidRPr="000F79EC">
              <w:t>System saves the changes to database.</w:t>
            </w:r>
          </w:p>
          <w:p w14:paraId="4990EF4E" w14:textId="77777777" w:rsidR="00D362C7" w:rsidRPr="000F79EC" w:rsidRDefault="00D362C7" w:rsidP="005D1CD5">
            <w:pPr>
              <w:pStyle w:val="BodyText"/>
              <w:numPr>
                <w:ilvl w:val="0"/>
                <w:numId w:val="41"/>
              </w:numPr>
              <w:spacing w:after="0"/>
            </w:pPr>
            <w:r w:rsidRPr="000F79EC">
              <w:t>System returns to main menu.</w:t>
            </w:r>
          </w:p>
          <w:p w14:paraId="58395EAC" w14:textId="77777777" w:rsidR="00D362C7" w:rsidRPr="000F79EC" w:rsidRDefault="00D362C7" w:rsidP="005D1CD5">
            <w:pPr>
              <w:pStyle w:val="BodyText"/>
              <w:numPr>
                <w:ilvl w:val="0"/>
                <w:numId w:val="41"/>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35" w:name="_Toc291170505"/>
      <w:r w:rsidRPr="000F79EC">
        <w:t>Use Case: Enter Invalid Flight</w:t>
      </w:r>
      <w:bookmarkEnd w:id="35"/>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23640435" w14:textId="519DD11D" w:rsidR="00951D91" w:rsidRDefault="00A06E43" w:rsidP="00951D91">
            <w:pPr>
              <w:pStyle w:val="InfoBlue"/>
              <w:spacing w:after="0"/>
              <w:ind w:left="0"/>
              <w:rPr>
                <w:i w:val="0"/>
                <w:color w:val="auto"/>
              </w:rPr>
            </w:pPr>
            <w:r w:rsidRPr="000F79EC">
              <w:rPr>
                <w:b/>
                <w:i w:val="0"/>
                <w:color w:val="auto"/>
              </w:rPr>
              <w:t>Stakeholders and goals:</w:t>
            </w:r>
          </w:p>
          <w:p w14:paraId="0DC330DA" w14:textId="3C98E0AE" w:rsidR="00A06E43" w:rsidRPr="000F79EC" w:rsidRDefault="00951D91" w:rsidP="00951D91">
            <w:pPr>
              <w:pStyle w:val="InfoBlue"/>
              <w:spacing w:after="0"/>
              <w:ind w:left="0"/>
              <w:rPr>
                <w:color w:val="auto"/>
              </w:rPr>
            </w:pPr>
            <w:r>
              <w:rPr>
                <w:i w:val="0"/>
                <w:color w:val="auto"/>
              </w:rPr>
              <w:t>Reservation System Manager – Wants to know whether the flight details tha</w:t>
            </w:r>
            <w:r w:rsidR="00371731">
              <w:rPr>
                <w:i w:val="0"/>
                <w:color w:val="auto"/>
              </w:rPr>
              <w:t>t were entered are valid or not</w:t>
            </w:r>
            <w:r>
              <w:rPr>
                <w:i w:val="0"/>
                <w:color w:val="auto"/>
              </w:rPr>
              <w:t>.</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6C144D3C" w:rsidR="00A06E43" w:rsidRPr="000F79EC" w:rsidRDefault="00A06E43" w:rsidP="005D1CD5">
            <w:pPr>
              <w:pStyle w:val="BodyText"/>
              <w:numPr>
                <w:ilvl w:val="0"/>
                <w:numId w:val="42"/>
              </w:numPr>
              <w:spacing w:after="0"/>
            </w:pPr>
            <w:r w:rsidRPr="000F79EC">
              <w:t xml:space="preserve">System </w:t>
            </w:r>
            <w:r w:rsidR="001B5933" w:rsidRPr="000F79EC">
              <w:t xml:space="preserve">detects that the details of </w:t>
            </w:r>
            <w:r w:rsidR="0055625A">
              <w:t>the</w:t>
            </w:r>
            <w:r w:rsidR="001B5933" w:rsidRPr="000F79EC">
              <w:t xml:space="preserve"> entered flight are invalid or do not exist in the system</w:t>
            </w:r>
            <w:r w:rsidRPr="000F79EC">
              <w:t>.</w:t>
            </w:r>
          </w:p>
          <w:p w14:paraId="5E32C804" w14:textId="6D9D565C" w:rsidR="00A06E43" w:rsidRPr="000F79EC" w:rsidRDefault="001B5933" w:rsidP="005D1CD5">
            <w:pPr>
              <w:pStyle w:val="BodyText"/>
              <w:numPr>
                <w:ilvl w:val="0"/>
                <w:numId w:val="42"/>
              </w:numPr>
              <w:spacing w:after="0"/>
            </w:pPr>
            <w:r w:rsidRPr="000F79EC">
              <w:t>System displays an error message</w:t>
            </w:r>
            <w:r w:rsidR="00A06E43" w:rsidRPr="000F79EC">
              <w:t>.</w:t>
            </w:r>
          </w:p>
          <w:p w14:paraId="48070587" w14:textId="506C1AA2" w:rsidR="001B5933" w:rsidRPr="000F79EC" w:rsidRDefault="001B5933" w:rsidP="005D1CD5">
            <w:pPr>
              <w:pStyle w:val="BodyText"/>
              <w:numPr>
                <w:ilvl w:val="0"/>
                <w:numId w:val="42"/>
              </w:numPr>
              <w:spacing w:after="0"/>
            </w:pPr>
            <w:r w:rsidRPr="000F79EC">
              <w:t>User acknowledges the error message</w:t>
            </w:r>
            <w:r w:rsidR="00F5233B" w:rsidRPr="000F79EC">
              <w:t>.</w:t>
            </w:r>
          </w:p>
          <w:p w14:paraId="4379F0CC" w14:textId="77777777" w:rsidR="00A06E43" w:rsidRPr="000F79EC" w:rsidRDefault="00A06E43" w:rsidP="005D1CD5">
            <w:pPr>
              <w:pStyle w:val="BodyText"/>
              <w:numPr>
                <w:ilvl w:val="0"/>
                <w:numId w:val="42"/>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lastRenderedPageBreak/>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36" w:name="_Toc291170506"/>
      <w:r w:rsidRPr="000F79EC">
        <w:t>Use Case: Enter Invalid Price</w:t>
      </w:r>
      <w:bookmarkEnd w:id="36"/>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5A5E3989" w:rsidR="0022331A" w:rsidRPr="000F79EC" w:rsidRDefault="00EE661A" w:rsidP="00EE661A">
            <w:pPr>
              <w:pStyle w:val="InfoBlue"/>
              <w:spacing w:after="0"/>
              <w:ind w:left="0"/>
              <w:rPr>
                <w:color w:val="auto"/>
              </w:rPr>
            </w:pPr>
            <w:r>
              <w:rPr>
                <w:i w:val="0"/>
                <w:color w:val="auto"/>
              </w:rPr>
              <w:t>Reservation System Manager – Wants to know whether the price that was entered is valid or not.</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5D1CD5">
            <w:pPr>
              <w:pStyle w:val="BodyText"/>
              <w:numPr>
                <w:ilvl w:val="0"/>
                <w:numId w:val="43"/>
              </w:numPr>
              <w:spacing w:after="0"/>
            </w:pPr>
            <w:r w:rsidRPr="000F79EC">
              <w:t>System detects that the details of the entered ticket price is invalid.</w:t>
            </w:r>
          </w:p>
          <w:p w14:paraId="4E66F4A3" w14:textId="77777777" w:rsidR="0022331A" w:rsidRPr="000F79EC" w:rsidRDefault="0022331A" w:rsidP="005D1CD5">
            <w:pPr>
              <w:pStyle w:val="BodyText"/>
              <w:numPr>
                <w:ilvl w:val="0"/>
                <w:numId w:val="43"/>
              </w:numPr>
              <w:spacing w:after="0"/>
            </w:pPr>
            <w:r w:rsidRPr="000F79EC">
              <w:t>System displays an error message.</w:t>
            </w:r>
          </w:p>
          <w:p w14:paraId="5EC3F851" w14:textId="77777777" w:rsidR="0022331A" w:rsidRPr="000F79EC" w:rsidRDefault="0022331A" w:rsidP="005D1CD5">
            <w:pPr>
              <w:pStyle w:val="BodyText"/>
              <w:numPr>
                <w:ilvl w:val="0"/>
                <w:numId w:val="43"/>
              </w:numPr>
              <w:spacing w:after="0"/>
            </w:pPr>
            <w:r w:rsidRPr="000F79EC">
              <w:t>User acknowledges the error message.</w:t>
            </w:r>
          </w:p>
          <w:p w14:paraId="1F1A12DF" w14:textId="77777777" w:rsidR="0022331A" w:rsidRPr="000F79EC" w:rsidRDefault="0022331A" w:rsidP="005D1CD5">
            <w:pPr>
              <w:pStyle w:val="BodyText"/>
              <w:numPr>
                <w:ilvl w:val="0"/>
                <w:numId w:val="43"/>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37" w:name="_Toc291170508"/>
      <w:r w:rsidRPr="000F79EC">
        <w:t>Use Case: Enter Flight and Customer Details</w:t>
      </w:r>
      <w:bookmarkEnd w:id="37"/>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3AB678BE" w14:textId="3787D3EE" w:rsidR="00EE661A" w:rsidRDefault="00BD66C9" w:rsidP="00EE661A">
            <w:pPr>
              <w:pStyle w:val="InfoBlue"/>
              <w:spacing w:after="0"/>
              <w:ind w:left="0"/>
              <w:rPr>
                <w:i w:val="0"/>
                <w:color w:val="auto"/>
              </w:rPr>
            </w:pPr>
            <w:r w:rsidRPr="000F79EC">
              <w:rPr>
                <w:b/>
                <w:i w:val="0"/>
                <w:color w:val="auto"/>
              </w:rPr>
              <w:t>Stakeholders and goals:</w:t>
            </w:r>
          </w:p>
          <w:p w14:paraId="1B3CC2E7" w14:textId="0652D8C1" w:rsidR="00BD66C9" w:rsidRPr="000F79EC" w:rsidRDefault="00EE661A" w:rsidP="00EE661A">
            <w:pPr>
              <w:pStyle w:val="InfoBlue"/>
              <w:spacing w:after="0"/>
              <w:ind w:left="0"/>
              <w:rPr>
                <w:color w:val="auto"/>
              </w:rPr>
            </w:pPr>
            <w:r>
              <w:rPr>
                <w:i w:val="0"/>
                <w:color w:val="auto"/>
              </w:rPr>
              <w:t>Reservation System Manager – Wants to have a way to enter a flight and customer details.</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5E0F0D13" w:rsidR="00BD66C9" w:rsidRPr="000F79EC" w:rsidRDefault="00BD66C9" w:rsidP="00EE66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EE661A">
              <w:rPr>
                <w:i w:val="0"/>
                <w:color w:val="auto"/>
              </w:rPr>
              <w:t xml:space="preserve">has entered either the </w:t>
            </w:r>
            <w:r w:rsidR="00EE661A">
              <w:rPr>
                <w:color w:val="auto"/>
              </w:rPr>
              <w:t xml:space="preserve">Move Passengers Between Flights </w:t>
            </w:r>
            <w:r w:rsidR="00EE661A">
              <w:rPr>
                <w:i w:val="0"/>
                <w:color w:val="auto"/>
              </w:rPr>
              <w:t xml:space="preserve">or </w:t>
            </w:r>
            <w:r w:rsidR="00EE661A">
              <w:rPr>
                <w:color w:val="auto"/>
              </w:rPr>
              <w:t>Change Passenger Seating</w:t>
            </w:r>
            <w:r w:rsidR="00EE661A">
              <w:rPr>
                <w:i w:val="0"/>
                <w:color w:val="auto"/>
              </w:rPr>
              <w:t xml:space="preserve"> use cases</w:t>
            </w:r>
            <w:r w:rsidRPr="000F79EC">
              <w:rPr>
                <w:i w:val="0"/>
                <w:color w:val="auto"/>
              </w:rPr>
              <w:t>.</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t>Normal flow:</w:t>
            </w:r>
          </w:p>
          <w:p w14:paraId="29C10F89" w14:textId="3906B14E" w:rsidR="00BD66C9" w:rsidRPr="000F79EC" w:rsidRDefault="00BD66C9" w:rsidP="005D1CD5">
            <w:pPr>
              <w:pStyle w:val="BodyText"/>
              <w:numPr>
                <w:ilvl w:val="0"/>
                <w:numId w:val="45"/>
              </w:numPr>
              <w:spacing w:after="0"/>
            </w:pPr>
            <w:r w:rsidRPr="000F79EC">
              <w:t xml:space="preserve">System </w:t>
            </w:r>
            <w:r w:rsidR="00DF4241" w:rsidRPr="000F79EC">
              <w:t>prompts user for the flight ID of a flight</w:t>
            </w:r>
            <w:r w:rsidRPr="000F79EC">
              <w:t>.</w:t>
            </w:r>
          </w:p>
          <w:p w14:paraId="071611CB" w14:textId="22AD65B7" w:rsidR="00ED5FD1" w:rsidRPr="000F79EC" w:rsidRDefault="00DF4241" w:rsidP="005D1CD5">
            <w:pPr>
              <w:pStyle w:val="BodyText"/>
              <w:numPr>
                <w:ilvl w:val="0"/>
                <w:numId w:val="45"/>
              </w:numPr>
              <w:spacing w:after="0"/>
            </w:pPr>
            <w:r w:rsidRPr="000F79EC">
              <w:t>User enters the flight ID of a flight.</w:t>
            </w:r>
          </w:p>
          <w:p w14:paraId="6D8DD47B" w14:textId="5B12FE06" w:rsidR="00ED5FD1" w:rsidRPr="000F79EC" w:rsidRDefault="00ED5FD1" w:rsidP="005D1CD5">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5D1CD5">
            <w:pPr>
              <w:pStyle w:val="BodyText"/>
              <w:numPr>
                <w:ilvl w:val="0"/>
                <w:numId w:val="45"/>
              </w:numPr>
              <w:spacing w:after="0"/>
            </w:pPr>
            <w:r w:rsidRPr="000F79EC">
              <w:t>User enters the usernames of the customers that they want to select.</w:t>
            </w:r>
          </w:p>
          <w:p w14:paraId="0DFDD739" w14:textId="77777777" w:rsidR="00BD66C9" w:rsidRPr="000F79EC" w:rsidRDefault="00BD66C9" w:rsidP="005D1CD5">
            <w:pPr>
              <w:pStyle w:val="BodyText"/>
              <w:numPr>
                <w:ilvl w:val="0"/>
                <w:numId w:val="45"/>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38" w:name="_Toc291170509"/>
      <w:r w:rsidRPr="000F79EC">
        <w:t xml:space="preserve">Use Case: Edit Travel Agency and Customer </w:t>
      </w:r>
      <w:r w:rsidR="000B6E33" w:rsidRPr="000F79EC">
        <w:t>Account</w:t>
      </w:r>
      <w:bookmarkEnd w:id="38"/>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264C4C9C" w14:textId="5B57DF55" w:rsidR="00CF058C" w:rsidRDefault="00CF058C" w:rsidP="00CF058C">
            <w:pPr>
              <w:pStyle w:val="InfoBlue"/>
              <w:ind w:left="0"/>
              <w:rPr>
                <w:i w:val="0"/>
                <w:color w:val="auto"/>
              </w:rPr>
            </w:pPr>
            <w:r>
              <w:rPr>
                <w:i w:val="0"/>
                <w:color w:val="auto"/>
              </w:rPr>
              <w:t>Airline’s Human Resource Manager – Wants to save cost on hiring extra staff to edit and manage travel agency and customer accounts.</w:t>
            </w:r>
          </w:p>
          <w:p w14:paraId="75CEF25B" w14:textId="0EA3FB18" w:rsidR="0039518B" w:rsidRPr="000F79EC" w:rsidRDefault="00CF058C" w:rsidP="001E7281">
            <w:pPr>
              <w:pStyle w:val="InfoBlue"/>
              <w:spacing w:after="0"/>
              <w:ind w:left="0"/>
              <w:rPr>
                <w:color w:val="auto"/>
              </w:rPr>
            </w:pPr>
            <w:r>
              <w:rPr>
                <w:i w:val="0"/>
                <w:color w:val="auto"/>
              </w:rPr>
              <w:t xml:space="preserve">Profile System Manager – Wants to quickly and conveniently edit </w:t>
            </w:r>
            <w:r w:rsidR="001E7281">
              <w:rPr>
                <w:i w:val="0"/>
                <w:color w:val="auto"/>
              </w:rPr>
              <w:t>travel agency and customer accounts</w:t>
            </w:r>
            <w:r>
              <w:rPr>
                <w:i w:val="0"/>
                <w:color w:val="auto"/>
              </w:rPr>
              <w:t>.</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lastRenderedPageBreak/>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5D1CD5">
            <w:pPr>
              <w:pStyle w:val="BodyText"/>
              <w:numPr>
                <w:ilvl w:val="0"/>
                <w:numId w:val="46"/>
              </w:numPr>
              <w:spacing w:after="0"/>
            </w:pPr>
            <w:r w:rsidRPr="000F79EC">
              <w:t>System prompts the user to enter a username of a travel agency or a customer.</w:t>
            </w:r>
          </w:p>
          <w:p w14:paraId="502A373E" w14:textId="35E406A9" w:rsidR="000B6E33" w:rsidRPr="000F79EC" w:rsidRDefault="000B6E33" w:rsidP="005D1CD5">
            <w:pPr>
              <w:pStyle w:val="BodyText"/>
              <w:numPr>
                <w:ilvl w:val="0"/>
                <w:numId w:val="46"/>
              </w:numPr>
              <w:spacing w:after="0"/>
            </w:pPr>
            <w:r w:rsidRPr="000F79EC">
              <w:t>User enters a username into the system.</w:t>
            </w:r>
          </w:p>
          <w:p w14:paraId="7EC455B0" w14:textId="0307F1C7" w:rsidR="000B6E33" w:rsidRPr="000F79EC" w:rsidRDefault="000B6E33" w:rsidP="005D1CD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5D1CD5">
            <w:pPr>
              <w:pStyle w:val="BodyText"/>
              <w:numPr>
                <w:ilvl w:val="0"/>
                <w:numId w:val="46"/>
              </w:numPr>
              <w:spacing w:after="0"/>
            </w:pPr>
            <w:r w:rsidRPr="000F79EC">
              <w:t>User enters the number corresponding to the detail that they want to edit.</w:t>
            </w:r>
          </w:p>
          <w:p w14:paraId="62D311DE" w14:textId="77777777" w:rsidR="00451FEA" w:rsidRPr="000F79EC" w:rsidRDefault="00451FEA" w:rsidP="005D1CD5">
            <w:pPr>
              <w:pStyle w:val="BodyText"/>
              <w:numPr>
                <w:ilvl w:val="0"/>
                <w:numId w:val="46"/>
              </w:numPr>
              <w:spacing w:after="0"/>
            </w:pPr>
            <w:r w:rsidRPr="000F79EC">
              <w:t>System prompts user for the new detail.</w:t>
            </w:r>
          </w:p>
          <w:p w14:paraId="2A389BCE" w14:textId="141324A8" w:rsidR="00451FEA" w:rsidRPr="000F79EC" w:rsidRDefault="00451FEA" w:rsidP="005D1CD5">
            <w:pPr>
              <w:pStyle w:val="BodyText"/>
              <w:numPr>
                <w:ilvl w:val="0"/>
                <w:numId w:val="46"/>
              </w:numPr>
              <w:spacing w:after="0"/>
            </w:pPr>
            <w:r w:rsidRPr="000F79EC">
              <w:t>User enters the new detail into the system.</w:t>
            </w:r>
          </w:p>
          <w:p w14:paraId="0A454B89" w14:textId="344A8AD2" w:rsidR="00451FEA" w:rsidRPr="000F79EC" w:rsidRDefault="00451FEA" w:rsidP="005D1CD5">
            <w:pPr>
              <w:pStyle w:val="BodyText"/>
              <w:numPr>
                <w:ilvl w:val="0"/>
                <w:numId w:val="46"/>
              </w:numPr>
              <w:spacing w:after="0"/>
            </w:pPr>
            <w:r w:rsidRPr="000F79EC">
              <w:t>System updates the customer or travel agency’s details in the database.</w:t>
            </w:r>
          </w:p>
          <w:p w14:paraId="78D8EFE7" w14:textId="0BDCEAE7" w:rsidR="00A326BA" w:rsidRPr="000F79EC" w:rsidRDefault="00A326BA" w:rsidP="005D1CD5">
            <w:pPr>
              <w:pStyle w:val="BodyText"/>
              <w:numPr>
                <w:ilvl w:val="0"/>
                <w:numId w:val="46"/>
              </w:numPr>
              <w:spacing w:after="0"/>
            </w:pPr>
            <w:r w:rsidRPr="000F79EC">
              <w:t xml:space="preserve">System returns to </w:t>
            </w:r>
            <w:r w:rsidR="000F48EE" w:rsidRPr="000F79EC">
              <w:t>main menu</w:t>
            </w:r>
            <w:r w:rsidRPr="000F79EC">
              <w:t>.</w:t>
            </w:r>
          </w:p>
          <w:p w14:paraId="37B5C653" w14:textId="77777777" w:rsidR="0039518B" w:rsidRPr="000F79EC" w:rsidRDefault="0039518B" w:rsidP="005D1CD5">
            <w:pPr>
              <w:pStyle w:val="BodyText"/>
              <w:numPr>
                <w:ilvl w:val="0"/>
                <w:numId w:val="46"/>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39" w:name="_Toc291170510"/>
      <w:r w:rsidRPr="000F79EC">
        <w:t>Use Case: Close Account</w:t>
      </w:r>
      <w:bookmarkEnd w:id="39"/>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t>Stakeholders and goals:</w:t>
            </w:r>
          </w:p>
          <w:p w14:paraId="0E335F70" w14:textId="40D472B1" w:rsidR="009E551B" w:rsidRPr="00641E72" w:rsidRDefault="009E551B" w:rsidP="009E551B">
            <w:pPr>
              <w:pStyle w:val="InfoBlue"/>
              <w:ind w:left="0"/>
            </w:pPr>
            <w:r>
              <w:rPr>
                <w:i w:val="0"/>
                <w:color w:val="auto"/>
              </w:rPr>
              <w:t xml:space="preserve">Airline’s Human Resource Manager – Wants to save cost on hiring extra staff to </w:t>
            </w:r>
            <w:r w:rsidR="00471409">
              <w:rPr>
                <w:i w:val="0"/>
                <w:color w:val="auto"/>
              </w:rPr>
              <w:t>close travel agency and customer accounts.</w:t>
            </w:r>
          </w:p>
          <w:p w14:paraId="63E11783" w14:textId="1E7AAE89" w:rsidR="009E551B" w:rsidRDefault="009E551B" w:rsidP="009E551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w:t>
            </w:r>
            <w:r w:rsidR="00471409">
              <w:rPr>
                <w:i w:val="0"/>
                <w:color w:val="auto"/>
              </w:rPr>
              <w:t>their accounts have been closed.</w:t>
            </w:r>
          </w:p>
          <w:p w14:paraId="5FC68093" w14:textId="0779D126" w:rsidR="00515FA1" w:rsidRPr="000F79EC" w:rsidRDefault="009E551B" w:rsidP="00471409">
            <w:pPr>
              <w:pStyle w:val="InfoBlue"/>
              <w:spacing w:after="0"/>
              <w:ind w:left="0"/>
              <w:rPr>
                <w:color w:val="auto"/>
              </w:rPr>
            </w:pPr>
            <w:r>
              <w:rPr>
                <w:i w:val="0"/>
                <w:color w:val="auto"/>
              </w:rPr>
              <w:t>Profile System Manager – Wa</w:t>
            </w:r>
            <w:r w:rsidR="00471409">
              <w:rPr>
                <w:i w:val="0"/>
                <w:color w:val="auto"/>
              </w:rPr>
              <w:t>nts to quickly and conveniently close a travel agency or customer’s account</w:t>
            </w:r>
            <w:r>
              <w:rPr>
                <w:i w:val="0"/>
                <w:color w:val="auto"/>
              </w:rPr>
              <w:t>.</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5D1CD5">
            <w:pPr>
              <w:pStyle w:val="BodyText"/>
              <w:numPr>
                <w:ilvl w:val="0"/>
                <w:numId w:val="47"/>
              </w:numPr>
              <w:spacing w:after="0"/>
            </w:pPr>
            <w:r w:rsidRPr="000F79EC">
              <w:t>If the user is a Profile System Manager, s</w:t>
            </w:r>
            <w:r w:rsidR="00515FA1" w:rsidRPr="000F79EC">
              <w:t xml:space="preserve">ystem prompts the user to enter a username of a travel agency or a </w:t>
            </w:r>
            <w:r w:rsidRPr="000F79EC">
              <w:t>customer; else go to step 4.</w:t>
            </w:r>
          </w:p>
          <w:p w14:paraId="2D33770E" w14:textId="77777777" w:rsidR="00515FA1" w:rsidRPr="000F79EC" w:rsidRDefault="00515FA1" w:rsidP="005D1CD5">
            <w:pPr>
              <w:pStyle w:val="BodyText"/>
              <w:numPr>
                <w:ilvl w:val="0"/>
                <w:numId w:val="47"/>
              </w:numPr>
              <w:spacing w:after="0"/>
            </w:pPr>
            <w:r w:rsidRPr="000F79EC">
              <w:t>User enters a username into the system.</w:t>
            </w:r>
          </w:p>
          <w:p w14:paraId="4CA6D7EA" w14:textId="77777777" w:rsidR="00B330A5" w:rsidRPr="000F79EC" w:rsidRDefault="00515FA1" w:rsidP="005D1CD5">
            <w:pPr>
              <w:pStyle w:val="BodyText"/>
              <w:numPr>
                <w:ilvl w:val="0"/>
                <w:numId w:val="47"/>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5D1CD5">
            <w:pPr>
              <w:pStyle w:val="BodyText"/>
              <w:numPr>
                <w:ilvl w:val="0"/>
                <w:numId w:val="47"/>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Default="00515FA1" w:rsidP="005D1CD5">
            <w:pPr>
              <w:pStyle w:val="BodyText"/>
              <w:numPr>
                <w:ilvl w:val="0"/>
                <w:numId w:val="47"/>
              </w:numPr>
              <w:spacing w:after="0"/>
            </w:pPr>
            <w:r w:rsidRPr="000F79EC">
              <w:t xml:space="preserve">User enters </w:t>
            </w:r>
            <w:r w:rsidR="00A326BA" w:rsidRPr="000F79EC">
              <w:t>their confirmation</w:t>
            </w:r>
            <w:r w:rsidRPr="000F79EC">
              <w:t>.</w:t>
            </w:r>
          </w:p>
          <w:p w14:paraId="0F995552" w14:textId="122681D1" w:rsidR="009E551B" w:rsidRPr="000F79EC" w:rsidRDefault="009E551B" w:rsidP="005D1CD5">
            <w:pPr>
              <w:pStyle w:val="BodyText"/>
              <w:numPr>
                <w:ilvl w:val="0"/>
                <w:numId w:val="47"/>
              </w:numPr>
              <w:spacing w:after="0"/>
            </w:pPr>
            <w:r>
              <w:t xml:space="preserve">System emails the selected travel agency or customer that their account has been </w:t>
            </w:r>
            <w:r w:rsidR="00471409">
              <w:t>closed</w:t>
            </w:r>
            <w:r>
              <w:t>.</w:t>
            </w:r>
          </w:p>
          <w:p w14:paraId="5EACE9E2" w14:textId="1C11C317" w:rsidR="00515FA1" w:rsidRPr="000F79EC" w:rsidRDefault="00515FA1" w:rsidP="005D1CD5">
            <w:pPr>
              <w:pStyle w:val="BodyText"/>
              <w:numPr>
                <w:ilvl w:val="0"/>
                <w:numId w:val="47"/>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5D1CD5">
            <w:pPr>
              <w:pStyle w:val="BodyText"/>
              <w:numPr>
                <w:ilvl w:val="0"/>
                <w:numId w:val="47"/>
              </w:numPr>
              <w:spacing w:after="0"/>
            </w:pPr>
            <w:r w:rsidRPr="000F79EC">
              <w:t xml:space="preserve">System returns to </w:t>
            </w:r>
            <w:r w:rsidR="000F48EE" w:rsidRPr="000F79EC">
              <w:t>main menu</w:t>
            </w:r>
            <w:r w:rsidRPr="000F79EC">
              <w:t>.</w:t>
            </w:r>
          </w:p>
          <w:p w14:paraId="2A955AB2" w14:textId="77777777" w:rsidR="00515FA1" w:rsidRPr="000F79EC" w:rsidRDefault="00515FA1" w:rsidP="005D1CD5">
            <w:pPr>
              <w:pStyle w:val="BodyText"/>
              <w:numPr>
                <w:ilvl w:val="0"/>
                <w:numId w:val="47"/>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62979C19" w:rsidR="00CD6E1C" w:rsidRPr="000F79EC" w:rsidRDefault="00CD6E1C" w:rsidP="00CD6E1C">
      <w:pPr>
        <w:pStyle w:val="Heading2"/>
        <w:widowControl/>
      </w:pPr>
      <w:bookmarkStart w:id="40" w:name="_Toc291170511"/>
      <w:r w:rsidRPr="000F79EC">
        <w:t>Use Case: Create Staff Profile</w:t>
      </w:r>
      <w:bookmarkEnd w:id="40"/>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2771E48E" w:rsidR="00CD6E1C" w:rsidRPr="000F79EC" w:rsidRDefault="00CD6E1C" w:rsidP="00CD6E1C">
            <w:pPr>
              <w:pStyle w:val="InfoBlue"/>
              <w:spacing w:after="0"/>
              <w:ind w:left="0"/>
              <w:rPr>
                <w:i w:val="0"/>
                <w:color w:val="auto"/>
              </w:rPr>
            </w:pPr>
            <w:r w:rsidRPr="000F79EC">
              <w:rPr>
                <w:b/>
                <w:i w:val="0"/>
                <w:color w:val="auto"/>
              </w:rPr>
              <w:t xml:space="preserve">Name: </w:t>
            </w:r>
            <w:r w:rsidR="00851EF7">
              <w:rPr>
                <w:i w:val="0"/>
                <w:color w:val="auto"/>
              </w:rPr>
              <w:t>Create Staff Profile</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1501C7F2" w14:textId="014A97CC" w:rsidR="00303FD6" w:rsidRPr="00303FD6" w:rsidRDefault="00303FD6" w:rsidP="00303FD6">
            <w:pPr>
              <w:pStyle w:val="InfoBlue"/>
              <w:ind w:left="0"/>
            </w:pPr>
            <w:r>
              <w:rPr>
                <w:i w:val="0"/>
                <w:color w:val="auto"/>
              </w:rPr>
              <w:lastRenderedPageBreak/>
              <w:t>Airline’s Human Resource Manager – Wants to save cost on hiring extra staff to create staff profiles</w:t>
            </w:r>
            <w:r>
              <w:t>.</w:t>
            </w:r>
          </w:p>
          <w:p w14:paraId="7B61E971" w14:textId="530CD30E" w:rsidR="00CD6E1C" w:rsidRPr="000F79EC" w:rsidRDefault="006B781E" w:rsidP="00CD6E1C">
            <w:pPr>
              <w:pStyle w:val="InfoBlue"/>
              <w:spacing w:after="0"/>
              <w:ind w:left="0"/>
              <w:rPr>
                <w:color w:val="auto"/>
              </w:rPr>
            </w:pPr>
            <w:r>
              <w:rPr>
                <w:i w:val="0"/>
                <w:color w:val="auto"/>
              </w:rPr>
              <w:t>System A</w:t>
            </w:r>
            <w:r w:rsidR="003A2459" w:rsidRPr="000F79EC">
              <w:rPr>
                <w:i w:val="0"/>
                <w:color w:val="auto"/>
              </w:rPr>
              <w:t xml:space="preserve">dministrator </w:t>
            </w:r>
            <w:r w:rsidR="009F6714">
              <w:rPr>
                <w:i w:val="0"/>
                <w:color w:val="auto"/>
              </w:rPr>
              <w:t>–</w:t>
            </w:r>
            <w:r w:rsidR="003A2459" w:rsidRPr="000F79EC">
              <w:rPr>
                <w:i w:val="0"/>
                <w:color w:val="auto"/>
              </w:rPr>
              <w:t xml:space="preserve"> </w:t>
            </w:r>
            <w:r w:rsidR="009F6714">
              <w:rPr>
                <w:i w:val="0"/>
                <w:color w:val="auto"/>
              </w:rPr>
              <w:t>Wants to be able to</w:t>
            </w:r>
            <w:r w:rsidR="00DC46C4">
              <w:rPr>
                <w:i w:val="0"/>
                <w:color w:val="auto"/>
              </w:rPr>
              <w:t xml:space="preserve"> quickly and conveniently</w:t>
            </w:r>
            <w:r w:rsidR="009F6714">
              <w:rPr>
                <w:i w:val="0"/>
                <w:color w:val="auto"/>
              </w:rPr>
              <w:t xml:space="preserve"> create a normal staff profile and add permissions to that profile for managers.</w:t>
            </w:r>
          </w:p>
        </w:tc>
      </w:tr>
      <w:tr w:rsidR="00CD6E1C" w:rsidRPr="000F79EC" w14:paraId="5546027E" w14:textId="77777777" w:rsidTr="00CD6E1C">
        <w:tc>
          <w:tcPr>
            <w:tcW w:w="8856" w:type="dxa"/>
            <w:gridSpan w:val="2"/>
          </w:tcPr>
          <w:p w14:paraId="63EB4F17" w14:textId="140B1943" w:rsidR="00CD6E1C" w:rsidRPr="000F79EC" w:rsidRDefault="00CD6E1C" w:rsidP="009F6714">
            <w:pPr>
              <w:pStyle w:val="InfoBlue"/>
              <w:spacing w:after="0"/>
              <w:ind w:left="0"/>
              <w:rPr>
                <w:i w:val="0"/>
                <w:color w:val="auto"/>
              </w:rPr>
            </w:pPr>
            <w:r w:rsidRPr="000F79EC">
              <w:rPr>
                <w:b/>
                <w:i w:val="0"/>
                <w:color w:val="auto"/>
              </w:rPr>
              <w:lastRenderedPageBreak/>
              <w:t xml:space="preserve">Description: </w:t>
            </w:r>
            <w:r w:rsidR="00582DBC" w:rsidRPr="000F79EC">
              <w:rPr>
                <w:i w:val="0"/>
                <w:color w:val="auto"/>
              </w:rPr>
              <w:t>User</w:t>
            </w:r>
            <w:r w:rsidRPr="000F79EC">
              <w:rPr>
                <w:i w:val="0"/>
                <w:color w:val="auto"/>
              </w:rPr>
              <w:t xml:space="preserve"> wants to </w:t>
            </w:r>
            <w:r w:rsidR="009F6714">
              <w:rPr>
                <w:i w:val="0"/>
                <w:color w:val="auto"/>
              </w:rPr>
              <w:t>create a normal staff profile</w:t>
            </w:r>
            <w:r w:rsidRPr="000F79EC">
              <w:rPr>
                <w:i w:val="0"/>
                <w:color w:val="auto"/>
              </w:rPr>
              <w: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237A3F90" w:rsidR="00CD6E1C" w:rsidRPr="000F79EC" w:rsidRDefault="00CD6E1C" w:rsidP="00B36BC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B36BC0">
              <w:rPr>
                <w:color w:val="auto"/>
              </w:rPr>
              <w:t>Create Staff Profile</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4F917E9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84764E3" w:rsidR="00CD6E1C" w:rsidRPr="000F79EC" w:rsidRDefault="00CD6E1C" w:rsidP="005D1CD5">
            <w:pPr>
              <w:pStyle w:val="BodyText"/>
              <w:numPr>
                <w:ilvl w:val="0"/>
                <w:numId w:val="49"/>
              </w:numPr>
              <w:spacing w:after="0"/>
            </w:pPr>
            <w:r w:rsidRPr="000F79EC">
              <w:t xml:space="preserve">System prompts the user to enter </w:t>
            </w:r>
            <w:r w:rsidR="00C74AE5">
              <w:t>staff details.</w:t>
            </w:r>
          </w:p>
          <w:p w14:paraId="015EE56F" w14:textId="1DFBDE9B" w:rsidR="00CD6E1C" w:rsidRDefault="00C74AE5" w:rsidP="005D1CD5">
            <w:pPr>
              <w:pStyle w:val="BodyText"/>
              <w:numPr>
                <w:ilvl w:val="0"/>
                <w:numId w:val="49"/>
              </w:numPr>
              <w:spacing w:after="0"/>
            </w:pPr>
            <w:r>
              <w:t>User enters a staff details</w:t>
            </w:r>
            <w:r w:rsidR="00CD6E1C" w:rsidRPr="000F79EC">
              <w:t xml:space="preserve"> into the system.</w:t>
            </w:r>
          </w:p>
          <w:p w14:paraId="5759ED08" w14:textId="77777777" w:rsidR="00851EF7" w:rsidRDefault="00851EF7" w:rsidP="005D1CD5">
            <w:pPr>
              <w:pStyle w:val="BodyText"/>
              <w:numPr>
                <w:ilvl w:val="0"/>
                <w:numId w:val="49"/>
              </w:numPr>
              <w:spacing w:after="0"/>
            </w:pPr>
            <w:r>
              <w:t>System displays the staff details entered and prompts for confirmation.</w:t>
            </w:r>
          </w:p>
          <w:p w14:paraId="1C38F165" w14:textId="65F4FF9F" w:rsidR="00851EF7" w:rsidRDefault="00851EF7" w:rsidP="005D1CD5">
            <w:pPr>
              <w:pStyle w:val="BodyText"/>
              <w:numPr>
                <w:ilvl w:val="0"/>
                <w:numId w:val="49"/>
              </w:numPr>
              <w:spacing w:after="0"/>
            </w:pPr>
            <w:r>
              <w:t>If user enters their confirmation, then go to step 5; else return to step 1.</w:t>
            </w:r>
          </w:p>
          <w:p w14:paraId="2FE736C1" w14:textId="1BB24AF6" w:rsidR="00851EF7" w:rsidRPr="000F79EC" w:rsidRDefault="00851EF7" w:rsidP="005D1CD5">
            <w:pPr>
              <w:pStyle w:val="BodyText"/>
              <w:numPr>
                <w:ilvl w:val="0"/>
                <w:numId w:val="49"/>
              </w:numPr>
              <w:spacing w:after="0"/>
            </w:pPr>
            <w:r>
              <w:t xml:space="preserve">System returns to main menu. </w:t>
            </w:r>
          </w:p>
          <w:p w14:paraId="3094793E" w14:textId="77777777" w:rsidR="00CD6E1C" w:rsidRPr="000F79EC" w:rsidRDefault="00CD6E1C" w:rsidP="005D1CD5">
            <w:pPr>
              <w:pStyle w:val="BodyText"/>
              <w:numPr>
                <w:ilvl w:val="0"/>
                <w:numId w:val="49"/>
              </w:numPr>
              <w:spacing w:after="0"/>
            </w:pPr>
            <w:r w:rsidRPr="000F79EC">
              <w:t>End</w:t>
            </w:r>
          </w:p>
        </w:tc>
      </w:tr>
      <w:tr w:rsidR="00CD6E1C" w:rsidRPr="000F79EC" w14:paraId="502C56DC" w14:textId="77777777" w:rsidTr="00CD6E1C">
        <w:tc>
          <w:tcPr>
            <w:tcW w:w="8856" w:type="dxa"/>
            <w:gridSpan w:val="2"/>
          </w:tcPr>
          <w:p w14:paraId="3FDB03C4" w14:textId="20565620" w:rsidR="00CD6E1C" w:rsidRPr="00A54259" w:rsidRDefault="00CD6E1C" w:rsidP="00851EF7">
            <w:pPr>
              <w:pStyle w:val="InfoBlue"/>
              <w:spacing w:after="0"/>
              <w:ind w:left="0"/>
              <w:rPr>
                <w:i w:val="0"/>
                <w:color w:val="auto"/>
              </w:rPr>
            </w:pPr>
            <w:r w:rsidRPr="000F79EC">
              <w:rPr>
                <w:b/>
                <w:i w:val="0"/>
                <w:color w:val="auto"/>
              </w:rPr>
              <w:t xml:space="preserve">Sub-flows: </w:t>
            </w:r>
            <w:r w:rsidR="00A54259">
              <w:rPr>
                <w:i w:val="0"/>
                <w:color w:val="auto"/>
              </w:rPr>
              <w:t>None</w:t>
            </w:r>
          </w:p>
        </w:tc>
      </w:tr>
      <w:tr w:rsidR="00CD6E1C" w:rsidRPr="000F79EC" w14:paraId="2EC4E645" w14:textId="77777777" w:rsidTr="00CD6E1C">
        <w:tc>
          <w:tcPr>
            <w:tcW w:w="8856" w:type="dxa"/>
            <w:gridSpan w:val="2"/>
          </w:tcPr>
          <w:p w14:paraId="711824D5" w14:textId="77777777" w:rsidR="00CD6E1C" w:rsidRDefault="00CD6E1C" w:rsidP="00B36BC0">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4649F2FE" w:rsidR="00851EF7" w:rsidRPr="00851EF7" w:rsidRDefault="00851EF7" w:rsidP="00851EF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1" w:name="_Toc291170512"/>
      <w:r w:rsidRPr="000F79EC">
        <w:t>Use Case: Edit Staff Profiles</w:t>
      </w:r>
      <w:bookmarkEnd w:id="41"/>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D81CC04" w14:textId="01629D8D" w:rsidR="00DC46C4" w:rsidRPr="00303FD6" w:rsidRDefault="00DC46C4" w:rsidP="00DC46C4">
            <w:pPr>
              <w:pStyle w:val="InfoBlue"/>
              <w:ind w:left="0"/>
            </w:pPr>
            <w:r>
              <w:rPr>
                <w:i w:val="0"/>
                <w:color w:val="auto"/>
              </w:rPr>
              <w:t>Airline’s Human Resource Manager – Wants to save cost on hiring extra staff to edit staff profiles</w:t>
            </w:r>
            <w:r>
              <w:t>.</w:t>
            </w:r>
          </w:p>
          <w:p w14:paraId="07BF2ADA" w14:textId="7600E6CD" w:rsidR="003A2459" w:rsidRPr="000F79EC" w:rsidRDefault="00DC46C4" w:rsidP="00870E10">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 xml:space="preserve">Wants to be able to quickly and conveniently </w:t>
            </w:r>
            <w:r w:rsidR="00870E10">
              <w:rPr>
                <w:i w:val="0"/>
                <w:color w:val="auto"/>
              </w:rPr>
              <w:t>edit</w:t>
            </w:r>
            <w:r>
              <w:rPr>
                <w:i w:val="0"/>
                <w:color w:val="auto"/>
              </w:rPr>
              <w:t xml:space="preserve"> a staff profile and </w:t>
            </w:r>
            <w:r w:rsidR="00870E10">
              <w:rPr>
                <w:i w:val="0"/>
                <w:color w:val="auto"/>
              </w:rPr>
              <w:t>the permissions.</w:t>
            </w:r>
          </w:p>
        </w:tc>
      </w:tr>
      <w:tr w:rsidR="003A2459" w:rsidRPr="000F79EC" w14:paraId="1E10D783" w14:textId="77777777" w:rsidTr="003A2459">
        <w:tc>
          <w:tcPr>
            <w:tcW w:w="8856" w:type="dxa"/>
            <w:gridSpan w:val="2"/>
          </w:tcPr>
          <w:p w14:paraId="427F05DD" w14:textId="187154FD"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E75C2">
              <w:rPr>
                <w:i w:val="0"/>
                <w:color w:val="auto"/>
              </w:rPr>
              <w:t>User wants to edit the staff profiles and their permissions.</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9F14388" w:rsidR="003A2459" w:rsidRPr="000F79EC" w:rsidRDefault="003A2459" w:rsidP="00BE75C2">
            <w:pPr>
              <w:pStyle w:val="InfoBlue"/>
              <w:spacing w:after="0"/>
              <w:ind w:left="0"/>
              <w:rPr>
                <w:i w:val="0"/>
                <w:color w:val="auto"/>
              </w:rPr>
            </w:pPr>
            <w:r w:rsidRPr="000F79EC">
              <w:rPr>
                <w:b/>
                <w:i w:val="0"/>
                <w:color w:val="auto"/>
              </w:rPr>
              <w:t>Trigger:</w:t>
            </w:r>
            <w:r w:rsidR="00BE75C2" w:rsidRPr="000F79EC">
              <w:rPr>
                <w:i w:val="0"/>
                <w:color w:val="auto"/>
              </w:rPr>
              <w:t xml:space="preserve"> User chooses the </w:t>
            </w:r>
            <w:r w:rsidR="00BE75C2">
              <w:rPr>
                <w:color w:val="auto"/>
              </w:rPr>
              <w:t>Edit Staff Profile</w:t>
            </w:r>
            <w:r w:rsidR="00BE75C2" w:rsidRPr="000F79EC">
              <w:rPr>
                <w:color w:val="auto"/>
              </w:rPr>
              <w:t xml:space="preserve"> </w:t>
            </w:r>
            <w:r w:rsidR="00BE75C2" w:rsidRPr="000F79EC">
              <w:rPr>
                <w:i w:val="0"/>
                <w:color w:val="auto"/>
              </w:rPr>
              <w:t>option from the main menu.</w:t>
            </w:r>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78FEEB73" w14:textId="32E73087" w:rsidR="00F345BB" w:rsidRPr="000F79EC" w:rsidRDefault="00F345BB" w:rsidP="005D1CD5">
            <w:pPr>
              <w:pStyle w:val="BodyText"/>
              <w:numPr>
                <w:ilvl w:val="0"/>
                <w:numId w:val="50"/>
              </w:numPr>
              <w:spacing w:after="0"/>
            </w:pPr>
            <w:r w:rsidRPr="000F79EC">
              <w:t xml:space="preserve">System prompts user for the username of </w:t>
            </w:r>
            <w:r>
              <w:t>a staff</w:t>
            </w:r>
            <w:r w:rsidRPr="000F79EC">
              <w:t>.</w:t>
            </w:r>
          </w:p>
          <w:p w14:paraId="669B8240" w14:textId="6A3D77EB" w:rsidR="00F345BB" w:rsidRPr="000F79EC" w:rsidRDefault="00F345BB" w:rsidP="005D1CD5">
            <w:pPr>
              <w:pStyle w:val="BodyText"/>
              <w:numPr>
                <w:ilvl w:val="0"/>
                <w:numId w:val="50"/>
              </w:numPr>
              <w:spacing w:after="0"/>
            </w:pPr>
            <w:r w:rsidRPr="000F79EC">
              <w:t xml:space="preserve">User enters </w:t>
            </w:r>
            <w:r>
              <w:t>the username of a staff</w:t>
            </w:r>
            <w:r w:rsidRPr="000F79EC">
              <w:t>.</w:t>
            </w:r>
          </w:p>
          <w:p w14:paraId="7B18D2DB" w14:textId="77777777" w:rsidR="00F345BB" w:rsidRPr="000F79EC" w:rsidRDefault="00F345BB" w:rsidP="005D1CD5">
            <w:pPr>
              <w:pStyle w:val="BodyText"/>
              <w:numPr>
                <w:ilvl w:val="0"/>
                <w:numId w:val="50"/>
              </w:numPr>
              <w:spacing w:after="0"/>
            </w:pPr>
            <w:r>
              <w:t xml:space="preserve">System displays the staff details in a numbered list and </w:t>
            </w:r>
            <w:r w:rsidRPr="000F79EC">
              <w:t>prompts user for the number associated with the detail.</w:t>
            </w:r>
          </w:p>
          <w:p w14:paraId="16740C3E" w14:textId="3B33B598" w:rsidR="00F345BB" w:rsidRDefault="00F345BB" w:rsidP="005D1CD5">
            <w:pPr>
              <w:pStyle w:val="BodyText"/>
              <w:numPr>
                <w:ilvl w:val="0"/>
                <w:numId w:val="50"/>
              </w:numPr>
              <w:spacing w:after="0"/>
            </w:pPr>
            <w:r w:rsidRPr="000F79EC">
              <w:t xml:space="preserve">User selects the </w:t>
            </w:r>
            <w:r w:rsidR="00C14750">
              <w:t>staff</w:t>
            </w:r>
            <w:r w:rsidRPr="000F79EC">
              <w:t xml:space="preserve"> detail that they want to modify by the number.</w:t>
            </w:r>
          </w:p>
          <w:p w14:paraId="5BBDC88B" w14:textId="77777777" w:rsidR="00C14750" w:rsidRPr="000F79EC" w:rsidRDefault="00C14750" w:rsidP="005D1CD5">
            <w:pPr>
              <w:pStyle w:val="BodyText"/>
              <w:numPr>
                <w:ilvl w:val="0"/>
                <w:numId w:val="50"/>
              </w:numPr>
              <w:spacing w:after="0"/>
            </w:pPr>
            <w:r w:rsidRPr="000F79EC">
              <w:t>System displays a prompt to retrieve input.</w:t>
            </w:r>
          </w:p>
          <w:p w14:paraId="1AC374AF" w14:textId="77777777" w:rsidR="00C14750" w:rsidRPr="000F79EC" w:rsidRDefault="00C14750" w:rsidP="005D1CD5">
            <w:pPr>
              <w:pStyle w:val="BodyText"/>
              <w:numPr>
                <w:ilvl w:val="0"/>
                <w:numId w:val="50"/>
              </w:numPr>
              <w:spacing w:after="0"/>
            </w:pPr>
            <w:r w:rsidRPr="000F79EC">
              <w:t>User enters new detail.</w:t>
            </w:r>
          </w:p>
          <w:p w14:paraId="57601E89" w14:textId="0301259A" w:rsidR="00C14750" w:rsidRPr="000F79EC" w:rsidRDefault="00C14750" w:rsidP="005D1CD5">
            <w:pPr>
              <w:pStyle w:val="BodyText"/>
              <w:numPr>
                <w:ilvl w:val="0"/>
                <w:numId w:val="50"/>
              </w:numPr>
              <w:spacing w:after="0"/>
            </w:pPr>
            <w:r w:rsidRPr="000F79EC">
              <w:t xml:space="preserve">System saves modified </w:t>
            </w:r>
            <w:r>
              <w:t>staff</w:t>
            </w:r>
            <w:r w:rsidRPr="000F79EC">
              <w:t xml:space="preserve"> detail to database.</w:t>
            </w:r>
          </w:p>
          <w:p w14:paraId="58399C72" w14:textId="0C9A2CA2" w:rsidR="00F345BB" w:rsidRDefault="00C14750" w:rsidP="005D1CD5">
            <w:pPr>
              <w:pStyle w:val="BodyText"/>
              <w:numPr>
                <w:ilvl w:val="0"/>
                <w:numId w:val="50"/>
              </w:numPr>
              <w:spacing w:after="0"/>
            </w:pPr>
            <w:r w:rsidRPr="000F79EC">
              <w:t>System returns to the main menu.</w:t>
            </w:r>
          </w:p>
          <w:p w14:paraId="3028F791" w14:textId="77777777" w:rsidR="003A2459" w:rsidRPr="000F79EC" w:rsidRDefault="003A2459" w:rsidP="005D1CD5">
            <w:pPr>
              <w:pStyle w:val="BodyText"/>
              <w:numPr>
                <w:ilvl w:val="0"/>
                <w:numId w:val="50"/>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5F932E5E" w:rsidR="003A2459" w:rsidRPr="000F79EC" w:rsidRDefault="00F345BB" w:rsidP="003A2459">
            <w:pPr>
              <w:pStyle w:val="BodyText"/>
              <w:ind w:left="0"/>
            </w:pPr>
            <w:r>
              <w:t>2</w:t>
            </w:r>
            <w:r w:rsidR="00BE75C2" w:rsidRPr="000F79EC">
              <w:t xml:space="preserve">a Invalid username is entered: The </w:t>
            </w:r>
            <w:r w:rsidR="00BE75C2" w:rsidRPr="000F79EC">
              <w:rPr>
                <w:i/>
              </w:rPr>
              <w:t>Enter Invalid Username</w:t>
            </w:r>
            <w:r w:rsidR="00BE75C2" w:rsidRPr="000F79EC">
              <w:t xml:space="preserve"> use case is performed. </w:t>
            </w:r>
            <w:r>
              <w:t>Go to step 1</w:t>
            </w:r>
            <w:r w:rsidR="00BE75C2" w:rsidRPr="000F79EC">
              <w:t xml:space="preserve"> after execution</w:t>
            </w: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42" w:name="_Toc291170513"/>
      <w:r w:rsidRPr="000F79EC">
        <w:t xml:space="preserve">Use Case: </w:t>
      </w:r>
      <w:r w:rsidR="00703F09" w:rsidRPr="000F79EC">
        <w:t>Change Password</w:t>
      </w:r>
      <w:bookmarkEnd w:id="42"/>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5A69FFC5" w14:textId="77777777" w:rsidR="001A426F" w:rsidRPr="00303FD6" w:rsidRDefault="001A426F" w:rsidP="001A426F">
            <w:pPr>
              <w:pStyle w:val="InfoBlue"/>
              <w:ind w:left="0"/>
            </w:pPr>
            <w:r>
              <w:rPr>
                <w:i w:val="0"/>
                <w:color w:val="auto"/>
              </w:rPr>
              <w:t>Airline’s Human Resource Manager – Wants to save cost on hiring extra staff to edit staff profiles</w:t>
            </w:r>
            <w:r>
              <w:t>.</w:t>
            </w:r>
          </w:p>
          <w:p w14:paraId="16BD6E68" w14:textId="606B3225" w:rsidR="003A2459" w:rsidRPr="000F79EC" w:rsidRDefault="001A426F" w:rsidP="001A426F">
            <w:pPr>
              <w:pStyle w:val="InfoBlue"/>
              <w:spacing w:after="0"/>
              <w:ind w:left="0"/>
              <w:rPr>
                <w:i w:val="0"/>
                <w:color w:val="auto"/>
              </w:rPr>
            </w:pPr>
            <w:r>
              <w:rPr>
                <w:i w:val="0"/>
                <w:color w:val="auto"/>
              </w:rPr>
              <w:t xml:space="preserve">Normal Staff – Wants to change the existing password or the default password set by the system </w:t>
            </w:r>
            <w:r>
              <w:rPr>
                <w:i w:val="0"/>
                <w:color w:val="auto"/>
              </w:rPr>
              <w:lastRenderedPageBreak/>
              <w:t>administrator.</w:t>
            </w:r>
          </w:p>
        </w:tc>
      </w:tr>
      <w:tr w:rsidR="003A2459" w:rsidRPr="000F79EC" w14:paraId="388C2299" w14:textId="77777777" w:rsidTr="003A2459">
        <w:tc>
          <w:tcPr>
            <w:tcW w:w="8856" w:type="dxa"/>
            <w:gridSpan w:val="2"/>
          </w:tcPr>
          <w:p w14:paraId="6CD167E8" w14:textId="5A61EDEB" w:rsidR="003A2459" w:rsidRPr="000F79EC" w:rsidRDefault="003A2459" w:rsidP="003A2459">
            <w:pPr>
              <w:pStyle w:val="InfoBlue"/>
              <w:spacing w:after="0"/>
              <w:ind w:left="0"/>
              <w:rPr>
                <w:i w:val="0"/>
                <w:color w:val="auto"/>
              </w:rPr>
            </w:pPr>
            <w:r w:rsidRPr="000F79EC">
              <w:rPr>
                <w:b/>
                <w:i w:val="0"/>
                <w:color w:val="auto"/>
              </w:rPr>
              <w:lastRenderedPageBreak/>
              <w:t>Description:</w:t>
            </w:r>
            <w:r w:rsidRPr="000F79EC">
              <w:rPr>
                <w:i w:val="0"/>
                <w:color w:val="auto"/>
              </w:rPr>
              <w:t xml:space="preserve"> </w:t>
            </w:r>
            <w:r w:rsidR="00BC34A4">
              <w:rPr>
                <w:i w:val="0"/>
                <w:color w:val="auto"/>
              </w:rPr>
              <w:t>User is able to change their password.</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4189628B" w:rsidR="003A2459" w:rsidRPr="000F79EC" w:rsidRDefault="003A2459" w:rsidP="00BC34A4">
            <w:pPr>
              <w:pStyle w:val="InfoBlue"/>
              <w:spacing w:after="0"/>
              <w:ind w:left="0"/>
              <w:rPr>
                <w:i w:val="0"/>
                <w:color w:val="auto"/>
              </w:rPr>
            </w:pPr>
            <w:r w:rsidRPr="000F79EC">
              <w:rPr>
                <w:b/>
                <w:i w:val="0"/>
                <w:color w:val="auto"/>
              </w:rPr>
              <w:t>Trigger</w:t>
            </w:r>
            <w:r w:rsidR="008E16E9" w:rsidRPr="000F79EC">
              <w:rPr>
                <w:b/>
                <w:i w:val="0"/>
                <w:color w:val="auto"/>
              </w:rPr>
              <w:t>:</w:t>
            </w:r>
            <w:r w:rsidR="008E16E9">
              <w:rPr>
                <w:b/>
                <w:i w:val="0"/>
                <w:color w:val="auto"/>
              </w:rPr>
              <w:t xml:space="preserve"> </w:t>
            </w:r>
            <w:r w:rsidR="00BC34A4" w:rsidRPr="000F79EC">
              <w:rPr>
                <w:i w:val="0"/>
                <w:color w:val="auto"/>
              </w:rPr>
              <w:t xml:space="preserve">User chooses the </w:t>
            </w:r>
            <w:r w:rsidR="00BC34A4">
              <w:rPr>
                <w:color w:val="auto"/>
              </w:rPr>
              <w:t>Change Password</w:t>
            </w:r>
            <w:r w:rsidR="00BC34A4" w:rsidRPr="000F79EC">
              <w:rPr>
                <w:color w:val="auto"/>
              </w:rPr>
              <w:t xml:space="preserve"> </w:t>
            </w:r>
            <w:r w:rsidR="00BC34A4" w:rsidRPr="000F79EC">
              <w:rPr>
                <w:i w:val="0"/>
                <w:color w:val="auto"/>
              </w:rPr>
              <w:t>option from the main menu</w:t>
            </w:r>
            <w:r w:rsidR="005D1CD5">
              <w:rPr>
                <w:i w:val="0"/>
                <w:color w:val="auto"/>
              </w:rPr>
              <w:t>.</w:t>
            </w:r>
          </w:p>
        </w:tc>
      </w:tr>
      <w:tr w:rsidR="003A2459" w:rsidRPr="000F79EC" w14:paraId="7731E6E5" w14:textId="77777777" w:rsidTr="003A2459">
        <w:tc>
          <w:tcPr>
            <w:tcW w:w="8856" w:type="dxa"/>
            <w:gridSpan w:val="2"/>
          </w:tcPr>
          <w:p w14:paraId="2AC691EB" w14:textId="164657E4" w:rsidR="003A2459" w:rsidRPr="000F79EC" w:rsidRDefault="003A2459" w:rsidP="003A2459">
            <w:pPr>
              <w:pStyle w:val="InfoBlue"/>
              <w:spacing w:after="0"/>
              <w:ind w:left="0"/>
              <w:rPr>
                <w:b/>
                <w:i w:val="0"/>
                <w:color w:val="auto"/>
              </w:rPr>
            </w:pPr>
            <w:r w:rsidRPr="000F79EC">
              <w:rPr>
                <w:b/>
                <w:i w:val="0"/>
                <w:color w:val="auto"/>
              </w:rPr>
              <w:t>Normal flow:</w:t>
            </w:r>
          </w:p>
          <w:p w14:paraId="51FEE518" w14:textId="77777777" w:rsidR="00BC34A4" w:rsidRDefault="00BC34A4" w:rsidP="005D1CD5">
            <w:pPr>
              <w:pStyle w:val="BodyText"/>
              <w:numPr>
                <w:ilvl w:val="0"/>
                <w:numId w:val="51"/>
              </w:numPr>
              <w:spacing w:after="0"/>
            </w:pPr>
            <w:r>
              <w:t>System prompts user for current password.</w:t>
            </w:r>
          </w:p>
          <w:p w14:paraId="3AA7AD26" w14:textId="1D1A7D29" w:rsidR="00BC34A4" w:rsidRDefault="00BC34A4" w:rsidP="005D1CD5">
            <w:pPr>
              <w:pStyle w:val="BodyText"/>
              <w:numPr>
                <w:ilvl w:val="0"/>
                <w:numId w:val="51"/>
              </w:numPr>
              <w:spacing w:after="0"/>
            </w:pPr>
            <w:r>
              <w:t>User enters current password</w:t>
            </w:r>
            <w:r w:rsidR="00A540A7">
              <w:t>.</w:t>
            </w:r>
          </w:p>
          <w:p w14:paraId="7E86EE79" w14:textId="77777777" w:rsidR="00A540A7" w:rsidRDefault="00A540A7" w:rsidP="005D1CD5">
            <w:pPr>
              <w:pStyle w:val="BodyText"/>
              <w:numPr>
                <w:ilvl w:val="0"/>
                <w:numId w:val="51"/>
              </w:numPr>
              <w:spacing w:after="0"/>
            </w:pPr>
            <w:r>
              <w:t>System prompts user for new password.</w:t>
            </w:r>
          </w:p>
          <w:p w14:paraId="1DDB5A36" w14:textId="4F6E288D" w:rsidR="00A540A7" w:rsidRDefault="00A540A7" w:rsidP="005D1CD5">
            <w:pPr>
              <w:pStyle w:val="BodyText"/>
              <w:numPr>
                <w:ilvl w:val="0"/>
                <w:numId w:val="51"/>
              </w:numPr>
              <w:spacing w:after="0"/>
            </w:pPr>
            <w:r>
              <w:t>User enters new password.</w:t>
            </w:r>
          </w:p>
          <w:p w14:paraId="501687DB" w14:textId="77777777" w:rsidR="00A540A7" w:rsidRDefault="00A540A7" w:rsidP="005D1CD5">
            <w:pPr>
              <w:pStyle w:val="BodyText"/>
              <w:numPr>
                <w:ilvl w:val="0"/>
                <w:numId w:val="51"/>
              </w:numPr>
              <w:spacing w:after="0"/>
            </w:pPr>
            <w:r>
              <w:t>System saves new password to database.</w:t>
            </w:r>
          </w:p>
          <w:p w14:paraId="00CEBD71" w14:textId="23A69661" w:rsidR="00A540A7" w:rsidRDefault="00A540A7" w:rsidP="005D1CD5">
            <w:pPr>
              <w:pStyle w:val="BodyText"/>
              <w:numPr>
                <w:ilvl w:val="0"/>
                <w:numId w:val="51"/>
              </w:numPr>
              <w:spacing w:after="0"/>
            </w:pPr>
            <w:r>
              <w:t>System returns to main menu.</w:t>
            </w:r>
          </w:p>
          <w:p w14:paraId="1ED89DFE" w14:textId="77777777" w:rsidR="003A2459" w:rsidRPr="000F79EC" w:rsidRDefault="003A2459" w:rsidP="005D1CD5">
            <w:pPr>
              <w:pStyle w:val="BodyText"/>
              <w:numPr>
                <w:ilvl w:val="0"/>
                <w:numId w:val="51"/>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3FED86A" w:rsidR="003A2459" w:rsidRPr="00BC34A4" w:rsidRDefault="00BC34A4" w:rsidP="003A2459">
            <w:pPr>
              <w:pStyle w:val="BodyText"/>
              <w:ind w:left="0"/>
            </w:pPr>
            <w:r>
              <w:t xml:space="preserve">2a User enters invalid password: The </w:t>
            </w:r>
            <w:r>
              <w:rPr>
                <w:i/>
              </w:rPr>
              <w:t>Enter Invalid Password</w:t>
            </w:r>
            <w:r>
              <w:t xml:space="preserve"> use case is performed. Go to step 1 after execution.</w:t>
            </w:r>
          </w:p>
        </w:tc>
      </w:tr>
    </w:tbl>
    <w:p w14:paraId="5785FFE1" w14:textId="77777777" w:rsidR="003A2459" w:rsidRDefault="003A2459" w:rsidP="008079BA"/>
    <w:p w14:paraId="19193A39" w14:textId="1051332F" w:rsidR="005D1CD5" w:rsidRPr="000F79EC" w:rsidRDefault="005D1CD5" w:rsidP="005D1CD5">
      <w:pPr>
        <w:pStyle w:val="Heading2"/>
        <w:widowControl/>
      </w:pPr>
      <w:bookmarkStart w:id="43" w:name="_Toc291170514"/>
      <w:r w:rsidRPr="000F79EC">
        <w:t xml:space="preserve">Use Case: </w:t>
      </w:r>
      <w:r>
        <w:t>Enter Invalid</w:t>
      </w:r>
      <w:r w:rsidRPr="000F79EC">
        <w:t xml:space="preserve"> Password</w:t>
      </w:r>
      <w:bookmarkEnd w:id="43"/>
    </w:p>
    <w:tbl>
      <w:tblPr>
        <w:tblStyle w:val="TableGrid"/>
        <w:tblW w:w="0" w:type="auto"/>
        <w:tblInd w:w="720" w:type="dxa"/>
        <w:tblLook w:val="04A0" w:firstRow="1" w:lastRow="0" w:firstColumn="1" w:lastColumn="0" w:noHBand="0" w:noVBand="1"/>
      </w:tblPr>
      <w:tblGrid>
        <w:gridCol w:w="7185"/>
        <w:gridCol w:w="1671"/>
      </w:tblGrid>
      <w:tr w:rsidR="005D1CD5" w:rsidRPr="000F79EC" w14:paraId="34672240" w14:textId="77777777" w:rsidTr="002F7D0B">
        <w:tc>
          <w:tcPr>
            <w:tcW w:w="7185" w:type="dxa"/>
          </w:tcPr>
          <w:p w14:paraId="77DB6276" w14:textId="305CD336" w:rsidR="005D1CD5" w:rsidRPr="000F79EC" w:rsidRDefault="005D1CD5" w:rsidP="005D1CD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365D4D31" w14:textId="114F169D" w:rsidR="005D1CD5" w:rsidRPr="000F79EC" w:rsidRDefault="005D1CD5" w:rsidP="002F7D0B">
            <w:pPr>
              <w:pStyle w:val="InfoBlue"/>
              <w:spacing w:after="0"/>
              <w:ind w:left="0"/>
              <w:rPr>
                <w:i w:val="0"/>
                <w:color w:val="auto"/>
              </w:rPr>
            </w:pPr>
            <w:r w:rsidRPr="000F79EC">
              <w:rPr>
                <w:b/>
                <w:i w:val="0"/>
                <w:color w:val="auto"/>
              </w:rPr>
              <w:t xml:space="preserve">ID: </w:t>
            </w:r>
            <w:r w:rsidR="00946838">
              <w:rPr>
                <w:i w:val="0"/>
                <w:color w:val="auto"/>
              </w:rPr>
              <w:t>EX</w:t>
            </w:r>
            <w:r w:rsidRPr="000F79EC">
              <w:rPr>
                <w:i w:val="0"/>
                <w:color w:val="auto"/>
              </w:rPr>
              <w:t>_</w:t>
            </w:r>
            <w:r w:rsidR="00946838">
              <w:rPr>
                <w:i w:val="0"/>
                <w:color w:val="auto"/>
              </w:rPr>
              <w:t>07</w:t>
            </w:r>
          </w:p>
        </w:tc>
      </w:tr>
      <w:tr w:rsidR="005D1CD5" w:rsidRPr="000F79EC" w14:paraId="0ADAC136" w14:textId="77777777" w:rsidTr="002F7D0B">
        <w:tc>
          <w:tcPr>
            <w:tcW w:w="8856" w:type="dxa"/>
            <w:gridSpan w:val="2"/>
          </w:tcPr>
          <w:p w14:paraId="7399B5BB" w14:textId="77777777" w:rsidR="005D1CD5" w:rsidRPr="000F79EC" w:rsidRDefault="005D1CD5" w:rsidP="002F7D0B">
            <w:pPr>
              <w:pStyle w:val="InfoBlue"/>
              <w:spacing w:after="0"/>
              <w:ind w:left="0"/>
              <w:rPr>
                <w:b/>
                <w:i w:val="0"/>
                <w:color w:val="auto"/>
              </w:rPr>
            </w:pPr>
            <w:r w:rsidRPr="000F79EC">
              <w:rPr>
                <w:b/>
                <w:i w:val="0"/>
                <w:color w:val="auto"/>
              </w:rPr>
              <w:t>Stakeholders and goals:</w:t>
            </w:r>
          </w:p>
          <w:p w14:paraId="594A1A2B" w14:textId="26E45496" w:rsidR="005D1CD5" w:rsidRPr="000F79EC" w:rsidRDefault="005D1CD5" w:rsidP="005001AB">
            <w:pPr>
              <w:pStyle w:val="InfoBlue"/>
              <w:spacing w:after="0"/>
              <w:ind w:left="0"/>
              <w:rPr>
                <w:i w:val="0"/>
                <w:color w:val="auto"/>
              </w:rPr>
            </w:pPr>
            <w:r>
              <w:rPr>
                <w:i w:val="0"/>
                <w:color w:val="auto"/>
              </w:rPr>
              <w:t xml:space="preserve">Normal Staff – Wants to </w:t>
            </w:r>
            <w:r w:rsidR="005001AB">
              <w:rPr>
                <w:i w:val="0"/>
                <w:color w:val="auto"/>
              </w:rPr>
              <w:t>know whether the entered password is correct or not.</w:t>
            </w:r>
          </w:p>
        </w:tc>
      </w:tr>
      <w:tr w:rsidR="005D1CD5" w:rsidRPr="000F79EC" w14:paraId="0C3E1B0F" w14:textId="77777777" w:rsidTr="002F7D0B">
        <w:tc>
          <w:tcPr>
            <w:tcW w:w="8856" w:type="dxa"/>
            <w:gridSpan w:val="2"/>
          </w:tcPr>
          <w:p w14:paraId="0532E314" w14:textId="77777777" w:rsidR="005D1CD5" w:rsidRPr="000F79EC" w:rsidRDefault="005D1CD5" w:rsidP="002F7D0B">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5D1CD5" w:rsidRPr="000F79EC" w14:paraId="444D867C" w14:textId="77777777" w:rsidTr="002F7D0B">
        <w:tc>
          <w:tcPr>
            <w:tcW w:w="8856" w:type="dxa"/>
            <w:gridSpan w:val="2"/>
          </w:tcPr>
          <w:p w14:paraId="45A0C90B" w14:textId="77777777" w:rsidR="005D1CD5" w:rsidRPr="000F79EC" w:rsidRDefault="005D1CD5" w:rsidP="002F7D0B">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5D1CD5" w:rsidRPr="000F79EC" w14:paraId="757AF07D" w14:textId="77777777" w:rsidTr="002F7D0B">
        <w:tc>
          <w:tcPr>
            <w:tcW w:w="8856" w:type="dxa"/>
            <w:gridSpan w:val="2"/>
          </w:tcPr>
          <w:p w14:paraId="6D2D1491" w14:textId="4B517B6A" w:rsidR="005D1CD5" w:rsidRPr="000F79EC" w:rsidRDefault="005D1CD5" w:rsidP="005D1CD5">
            <w:pPr>
              <w:pStyle w:val="InfoBlue"/>
              <w:spacing w:after="0"/>
              <w:ind w:left="0"/>
              <w:rPr>
                <w:i w:val="0"/>
                <w:color w:val="auto"/>
              </w:rPr>
            </w:pPr>
            <w:r w:rsidRPr="000F79EC">
              <w:rPr>
                <w:b/>
                <w:i w:val="0"/>
                <w:color w:val="auto"/>
              </w:rPr>
              <w:t>Trigger:</w:t>
            </w:r>
            <w:r w:rsidRPr="000F79EC">
              <w:rPr>
                <w:i w:val="0"/>
                <w:color w:val="auto"/>
              </w:rPr>
              <w:t xml:space="preserve">.User </w:t>
            </w:r>
            <w:r>
              <w:rPr>
                <w:i w:val="0"/>
                <w:color w:val="auto"/>
              </w:rPr>
              <w:t>enters the wrong password for their account.</w:t>
            </w:r>
          </w:p>
        </w:tc>
      </w:tr>
      <w:tr w:rsidR="005D1CD5" w:rsidRPr="000F79EC" w14:paraId="468097FB" w14:textId="77777777" w:rsidTr="002F7D0B">
        <w:tc>
          <w:tcPr>
            <w:tcW w:w="8856" w:type="dxa"/>
            <w:gridSpan w:val="2"/>
          </w:tcPr>
          <w:p w14:paraId="0868E852" w14:textId="556F2BCB" w:rsidR="005D1CD5" w:rsidRPr="000F79EC" w:rsidRDefault="005D1CD5" w:rsidP="002F7D0B">
            <w:pPr>
              <w:pStyle w:val="InfoBlue"/>
              <w:spacing w:after="0"/>
              <w:ind w:left="0"/>
              <w:rPr>
                <w:b/>
                <w:i w:val="0"/>
                <w:color w:val="auto"/>
              </w:rPr>
            </w:pPr>
            <w:r w:rsidRPr="000F79EC">
              <w:rPr>
                <w:b/>
                <w:i w:val="0"/>
                <w:color w:val="auto"/>
              </w:rPr>
              <w:t>Normal flow:</w:t>
            </w:r>
          </w:p>
          <w:p w14:paraId="62E7D6B0" w14:textId="3A7C9DAB" w:rsidR="005D1CD5" w:rsidRDefault="005D1CD5" w:rsidP="005D1CD5">
            <w:pPr>
              <w:pStyle w:val="BodyText"/>
              <w:numPr>
                <w:ilvl w:val="0"/>
                <w:numId w:val="52"/>
              </w:numPr>
              <w:spacing w:after="0"/>
            </w:pPr>
            <w:r>
              <w:t>System checks that the entered password does not match the password in the database.</w:t>
            </w:r>
          </w:p>
          <w:p w14:paraId="59B98AD4" w14:textId="77777777" w:rsidR="005D1CD5" w:rsidRDefault="005D1CD5" w:rsidP="005D1CD5">
            <w:pPr>
              <w:pStyle w:val="BodyText"/>
              <w:numPr>
                <w:ilvl w:val="0"/>
                <w:numId w:val="52"/>
              </w:numPr>
              <w:spacing w:after="0"/>
            </w:pPr>
            <w:r>
              <w:t>System displays an error message.</w:t>
            </w:r>
          </w:p>
          <w:p w14:paraId="2631895B" w14:textId="763845AA" w:rsidR="005D1CD5" w:rsidRDefault="005D1CD5" w:rsidP="005D1CD5">
            <w:pPr>
              <w:pStyle w:val="BodyText"/>
              <w:numPr>
                <w:ilvl w:val="0"/>
                <w:numId w:val="52"/>
              </w:numPr>
              <w:spacing w:after="0"/>
            </w:pPr>
            <w:r>
              <w:t>User acknowledges the error message.</w:t>
            </w:r>
          </w:p>
          <w:p w14:paraId="7323FBD2" w14:textId="77777777" w:rsidR="005D1CD5" w:rsidRPr="000F79EC" w:rsidRDefault="005D1CD5" w:rsidP="005D1CD5">
            <w:pPr>
              <w:pStyle w:val="BodyText"/>
              <w:numPr>
                <w:ilvl w:val="0"/>
                <w:numId w:val="52"/>
              </w:numPr>
              <w:spacing w:after="0"/>
            </w:pPr>
            <w:r w:rsidRPr="000F79EC">
              <w:t>End</w:t>
            </w:r>
          </w:p>
        </w:tc>
      </w:tr>
      <w:tr w:rsidR="005D1CD5" w:rsidRPr="000F79EC" w14:paraId="6E92756F" w14:textId="77777777" w:rsidTr="002F7D0B">
        <w:tc>
          <w:tcPr>
            <w:tcW w:w="8856" w:type="dxa"/>
            <w:gridSpan w:val="2"/>
          </w:tcPr>
          <w:p w14:paraId="4E535937" w14:textId="77777777" w:rsidR="005D1CD5" w:rsidRPr="000F79EC" w:rsidRDefault="005D1CD5" w:rsidP="002F7D0B">
            <w:pPr>
              <w:pStyle w:val="InfoBlue"/>
              <w:spacing w:after="0"/>
              <w:ind w:left="0"/>
              <w:rPr>
                <w:i w:val="0"/>
                <w:color w:val="auto"/>
              </w:rPr>
            </w:pPr>
            <w:r w:rsidRPr="000F79EC">
              <w:rPr>
                <w:b/>
                <w:i w:val="0"/>
                <w:color w:val="auto"/>
              </w:rPr>
              <w:t xml:space="preserve">Sub-flows: </w:t>
            </w:r>
            <w:r w:rsidRPr="000F79EC">
              <w:rPr>
                <w:i w:val="0"/>
                <w:color w:val="auto"/>
              </w:rPr>
              <w:t>None</w:t>
            </w:r>
          </w:p>
        </w:tc>
      </w:tr>
      <w:tr w:rsidR="005D1CD5" w:rsidRPr="000F79EC" w14:paraId="686E52E3" w14:textId="77777777" w:rsidTr="002F7D0B">
        <w:tc>
          <w:tcPr>
            <w:tcW w:w="8856" w:type="dxa"/>
            <w:gridSpan w:val="2"/>
          </w:tcPr>
          <w:p w14:paraId="15729943" w14:textId="44FA9C11" w:rsidR="005D1CD5" w:rsidRPr="00BC34A4" w:rsidRDefault="005D1CD5" w:rsidP="008E16E9">
            <w:pPr>
              <w:pStyle w:val="InfoBlue"/>
              <w:spacing w:after="0"/>
              <w:ind w:left="0"/>
            </w:pPr>
            <w:r w:rsidRPr="000F79EC">
              <w:rPr>
                <w:b/>
                <w:i w:val="0"/>
                <w:color w:val="auto"/>
              </w:rPr>
              <w:t>Alternative/Exceptional flows:</w:t>
            </w:r>
            <w:r w:rsidRPr="000F79EC">
              <w:rPr>
                <w:i w:val="0"/>
                <w:color w:val="auto"/>
              </w:rPr>
              <w:t xml:space="preserve"> </w:t>
            </w:r>
            <w:r w:rsidR="008E16E9">
              <w:rPr>
                <w:i w:val="0"/>
                <w:color w:val="auto"/>
              </w:rPr>
              <w:t>None</w:t>
            </w:r>
          </w:p>
        </w:tc>
      </w:tr>
    </w:tbl>
    <w:p w14:paraId="7622335C" w14:textId="77777777" w:rsidR="005D1CD5" w:rsidRPr="000F79EC" w:rsidRDefault="005D1CD5" w:rsidP="008079BA"/>
    <w:sectPr w:rsidR="005D1CD5" w:rsidRPr="000F79EC">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2F7D0B" w:rsidRDefault="002F7D0B">
      <w:pPr>
        <w:spacing w:line="240" w:lineRule="auto"/>
      </w:pPr>
      <w:r>
        <w:separator/>
      </w:r>
    </w:p>
  </w:endnote>
  <w:endnote w:type="continuationSeparator" w:id="0">
    <w:p w14:paraId="5C8D6E3C" w14:textId="77777777" w:rsidR="002F7D0B" w:rsidRDefault="002F7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F7D0B" w14:paraId="6B5E70D6" w14:textId="77777777" w:rsidTr="006A2862">
      <w:tc>
        <w:tcPr>
          <w:tcW w:w="3085" w:type="dxa"/>
          <w:tcBorders>
            <w:top w:val="nil"/>
            <w:left w:val="nil"/>
            <w:bottom w:val="nil"/>
            <w:right w:val="nil"/>
          </w:tcBorders>
        </w:tcPr>
        <w:p w14:paraId="1D2D17DF" w14:textId="77777777" w:rsidR="002F7D0B" w:rsidRDefault="002F7D0B">
          <w:pPr>
            <w:ind w:right="360"/>
            <w:rPr>
              <w:sz w:val="24"/>
            </w:rPr>
          </w:pPr>
          <w:r>
            <w:t>Confidential</w:t>
          </w:r>
        </w:p>
      </w:tc>
      <w:tc>
        <w:tcPr>
          <w:tcW w:w="3969" w:type="dxa"/>
          <w:tcBorders>
            <w:top w:val="nil"/>
            <w:left w:val="nil"/>
            <w:bottom w:val="nil"/>
            <w:right w:val="nil"/>
          </w:tcBorders>
        </w:tcPr>
        <w:p w14:paraId="65F98493" w14:textId="77777777" w:rsidR="002F7D0B" w:rsidRDefault="002F7D0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2F7D0B" w:rsidRDefault="002F7D0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C4356F">
            <w:rPr>
              <w:rStyle w:val="PageNumber"/>
              <w:noProof/>
            </w:rPr>
            <w:t>1</w:t>
          </w:r>
          <w:r>
            <w:rPr>
              <w:rStyle w:val="PageNumber"/>
            </w:rPr>
            <w:fldChar w:fldCharType="end"/>
          </w:r>
        </w:p>
      </w:tc>
    </w:tr>
  </w:tbl>
  <w:p w14:paraId="211BA10E" w14:textId="77777777" w:rsidR="002F7D0B" w:rsidRDefault="002F7D0B">
    <w:pPr>
      <w:pStyle w:val="Footer"/>
    </w:pPr>
  </w:p>
  <w:p w14:paraId="3BFE4B5C" w14:textId="77777777" w:rsidR="002F7D0B" w:rsidRDefault="002F7D0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F7D0B" w14:paraId="25864B91" w14:textId="77777777" w:rsidTr="006A2862">
      <w:tc>
        <w:tcPr>
          <w:tcW w:w="3085" w:type="dxa"/>
          <w:tcBorders>
            <w:top w:val="nil"/>
            <w:left w:val="nil"/>
            <w:bottom w:val="nil"/>
            <w:right w:val="nil"/>
          </w:tcBorders>
        </w:tcPr>
        <w:p w14:paraId="2F1DAC97" w14:textId="77777777" w:rsidR="002F7D0B" w:rsidRDefault="002F7D0B">
          <w:pPr>
            <w:ind w:right="360"/>
            <w:rPr>
              <w:sz w:val="24"/>
            </w:rPr>
          </w:pPr>
          <w:r>
            <w:t>Confidential</w:t>
          </w:r>
        </w:p>
      </w:tc>
      <w:tc>
        <w:tcPr>
          <w:tcW w:w="3969" w:type="dxa"/>
          <w:tcBorders>
            <w:top w:val="nil"/>
            <w:left w:val="nil"/>
            <w:bottom w:val="nil"/>
            <w:right w:val="nil"/>
          </w:tcBorders>
        </w:tcPr>
        <w:p w14:paraId="2072EF34" w14:textId="61301721" w:rsidR="002F7D0B" w:rsidRDefault="002F7D0B"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744F6944" w14:textId="77777777" w:rsidR="002F7D0B" w:rsidRDefault="002F7D0B">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76067F">
            <w:rPr>
              <w:rStyle w:val="PageNumber"/>
              <w:noProof/>
            </w:rPr>
            <w:t>17</w:t>
          </w:r>
          <w:r>
            <w:rPr>
              <w:rStyle w:val="PageNumber"/>
            </w:rPr>
            <w:fldChar w:fldCharType="end"/>
          </w:r>
        </w:p>
      </w:tc>
    </w:tr>
  </w:tbl>
  <w:p w14:paraId="2C0DC8E0" w14:textId="77777777" w:rsidR="002F7D0B" w:rsidRDefault="002F7D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2F7D0B" w:rsidRDefault="002F7D0B">
      <w:pPr>
        <w:spacing w:line="240" w:lineRule="auto"/>
      </w:pPr>
      <w:r>
        <w:separator/>
      </w:r>
    </w:p>
  </w:footnote>
  <w:footnote w:type="continuationSeparator" w:id="0">
    <w:p w14:paraId="52DCD1C0" w14:textId="77777777" w:rsidR="002F7D0B" w:rsidRDefault="002F7D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2F7D0B" w:rsidRDefault="002F7D0B">
    <w:pPr>
      <w:rPr>
        <w:sz w:val="24"/>
      </w:rPr>
    </w:pPr>
  </w:p>
  <w:p w14:paraId="335F99AB" w14:textId="77777777" w:rsidR="002F7D0B" w:rsidRDefault="002F7D0B">
    <w:pPr>
      <w:pBdr>
        <w:top w:val="single" w:sz="6" w:space="1" w:color="auto"/>
      </w:pBdr>
      <w:rPr>
        <w:sz w:val="24"/>
      </w:rPr>
    </w:pPr>
  </w:p>
  <w:p w14:paraId="759708E3" w14:textId="77777777" w:rsidR="002F7D0B" w:rsidRDefault="002F7D0B">
    <w:pPr>
      <w:pBdr>
        <w:bottom w:val="single" w:sz="6" w:space="1" w:color="auto"/>
      </w:pBdr>
      <w:jc w:val="right"/>
      <w:rPr>
        <w:rFonts w:ascii="Arial" w:hAnsi="Arial"/>
        <w:b/>
        <w:sz w:val="36"/>
      </w:rPr>
    </w:pPr>
    <w:r>
      <w:rPr>
        <w:rFonts w:ascii="Arial" w:hAnsi="Arial"/>
        <w:b/>
        <w:sz w:val="36"/>
      </w:rPr>
      <w:t>King Kong Software Company</w:t>
    </w:r>
  </w:p>
  <w:p w14:paraId="3E3CEF84" w14:textId="77777777" w:rsidR="002F7D0B" w:rsidRDefault="002F7D0B">
    <w:pPr>
      <w:pBdr>
        <w:bottom w:val="single" w:sz="6" w:space="1" w:color="auto"/>
      </w:pBdr>
      <w:jc w:val="right"/>
      <w:rPr>
        <w:sz w:val="24"/>
      </w:rPr>
    </w:pPr>
  </w:p>
  <w:p w14:paraId="42BD68F4" w14:textId="77777777" w:rsidR="002F7D0B" w:rsidRDefault="002F7D0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7D0B" w14:paraId="641C5B11" w14:textId="77777777">
      <w:tc>
        <w:tcPr>
          <w:tcW w:w="6379" w:type="dxa"/>
        </w:tcPr>
        <w:p w14:paraId="227E28C8" w14:textId="77777777" w:rsidR="002F7D0B" w:rsidRDefault="002F7D0B">
          <w:r>
            <w:t>Flight Manangement System</w:t>
          </w:r>
        </w:p>
      </w:tc>
      <w:tc>
        <w:tcPr>
          <w:tcW w:w="3179" w:type="dxa"/>
        </w:tcPr>
        <w:p w14:paraId="5CEF51A7" w14:textId="476427D8" w:rsidR="002F7D0B" w:rsidRDefault="002F7D0B">
          <w:pPr>
            <w:tabs>
              <w:tab w:val="left" w:pos="1135"/>
            </w:tabs>
            <w:spacing w:before="40"/>
            <w:ind w:right="68"/>
          </w:pPr>
          <w:r>
            <w:t xml:space="preserve">  Version:           1.7</w:t>
          </w:r>
        </w:p>
      </w:tc>
    </w:tr>
    <w:tr w:rsidR="002F7D0B" w14:paraId="366303D7" w14:textId="77777777">
      <w:tc>
        <w:tcPr>
          <w:tcW w:w="6379" w:type="dxa"/>
        </w:tcPr>
        <w:p w14:paraId="2EDE8E7E" w14:textId="7F405EF7" w:rsidR="002F7D0B" w:rsidRDefault="000D2241" w:rsidP="001A0D69">
          <w:fldSimple w:instr="title  \* Mergeformat ">
            <w:r w:rsidR="002F7D0B">
              <w:t>Use Case Specification and Description</w:t>
            </w:r>
          </w:fldSimple>
        </w:p>
      </w:tc>
      <w:tc>
        <w:tcPr>
          <w:tcW w:w="3179" w:type="dxa"/>
        </w:tcPr>
        <w:p w14:paraId="2B0D4028" w14:textId="7B5159E8" w:rsidR="002F7D0B" w:rsidRDefault="002F7D0B" w:rsidP="008363B7">
          <w:r>
            <w:t xml:space="preserve">  Date:  20/Apr/2015</w:t>
          </w:r>
        </w:p>
      </w:tc>
    </w:tr>
    <w:tr w:rsidR="002F7D0B" w14:paraId="35247C6C" w14:textId="77777777">
      <w:tc>
        <w:tcPr>
          <w:tcW w:w="9558" w:type="dxa"/>
          <w:gridSpan w:val="2"/>
        </w:tcPr>
        <w:p w14:paraId="0F97299F" w14:textId="79E8A5B4" w:rsidR="002F7D0B" w:rsidRDefault="002F7D0B" w:rsidP="001A0D69">
          <w:r>
            <w:t>Use Case Specification and Description.docx</w:t>
          </w:r>
        </w:p>
      </w:tc>
    </w:tr>
  </w:tbl>
  <w:p w14:paraId="53C615E6" w14:textId="77777777" w:rsidR="002F7D0B" w:rsidRDefault="002F7D0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8"/>
  </w:num>
  <w:num w:numId="5">
    <w:abstractNumId w:val="39"/>
  </w:num>
  <w:num w:numId="6">
    <w:abstractNumId w:val="48"/>
  </w:num>
  <w:num w:numId="7">
    <w:abstractNumId w:val="43"/>
  </w:num>
  <w:num w:numId="8">
    <w:abstractNumId w:val="11"/>
  </w:num>
  <w:num w:numId="9">
    <w:abstractNumId w:val="31"/>
  </w:num>
  <w:num w:numId="10">
    <w:abstractNumId w:val="24"/>
  </w:num>
  <w:num w:numId="11">
    <w:abstractNumId w:val="10"/>
  </w:num>
  <w:num w:numId="12">
    <w:abstractNumId w:val="30"/>
  </w:num>
  <w:num w:numId="13">
    <w:abstractNumId w:val="40"/>
  </w:num>
  <w:num w:numId="14">
    <w:abstractNumId w:val="4"/>
  </w:num>
  <w:num w:numId="15">
    <w:abstractNumId w:val="33"/>
  </w:num>
  <w:num w:numId="16">
    <w:abstractNumId w:val="23"/>
  </w:num>
  <w:num w:numId="17">
    <w:abstractNumId w:val="49"/>
  </w:num>
  <w:num w:numId="18">
    <w:abstractNumId w:val="21"/>
  </w:num>
  <w:num w:numId="19">
    <w:abstractNumId w:val="34"/>
  </w:num>
  <w:num w:numId="20">
    <w:abstractNumId w:val="17"/>
  </w:num>
  <w:num w:numId="21">
    <w:abstractNumId w:val="22"/>
  </w:num>
  <w:num w:numId="22">
    <w:abstractNumId w:val="20"/>
  </w:num>
  <w:num w:numId="23">
    <w:abstractNumId w:val="6"/>
  </w:num>
  <w:num w:numId="24">
    <w:abstractNumId w:val="9"/>
  </w:num>
  <w:num w:numId="25">
    <w:abstractNumId w:val="18"/>
  </w:num>
  <w:num w:numId="26">
    <w:abstractNumId w:val="50"/>
  </w:num>
  <w:num w:numId="27">
    <w:abstractNumId w:val="44"/>
  </w:num>
  <w:num w:numId="28">
    <w:abstractNumId w:val="15"/>
  </w:num>
  <w:num w:numId="29">
    <w:abstractNumId w:val="32"/>
  </w:num>
  <w:num w:numId="30">
    <w:abstractNumId w:val="51"/>
  </w:num>
  <w:num w:numId="31">
    <w:abstractNumId w:val="1"/>
  </w:num>
  <w:num w:numId="32">
    <w:abstractNumId w:val="36"/>
  </w:num>
  <w:num w:numId="33">
    <w:abstractNumId w:val="28"/>
  </w:num>
  <w:num w:numId="34">
    <w:abstractNumId w:val="37"/>
  </w:num>
  <w:num w:numId="35">
    <w:abstractNumId w:val="29"/>
  </w:num>
  <w:num w:numId="36">
    <w:abstractNumId w:val="42"/>
  </w:num>
  <w:num w:numId="37">
    <w:abstractNumId w:val="13"/>
  </w:num>
  <w:num w:numId="38">
    <w:abstractNumId w:val="14"/>
  </w:num>
  <w:num w:numId="39">
    <w:abstractNumId w:val="25"/>
  </w:num>
  <w:num w:numId="40">
    <w:abstractNumId w:val="27"/>
  </w:num>
  <w:num w:numId="41">
    <w:abstractNumId w:val="5"/>
  </w:num>
  <w:num w:numId="42">
    <w:abstractNumId w:val="2"/>
  </w:num>
  <w:num w:numId="43">
    <w:abstractNumId w:val="12"/>
  </w:num>
  <w:num w:numId="44">
    <w:abstractNumId w:val="19"/>
  </w:num>
  <w:num w:numId="45">
    <w:abstractNumId w:val="46"/>
  </w:num>
  <w:num w:numId="46">
    <w:abstractNumId w:val="35"/>
  </w:num>
  <w:num w:numId="47">
    <w:abstractNumId w:val="26"/>
  </w:num>
  <w:num w:numId="48">
    <w:abstractNumId w:val="45"/>
  </w:num>
  <w:num w:numId="49">
    <w:abstractNumId w:val="7"/>
  </w:num>
  <w:num w:numId="50">
    <w:abstractNumId w:val="3"/>
  </w:num>
  <w:num w:numId="51">
    <w:abstractNumId w:val="4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63AB"/>
    <w:rsid w:val="00057BAA"/>
    <w:rsid w:val="000631BC"/>
    <w:rsid w:val="0006525E"/>
    <w:rsid w:val="00082E2A"/>
    <w:rsid w:val="00084FF4"/>
    <w:rsid w:val="00092D67"/>
    <w:rsid w:val="00095E93"/>
    <w:rsid w:val="000962FB"/>
    <w:rsid w:val="000A62CC"/>
    <w:rsid w:val="000B14AF"/>
    <w:rsid w:val="000B1E7B"/>
    <w:rsid w:val="000B6E33"/>
    <w:rsid w:val="000B7458"/>
    <w:rsid w:val="000C6BA5"/>
    <w:rsid w:val="000C76AD"/>
    <w:rsid w:val="000D2241"/>
    <w:rsid w:val="000D3EE3"/>
    <w:rsid w:val="000F02C3"/>
    <w:rsid w:val="000F48EE"/>
    <w:rsid w:val="000F79EC"/>
    <w:rsid w:val="00102ECF"/>
    <w:rsid w:val="001124A0"/>
    <w:rsid w:val="00120B3E"/>
    <w:rsid w:val="00124B5A"/>
    <w:rsid w:val="00130B59"/>
    <w:rsid w:val="00132FA1"/>
    <w:rsid w:val="00134BF8"/>
    <w:rsid w:val="00136E56"/>
    <w:rsid w:val="00137302"/>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232FF"/>
    <w:rsid w:val="0022331A"/>
    <w:rsid w:val="00230C0E"/>
    <w:rsid w:val="00241618"/>
    <w:rsid w:val="00247888"/>
    <w:rsid w:val="00250A82"/>
    <w:rsid w:val="002550FC"/>
    <w:rsid w:val="00257DFB"/>
    <w:rsid w:val="002736D2"/>
    <w:rsid w:val="002759C1"/>
    <w:rsid w:val="00286D17"/>
    <w:rsid w:val="00286E9E"/>
    <w:rsid w:val="00295614"/>
    <w:rsid w:val="00296885"/>
    <w:rsid w:val="002A341D"/>
    <w:rsid w:val="002A3572"/>
    <w:rsid w:val="002A760E"/>
    <w:rsid w:val="002B0D32"/>
    <w:rsid w:val="002B2DAE"/>
    <w:rsid w:val="002B5604"/>
    <w:rsid w:val="002C3933"/>
    <w:rsid w:val="002D18AF"/>
    <w:rsid w:val="002F0265"/>
    <w:rsid w:val="002F25D5"/>
    <w:rsid w:val="002F7834"/>
    <w:rsid w:val="002F7D0B"/>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90BFC"/>
    <w:rsid w:val="00390F61"/>
    <w:rsid w:val="003934FA"/>
    <w:rsid w:val="0039453D"/>
    <w:rsid w:val="0039518B"/>
    <w:rsid w:val="00395F8B"/>
    <w:rsid w:val="003A2459"/>
    <w:rsid w:val="003A45B1"/>
    <w:rsid w:val="003A5E43"/>
    <w:rsid w:val="003A6221"/>
    <w:rsid w:val="003B22A7"/>
    <w:rsid w:val="003B285C"/>
    <w:rsid w:val="003B3333"/>
    <w:rsid w:val="003B34F6"/>
    <w:rsid w:val="003C2EEF"/>
    <w:rsid w:val="003E16FC"/>
    <w:rsid w:val="003E338B"/>
    <w:rsid w:val="003E3AE5"/>
    <w:rsid w:val="003E437B"/>
    <w:rsid w:val="003E48FC"/>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F54"/>
    <w:rsid w:val="0048704F"/>
    <w:rsid w:val="004A07E6"/>
    <w:rsid w:val="004A37CC"/>
    <w:rsid w:val="004A6510"/>
    <w:rsid w:val="004B6DAB"/>
    <w:rsid w:val="004B7D2B"/>
    <w:rsid w:val="004D06E9"/>
    <w:rsid w:val="004D5236"/>
    <w:rsid w:val="004E05DB"/>
    <w:rsid w:val="004E0E94"/>
    <w:rsid w:val="004E7D8A"/>
    <w:rsid w:val="004F7340"/>
    <w:rsid w:val="005001AB"/>
    <w:rsid w:val="0050154D"/>
    <w:rsid w:val="0050271E"/>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5625A"/>
    <w:rsid w:val="00564B27"/>
    <w:rsid w:val="00574474"/>
    <w:rsid w:val="00574975"/>
    <w:rsid w:val="00582DBC"/>
    <w:rsid w:val="00584A83"/>
    <w:rsid w:val="00587BC5"/>
    <w:rsid w:val="00593CAA"/>
    <w:rsid w:val="00596555"/>
    <w:rsid w:val="005C0DD3"/>
    <w:rsid w:val="005C4395"/>
    <w:rsid w:val="005C44A0"/>
    <w:rsid w:val="005C4CB4"/>
    <w:rsid w:val="005D10D4"/>
    <w:rsid w:val="005D1CD5"/>
    <w:rsid w:val="005E682B"/>
    <w:rsid w:val="005F5021"/>
    <w:rsid w:val="005F6EFA"/>
    <w:rsid w:val="005F73D8"/>
    <w:rsid w:val="00611587"/>
    <w:rsid w:val="00614ECD"/>
    <w:rsid w:val="00622504"/>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4153C"/>
    <w:rsid w:val="0075204A"/>
    <w:rsid w:val="0075381E"/>
    <w:rsid w:val="00757BE5"/>
    <w:rsid w:val="0076067F"/>
    <w:rsid w:val="00764DF6"/>
    <w:rsid w:val="0076520B"/>
    <w:rsid w:val="007779A9"/>
    <w:rsid w:val="00782B25"/>
    <w:rsid w:val="00783F9B"/>
    <w:rsid w:val="00786E7D"/>
    <w:rsid w:val="00787B60"/>
    <w:rsid w:val="00794255"/>
    <w:rsid w:val="007957BB"/>
    <w:rsid w:val="007A4032"/>
    <w:rsid w:val="007B28B4"/>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363B7"/>
    <w:rsid w:val="0084335A"/>
    <w:rsid w:val="0085108C"/>
    <w:rsid w:val="00851EF7"/>
    <w:rsid w:val="00855C97"/>
    <w:rsid w:val="00863B3E"/>
    <w:rsid w:val="008657D3"/>
    <w:rsid w:val="0086759B"/>
    <w:rsid w:val="00870E10"/>
    <w:rsid w:val="00871E6E"/>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5F3D"/>
    <w:rsid w:val="00917B20"/>
    <w:rsid w:val="00922E69"/>
    <w:rsid w:val="00924D02"/>
    <w:rsid w:val="009324CB"/>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2FDC"/>
    <w:rsid w:val="00A06E43"/>
    <w:rsid w:val="00A114C1"/>
    <w:rsid w:val="00A145C3"/>
    <w:rsid w:val="00A176D1"/>
    <w:rsid w:val="00A240B3"/>
    <w:rsid w:val="00A326BA"/>
    <w:rsid w:val="00A377B2"/>
    <w:rsid w:val="00A443DE"/>
    <w:rsid w:val="00A45321"/>
    <w:rsid w:val="00A521EB"/>
    <w:rsid w:val="00A540A7"/>
    <w:rsid w:val="00A54259"/>
    <w:rsid w:val="00A658EB"/>
    <w:rsid w:val="00A67F85"/>
    <w:rsid w:val="00A75516"/>
    <w:rsid w:val="00A904B9"/>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40D80"/>
    <w:rsid w:val="00B413DD"/>
    <w:rsid w:val="00B50646"/>
    <w:rsid w:val="00B569CF"/>
    <w:rsid w:val="00B61227"/>
    <w:rsid w:val="00B61D34"/>
    <w:rsid w:val="00B62AD0"/>
    <w:rsid w:val="00B6531E"/>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356E3"/>
    <w:rsid w:val="00C4356F"/>
    <w:rsid w:val="00C61D27"/>
    <w:rsid w:val="00C660DC"/>
    <w:rsid w:val="00C71A07"/>
    <w:rsid w:val="00C7384A"/>
    <w:rsid w:val="00C74AE5"/>
    <w:rsid w:val="00C77D01"/>
    <w:rsid w:val="00C85876"/>
    <w:rsid w:val="00C867E2"/>
    <w:rsid w:val="00C9717A"/>
    <w:rsid w:val="00CB5A44"/>
    <w:rsid w:val="00CB6B93"/>
    <w:rsid w:val="00CB78A6"/>
    <w:rsid w:val="00CC2A76"/>
    <w:rsid w:val="00CC2EB5"/>
    <w:rsid w:val="00CC4CE6"/>
    <w:rsid w:val="00CC72C3"/>
    <w:rsid w:val="00CD3D56"/>
    <w:rsid w:val="00CD525A"/>
    <w:rsid w:val="00CD6E1C"/>
    <w:rsid w:val="00CE5EF1"/>
    <w:rsid w:val="00CF058C"/>
    <w:rsid w:val="00CF6DEA"/>
    <w:rsid w:val="00D06863"/>
    <w:rsid w:val="00D07E7D"/>
    <w:rsid w:val="00D1165C"/>
    <w:rsid w:val="00D13F83"/>
    <w:rsid w:val="00D362C7"/>
    <w:rsid w:val="00D44132"/>
    <w:rsid w:val="00D444A0"/>
    <w:rsid w:val="00D527AD"/>
    <w:rsid w:val="00D528E7"/>
    <w:rsid w:val="00D5566E"/>
    <w:rsid w:val="00D567F6"/>
    <w:rsid w:val="00D606A9"/>
    <w:rsid w:val="00D61E7C"/>
    <w:rsid w:val="00D66A64"/>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15BDF"/>
    <w:rsid w:val="00E40524"/>
    <w:rsid w:val="00E43115"/>
    <w:rsid w:val="00E4336A"/>
    <w:rsid w:val="00E43CA3"/>
    <w:rsid w:val="00E52BC0"/>
    <w:rsid w:val="00E552E7"/>
    <w:rsid w:val="00E63519"/>
    <w:rsid w:val="00E7181F"/>
    <w:rsid w:val="00E73D6C"/>
    <w:rsid w:val="00E760A5"/>
    <w:rsid w:val="00E77020"/>
    <w:rsid w:val="00E80D32"/>
    <w:rsid w:val="00E83DCE"/>
    <w:rsid w:val="00E859C1"/>
    <w:rsid w:val="00E933C4"/>
    <w:rsid w:val="00E9746C"/>
    <w:rsid w:val="00EA5032"/>
    <w:rsid w:val="00EA5D0A"/>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sz w:val="24"/>
      <w:szCs w:val="24"/>
    </w:rPr>
  </w:style>
  <w:style w:type="paragraph" w:styleId="TOC2">
    <w:name w:val="toc 2"/>
    <w:basedOn w:val="Normal"/>
    <w:next w:val="Normal"/>
    <w:uiPriority w:val="39"/>
    <w:pPr>
      <w:ind w:left="200"/>
    </w:pPr>
    <w:rPr>
      <w:rFonts w:asciiTheme="minorHAnsi" w:hAnsiTheme="minorHAnsi"/>
      <w:b/>
      <w:sz w:val="22"/>
      <w:szCs w:val="22"/>
    </w:rPr>
  </w:style>
  <w:style w:type="paragraph" w:styleId="TOC3">
    <w:name w:val="toc 3"/>
    <w:basedOn w:val="Normal"/>
    <w:next w:val="Normal"/>
    <w:semiHidden/>
    <w:pPr>
      <w:ind w:left="400"/>
    </w:pPr>
    <w:rPr>
      <w:rFonts w:asciiTheme="minorHAnsi" w:hAnsiTheme="minorHAns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rPr>
  </w:style>
  <w:style w:type="paragraph" w:styleId="TOC5">
    <w:name w:val="toc 5"/>
    <w:basedOn w:val="Normal"/>
    <w:next w:val="Normal"/>
    <w:semiHidden/>
    <w:pPr>
      <w:ind w:left="800"/>
    </w:pPr>
    <w:rPr>
      <w:rFonts w:asciiTheme="minorHAnsi" w:hAnsiTheme="minorHAnsi"/>
    </w:rPr>
  </w:style>
  <w:style w:type="paragraph" w:styleId="TOC6">
    <w:name w:val="toc 6"/>
    <w:basedOn w:val="Normal"/>
    <w:next w:val="Normal"/>
    <w:semiHidden/>
    <w:pPr>
      <w:ind w:left="1000"/>
    </w:pPr>
    <w:rPr>
      <w:rFonts w:asciiTheme="minorHAnsi" w:hAnsiTheme="minorHAnsi"/>
    </w:rPr>
  </w:style>
  <w:style w:type="paragraph" w:styleId="TOC7">
    <w:name w:val="toc 7"/>
    <w:basedOn w:val="Normal"/>
    <w:next w:val="Normal"/>
    <w:semiHidden/>
    <w:pPr>
      <w:ind w:left="1200"/>
    </w:pPr>
    <w:rPr>
      <w:rFonts w:asciiTheme="minorHAnsi" w:hAnsiTheme="minorHAnsi"/>
    </w:rPr>
  </w:style>
  <w:style w:type="paragraph" w:styleId="TOC8">
    <w:name w:val="toc 8"/>
    <w:basedOn w:val="Normal"/>
    <w:next w:val="Normal"/>
    <w:semiHidden/>
    <w:pPr>
      <w:ind w:left="1400"/>
    </w:pPr>
    <w:rPr>
      <w:rFonts w:asciiTheme="minorHAnsi" w:hAnsiTheme="minorHAnsi"/>
    </w:rPr>
  </w:style>
  <w:style w:type="paragraph" w:styleId="TOC9">
    <w:name w:val="toc 9"/>
    <w:basedOn w:val="Normal"/>
    <w:next w:val="Normal"/>
    <w:semiHidden/>
    <w:pPr>
      <w:ind w:left="1600"/>
    </w:pPr>
    <w:rPr>
      <w:rFonts w:asciiTheme="minorHAnsi" w:hAnsiTheme="minorHAnsi"/>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1084</TotalTime>
  <Pages>22</Pages>
  <Words>6766</Words>
  <Characters>38568</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416</cp:revision>
  <cp:lastPrinted>1900-12-31T14:00:00Z</cp:lastPrinted>
  <dcterms:created xsi:type="dcterms:W3CDTF">2015-04-11T02:28:00Z</dcterms:created>
  <dcterms:modified xsi:type="dcterms:W3CDTF">2015-05-24T03:37:00Z</dcterms:modified>
</cp:coreProperties>
</file>