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B7F06" w14:textId="77777777" w:rsidR="00951C93" w:rsidRDefault="005C3436">
      <w:pPr>
        <w:pStyle w:val="Title"/>
        <w:jc w:val="right"/>
      </w:pPr>
      <w:r>
        <w:t>Flight Management System</w:t>
      </w:r>
    </w:p>
    <w:p w14:paraId="0574D696" w14:textId="77777777" w:rsidR="00951C93" w:rsidRDefault="00A93998">
      <w:pPr>
        <w:pStyle w:val="Title"/>
        <w:jc w:val="right"/>
      </w:pPr>
      <w:fldSimple w:instr=" TITLE  \* MERGEFORMAT ">
        <w:r w:rsidR="005C3436">
          <w:t>Business Case</w:t>
        </w:r>
      </w:fldSimple>
    </w:p>
    <w:p w14:paraId="6E58DDF4" w14:textId="77777777" w:rsidR="00951C93" w:rsidRDefault="00951C93">
      <w:pPr>
        <w:pStyle w:val="Title"/>
        <w:jc w:val="right"/>
      </w:pPr>
    </w:p>
    <w:p w14:paraId="6247D2F3" w14:textId="77777777" w:rsidR="00951C93" w:rsidRDefault="00951C93">
      <w:pPr>
        <w:pStyle w:val="Title"/>
        <w:jc w:val="right"/>
        <w:rPr>
          <w:sz w:val="28"/>
        </w:rPr>
      </w:pPr>
      <w:r>
        <w:rPr>
          <w:sz w:val="28"/>
        </w:rPr>
        <w:t>Version &lt;1.0&gt;</w:t>
      </w:r>
    </w:p>
    <w:p w14:paraId="7874911C" w14:textId="77777777" w:rsidR="00951C93" w:rsidRDefault="00951C93">
      <w:pPr>
        <w:pStyle w:val="Title"/>
        <w:rPr>
          <w:sz w:val="28"/>
        </w:rPr>
      </w:pPr>
    </w:p>
    <w:p w14:paraId="2AEFE166" w14:textId="77777777" w:rsidR="00951C93" w:rsidRDefault="00951C93"/>
    <w:p w14:paraId="4FA6D434" w14:textId="77777777" w:rsidR="00951C93" w:rsidRDefault="00951C93">
      <w:pPr>
        <w:pStyle w:val="InfoBlue"/>
      </w:pPr>
      <w:r>
        <w:t>[Note: The following template is provided for use with the Rational Unified Process.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4E27BA0A" w14:textId="77777777" w:rsidR="00951C93" w:rsidRDefault="00951C9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518E1BB" w14:textId="77777777" w:rsidR="00951C93" w:rsidRDefault="00951C93">
      <w:pPr>
        <w:sectPr w:rsidR="00951C93">
          <w:headerReference w:type="default" r:id="rId8"/>
          <w:footerReference w:type="even" r:id="rId9"/>
          <w:pgSz w:w="12240" w:h="15840" w:code="1"/>
          <w:pgMar w:top="1440" w:right="1440" w:bottom="1440" w:left="1440" w:header="720" w:footer="720" w:gutter="0"/>
          <w:cols w:space="720"/>
          <w:vAlign w:val="center"/>
        </w:sectPr>
      </w:pPr>
    </w:p>
    <w:p w14:paraId="0698A372" w14:textId="77777777" w:rsidR="00951C93" w:rsidRDefault="00951C9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1C93" w14:paraId="0BE7C2FC" w14:textId="77777777">
        <w:tc>
          <w:tcPr>
            <w:tcW w:w="2304" w:type="dxa"/>
          </w:tcPr>
          <w:p w14:paraId="28C2FE18" w14:textId="77777777" w:rsidR="00951C93" w:rsidRDefault="00951C93">
            <w:pPr>
              <w:pStyle w:val="Tabletext"/>
              <w:jc w:val="center"/>
              <w:rPr>
                <w:b/>
              </w:rPr>
            </w:pPr>
            <w:r>
              <w:rPr>
                <w:b/>
              </w:rPr>
              <w:t>Date</w:t>
            </w:r>
          </w:p>
        </w:tc>
        <w:tc>
          <w:tcPr>
            <w:tcW w:w="1152" w:type="dxa"/>
          </w:tcPr>
          <w:p w14:paraId="5B9AA29A" w14:textId="77777777" w:rsidR="00951C93" w:rsidRDefault="00951C93">
            <w:pPr>
              <w:pStyle w:val="Tabletext"/>
              <w:jc w:val="center"/>
              <w:rPr>
                <w:b/>
              </w:rPr>
            </w:pPr>
            <w:r>
              <w:rPr>
                <w:b/>
              </w:rPr>
              <w:t>Version</w:t>
            </w:r>
          </w:p>
        </w:tc>
        <w:tc>
          <w:tcPr>
            <w:tcW w:w="3744" w:type="dxa"/>
          </w:tcPr>
          <w:p w14:paraId="565CDD83" w14:textId="77777777" w:rsidR="00951C93" w:rsidRDefault="00951C93">
            <w:pPr>
              <w:pStyle w:val="Tabletext"/>
              <w:jc w:val="center"/>
              <w:rPr>
                <w:b/>
              </w:rPr>
            </w:pPr>
            <w:r>
              <w:rPr>
                <w:b/>
              </w:rPr>
              <w:t>Description</w:t>
            </w:r>
          </w:p>
        </w:tc>
        <w:tc>
          <w:tcPr>
            <w:tcW w:w="2304" w:type="dxa"/>
          </w:tcPr>
          <w:p w14:paraId="43AAD630" w14:textId="77777777" w:rsidR="00951C93" w:rsidRDefault="00951C93">
            <w:pPr>
              <w:pStyle w:val="Tabletext"/>
              <w:jc w:val="center"/>
              <w:rPr>
                <w:b/>
              </w:rPr>
            </w:pPr>
            <w:r>
              <w:rPr>
                <w:b/>
              </w:rPr>
              <w:t>Author</w:t>
            </w:r>
          </w:p>
        </w:tc>
      </w:tr>
      <w:tr w:rsidR="00951C93" w14:paraId="2E757B98" w14:textId="77777777">
        <w:tc>
          <w:tcPr>
            <w:tcW w:w="2304" w:type="dxa"/>
          </w:tcPr>
          <w:p w14:paraId="55300554" w14:textId="77777777" w:rsidR="00951C93" w:rsidRDefault="005C3436">
            <w:pPr>
              <w:pStyle w:val="Tabletext"/>
            </w:pPr>
            <w:r>
              <w:t>08/mar/15</w:t>
            </w:r>
          </w:p>
        </w:tc>
        <w:tc>
          <w:tcPr>
            <w:tcW w:w="1152" w:type="dxa"/>
          </w:tcPr>
          <w:p w14:paraId="2E4941CE" w14:textId="77777777" w:rsidR="00951C93" w:rsidRDefault="005C3436">
            <w:pPr>
              <w:pStyle w:val="Tabletext"/>
            </w:pPr>
            <w:r>
              <w:t>1.0</w:t>
            </w:r>
          </w:p>
        </w:tc>
        <w:tc>
          <w:tcPr>
            <w:tcW w:w="3744" w:type="dxa"/>
          </w:tcPr>
          <w:p w14:paraId="4B6E50F4" w14:textId="77777777" w:rsidR="00951C93" w:rsidRDefault="005C3436">
            <w:pPr>
              <w:pStyle w:val="Tabletext"/>
            </w:pPr>
            <w:r>
              <w:t>Initial Business Case</w:t>
            </w:r>
          </w:p>
        </w:tc>
        <w:tc>
          <w:tcPr>
            <w:tcW w:w="2304" w:type="dxa"/>
          </w:tcPr>
          <w:p w14:paraId="622487AA" w14:textId="77777777" w:rsidR="00951C93" w:rsidRDefault="005C3436">
            <w:pPr>
              <w:pStyle w:val="Tabletext"/>
            </w:pPr>
            <w:r>
              <w:t>Matthew King</w:t>
            </w:r>
          </w:p>
        </w:tc>
      </w:tr>
      <w:tr w:rsidR="00951C93" w14:paraId="29120972" w14:textId="77777777">
        <w:tc>
          <w:tcPr>
            <w:tcW w:w="2304" w:type="dxa"/>
          </w:tcPr>
          <w:p w14:paraId="6C135334" w14:textId="77777777" w:rsidR="00951C93" w:rsidRDefault="00951C93">
            <w:pPr>
              <w:pStyle w:val="Tabletext"/>
            </w:pPr>
          </w:p>
        </w:tc>
        <w:tc>
          <w:tcPr>
            <w:tcW w:w="1152" w:type="dxa"/>
          </w:tcPr>
          <w:p w14:paraId="3C6BDBB1" w14:textId="77777777" w:rsidR="00951C93" w:rsidRDefault="00951C93">
            <w:pPr>
              <w:pStyle w:val="Tabletext"/>
            </w:pPr>
          </w:p>
        </w:tc>
        <w:tc>
          <w:tcPr>
            <w:tcW w:w="3744" w:type="dxa"/>
          </w:tcPr>
          <w:p w14:paraId="10D7DB10" w14:textId="77777777" w:rsidR="00951C93" w:rsidRDefault="00951C93">
            <w:pPr>
              <w:pStyle w:val="Tabletext"/>
            </w:pPr>
          </w:p>
        </w:tc>
        <w:tc>
          <w:tcPr>
            <w:tcW w:w="2304" w:type="dxa"/>
          </w:tcPr>
          <w:p w14:paraId="43FBAC69" w14:textId="77777777" w:rsidR="00951C93" w:rsidRDefault="00951C93">
            <w:pPr>
              <w:pStyle w:val="Tabletext"/>
            </w:pPr>
          </w:p>
        </w:tc>
      </w:tr>
      <w:tr w:rsidR="00951C93" w14:paraId="2009E00B" w14:textId="77777777">
        <w:tc>
          <w:tcPr>
            <w:tcW w:w="2304" w:type="dxa"/>
          </w:tcPr>
          <w:p w14:paraId="340110F7" w14:textId="77777777" w:rsidR="00951C93" w:rsidRDefault="00951C93">
            <w:pPr>
              <w:pStyle w:val="Tabletext"/>
            </w:pPr>
          </w:p>
        </w:tc>
        <w:tc>
          <w:tcPr>
            <w:tcW w:w="1152" w:type="dxa"/>
          </w:tcPr>
          <w:p w14:paraId="27F49033" w14:textId="77777777" w:rsidR="00951C93" w:rsidRDefault="00951C93">
            <w:pPr>
              <w:pStyle w:val="Tabletext"/>
            </w:pPr>
          </w:p>
        </w:tc>
        <w:tc>
          <w:tcPr>
            <w:tcW w:w="3744" w:type="dxa"/>
          </w:tcPr>
          <w:p w14:paraId="6C4CBE67" w14:textId="77777777" w:rsidR="00951C93" w:rsidRDefault="00951C93">
            <w:pPr>
              <w:pStyle w:val="Tabletext"/>
            </w:pPr>
          </w:p>
        </w:tc>
        <w:tc>
          <w:tcPr>
            <w:tcW w:w="2304" w:type="dxa"/>
          </w:tcPr>
          <w:p w14:paraId="5731795E" w14:textId="77777777" w:rsidR="00951C93" w:rsidRDefault="00951C93">
            <w:pPr>
              <w:pStyle w:val="Tabletext"/>
            </w:pPr>
          </w:p>
        </w:tc>
      </w:tr>
      <w:tr w:rsidR="00951C93" w14:paraId="01477F7B" w14:textId="77777777">
        <w:tc>
          <w:tcPr>
            <w:tcW w:w="2304" w:type="dxa"/>
          </w:tcPr>
          <w:p w14:paraId="35E4D81E" w14:textId="77777777" w:rsidR="00951C93" w:rsidRDefault="00951C93">
            <w:pPr>
              <w:pStyle w:val="Tabletext"/>
            </w:pPr>
          </w:p>
        </w:tc>
        <w:tc>
          <w:tcPr>
            <w:tcW w:w="1152" w:type="dxa"/>
          </w:tcPr>
          <w:p w14:paraId="2743D3BD" w14:textId="77777777" w:rsidR="00951C93" w:rsidRDefault="00951C93">
            <w:pPr>
              <w:pStyle w:val="Tabletext"/>
            </w:pPr>
          </w:p>
        </w:tc>
        <w:tc>
          <w:tcPr>
            <w:tcW w:w="3744" w:type="dxa"/>
          </w:tcPr>
          <w:p w14:paraId="701EAF28" w14:textId="77777777" w:rsidR="00951C93" w:rsidRDefault="00951C93">
            <w:pPr>
              <w:pStyle w:val="Tabletext"/>
            </w:pPr>
          </w:p>
        </w:tc>
        <w:tc>
          <w:tcPr>
            <w:tcW w:w="2304" w:type="dxa"/>
          </w:tcPr>
          <w:p w14:paraId="643285E5" w14:textId="77777777" w:rsidR="00951C93" w:rsidRDefault="00951C93">
            <w:pPr>
              <w:pStyle w:val="Tabletext"/>
            </w:pPr>
          </w:p>
        </w:tc>
      </w:tr>
    </w:tbl>
    <w:p w14:paraId="2EF24AA1" w14:textId="77777777" w:rsidR="00951C93" w:rsidRDefault="00951C93"/>
    <w:p w14:paraId="2025DE21" w14:textId="77777777" w:rsidR="00951C93" w:rsidRDefault="00951C93">
      <w:pPr>
        <w:pStyle w:val="Title"/>
      </w:pPr>
      <w:r>
        <w:br w:type="page"/>
      </w:r>
      <w:r>
        <w:lastRenderedPageBreak/>
        <w:t>Table of Contents</w:t>
      </w:r>
    </w:p>
    <w:p w14:paraId="67C75C95" w14:textId="77777777" w:rsidR="00951C93" w:rsidRDefault="00951C9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_Toc456624261 \h </w:instrText>
      </w:r>
      <w:r>
        <w:rPr>
          <w:noProof/>
        </w:rPr>
      </w:r>
      <w:r>
        <w:rPr>
          <w:noProof/>
        </w:rPr>
        <w:fldChar w:fldCharType="separate"/>
      </w:r>
      <w:r>
        <w:rPr>
          <w:noProof/>
        </w:rPr>
        <w:t>2</w:t>
      </w:r>
      <w:r>
        <w:rPr>
          <w:noProof/>
        </w:rPr>
        <w:fldChar w:fldCharType="end"/>
      </w:r>
    </w:p>
    <w:p w14:paraId="6637B859" w14:textId="77777777" w:rsidR="00951C93" w:rsidRDefault="00951C9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_Toc456624262 \h </w:instrText>
      </w:r>
      <w:r>
        <w:rPr>
          <w:noProof/>
        </w:rPr>
      </w:r>
      <w:r>
        <w:rPr>
          <w:noProof/>
        </w:rPr>
        <w:fldChar w:fldCharType="separate"/>
      </w:r>
      <w:r>
        <w:rPr>
          <w:noProof/>
        </w:rPr>
        <w:t>2</w:t>
      </w:r>
      <w:r>
        <w:rPr>
          <w:noProof/>
        </w:rPr>
        <w:fldChar w:fldCharType="end"/>
      </w:r>
    </w:p>
    <w:p w14:paraId="02A82C5E" w14:textId="77777777" w:rsidR="00951C93" w:rsidRDefault="00951C9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_Toc456624263 \h </w:instrText>
      </w:r>
      <w:r>
        <w:rPr>
          <w:noProof/>
        </w:rPr>
      </w:r>
      <w:r>
        <w:rPr>
          <w:noProof/>
        </w:rPr>
        <w:fldChar w:fldCharType="separate"/>
      </w:r>
      <w:r>
        <w:rPr>
          <w:noProof/>
        </w:rPr>
        <w:t>2</w:t>
      </w:r>
      <w:r>
        <w:rPr>
          <w:noProof/>
        </w:rPr>
        <w:fldChar w:fldCharType="end"/>
      </w:r>
    </w:p>
    <w:p w14:paraId="08BAB332" w14:textId="77777777" w:rsidR="00951C93" w:rsidRDefault="00951C9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_Toc456624264 \h </w:instrText>
      </w:r>
      <w:r>
        <w:rPr>
          <w:noProof/>
        </w:rPr>
      </w:r>
      <w:r>
        <w:rPr>
          <w:noProof/>
        </w:rPr>
        <w:fldChar w:fldCharType="separate"/>
      </w:r>
      <w:r>
        <w:rPr>
          <w:noProof/>
        </w:rPr>
        <w:t>2</w:t>
      </w:r>
      <w:r>
        <w:rPr>
          <w:noProof/>
        </w:rPr>
        <w:fldChar w:fldCharType="end"/>
      </w:r>
    </w:p>
    <w:p w14:paraId="7D793C9C" w14:textId="77777777" w:rsidR="00951C93" w:rsidRDefault="00951C9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_Toc456624265 \h </w:instrText>
      </w:r>
      <w:r>
        <w:rPr>
          <w:noProof/>
        </w:rPr>
      </w:r>
      <w:r>
        <w:rPr>
          <w:noProof/>
        </w:rPr>
        <w:fldChar w:fldCharType="separate"/>
      </w:r>
      <w:r>
        <w:rPr>
          <w:noProof/>
        </w:rPr>
        <w:t>2</w:t>
      </w:r>
      <w:r>
        <w:rPr>
          <w:noProof/>
        </w:rPr>
        <w:fldChar w:fldCharType="end"/>
      </w:r>
    </w:p>
    <w:p w14:paraId="2F172D64" w14:textId="77777777" w:rsidR="00951C93" w:rsidRDefault="00951C9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_Toc456624266 \h </w:instrText>
      </w:r>
      <w:r>
        <w:rPr>
          <w:noProof/>
        </w:rPr>
      </w:r>
      <w:r>
        <w:rPr>
          <w:noProof/>
        </w:rPr>
        <w:fldChar w:fldCharType="separate"/>
      </w:r>
      <w:r>
        <w:rPr>
          <w:noProof/>
        </w:rPr>
        <w:t>2</w:t>
      </w:r>
      <w:r>
        <w:rPr>
          <w:noProof/>
        </w:rPr>
        <w:fldChar w:fldCharType="end"/>
      </w:r>
    </w:p>
    <w:p w14:paraId="27352248" w14:textId="77777777" w:rsidR="00951C93" w:rsidRDefault="00951C93">
      <w:pPr>
        <w:pStyle w:val="TOC1"/>
        <w:tabs>
          <w:tab w:val="left" w:pos="432"/>
        </w:tabs>
        <w:rPr>
          <w:noProof/>
          <w:sz w:val="24"/>
          <w:szCs w:val="24"/>
        </w:rPr>
      </w:pPr>
      <w:r>
        <w:rPr>
          <w:noProof/>
          <w:szCs w:val="24"/>
        </w:rPr>
        <w:t>2.</w:t>
      </w:r>
      <w:r>
        <w:rPr>
          <w:noProof/>
          <w:sz w:val="24"/>
          <w:szCs w:val="24"/>
        </w:rPr>
        <w:tab/>
      </w:r>
      <w:r>
        <w:rPr>
          <w:noProof/>
          <w:szCs w:val="24"/>
        </w:rPr>
        <w:t>Product Description</w:t>
      </w:r>
      <w:r>
        <w:rPr>
          <w:noProof/>
        </w:rPr>
        <w:tab/>
      </w:r>
      <w:r>
        <w:rPr>
          <w:noProof/>
        </w:rPr>
        <w:fldChar w:fldCharType="begin"/>
      </w:r>
      <w:r>
        <w:rPr>
          <w:noProof/>
        </w:rPr>
        <w:instrText xml:space="preserve"> PAGEREF _Toc456624267 \h </w:instrText>
      </w:r>
      <w:r>
        <w:rPr>
          <w:noProof/>
        </w:rPr>
      </w:r>
      <w:r>
        <w:rPr>
          <w:noProof/>
        </w:rPr>
        <w:fldChar w:fldCharType="separate"/>
      </w:r>
      <w:r>
        <w:rPr>
          <w:noProof/>
        </w:rPr>
        <w:t>2</w:t>
      </w:r>
      <w:r>
        <w:rPr>
          <w:noProof/>
        </w:rPr>
        <w:fldChar w:fldCharType="end"/>
      </w:r>
    </w:p>
    <w:p w14:paraId="3C70EC8A" w14:textId="77777777" w:rsidR="00951C93" w:rsidRDefault="00951C93">
      <w:pPr>
        <w:pStyle w:val="TOC1"/>
        <w:tabs>
          <w:tab w:val="left" w:pos="432"/>
        </w:tabs>
        <w:rPr>
          <w:noProof/>
          <w:sz w:val="24"/>
          <w:szCs w:val="24"/>
        </w:rPr>
      </w:pPr>
      <w:r>
        <w:rPr>
          <w:noProof/>
          <w:szCs w:val="24"/>
        </w:rPr>
        <w:t>3.</w:t>
      </w:r>
      <w:r>
        <w:rPr>
          <w:noProof/>
          <w:sz w:val="24"/>
          <w:szCs w:val="24"/>
        </w:rPr>
        <w:tab/>
      </w:r>
      <w:r>
        <w:rPr>
          <w:noProof/>
          <w:szCs w:val="24"/>
        </w:rPr>
        <w:t>Business Context</w:t>
      </w:r>
      <w:r>
        <w:rPr>
          <w:noProof/>
        </w:rPr>
        <w:tab/>
      </w:r>
      <w:r>
        <w:rPr>
          <w:noProof/>
        </w:rPr>
        <w:fldChar w:fldCharType="begin"/>
      </w:r>
      <w:r>
        <w:rPr>
          <w:noProof/>
        </w:rPr>
        <w:instrText xml:space="preserve"> PAGEREF _Toc456624268 \h </w:instrText>
      </w:r>
      <w:r>
        <w:rPr>
          <w:noProof/>
        </w:rPr>
      </w:r>
      <w:r>
        <w:rPr>
          <w:noProof/>
        </w:rPr>
        <w:fldChar w:fldCharType="separate"/>
      </w:r>
      <w:r>
        <w:rPr>
          <w:noProof/>
        </w:rPr>
        <w:t>2</w:t>
      </w:r>
      <w:r>
        <w:rPr>
          <w:noProof/>
        </w:rPr>
        <w:fldChar w:fldCharType="end"/>
      </w:r>
    </w:p>
    <w:p w14:paraId="532F2F71" w14:textId="77777777" w:rsidR="00951C93" w:rsidRDefault="00951C93">
      <w:pPr>
        <w:pStyle w:val="TOC1"/>
        <w:tabs>
          <w:tab w:val="left" w:pos="432"/>
        </w:tabs>
        <w:rPr>
          <w:noProof/>
          <w:sz w:val="24"/>
          <w:szCs w:val="24"/>
        </w:rPr>
      </w:pPr>
      <w:r>
        <w:rPr>
          <w:noProof/>
          <w:szCs w:val="24"/>
        </w:rPr>
        <w:t>4.</w:t>
      </w:r>
      <w:r>
        <w:rPr>
          <w:noProof/>
          <w:sz w:val="24"/>
          <w:szCs w:val="24"/>
        </w:rPr>
        <w:tab/>
      </w:r>
      <w:r>
        <w:rPr>
          <w:noProof/>
          <w:szCs w:val="24"/>
        </w:rPr>
        <w:t>Product Objectives</w:t>
      </w:r>
      <w:r>
        <w:rPr>
          <w:noProof/>
        </w:rPr>
        <w:tab/>
      </w:r>
      <w:r>
        <w:rPr>
          <w:noProof/>
        </w:rPr>
        <w:fldChar w:fldCharType="begin"/>
      </w:r>
      <w:r>
        <w:rPr>
          <w:noProof/>
        </w:rPr>
        <w:instrText xml:space="preserve"> PAGEREF _Toc456624269 \h </w:instrText>
      </w:r>
      <w:r>
        <w:rPr>
          <w:noProof/>
        </w:rPr>
      </w:r>
      <w:r>
        <w:rPr>
          <w:noProof/>
        </w:rPr>
        <w:fldChar w:fldCharType="separate"/>
      </w:r>
      <w:r>
        <w:rPr>
          <w:noProof/>
        </w:rPr>
        <w:t>2</w:t>
      </w:r>
      <w:r>
        <w:rPr>
          <w:noProof/>
        </w:rPr>
        <w:fldChar w:fldCharType="end"/>
      </w:r>
    </w:p>
    <w:p w14:paraId="543BDC90" w14:textId="77777777" w:rsidR="00951C93" w:rsidRDefault="00951C93">
      <w:pPr>
        <w:pStyle w:val="TOC1"/>
        <w:tabs>
          <w:tab w:val="left" w:pos="432"/>
        </w:tabs>
        <w:rPr>
          <w:noProof/>
          <w:sz w:val="24"/>
          <w:szCs w:val="24"/>
        </w:rPr>
      </w:pPr>
      <w:r>
        <w:rPr>
          <w:noProof/>
          <w:szCs w:val="24"/>
        </w:rPr>
        <w:t>5.</w:t>
      </w:r>
      <w:r>
        <w:rPr>
          <w:noProof/>
          <w:sz w:val="24"/>
          <w:szCs w:val="24"/>
        </w:rPr>
        <w:tab/>
      </w:r>
      <w:r>
        <w:rPr>
          <w:noProof/>
          <w:szCs w:val="24"/>
        </w:rPr>
        <w:t>Financial Forecast</w:t>
      </w:r>
      <w:r>
        <w:rPr>
          <w:noProof/>
        </w:rPr>
        <w:tab/>
      </w:r>
      <w:r>
        <w:rPr>
          <w:noProof/>
        </w:rPr>
        <w:fldChar w:fldCharType="begin"/>
      </w:r>
      <w:r>
        <w:rPr>
          <w:noProof/>
        </w:rPr>
        <w:instrText xml:space="preserve"> PAGEREF _Toc456624270 \h </w:instrText>
      </w:r>
      <w:r>
        <w:rPr>
          <w:noProof/>
        </w:rPr>
      </w:r>
      <w:r>
        <w:rPr>
          <w:noProof/>
        </w:rPr>
        <w:fldChar w:fldCharType="separate"/>
      </w:r>
      <w:r>
        <w:rPr>
          <w:noProof/>
        </w:rPr>
        <w:t>2</w:t>
      </w:r>
      <w:r>
        <w:rPr>
          <w:noProof/>
        </w:rPr>
        <w:fldChar w:fldCharType="end"/>
      </w:r>
    </w:p>
    <w:p w14:paraId="17896A57" w14:textId="77777777" w:rsidR="00951C93" w:rsidRDefault="00951C93">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_Toc456624271 \h </w:instrText>
      </w:r>
      <w:r>
        <w:rPr>
          <w:noProof/>
        </w:rPr>
      </w:r>
      <w:r>
        <w:rPr>
          <w:noProof/>
        </w:rPr>
        <w:fldChar w:fldCharType="separate"/>
      </w:r>
      <w:r>
        <w:rPr>
          <w:noProof/>
        </w:rPr>
        <w:t>2</w:t>
      </w:r>
      <w:r>
        <w:rPr>
          <w:noProof/>
        </w:rPr>
        <w:fldChar w:fldCharType="end"/>
      </w:r>
    </w:p>
    <w:p w14:paraId="0DC13FE9" w14:textId="77777777" w:rsidR="00951C93" w:rsidRDefault="00951C93">
      <w:pPr>
        <w:pStyle w:val="Title"/>
      </w:pPr>
      <w:r>
        <w:fldChar w:fldCharType="end"/>
      </w:r>
      <w:r>
        <w:br w:type="page"/>
      </w:r>
      <w:fldSimple w:instr=" TITLE  \* MERGEFORMAT ">
        <w:r>
          <w:t>Business Case</w:t>
        </w:r>
      </w:fldSimple>
      <w:r>
        <w:t xml:space="preserve"> </w:t>
      </w:r>
    </w:p>
    <w:p w14:paraId="49BD78E1" w14:textId="77777777" w:rsidR="00951C93" w:rsidRDefault="00951C93">
      <w:pPr>
        <w:pStyle w:val="Heading1"/>
      </w:pPr>
      <w:bookmarkStart w:id="0" w:name="_Toc456598586"/>
      <w:bookmarkStart w:id="1" w:name="_Toc456600917"/>
      <w:bookmarkStart w:id="2" w:name="_Toc456624261"/>
      <w:r>
        <w:t>Introduction</w:t>
      </w:r>
      <w:bookmarkEnd w:id="0"/>
      <w:bookmarkEnd w:id="1"/>
      <w:bookmarkEnd w:id="2"/>
    </w:p>
    <w:p w14:paraId="04D3222A" w14:textId="77777777" w:rsidR="00951C93" w:rsidRDefault="00951C93">
      <w:pPr>
        <w:pStyle w:val="Heading2"/>
      </w:pPr>
      <w:bookmarkStart w:id="3" w:name="_Toc456598587"/>
      <w:bookmarkStart w:id="4" w:name="_Toc456600918"/>
      <w:bookmarkStart w:id="5" w:name="_Toc456624262"/>
      <w:r>
        <w:t>Purpose</w:t>
      </w:r>
      <w:bookmarkEnd w:id="3"/>
      <w:bookmarkEnd w:id="4"/>
      <w:bookmarkEnd w:id="5"/>
    </w:p>
    <w:p w14:paraId="32D2513E" w14:textId="77777777" w:rsidR="00C66E84" w:rsidRPr="00C66E84" w:rsidRDefault="0092162B" w:rsidP="0092162B">
      <w:pPr>
        <w:ind w:firstLine="720"/>
      </w:pPr>
      <w:r>
        <w:t>The purpose of this document is to identify business value of a proposed software system.</w:t>
      </w:r>
    </w:p>
    <w:p w14:paraId="498382E7" w14:textId="77777777" w:rsidR="00951C93" w:rsidRDefault="00951C93">
      <w:pPr>
        <w:pStyle w:val="Heading2"/>
      </w:pPr>
      <w:bookmarkStart w:id="6" w:name="_Toc456598588"/>
      <w:bookmarkStart w:id="7" w:name="_Toc456600919"/>
      <w:bookmarkStart w:id="8" w:name="_Toc456624263"/>
      <w:r>
        <w:t>Scope</w:t>
      </w:r>
      <w:bookmarkEnd w:id="6"/>
      <w:bookmarkEnd w:id="7"/>
      <w:bookmarkEnd w:id="8"/>
    </w:p>
    <w:p w14:paraId="5541A76A" w14:textId="77777777" w:rsidR="0092162B" w:rsidRPr="0092162B" w:rsidRDefault="0092162B" w:rsidP="0092162B">
      <w:pPr>
        <w:ind w:left="720"/>
      </w:pPr>
      <w:r>
        <w:t xml:space="preserve">The proposed software system to be </w:t>
      </w:r>
      <w:proofErr w:type="spellStart"/>
      <w:r>
        <w:t>analysed</w:t>
      </w:r>
      <w:proofErr w:type="spellEnd"/>
      <w:r>
        <w:t xml:space="preserve"> in this business case is a Flight Management System. </w:t>
      </w:r>
    </w:p>
    <w:p w14:paraId="52C082FF" w14:textId="77777777" w:rsidR="00951C93" w:rsidRDefault="00951C93">
      <w:pPr>
        <w:pStyle w:val="InfoBlue"/>
      </w:pPr>
      <w:r>
        <w:t xml:space="preserve">[A brief description of the scope of this </w:t>
      </w:r>
      <w:r>
        <w:rPr>
          <w:b/>
          <w:bCs/>
        </w:rPr>
        <w:t>Business Case</w:t>
      </w:r>
      <w:r>
        <w:t>; what Project(s) it is associated with, and anything else that is affected or influenced by this document.]</w:t>
      </w:r>
    </w:p>
    <w:p w14:paraId="3E6E4348" w14:textId="77777777" w:rsidR="00951C93" w:rsidRDefault="00951C93">
      <w:pPr>
        <w:pStyle w:val="Heading2"/>
      </w:pPr>
      <w:bookmarkStart w:id="9" w:name="_Toc456598589"/>
      <w:bookmarkStart w:id="10" w:name="_Toc456600920"/>
      <w:bookmarkStart w:id="11" w:name="_Toc456624264"/>
      <w:r>
        <w:t>Definitions, Acronyms and Abbreviations</w:t>
      </w:r>
      <w:bookmarkEnd w:id="9"/>
      <w:bookmarkEnd w:id="10"/>
      <w:bookmarkEnd w:id="11"/>
    </w:p>
    <w:p w14:paraId="27180869" w14:textId="77777777" w:rsidR="002708CA" w:rsidRPr="002708CA" w:rsidRDefault="002708CA" w:rsidP="002708CA">
      <w:pPr>
        <w:ind w:left="720"/>
      </w:pPr>
      <w:r>
        <w:t>FMS – Flight Management System</w:t>
      </w:r>
    </w:p>
    <w:p w14:paraId="60076328" w14:textId="77777777" w:rsidR="00951C93" w:rsidRDefault="00951C93">
      <w:pPr>
        <w:pStyle w:val="Heading2"/>
      </w:pPr>
      <w:bookmarkStart w:id="12" w:name="_Toc456598590"/>
      <w:bookmarkStart w:id="13" w:name="_Toc456600921"/>
      <w:bookmarkStart w:id="14" w:name="_Toc456624265"/>
      <w:r>
        <w:t>References</w:t>
      </w:r>
      <w:bookmarkEnd w:id="12"/>
      <w:bookmarkEnd w:id="13"/>
      <w:bookmarkEnd w:id="14"/>
    </w:p>
    <w:p w14:paraId="1673EC85" w14:textId="77777777" w:rsidR="00951C93" w:rsidRDefault="00951C93">
      <w:pPr>
        <w:pStyle w:val="InfoBlue"/>
      </w:pPr>
      <w:r>
        <w:t xml:space="preserve">[This subsection should provide a complete list of all documents referenced elsewhere in the </w:t>
      </w:r>
      <w:r>
        <w:rPr>
          <w:b/>
          <w:bCs/>
        </w:rPr>
        <w:t>Business Case</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78456EDF" w14:textId="77777777" w:rsidR="00951C93" w:rsidRDefault="00951C93">
      <w:pPr>
        <w:pStyle w:val="Heading2"/>
      </w:pPr>
      <w:bookmarkStart w:id="15" w:name="_Toc456598591"/>
      <w:bookmarkStart w:id="16" w:name="_Toc456600922"/>
      <w:bookmarkStart w:id="17" w:name="_Toc456624266"/>
      <w:r>
        <w:t>Overview</w:t>
      </w:r>
      <w:bookmarkEnd w:id="15"/>
      <w:bookmarkEnd w:id="16"/>
      <w:bookmarkEnd w:id="17"/>
    </w:p>
    <w:p w14:paraId="1ABB68EF" w14:textId="77777777" w:rsidR="00951C93" w:rsidRDefault="00951C93">
      <w:pPr>
        <w:pStyle w:val="InfoBlue"/>
      </w:pPr>
      <w:r>
        <w:t xml:space="preserve">[This subsection should describe what the rest of the </w:t>
      </w:r>
      <w:r>
        <w:rPr>
          <w:b/>
          <w:bCs/>
        </w:rPr>
        <w:t>Business Case</w:t>
      </w:r>
      <w:r>
        <w:t xml:space="preserve"> contains and explain how the document is organized.]</w:t>
      </w:r>
    </w:p>
    <w:p w14:paraId="22B55F7C" w14:textId="77777777" w:rsidR="00951C93" w:rsidRDefault="00951C93">
      <w:pPr>
        <w:pStyle w:val="Heading1"/>
      </w:pPr>
      <w:bookmarkStart w:id="18" w:name="_Toc456624267"/>
      <w:r>
        <w:t>Product Description</w:t>
      </w:r>
      <w:bookmarkEnd w:id="18"/>
    </w:p>
    <w:p w14:paraId="231CD68A" w14:textId="77777777" w:rsidR="0092162B" w:rsidRDefault="0092162B" w:rsidP="0092162B">
      <w:pPr>
        <w:ind w:left="720"/>
      </w:pPr>
      <w:r>
        <w:t>The proposed software system under analysis is a Flight Management System</w:t>
      </w:r>
      <w:r w:rsidR="002708CA">
        <w:t xml:space="preserve"> (FMS)</w:t>
      </w:r>
      <w:r>
        <w:t xml:space="preserve">. This system will </w:t>
      </w:r>
      <w:proofErr w:type="spellStart"/>
      <w:r>
        <w:t>endeavour</w:t>
      </w:r>
      <w:proofErr w:type="spellEnd"/>
      <w:r>
        <w:t xml:space="preserve"> to </w:t>
      </w:r>
      <w:r w:rsidR="002708CA">
        <w:t>automate major operations of an airline including providing</w:t>
      </w:r>
      <w:r>
        <w:t xml:space="preserve"> stakeholders with an electronic means of undertaking flight </w:t>
      </w:r>
      <w:r w:rsidR="002708CA">
        <w:t>booking</w:t>
      </w:r>
      <w:r>
        <w:t xml:space="preserve"> associated tasks.</w:t>
      </w:r>
    </w:p>
    <w:p w14:paraId="245F3258" w14:textId="77777777" w:rsidR="002708CA" w:rsidRDefault="002708CA" w:rsidP="0092162B">
      <w:pPr>
        <w:ind w:left="720"/>
      </w:pPr>
    </w:p>
    <w:p w14:paraId="731B1502" w14:textId="77777777" w:rsidR="002708CA" w:rsidRPr="0092162B" w:rsidRDefault="002708CA" w:rsidP="002708CA">
      <w:pPr>
        <w:ind w:left="720"/>
      </w:pPr>
      <w:r>
        <w:t>The systems primary users are individual customers, travel agencies and management staff.</w:t>
      </w:r>
    </w:p>
    <w:p w14:paraId="7101F305" w14:textId="77777777" w:rsidR="002708CA" w:rsidRDefault="002708CA" w:rsidP="0092162B">
      <w:pPr>
        <w:ind w:left="720"/>
      </w:pPr>
    </w:p>
    <w:p w14:paraId="72D50C69" w14:textId="77777777" w:rsidR="002708CA" w:rsidRDefault="002708CA" w:rsidP="0092162B">
      <w:pPr>
        <w:ind w:left="720"/>
      </w:pPr>
      <w:r>
        <w:t>The FMS includes the following systems –</w:t>
      </w:r>
    </w:p>
    <w:p w14:paraId="724A1340" w14:textId="77777777" w:rsidR="002708CA" w:rsidRDefault="002708CA" w:rsidP="002708CA">
      <w:pPr>
        <w:pStyle w:val="ListParagraph"/>
        <w:numPr>
          <w:ilvl w:val="0"/>
          <w:numId w:val="22"/>
        </w:numPr>
      </w:pPr>
      <w:r>
        <w:t>Reservation System</w:t>
      </w:r>
      <w:r>
        <w:tab/>
        <w:t>-</w:t>
      </w:r>
      <w:r>
        <w:tab/>
        <w:t>Manages flight reservations</w:t>
      </w:r>
    </w:p>
    <w:p w14:paraId="1ED168E0" w14:textId="651E1532" w:rsidR="002708CA" w:rsidRDefault="002708CA" w:rsidP="002708CA">
      <w:pPr>
        <w:pStyle w:val="ListParagraph"/>
        <w:numPr>
          <w:ilvl w:val="0"/>
          <w:numId w:val="22"/>
        </w:numPr>
      </w:pPr>
      <w:r>
        <w:t>Profile Sub-System</w:t>
      </w:r>
      <w:r>
        <w:tab/>
        <w:t>-</w:t>
      </w:r>
      <w:r>
        <w:tab/>
        <w:t>Manage</w:t>
      </w:r>
      <w:r w:rsidR="009457E7">
        <w:t>s passengers and travel agency profiles</w:t>
      </w:r>
    </w:p>
    <w:p w14:paraId="62B11F22" w14:textId="77777777" w:rsidR="002708CA" w:rsidRDefault="002708CA" w:rsidP="002708CA">
      <w:pPr>
        <w:pStyle w:val="ListParagraph"/>
        <w:numPr>
          <w:ilvl w:val="0"/>
          <w:numId w:val="22"/>
        </w:numPr>
      </w:pPr>
      <w:r>
        <w:t>Service Sub-System</w:t>
      </w:r>
      <w:r>
        <w:tab/>
        <w:t>-</w:t>
      </w:r>
      <w:r>
        <w:tab/>
        <w:t>Manages in-flight services</w:t>
      </w:r>
    </w:p>
    <w:p w14:paraId="40043950" w14:textId="4E200C7C" w:rsidR="002708CA" w:rsidRDefault="002708CA" w:rsidP="002708CA">
      <w:pPr>
        <w:pStyle w:val="ListParagraph"/>
        <w:numPr>
          <w:ilvl w:val="0"/>
          <w:numId w:val="22"/>
        </w:numPr>
      </w:pPr>
      <w:r>
        <w:t>Reporting Sub-System</w:t>
      </w:r>
      <w:r>
        <w:tab/>
        <w:t>-</w:t>
      </w:r>
      <w:r>
        <w:tab/>
        <w:t>Generates reports relating to the airline</w:t>
      </w:r>
      <w:r w:rsidR="009457E7">
        <w:t>s operations</w:t>
      </w:r>
    </w:p>
    <w:p w14:paraId="7D17835B" w14:textId="77777777" w:rsidR="00BA5509" w:rsidRDefault="00BA5509" w:rsidP="00BA5509"/>
    <w:p w14:paraId="0A173D56" w14:textId="77777777" w:rsidR="00BA5509" w:rsidRDefault="00BA5509" w:rsidP="00BA5509">
      <w:pPr>
        <w:ind w:left="720"/>
      </w:pPr>
      <w:r>
        <w:t>The system described above will automate a portion of the airlines operations. This will provide many benef</w:t>
      </w:r>
      <w:r w:rsidR="001415DA">
        <w:t>its including</w:t>
      </w:r>
      <w:r>
        <w:t xml:space="preserve"> –</w:t>
      </w:r>
    </w:p>
    <w:p w14:paraId="3898C8B6" w14:textId="77777777" w:rsidR="00BA5509" w:rsidRDefault="00A639D4" w:rsidP="00BA5509">
      <w:pPr>
        <w:pStyle w:val="ListParagraph"/>
        <w:numPr>
          <w:ilvl w:val="0"/>
          <w:numId w:val="24"/>
        </w:numPr>
      </w:pPr>
      <w:r>
        <w:t>Staff assistance r</w:t>
      </w:r>
      <w:r w:rsidR="00BA5509">
        <w:t>eductions – Customers can book flights without requiring</w:t>
      </w:r>
      <w:r w:rsidR="001415DA">
        <w:t xml:space="preserve"> any staff assistance</w:t>
      </w:r>
    </w:p>
    <w:p w14:paraId="335C2AAE" w14:textId="578A5196" w:rsidR="00A93998" w:rsidRDefault="00A93998" w:rsidP="00BA5509">
      <w:pPr>
        <w:pStyle w:val="ListParagraph"/>
        <w:numPr>
          <w:ilvl w:val="0"/>
          <w:numId w:val="24"/>
        </w:numPr>
      </w:pPr>
      <w:r>
        <w:t>Bookings can occur anytime – Customers are not restricted to booking during traditional business hours</w:t>
      </w:r>
    </w:p>
    <w:p w14:paraId="5858B7FF" w14:textId="77777777" w:rsidR="001415DA" w:rsidRDefault="00A639D4" w:rsidP="00BA5509">
      <w:pPr>
        <w:pStyle w:val="ListParagraph"/>
        <w:numPr>
          <w:ilvl w:val="0"/>
          <w:numId w:val="24"/>
        </w:numPr>
      </w:pPr>
      <w:r>
        <w:t>Assist management d</w:t>
      </w:r>
      <w:r w:rsidR="001415DA">
        <w:t>ecision making – Management can access reports from system to assist in decision making and scheduling of aircrafts</w:t>
      </w:r>
    </w:p>
    <w:p w14:paraId="5E978F38" w14:textId="068BB509" w:rsidR="001415DA" w:rsidRDefault="00A639D4" w:rsidP="00BA5509">
      <w:pPr>
        <w:pStyle w:val="ListParagraph"/>
        <w:numPr>
          <w:ilvl w:val="0"/>
          <w:numId w:val="24"/>
        </w:numPr>
      </w:pPr>
      <w:r>
        <w:t>Automation of manual tasks</w:t>
      </w:r>
      <w:r w:rsidR="00677E39">
        <w:t xml:space="preserve"> – Management can </w:t>
      </w:r>
    </w:p>
    <w:p w14:paraId="775E5286" w14:textId="77777777" w:rsidR="00D4597E" w:rsidRDefault="00D4597E" w:rsidP="00BA5509">
      <w:pPr>
        <w:pStyle w:val="ListParagraph"/>
        <w:numPr>
          <w:ilvl w:val="0"/>
          <w:numId w:val="24"/>
        </w:numPr>
      </w:pPr>
      <w:r>
        <w:t>Remain competitive – Many competing airlines already make use of such systems</w:t>
      </w:r>
    </w:p>
    <w:p w14:paraId="38ACCF9F" w14:textId="25401B5D" w:rsidR="00677E39" w:rsidRDefault="00677E39" w:rsidP="00BA5509">
      <w:pPr>
        <w:pStyle w:val="ListParagraph"/>
        <w:numPr>
          <w:ilvl w:val="0"/>
          <w:numId w:val="24"/>
        </w:numPr>
      </w:pPr>
      <w:r>
        <w:t>Potential for increased market share – increased online presence can result in company growth and increased market share</w:t>
      </w:r>
    </w:p>
    <w:p w14:paraId="668FEF32" w14:textId="77777777" w:rsidR="002708CA" w:rsidRDefault="002708CA" w:rsidP="002708CA"/>
    <w:p w14:paraId="3AD833B2" w14:textId="77777777" w:rsidR="0092162B" w:rsidRPr="0092162B" w:rsidRDefault="0092162B" w:rsidP="002708CA"/>
    <w:p w14:paraId="13440809" w14:textId="77777777" w:rsidR="00951C93" w:rsidRDefault="00951C93">
      <w:pPr>
        <w:pStyle w:val="InfoBlue"/>
      </w:pPr>
      <w:r>
        <w:t xml:space="preserve">[To give a context to the reader, briefly describe the product that is to be developed. Include the name of the system and possibly an acronym, if one is used. Explain what problem it solves and why the </w:t>
      </w:r>
      <w:r>
        <w:lastRenderedPageBreak/>
        <w:t xml:space="preserve">development will be worth the effort. Refer to the </w:t>
      </w:r>
      <w:r>
        <w:rPr>
          <w:b/>
          <w:bCs/>
        </w:rPr>
        <w:t xml:space="preserve">Vision </w:t>
      </w:r>
      <w:r>
        <w:t>document.]</w:t>
      </w:r>
    </w:p>
    <w:p w14:paraId="33F508FA" w14:textId="77777777" w:rsidR="00A46212" w:rsidRPr="00A46212" w:rsidRDefault="00A46212" w:rsidP="00A46212">
      <w:pPr>
        <w:pStyle w:val="BodyText"/>
      </w:pPr>
    </w:p>
    <w:p w14:paraId="5A663224" w14:textId="77777777" w:rsidR="00951C93" w:rsidRDefault="00951C93">
      <w:pPr>
        <w:pStyle w:val="Heading1"/>
      </w:pPr>
      <w:bookmarkStart w:id="19" w:name="_Toc456624268"/>
      <w:r>
        <w:t>Business Context</w:t>
      </w:r>
      <w:bookmarkEnd w:id="19"/>
    </w:p>
    <w:p w14:paraId="1D9E6852" w14:textId="72F707AC" w:rsidR="00A46212" w:rsidRPr="00A46212" w:rsidRDefault="00824298" w:rsidP="00A46212">
      <w:pPr>
        <w:ind w:left="720"/>
      </w:pPr>
      <w:r>
        <w:t xml:space="preserve">The FMS is to be designed for the airline industry. </w:t>
      </w:r>
      <w:r w:rsidR="00DC3AA7">
        <w:t>The</w:t>
      </w:r>
      <w:r w:rsidR="00FD0BA9">
        <w:t xml:space="preserve"> business</w:t>
      </w:r>
      <w:r w:rsidR="00DC3AA7">
        <w:t xml:space="preserve"> need for such a system stems from competitor use and potential operational cost reductions.</w:t>
      </w:r>
    </w:p>
    <w:p w14:paraId="6114D213" w14:textId="77777777" w:rsidR="00951C93" w:rsidRDefault="00951C93">
      <w:pPr>
        <w:pStyle w:val="InfoBlue"/>
      </w:pPr>
      <w:r>
        <w:t>[Define the business context for the product. In which domain is it going to function (for example, telecom or bank) and what market—who are the users? State whether the product is being developed to fulfill a contract or if it is a commercial product. If it is a continuation of an existing project, this should also be mentioned.]</w:t>
      </w:r>
    </w:p>
    <w:p w14:paraId="76CC1D42" w14:textId="77777777" w:rsidR="00951C93" w:rsidRDefault="00951C93">
      <w:pPr>
        <w:pStyle w:val="Heading1"/>
      </w:pPr>
      <w:bookmarkStart w:id="20" w:name="_Toc456624269"/>
      <w:r>
        <w:t>Product Objectives</w:t>
      </w:r>
      <w:bookmarkEnd w:id="20"/>
    </w:p>
    <w:p w14:paraId="0F8B5E92" w14:textId="77777777" w:rsidR="00824298" w:rsidRDefault="00824298" w:rsidP="00824298">
      <w:pPr>
        <w:ind w:left="720"/>
      </w:pPr>
      <w:r>
        <w:t xml:space="preserve">The </w:t>
      </w:r>
      <w:r w:rsidR="007D1945">
        <w:t>overall objective of the FMS is to</w:t>
      </w:r>
      <w:r>
        <w:t xml:space="preserve"> automate and manage flight reservation, customer profiles, </w:t>
      </w:r>
      <w:proofErr w:type="gramStart"/>
      <w:r>
        <w:t>in</w:t>
      </w:r>
      <w:proofErr w:type="gramEnd"/>
      <w:r>
        <w:t>-flight services and report generation.</w:t>
      </w:r>
      <w:r w:rsidR="007D1945">
        <w:t xml:space="preserve"> These objectives can be further broken down into more specific objectives.</w:t>
      </w:r>
    </w:p>
    <w:p w14:paraId="70B7C899" w14:textId="77777777" w:rsidR="007D1945" w:rsidRDefault="007D1945" w:rsidP="00824298">
      <w:pPr>
        <w:ind w:left="720"/>
      </w:pPr>
      <w:r>
        <w:t>The product objectives include –</w:t>
      </w:r>
    </w:p>
    <w:p w14:paraId="55979350" w14:textId="77777777" w:rsidR="007D1945" w:rsidRDefault="007D1945" w:rsidP="007D1945">
      <w:pPr>
        <w:pStyle w:val="ListParagraph"/>
        <w:numPr>
          <w:ilvl w:val="0"/>
          <w:numId w:val="23"/>
        </w:numPr>
      </w:pPr>
      <w:r>
        <w:t>Automation of customer bookings including in-flight services</w:t>
      </w:r>
    </w:p>
    <w:p w14:paraId="32FB361C" w14:textId="77777777" w:rsidR="007D1945" w:rsidRDefault="007D1945" w:rsidP="007D1945">
      <w:pPr>
        <w:pStyle w:val="ListParagraph"/>
        <w:numPr>
          <w:ilvl w:val="0"/>
          <w:numId w:val="23"/>
        </w:numPr>
      </w:pPr>
      <w:r>
        <w:t>Customer self-managed profiles</w:t>
      </w:r>
    </w:p>
    <w:p w14:paraId="6A57A60A" w14:textId="77777777" w:rsidR="007D1945" w:rsidRPr="00824298" w:rsidRDefault="007D1945" w:rsidP="007D1945">
      <w:pPr>
        <w:pStyle w:val="ListParagraph"/>
        <w:numPr>
          <w:ilvl w:val="0"/>
          <w:numId w:val="23"/>
        </w:numPr>
      </w:pPr>
      <w:r>
        <w:t>Automated reporting system</w:t>
      </w:r>
    </w:p>
    <w:p w14:paraId="3F89AD9E" w14:textId="77777777" w:rsidR="00951C93" w:rsidRDefault="00951C93">
      <w:pPr>
        <w:pStyle w:val="InfoBlue"/>
      </w:pPr>
      <w:r>
        <w:t>[State the objectives for developing the product— the reasons why this is worthwhile. This includes a tentative schedule, and some assessment of schedule risks. Clearly defined and expressed objectives provide good grounds for formulating milestones and managing risks; that is, keeping the project on track and ensuring its success.]</w:t>
      </w:r>
    </w:p>
    <w:p w14:paraId="1FD65407" w14:textId="77777777" w:rsidR="00951C93" w:rsidRDefault="00951C93">
      <w:pPr>
        <w:pStyle w:val="Heading1"/>
      </w:pPr>
      <w:bookmarkStart w:id="21" w:name="_Toc456624271"/>
      <w:r>
        <w:t>Constraints</w:t>
      </w:r>
      <w:bookmarkEnd w:id="21"/>
    </w:p>
    <w:p w14:paraId="27667DA7" w14:textId="3C5EAAE3" w:rsidR="00677E39" w:rsidRDefault="00677E39" w:rsidP="00677E39">
      <w:pPr>
        <w:ind w:left="720"/>
      </w:pPr>
      <w:r>
        <w:t>The following constraints have been identified in relation to the development of an FMS meeting the above criteria.</w:t>
      </w:r>
    </w:p>
    <w:p w14:paraId="24506C7D" w14:textId="1414EF77" w:rsidR="00677E39" w:rsidRDefault="00677E39" w:rsidP="00677E39">
      <w:pPr>
        <w:pStyle w:val="ListParagraph"/>
        <w:numPr>
          <w:ilvl w:val="0"/>
          <w:numId w:val="25"/>
        </w:numPr>
      </w:pPr>
      <w:r>
        <w:t>The FMS must be constructed within a 12 week period</w:t>
      </w:r>
    </w:p>
    <w:p w14:paraId="7FDB1DD8" w14:textId="0EBF8BB2" w:rsidR="00677E39" w:rsidRDefault="00330B3A" w:rsidP="00677E39">
      <w:pPr>
        <w:pStyle w:val="ListParagraph"/>
        <w:numPr>
          <w:ilvl w:val="0"/>
          <w:numId w:val="25"/>
        </w:numPr>
      </w:pPr>
      <w:r>
        <w:t>The software development team size must contain 4-5 members</w:t>
      </w:r>
    </w:p>
    <w:p w14:paraId="579F20F0" w14:textId="03F0D643" w:rsidR="00330B3A" w:rsidRDefault="00330B3A" w:rsidP="00677E39">
      <w:pPr>
        <w:pStyle w:val="ListParagraph"/>
        <w:numPr>
          <w:ilvl w:val="0"/>
          <w:numId w:val="25"/>
        </w:numPr>
      </w:pPr>
      <w:r>
        <w:t>The implementation language is to be C++ or Java</w:t>
      </w:r>
    </w:p>
    <w:p w14:paraId="655EE129" w14:textId="1806AE0E" w:rsidR="00330B3A" w:rsidRPr="00677E39" w:rsidRDefault="00330B3A" w:rsidP="00677E39">
      <w:pPr>
        <w:pStyle w:val="ListParagraph"/>
        <w:numPr>
          <w:ilvl w:val="0"/>
          <w:numId w:val="25"/>
        </w:numPr>
      </w:pPr>
      <w:r>
        <w:t>The system interface can be a Graphical User Interface or a command line interface</w:t>
      </w:r>
    </w:p>
    <w:p w14:paraId="7C624AE9" w14:textId="77777777" w:rsidR="00951C93" w:rsidRDefault="00951C93">
      <w:pPr>
        <w:pStyle w:val="InfoBlue"/>
      </w:pPr>
      <w:r>
        <w:t>[Express the constraints under which the project is undertaken. These constraints impact risk and cost. They could be things like external interfaces that the system must adhere to, standards, certifications or a technical approach employed for strategic reasons, such as using a certain database technology or distribution mechanisms.]</w:t>
      </w:r>
    </w:p>
    <w:p w14:paraId="535007CE" w14:textId="3C4BB69B" w:rsidR="00330B3A" w:rsidRPr="00330B3A" w:rsidRDefault="00330B3A" w:rsidP="00330B3A">
      <w:pPr>
        <w:pStyle w:val="BodyText"/>
      </w:pPr>
      <w:r>
        <w:rPr>
          <w:highlight w:val="green"/>
        </w:rPr>
        <w:t>Do we need feasibility studies???</w:t>
      </w:r>
      <w:bookmarkStart w:id="22" w:name="_GoBack"/>
      <w:bookmarkEnd w:id="22"/>
    </w:p>
    <w:sectPr w:rsidR="00330B3A" w:rsidRPr="00330B3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7456F" w14:textId="77777777" w:rsidR="00677E39" w:rsidRDefault="00677E39">
      <w:pPr>
        <w:spacing w:line="240" w:lineRule="auto"/>
      </w:pPr>
      <w:r>
        <w:separator/>
      </w:r>
    </w:p>
  </w:endnote>
  <w:endnote w:type="continuationSeparator" w:id="0">
    <w:p w14:paraId="3AEBF78E" w14:textId="77777777" w:rsidR="00677E39" w:rsidRDefault="00677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98693" w14:textId="77777777" w:rsidR="00677E39" w:rsidRDefault="00677E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3CA977" w14:textId="77777777" w:rsidR="00677E39" w:rsidRDefault="00677E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7E39" w14:paraId="6516F88C" w14:textId="77777777">
      <w:tc>
        <w:tcPr>
          <w:tcW w:w="3162" w:type="dxa"/>
          <w:tcBorders>
            <w:top w:val="nil"/>
            <w:left w:val="nil"/>
            <w:bottom w:val="nil"/>
            <w:right w:val="nil"/>
          </w:tcBorders>
        </w:tcPr>
        <w:p w14:paraId="502F850A" w14:textId="77777777" w:rsidR="00677E39" w:rsidRDefault="00677E39">
          <w:pPr>
            <w:ind w:right="360"/>
          </w:pPr>
          <w:r>
            <w:t>Confidential</w:t>
          </w:r>
        </w:p>
      </w:tc>
      <w:tc>
        <w:tcPr>
          <w:tcW w:w="3162" w:type="dxa"/>
          <w:tcBorders>
            <w:top w:val="nil"/>
            <w:left w:val="nil"/>
            <w:bottom w:val="nil"/>
            <w:right w:val="nil"/>
          </w:tcBorders>
        </w:tcPr>
        <w:p w14:paraId="4A0FAAB2" w14:textId="77777777" w:rsidR="00677E39" w:rsidRDefault="00677E39">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14:paraId="5614553D" w14:textId="77777777" w:rsidR="00677E39" w:rsidRDefault="00677E3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30B3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30B3A">
            <w:rPr>
              <w:rStyle w:val="PageNumber"/>
              <w:noProof/>
            </w:rPr>
            <w:t>5</w:t>
          </w:r>
          <w:r>
            <w:rPr>
              <w:rStyle w:val="PageNumber"/>
            </w:rPr>
            <w:fldChar w:fldCharType="end"/>
          </w:r>
        </w:p>
      </w:tc>
    </w:tr>
  </w:tbl>
  <w:p w14:paraId="3D4A0892" w14:textId="77777777" w:rsidR="00677E39" w:rsidRDefault="00677E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3871A" w14:textId="77777777" w:rsidR="00677E39" w:rsidRDefault="00677E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0B997" w14:textId="77777777" w:rsidR="00677E39" w:rsidRDefault="00677E39">
      <w:pPr>
        <w:spacing w:line="240" w:lineRule="auto"/>
      </w:pPr>
      <w:r>
        <w:separator/>
      </w:r>
    </w:p>
  </w:footnote>
  <w:footnote w:type="continuationSeparator" w:id="0">
    <w:p w14:paraId="04CE0A19" w14:textId="77777777" w:rsidR="00677E39" w:rsidRDefault="00677E3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058B3" w14:textId="77777777" w:rsidR="00677E39" w:rsidRDefault="00677E39">
    <w:pPr>
      <w:rPr>
        <w:sz w:val="24"/>
      </w:rPr>
    </w:pPr>
  </w:p>
  <w:p w14:paraId="64A7B80C" w14:textId="77777777" w:rsidR="00677E39" w:rsidRDefault="00677E39">
    <w:pPr>
      <w:pBdr>
        <w:top w:val="single" w:sz="6" w:space="1" w:color="auto"/>
      </w:pBdr>
      <w:rPr>
        <w:sz w:val="24"/>
      </w:rPr>
    </w:pPr>
  </w:p>
  <w:p w14:paraId="114C8937" w14:textId="77777777" w:rsidR="00677E39" w:rsidRDefault="00677E39">
    <w:pPr>
      <w:pBdr>
        <w:bottom w:val="single" w:sz="6" w:space="1" w:color="auto"/>
      </w:pBdr>
      <w:jc w:val="right"/>
      <w:rPr>
        <w:rFonts w:ascii="Arial" w:hAnsi="Arial"/>
        <w:b/>
        <w:sz w:val="36"/>
      </w:rPr>
    </w:pPr>
    <w:r>
      <w:rPr>
        <w:rFonts w:ascii="Arial" w:hAnsi="Arial"/>
        <w:b/>
        <w:sz w:val="36"/>
      </w:rPr>
      <w:t>King Kong Software Company</w:t>
    </w:r>
  </w:p>
  <w:p w14:paraId="4038C930" w14:textId="77777777" w:rsidR="00677E39" w:rsidRDefault="00677E39">
    <w:pPr>
      <w:pBdr>
        <w:bottom w:val="single" w:sz="6" w:space="1" w:color="auto"/>
      </w:pBdr>
      <w:jc w:val="right"/>
      <w:rPr>
        <w:sz w:val="24"/>
      </w:rPr>
    </w:pPr>
  </w:p>
  <w:p w14:paraId="5D8B17D8" w14:textId="77777777" w:rsidR="00677E39" w:rsidRDefault="00677E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7E39" w14:paraId="1359F5AB" w14:textId="77777777">
      <w:tc>
        <w:tcPr>
          <w:tcW w:w="6379" w:type="dxa"/>
        </w:tcPr>
        <w:p w14:paraId="3EAB7028" w14:textId="77777777" w:rsidR="00677E39" w:rsidRDefault="00677E39">
          <w:r>
            <w:t>Flight Management System</w:t>
          </w:r>
        </w:p>
      </w:tc>
      <w:tc>
        <w:tcPr>
          <w:tcW w:w="3179" w:type="dxa"/>
        </w:tcPr>
        <w:p w14:paraId="51FA88AB" w14:textId="77777777" w:rsidR="00677E39" w:rsidRDefault="00677E39">
          <w:pPr>
            <w:tabs>
              <w:tab w:val="left" w:pos="1135"/>
            </w:tabs>
            <w:spacing w:before="40"/>
            <w:ind w:right="68"/>
          </w:pPr>
          <w:r>
            <w:t xml:space="preserve">  Version:           1.0</w:t>
          </w:r>
        </w:p>
      </w:tc>
    </w:tr>
    <w:tr w:rsidR="00677E39" w14:paraId="189F3ABC" w14:textId="77777777">
      <w:tc>
        <w:tcPr>
          <w:tcW w:w="6379" w:type="dxa"/>
        </w:tcPr>
        <w:p w14:paraId="7D326A06" w14:textId="77777777" w:rsidR="00677E39" w:rsidRDefault="00677E39">
          <w:fldSimple w:instr=" TITLE  \* MERGEFORMAT ">
            <w:r>
              <w:t>Business Case</w:t>
            </w:r>
          </w:fldSimple>
        </w:p>
      </w:tc>
      <w:tc>
        <w:tcPr>
          <w:tcW w:w="3179" w:type="dxa"/>
        </w:tcPr>
        <w:p w14:paraId="121A5E45" w14:textId="77777777" w:rsidR="00677E39" w:rsidRDefault="00677E39" w:rsidP="005C3436">
          <w:r>
            <w:t xml:space="preserve">  Date:  08/mar/15</w:t>
          </w:r>
        </w:p>
      </w:tc>
    </w:tr>
    <w:tr w:rsidR="00677E39" w14:paraId="35C58A24" w14:textId="77777777">
      <w:tc>
        <w:tcPr>
          <w:tcW w:w="9558" w:type="dxa"/>
          <w:gridSpan w:val="2"/>
        </w:tcPr>
        <w:p w14:paraId="2F9D0495" w14:textId="77777777" w:rsidR="00677E39" w:rsidRDefault="00677E39">
          <w:r>
            <w:t>&lt;</w:t>
          </w:r>
          <w:proofErr w:type="gramStart"/>
          <w:r>
            <w:t>document</w:t>
          </w:r>
          <w:proofErr w:type="gramEnd"/>
          <w:r>
            <w:t xml:space="preserve"> identifier&gt;</w:t>
          </w:r>
        </w:p>
      </w:tc>
    </w:tr>
  </w:tbl>
  <w:p w14:paraId="765161E3" w14:textId="77777777" w:rsidR="00677E39" w:rsidRDefault="00677E3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E6BBE" w14:textId="77777777" w:rsidR="00677E39" w:rsidRDefault="00677E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CE0EAF"/>
    <w:multiLevelType w:val="hybridMultilevel"/>
    <w:tmpl w:val="ED3E2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5E8759A"/>
    <w:multiLevelType w:val="hybridMultilevel"/>
    <w:tmpl w:val="B8A4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B480358"/>
    <w:multiLevelType w:val="hybridMultilevel"/>
    <w:tmpl w:val="D14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BF50B8E"/>
    <w:multiLevelType w:val="hybridMultilevel"/>
    <w:tmpl w:val="97FAD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5"/>
  </w:num>
  <w:num w:numId="16">
    <w:abstractNumId w:val="20"/>
  </w:num>
  <w:num w:numId="17">
    <w:abstractNumId w:val="15"/>
  </w:num>
  <w:num w:numId="18">
    <w:abstractNumId w:val="6"/>
  </w:num>
  <w:num w:numId="19">
    <w:abstractNumId w:val="14"/>
  </w:num>
  <w:num w:numId="20">
    <w:abstractNumId w:val="8"/>
  </w:num>
  <w:num w:numId="21">
    <w:abstractNumId w:val="19"/>
  </w:num>
  <w:num w:numId="22">
    <w:abstractNumId w:val="13"/>
  </w:num>
  <w:num w:numId="23">
    <w:abstractNumId w:val="18"/>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93"/>
    <w:rsid w:val="001415DA"/>
    <w:rsid w:val="002708CA"/>
    <w:rsid w:val="00330B3A"/>
    <w:rsid w:val="005C3436"/>
    <w:rsid w:val="00677E39"/>
    <w:rsid w:val="007D1945"/>
    <w:rsid w:val="00824298"/>
    <w:rsid w:val="0092162B"/>
    <w:rsid w:val="009457E7"/>
    <w:rsid w:val="00951C93"/>
    <w:rsid w:val="00A46212"/>
    <w:rsid w:val="00A639D4"/>
    <w:rsid w:val="00A93998"/>
    <w:rsid w:val="00BA5509"/>
    <w:rsid w:val="00C66E84"/>
    <w:rsid w:val="00D4597E"/>
    <w:rsid w:val="00DC3AA7"/>
    <w:rsid w:val="00EE1353"/>
    <w:rsid w:val="00FD0BA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7B7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5"/>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708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5"/>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7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Desktop:Code:222:Ass1:rup_wd_tmpl:mgmnt:rup_bus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rup_buscs.dot</Template>
  <TotalTime>146</TotalTime>
  <Pages>5</Pages>
  <Words>961</Words>
  <Characters>5482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Business Case</vt:lpstr>
    </vt:vector>
  </TitlesOfParts>
  <Company>&lt;Company Name&gt;</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 Name&gt;</dc:subject>
  <dc:creator>Matthew King</dc:creator>
  <cp:keywords/>
  <dc:description/>
  <cp:lastModifiedBy>Matthew King</cp:lastModifiedBy>
  <cp:revision>5</cp:revision>
  <cp:lastPrinted>1900-12-31T14:00:00Z</cp:lastPrinted>
  <dcterms:created xsi:type="dcterms:W3CDTF">2015-04-08T05:26:00Z</dcterms:created>
  <dcterms:modified xsi:type="dcterms:W3CDTF">2015-04-08T23:22:00Z</dcterms:modified>
</cp:coreProperties>
</file>